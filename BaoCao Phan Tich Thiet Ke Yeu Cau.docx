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645FE"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Cs/>
          <w:color w:val="000000" w:themeColor="text1"/>
          <w:sz w:val="28"/>
          <w:szCs w:val="28"/>
        </w:rPr>
        <w:t>TỔNG LIÊN ĐOÀN LAO ĐỘNG VIỆT NAM</w:t>
      </w:r>
      <w:r w:rsidRPr="00FE6010">
        <w:rPr>
          <w:b/>
          <w:bCs/>
          <w:color w:val="000000" w:themeColor="text1"/>
          <w:sz w:val="28"/>
          <w:szCs w:val="28"/>
        </w:rPr>
        <w:t xml:space="preserve"> </w:t>
      </w:r>
    </w:p>
    <w:p w14:paraId="7FE7DBB7"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
          <w:bCs/>
          <w:color w:val="000000" w:themeColor="text1"/>
          <w:sz w:val="28"/>
          <w:szCs w:val="28"/>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7CE4EF64" w14:textId="77777777" w:rsidR="004A2284" w:rsidRPr="00FE6010" w:rsidRDefault="004A2284" w:rsidP="004A2284">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75C0CF87" w14:textId="77777777" w:rsidR="004A2284" w:rsidRPr="00FE6010" w:rsidRDefault="004A2284" w:rsidP="004A2284">
      <w:pPr>
        <w:suppressAutoHyphens/>
        <w:autoSpaceDE w:val="0"/>
        <w:autoSpaceDN w:val="0"/>
        <w:adjustRightInd w:val="0"/>
        <w:ind w:firstLine="720"/>
        <w:jc w:val="center"/>
        <w:rPr>
          <w:color w:val="000000" w:themeColor="text1"/>
        </w:rPr>
      </w:pPr>
    </w:p>
    <w:p w14:paraId="00E66628" w14:textId="7C26E709" w:rsidR="004A2284" w:rsidRPr="00FE6010" w:rsidRDefault="000D37B4" w:rsidP="004A2284">
      <w:pPr>
        <w:suppressAutoHyphens/>
        <w:autoSpaceDE w:val="0"/>
        <w:autoSpaceDN w:val="0"/>
        <w:adjustRightInd w:val="0"/>
        <w:ind w:firstLine="720"/>
        <w:jc w:val="center"/>
        <w:rPr>
          <w:b/>
          <w:bCs/>
          <w:color w:val="000000" w:themeColor="text1"/>
          <w:sz w:val="28"/>
          <w:szCs w:val="28"/>
        </w:rPr>
      </w:pPr>
      <w:r>
        <w:rPr>
          <w:noProof/>
          <w:sz w:val="22"/>
          <w:szCs w:val="22"/>
        </w:rPr>
        <w:drawing>
          <wp:inline distT="0" distB="0" distL="0" distR="0" wp14:anchorId="7B7A364F" wp14:editId="1A826039">
            <wp:extent cx="790575" cy="742950"/>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14:paraId="21E9C69A" w14:textId="77777777" w:rsidR="004A2284" w:rsidRPr="00FE6010" w:rsidRDefault="004A2284" w:rsidP="004A2284">
      <w:pPr>
        <w:suppressAutoHyphens/>
        <w:autoSpaceDE w:val="0"/>
        <w:autoSpaceDN w:val="0"/>
        <w:adjustRightInd w:val="0"/>
        <w:ind w:firstLine="720"/>
        <w:rPr>
          <w:b/>
          <w:bCs/>
          <w:color w:val="000000" w:themeColor="text1"/>
          <w:sz w:val="28"/>
          <w:szCs w:val="28"/>
        </w:rPr>
      </w:pPr>
    </w:p>
    <w:p w14:paraId="2074D305" w14:textId="6EB383AE" w:rsidR="004A2284" w:rsidRPr="00FE6010" w:rsidRDefault="004A2284" w:rsidP="004A2284">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ĐỒ ÁN</w:t>
      </w:r>
      <w:r w:rsidR="008063B1">
        <w:rPr>
          <w:b/>
          <w:bCs/>
          <w:color w:val="000000" w:themeColor="text1"/>
          <w:sz w:val="32"/>
          <w:szCs w:val="32"/>
        </w:rPr>
        <w:t xml:space="preserve"> CUỐI KÌ</w:t>
      </w:r>
    </w:p>
    <w:p w14:paraId="3CD03A53" w14:textId="77777777" w:rsidR="004A2284" w:rsidRPr="00FE6010" w:rsidRDefault="004A2284" w:rsidP="004A2284">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 xml:space="preserve"> MÔN PHÂN TÍCH VÀ THIẾT KẾ YÊU CẦU</w:t>
      </w:r>
    </w:p>
    <w:p w14:paraId="05A5B9ED" w14:textId="77777777" w:rsidR="00D7512D" w:rsidRDefault="00D7512D" w:rsidP="004A2284">
      <w:pPr>
        <w:suppressAutoHyphens/>
        <w:autoSpaceDE w:val="0"/>
        <w:autoSpaceDN w:val="0"/>
        <w:adjustRightInd w:val="0"/>
        <w:spacing w:line="360" w:lineRule="auto"/>
        <w:ind w:firstLine="720"/>
        <w:jc w:val="center"/>
        <w:rPr>
          <w:b/>
          <w:bCs/>
          <w:color w:val="000000" w:themeColor="text1"/>
          <w:sz w:val="32"/>
          <w:szCs w:val="32"/>
        </w:rPr>
      </w:pPr>
    </w:p>
    <w:p w14:paraId="1B5A59A2" w14:textId="36B62B3E" w:rsidR="004A2284" w:rsidRPr="00FE6010" w:rsidRDefault="004A2284" w:rsidP="004A2284">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742D64FB" w14:textId="77777777" w:rsidR="004A2284" w:rsidRPr="00FE6010" w:rsidRDefault="004A2284" w:rsidP="004A2284">
      <w:pPr>
        <w:suppressAutoHyphens/>
        <w:autoSpaceDE w:val="0"/>
        <w:autoSpaceDN w:val="0"/>
        <w:adjustRightInd w:val="0"/>
        <w:spacing w:line="360" w:lineRule="auto"/>
        <w:rPr>
          <w:b/>
          <w:bCs/>
          <w:color w:val="000000" w:themeColor="text1"/>
        </w:rPr>
      </w:pPr>
    </w:p>
    <w:p w14:paraId="5222644E" w14:textId="2B93E7A3" w:rsidR="004A2284" w:rsidRDefault="00961B7B" w:rsidP="005E29FE">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 xml:space="preserve">HỆ THỐNG QUẢN LÝ </w:t>
      </w:r>
      <w:r w:rsidR="005E29FE">
        <w:rPr>
          <w:b/>
          <w:bCs/>
          <w:color w:val="000000" w:themeColor="text1"/>
          <w:sz w:val="48"/>
          <w:szCs w:val="48"/>
        </w:rPr>
        <w:t>GIẢI BÓNG ĐÁ NGOẠI HẠNG ANH</w:t>
      </w:r>
    </w:p>
    <w:p w14:paraId="3F0ED2B4" w14:textId="77777777" w:rsidR="00D7512D" w:rsidRPr="00FE6010" w:rsidRDefault="00D7512D" w:rsidP="004A2284">
      <w:pPr>
        <w:suppressAutoHyphens/>
        <w:autoSpaceDE w:val="0"/>
        <w:autoSpaceDN w:val="0"/>
        <w:adjustRightInd w:val="0"/>
        <w:spacing w:line="360" w:lineRule="auto"/>
        <w:jc w:val="center"/>
        <w:rPr>
          <w:b/>
          <w:bCs/>
          <w:color w:val="000000" w:themeColor="text1"/>
          <w:sz w:val="48"/>
          <w:szCs w:val="48"/>
        </w:rPr>
      </w:pPr>
    </w:p>
    <w:p w14:paraId="0C6ED2B7" w14:textId="77777777" w:rsidR="004A2284" w:rsidRPr="00FE6010" w:rsidRDefault="004A2284" w:rsidP="004A2284">
      <w:pPr>
        <w:suppressAutoHyphens/>
        <w:autoSpaceDE w:val="0"/>
        <w:autoSpaceDN w:val="0"/>
        <w:adjustRightInd w:val="0"/>
        <w:spacing w:line="360" w:lineRule="auto"/>
        <w:jc w:val="both"/>
        <w:rPr>
          <w:b/>
          <w:bCs/>
          <w:color w:val="000000" w:themeColor="text1"/>
        </w:rPr>
      </w:pPr>
    </w:p>
    <w:p w14:paraId="129669CF" w14:textId="209F2E97" w:rsidR="004A2284" w:rsidRPr="00FE6010" w:rsidRDefault="004A2284" w:rsidP="004A2284">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r w:rsidR="00B9520C">
        <w:rPr>
          <w:b/>
          <w:color w:val="000000" w:themeColor="text1"/>
          <w:sz w:val="28"/>
          <w:szCs w:val="28"/>
        </w:rPr>
        <w:t>ThS</w:t>
      </w:r>
      <w:r w:rsidR="00B5513F">
        <w:rPr>
          <w:b/>
          <w:color w:val="000000" w:themeColor="text1"/>
          <w:sz w:val="28"/>
          <w:szCs w:val="28"/>
          <w:lang w:val="vi-VN"/>
        </w:rPr>
        <w:t>.</w:t>
      </w:r>
      <w:r w:rsidR="00B9520C">
        <w:rPr>
          <w:b/>
          <w:color w:val="000000" w:themeColor="text1"/>
          <w:sz w:val="28"/>
          <w:szCs w:val="28"/>
        </w:rPr>
        <w:t xml:space="preserve"> </w:t>
      </w:r>
      <w:r w:rsidR="00890AE7" w:rsidRPr="001E7BCD">
        <w:rPr>
          <w:b/>
          <w:sz w:val="28"/>
          <w:szCs w:val="28"/>
        </w:rPr>
        <w:t>NGUYỄN TRỌNG NHÂN</w:t>
      </w:r>
    </w:p>
    <w:p w14:paraId="1DFB68EE" w14:textId="33922047" w:rsidR="005E29FE" w:rsidRDefault="004A2284" w:rsidP="00D532AD">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sidR="005E29FE">
        <w:rPr>
          <w:b/>
          <w:bCs/>
          <w:color w:val="000000" w:themeColor="text1"/>
          <w:sz w:val="28"/>
          <w:szCs w:val="28"/>
        </w:rPr>
        <w:t>Nguyễn Quang Khải</w:t>
      </w:r>
      <w:r w:rsidR="005E29FE" w:rsidRPr="00E74A8D">
        <w:rPr>
          <w:b/>
          <w:bCs/>
          <w:color w:val="000000" w:themeColor="text1"/>
          <w:sz w:val="28"/>
          <w:szCs w:val="28"/>
        </w:rPr>
        <w:t xml:space="preserve"> - 51</w:t>
      </w:r>
      <w:r w:rsidR="005E29FE">
        <w:rPr>
          <w:b/>
          <w:bCs/>
          <w:color w:val="000000" w:themeColor="text1"/>
          <w:sz w:val="28"/>
          <w:szCs w:val="28"/>
        </w:rPr>
        <w:t>9</w:t>
      </w:r>
      <w:r w:rsidR="005E29FE" w:rsidRPr="00E74A8D">
        <w:rPr>
          <w:b/>
          <w:bCs/>
          <w:color w:val="000000" w:themeColor="text1"/>
          <w:sz w:val="28"/>
          <w:szCs w:val="28"/>
        </w:rPr>
        <w:t>00</w:t>
      </w:r>
      <w:r w:rsidR="005E29FE">
        <w:rPr>
          <w:b/>
          <w:bCs/>
          <w:color w:val="000000" w:themeColor="text1"/>
          <w:sz w:val="28"/>
          <w:szCs w:val="28"/>
        </w:rPr>
        <w:t>348</w:t>
      </w:r>
    </w:p>
    <w:p w14:paraId="7D020362" w14:textId="6FA4BD34" w:rsidR="00E74A8D" w:rsidRDefault="005E29FE" w:rsidP="004A2284">
      <w:pPr>
        <w:suppressAutoHyphens/>
        <w:autoSpaceDE w:val="0"/>
        <w:autoSpaceDN w:val="0"/>
        <w:adjustRightInd w:val="0"/>
        <w:spacing w:line="360" w:lineRule="auto"/>
        <w:jc w:val="right"/>
        <w:rPr>
          <w:b/>
          <w:bCs/>
          <w:color w:val="000000" w:themeColor="text1"/>
          <w:sz w:val="28"/>
          <w:szCs w:val="28"/>
        </w:rPr>
      </w:pPr>
      <w:r>
        <w:rPr>
          <w:b/>
          <w:bCs/>
          <w:color w:val="000000" w:themeColor="text1"/>
          <w:sz w:val="28"/>
          <w:szCs w:val="28"/>
        </w:rPr>
        <w:t>Nguyễn Phan Minh Khang</w:t>
      </w:r>
      <w:r w:rsidR="00E74A8D" w:rsidRPr="00E74A8D">
        <w:rPr>
          <w:b/>
          <w:bCs/>
          <w:color w:val="000000" w:themeColor="text1"/>
          <w:sz w:val="28"/>
          <w:szCs w:val="28"/>
        </w:rPr>
        <w:t xml:space="preserve"> - 51</w:t>
      </w:r>
      <w:r>
        <w:rPr>
          <w:b/>
          <w:bCs/>
          <w:color w:val="000000" w:themeColor="text1"/>
          <w:sz w:val="28"/>
          <w:szCs w:val="28"/>
        </w:rPr>
        <w:t>9</w:t>
      </w:r>
      <w:r w:rsidR="00E74A8D" w:rsidRPr="00E74A8D">
        <w:rPr>
          <w:b/>
          <w:bCs/>
          <w:color w:val="000000" w:themeColor="text1"/>
          <w:sz w:val="28"/>
          <w:szCs w:val="28"/>
        </w:rPr>
        <w:t>0035</w:t>
      </w:r>
      <w:r>
        <w:rPr>
          <w:b/>
          <w:bCs/>
          <w:color w:val="000000" w:themeColor="text1"/>
          <w:sz w:val="28"/>
          <w:szCs w:val="28"/>
        </w:rPr>
        <w:t>1</w:t>
      </w:r>
      <w:r w:rsidR="00E74A8D" w:rsidRPr="00E74A8D">
        <w:rPr>
          <w:b/>
          <w:bCs/>
          <w:color w:val="000000" w:themeColor="text1"/>
          <w:sz w:val="28"/>
          <w:szCs w:val="28"/>
        </w:rPr>
        <w:t xml:space="preserve"> </w:t>
      </w:r>
    </w:p>
    <w:p w14:paraId="1A8E6DA9" w14:textId="3A158D0A" w:rsidR="004A2284" w:rsidRPr="00FE6010" w:rsidRDefault="004A2284" w:rsidP="004A2284">
      <w:pPr>
        <w:suppressAutoHyphens/>
        <w:autoSpaceDE w:val="0"/>
        <w:autoSpaceDN w:val="0"/>
        <w:adjustRightInd w:val="0"/>
        <w:spacing w:line="360" w:lineRule="auto"/>
        <w:jc w:val="right"/>
        <w:rPr>
          <w:color w:val="000000" w:themeColor="text1"/>
          <w:sz w:val="28"/>
          <w:szCs w:val="28"/>
        </w:rPr>
      </w:pPr>
      <w:r w:rsidRPr="00FE6010">
        <w:rPr>
          <w:color w:val="000000" w:themeColor="text1"/>
          <w:sz w:val="28"/>
          <w:szCs w:val="28"/>
          <w:lang w:val="vi-VN"/>
        </w:rPr>
        <w:t xml:space="preserve">Khoá    </w:t>
      </w:r>
      <w:r w:rsidRPr="00FE6010">
        <w:rPr>
          <w:b/>
          <w:bCs/>
          <w:color w:val="000000" w:themeColor="text1"/>
          <w:sz w:val="28"/>
          <w:szCs w:val="28"/>
          <w:lang w:val="vi-VN"/>
        </w:rPr>
        <w:t xml:space="preserve"> :    </w:t>
      </w:r>
      <w:r w:rsidRPr="00FE6010">
        <w:rPr>
          <w:b/>
          <w:bCs/>
          <w:color w:val="000000" w:themeColor="text1"/>
          <w:sz w:val="28"/>
          <w:szCs w:val="28"/>
        </w:rPr>
        <w:t>2</w:t>
      </w:r>
      <w:r w:rsidR="005E29FE">
        <w:rPr>
          <w:b/>
          <w:bCs/>
          <w:color w:val="000000" w:themeColor="text1"/>
          <w:sz w:val="28"/>
          <w:szCs w:val="28"/>
        </w:rPr>
        <w:t>3</w:t>
      </w:r>
    </w:p>
    <w:p w14:paraId="65119D2C"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6FC78456" w14:textId="77777777" w:rsidR="004A2284" w:rsidRPr="00FE6010" w:rsidRDefault="004A2284" w:rsidP="004A2284">
      <w:pPr>
        <w:suppressAutoHyphens/>
        <w:autoSpaceDE w:val="0"/>
        <w:autoSpaceDN w:val="0"/>
        <w:adjustRightInd w:val="0"/>
        <w:jc w:val="center"/>
        <w:rPr>
          <w:b/>
          <w:bCs/>
          <w:iCs/>
          <w:color w:val="000000" w:themeColor="text1"/>
          <w:sz w:val="28"/>
          <w:szCs w:val="28"/>
          <w:lang w:val="vi-VN"/>
        </w:rPr>
      </w:pPr>
    </w:p>
    <w:p w14:paraId="542CD1E6" w14:textId="77777777" w:rsidR="004A2284" w:rsidRPr="00FE6010" w:rsidRDefault="004A2284" w:rsidP="004A2284">
      <w:pPr>
        <w:suppressAutoHyphens/>
        <w:autoSpaceDE w:val="0"/>
        <w:autoSpaceDN w:val="0"/>
        <w:adjustRightInd w:val="0"/>
        <w:rPr>
          <w:b/>
          <w:bCs/>
          <w:iCs/>
          <w:color w:val="000000" w:themeColor="text1"/>
          <w:sz w:val="28"/>
          <w:szCs w:val="28"/>
        </w:rPr>
      </w:pPr>
    </w:p>
    <w:p w14:paraId="567D4BBB" w14:textId="4D3F8973" w:rsidR="004A2284" w:rsidRDefault="004A2284" w:rsidP="004A2284">
      <w:pPr>
        <w:suppressAutoHyphens/>
        <w:autoSpaceDE w:val="0"/>
        <w:autoSpaceDN w:val="0"/>
        <w:adjustRightInd w:val="0"/>
        <w:jc w:val="center"/>
        <w:rPr>
          <w:b/>
          <w:bCs/>
          <w:iCs/>
          <w:color w:val="000000" w:themeColor="text1"/>
          <w:sz w:val="28"/>
          <w:szCs w:val="28"/>
          <w:lang w:val="vi-VN"/>
        </w:rPr>
      </w:pPr>
    </w:p>
    <w:p w14:paraId="1988E735" w14:textId="341A9B58" w:rsidR="00D532AD" w:rsidRDefault="00D532AD" w:rsidP="004A2284">
      <w:pPr>
        <w:suppressAutoHyphens/>
        <w:autoSpaceDE w:val="0"/>
        <w:autoSpaceDN w:val="0"/>
        <w:adjustRightInd w:val="0"/>
        <w:jc w:val="center"/>
        <w:rPr>
          <w:b/>
          <w:bCs/>
          <w:iCs/>
          <w:color w:val="000000" w:themeColor="text1"/>
          <w:sz w:val="28"/>
          <w:szCs w:val="28"/>
          <w:lang w:val="vi-VN"/>
        </w:rPr>
      </w:pPr>
    </w:p>
    <w:p w14:paraId="7BC6568E" w14:textId="02F392C1" w:rsidR="00D532AD" w:rsidRDefault="00D532AD" w:rsidP="004A2284">
      <w:pPr>
        <w:suppressAutoHyphens/>
        <w:autoSpaceDE w:val="0"/>
        <w:autoSpaceDN w:val="0"/>
        <w:adjustRightInd w:val="0"/>
        <w:jc w:val="center"/>
        <w:rPr>
          <w:b/>
          <w:bCs/>
          <w:iCs/>
          <w:color w:val="000000" w:themeColor="text1"/>
          <w:sz w:val="28"/>
          <w:szCs w:val="28"/>
          <w:lang w:val="vi-VN"/>
        </w:rPr>
      </w:pPr>
    </w:p>
    <w:p w14:paraId="5551B1AE" w14:textId="3A1A4990" w:rsidR="00D532AD" w:rsidRDefault="00D532AD" w:rsidP="004A2284">
      <w:pPr>
        <w:suppressAutoHyphens/>
        <w:autoSpaceDE w:val="0"/>
        <w:autoSpaceDN w:val="0"/>
        <w:adjustRightInd w:val="0"/>
        <w:jc w:val="center"/>
        <w:rPr>
          <w:b/>
          <w:bCs/>
          <w:iCs/>
          <w:color w:val="000000" w:themeColor="text1"/>
          <w:sz w:val="28"/>
          <w:szCs w:val="28"/>
          <w:lang w:val="vi-VN"/>
        </w:rPr>
      </w:pPr>
    </w:p>
    <w:p w14:paraId="1D84F2A1" w14:textId="0ADF79E7" w:rsidR="00D532AD" w:rsidRDefault="00D532AD" w:rsidP="004A2284">
      <w:pPr>
        <w:suppressAutoHyphens/>
        <w:autoSpaceDE w:val="0"/>
        <w:autoSpaceDN w:val="0"/>
        <w:adjustRightInd w:val="0"/>
        <w:jc w:val="center"/>
        <w:rPr>
          <w:b/>
          <w:bCs/>
          <w:iCs/>
          <w:color w:val="000000" w:themeColor="text1"/>
          <w:sz w:val="28"/>
          <w:szCs w:val="28"/>
          <w:lang w:val="vi-VN"/>
        </w:rPr>
      </w:pPr>
    </w:p>
    <w:p w14:paraId="3A545561" w14:textId="505C487F" w:rsidR="00D532AD" w:rsidRDefault="00D532AD" w:rsidP="004A2284">
      <w:pPr>
        <w:suppressAutoHyphens/>
        <w:autoSpaceDE w:val="0"/>
        <w:autoSpaceDN w:val="0"/>
        <w:adjustRightInd w:val="0"/>
        <w:jc w:val="center"/>
        <w:rPr>
          <w:b/>
          <w:bCs/>
          <w:iCs/>
          <w:color w:val="000000" w:themeColor="text1"/>
          <w:sz w:val="28"/>
          <w:szCs w:val="28"/>
          <w:lang w:val="vi-VN"/>
        </w:rPr>
      </w:pPr>
    </w:p>
    <w:p w14:paraId="7F561D4E" w14:textId="77777777" w:rsidR="00D532AD" w:rsidRPr="00FE6010" w:rsidRDefault="00D532AD" w:rsidP="004A2284">
      <w:pPr>
        <w:suppressAutoHyphens/>
        <w:autoSpaceDE w:val="0"/>
        <w:autoSpaceDN w:val="0"/>
        <w:adjustRightInd w:val="0"/>
        <w:jc w:val="center"/>
        <w:rPr>
          <w:b/>
          <w:bCs/>
          <w:iCs/>
          <w:color w:val="000000" w:themeColor="text1"/>
          <w:sz w:val="28"/>
          <w:szCs w:val="28"/>
          <w:lang w:val="vi-VN"/>
        </w:rPr>
      </w:pPr>
    </w:p>
    <w:p w14:paraId="1FCF2358" w14:textId="07331446" w:rsidR="004A2284" w:rsidRPr="005E29FE" w:rsidRDefault="004A2284" w:rsidP="004A2284">
      <w:pPr>
        <w:suppressAutoHyphens/>
        <w:autoSpaceDE w:val="0"/>
        <w:autoSpaceDN w:val="0"/>
        <w:adjustRightInd w:val="0"/>
        <w:jc w:val="center"/>
        <w:rPr>
          <w:b/>
          <w:bCs/>
          <w:iCs/>
          <w:color w:val="000000" w:themeColor="text1"/>
          <w:sz w:val="28"/>
          <w:szCs w:val="28"/>
        </w:rPr>
        <w:sectPr w:rsidR="004A2284" w:rsidRPr="005E29FE">
          <w:headerReference w:type="default" r:id="rId9"/>
          <w:footerReference w:type="default" r:id="rId10"/>
          <w:pgSz w:w="11906" w:h="16838"/>
          <w:pgMar w:top="1134" w:right="1134" w:bottom="1134" w:left="1440" w:header="720" w:footer="720" w:gutter="0"/>
          <w:cols w:space="720"/>
          <w:titlePg/>
          <w:docGrid w:linePitch="360"/>
        </w:sectPr>
      </w:pPr>
      <w:r w:rsidRPr="00FE6010">
        <w:rPr>
          <w:b/>
          <w:bCs/>
          <w:iCs/>
          <w:color w:val="000000" w:themeColor="text1"/>
          <w:sz w:val="28"/>
          <w:szCs w:val="28"/>
          <w:lang w:val="vi-VN"/>
        </w:rPr>
        <w:t xml:space="preserve">THÀNH PHỐ HỒ CHÍ MINH, NĂM </w:t>
      </w:r>
      <w:r w:rsidR="005E29FE">
        <w:rPr>
          <w:b/>
          <w:bCs/>
          <w:iCs/>
          <w:color w:val="000000" w:themeColor="text1"/>
          <w:sz w:val="28"/>
          <w:szCs w:val="28"/>
          <w:lang w:val="vi-VN"/>
        </w:rPr>
        <w:t>202</w:t>
      </w:r>
      <w:r w:rsidR="005E29FE">
        <w:rPr>
          <w:b/>
          <w:bCs/>
          <w:iCs/>
          <w:color w:val="000000" w:themeColor="text1"/>
          <w:sz w:val="28"/>
          <w:szCs w:val="28"/>
        </w:rPr>
        <w:t>1</w:t>
      </w:r>
    </w:p>
    <w:p w14:paraId="40434B76" w14:textId="77777777" w:rsidR="00385195" w:rsidRPr="00966C64" w:rsidRDefault="00385195" w:rsidP="00385195">
      <w:pPr>
        <w:suppressAutoHyphens/>
        <w:autoSpaceDE w:val="0"/>
        <w:autoSpaceDN w:val="0"/>
        <w:adjustRightInd w:val="0"/>
        <w:jc w:val="center"/>
        <w:rPr>
          <w:color w:val="000000" w:themeColor="text1"/>
          <w:sz w:val="28"/>
          <w:szCs w:val="28"/>
          <w:lang w:val="vi-VN"/>
        </w:rPr>
      </w:pPr>
      <w:r w:rsidRPr="00966C64">
        <w:rPr>
          <w:bCs/>
          <w:color w:val="000000" w:themeColor="text1"/>
          <w:sz w:val="28"/>
          <w:szCs w:val="28"/>
          <w:lang w:val="vi-VN"/>
        </w:rPr>
        <w:lastRenderedPageBreak/>
        <w:t>TỔNG LIÊN ĐOÀN LAO ĐỘNG VIỆT NAM</w:t>
      </w:r>
      <w:r w:rsidRPr="00966C64">
        <w:rPr>
          <w:b/>
          <w:bCs/>
          <w:color w:val="000000" w:themeColor="text1"/>
          <w:sz w:val="28"/>
          <w:szCs w:val="28"/>
          <w:lang w:val="vi-VN"/>
        </w:rPr>
        <w:t xml:space="preserve"> </w:t>
      </w:r>
    </w:p>
    <w:p w14:paraId="70B2B4F9" w14:textId="77777777" w:rsidR="00385195" w:rsidRPr="00966C64" w:rsidRDefault="00385195" w:rsidP="00385195">
      <w:pPr>
        <w:suppressAutoHyphens/>
        <w:autoSpaceDE w:val="0"/>
        <w:autoSpaceDN w:val="0"/>
        <w:adjustRightInd w:val="0"/>
        <w:jc w:val="center"/>
        <w:rPr>
          <w:color w:val="000000" w:themeColor="text1"/>
          <w:sz w:val="28"/>
          <w:szCs w:val="28"/>
          <w:lang w:val="vi-VN"/>
        </w:rPr>
      </w:pPr>
      <w:r w:rsidRPr="00966C64">
        <w:rPr>
          <w:b/>
          <w:bCs/>
          <w:color w:val="000000" w:themeColor="text1"/>
          <w:sz w:val="28"/>
          <w:szCs w:val="28"/>
          <w:lang w:val="vi-VN"/>
        </w:rPr>
        <w:t>TR</w:t>
      </w:r>
      <w:r w:rsidRPr="00FE6010">
        <w:rPr>
          <w:b/>
          <w:bCs/>
          <w:color w:val="000000" w:themeColor="text1"/>
          <w:sz w:val="28"/>
          <w:szCs w:val="28"/>
          <w:lang w:val="vi-VN"/>
        </w:rPr>
        <w:t>ƯỜNG ĐẠI HỌC TÔN ĐỨC THẮNG</w:t>
      </w:r>
      <w:r w:rsidRPr="00FE6010">
        <w:rPr>
          <w:color w:val="000000" w:themeColor="text1"/>
          <w:sz w:val="28"/>
          <w:szCs w:val="28"/>
          <w:lang w:val="vi-VN"/>
        </w:rPr>
        <w:t xml:space="preserve"> </w:t>
      </w:r>
    </w:p>
    <w:p w14:paraId="12D59CC3" w14:textId="77777777" w:rsidR="00385195" w:rsidRPr="00FE6010" w:rsidRDefault="00385195" w:rsidP="00385195">
      <w:pPr>
        <w:suppressAutoHyphens/>
        <w:autoSpaceDE w:val="0"/>
        <w:autoSpaceDN w:val="0"/>
        <w:adjustRightInd w:val="0"/>
        <w:jc w:val="center"/>
        <w:rPr>
          <w:color w:val="000000" w:themeColor="text1"/>
          <w:sz w:val="28"/>
          <w:szCs w:val="28"/>
        </w:rPr>
      </w:pPr>
      <w:r w:rsidRPr="00FE6010">
        <w:rPr>
          <w:b/>
          <w:bCs/>
          <w:color w:val="000000" w:themeColor="text1"/>
          <w:sz w:val="28"/>
          <w:szCs w:val="28"/>
        </w:rPr>
        <w:t xml:space="preserve">KHOA CÔNG NGHỆ THÔNG TIN </w:t>
      </w:r>
    </w:p>
    <w:p w14:paraId="27EB9253" w14:textId="77777777" w:rsidR="00385195" w:rsidRPr="00FE6010" w:rsidRDefault="00385195" w:rsidP="00385195">
      <w:pPr>
        <w:suppressAutoHyphens/>
        <w:autoSpaceDE w:val="0"/>
        <w:autoSpaceDN w:val="0"/>
        <w:adjustRightInd w:val="0"/>
        <w:ind w:firstLine="720"/>
        <w:jc w:val="center"/>
        <w:rPr>
          <w:color w:val="000000" w:themeColor="text1"/>
        </w:rPr>
      </w:pPr>
    </w:p>
    <w:p w14:paraId="13593772" w14:textId="77777777" w:rsidR="00385195" w:rsidRPr="00FE6010" w:rsidRDefault="00385195" w:rsidP="00385195">
      <w:pPr>
        <w:suppressAutoHyphens/>
        <w:autoSpaceDE w:val="0"/>
        <w:autoSpaceDN w:val="0"/>
        <w:adjustRightInd w:val="0"/>
        <w:ind w:firstLine="720"/>
        <w:jc w:val="center"/>
        <w:rPr>
          <w:b/>
          <w:bCs/>
          <w:color w:val="000000" w:themeColor="text1"/>
          <w:sz w:val="28"/>
          <w:szCs w:val="28"/>
        </w:rPr>
      </w:pPr>
      <w:r w:rsidRPr="00FE6010">
        <w:rPr>
          <w:noProof/>
          <w:color w:val="000000" w:themeColor="text1"/>
          <w:sz w:val="22"/>
          <w:szCs w:val="22"/>
        </w:rPr>
        <w:drawing>
          <wp:inline distT="0" distB="0" distL="0" distR="0" wp14:anchorId="1681392E" wp14:editId="767B67DC">
            <wp:extent cx="790575" cy="7429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60B0DA37" w14:textId="77777777" w:rsidR="00385195" w:rsidRPr="00FE6010" w:rsidRDefault="00385195" w:rsidP="00385195">
      <w:pPr>
        <w:suppressAutoHyphens/>
        <w:autoSpaceDE w:val="0"/>
        <w:autoSpaceDN w:val="0"/>
        <w:adjustRightInd w:val="0"/>
        <w:ind w:firstLine="720"/>
        <w:rPr>
          <w:b/>
          <w:bCs/>
          <w:color w:val="000000" w:themeColor="text1"/>
          <w:sz w:val="28"/>
          <w:szCs w:val="28"/>
        </w:rPr>
      </w:pPr>
    </w:p>
    <w:p w14:paraId="7BB06CF5" w14:textId="346110F9" w:rsidR="00385195" w:rsidRPr="00FE6010" w:rsidRDefault="00385195" w:rsidP="00385195">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ĐỒ ÁN</w:t>
      </w:r>
      <w:r w:rsidR="00E65315">
        <w:rPr>
          <w:b/>
          <w:bCs/>
          <w:color w:val="000000" w:themeColor="text1"/>
          <w:sz w:val="32"/>
          <w:szCs w:val="32"/>
        </w:rPr>
        <w:t xml:space="preserve"> CUỐI KÌ</w:t>
      </w:r>
    </w:p>
    <w:p w14:paraId="3A50F24F" w14:textId="77777777" w:rsidR="00385195" w:rsidRPr="00FE6010" w:rsidRDefault="00385195" w:rsidP="00385195">
      <w:pPr>
        <w:suppressAutoHyphens/>
        <w:autoSpaceDE w:val="0"/>
        <w:autoSpaceDN w:val="0"/>
        <w:adjustRightInd w:val="0"/>
        <w:spacing w:line="360" w:lineRule="auto"/>
        <w:jc w:val="center"/>
        <w:rPr>
          <w:b/>
          <w:bCs/>
          <w:color w:val="000000" w:themeColor="text1"/>
          <w:sz w:val="32"/>
          <w:szCs w:val="32"/>
        </w:rPr>
      </w:pPr>
      <w:r w:rsidRPr="00FE6010">
        <w:rPr>
          <w:b/>
          <w:bCs/>
          <w:color w:val="000000" w:themeColor="text1"/>
          <w:sz w:val="32"/>
          <w:szCs w:val="32"/>
        </w:rPr>
        <w:t xml:space="preserve"> MÔN PHÂN TÍCH VÀ THIẾT KẾ YÊU CẦU</w:t>
      </w:r>
    </w:p>
    <w:p w14:paraId="4E6C8B8D" w14:textId="77777777" w:rsidR="00385195" w:rsidRDefault="00385195" w:rsidP="00385195">
      <w:pPr>
        <w:suppressAutoHyphens/>
        <w:autoSpaceDE w:val="0"/>
        <w:autoSpaceDN w:val="0"/>
        <w:adjustRightInd w:val="0"/>
        <w:spacing w:line="360" w:lineRule="auto"/>
        <w:ind w:firstLine="720"/>
        <w:jc w:val="center"/>
        <w:rPr>
          <w:b/>
          <w:bCs/>
          <w:color w:val="000000" w:themeColor="text1"/>
          <w:sz w:val="32"/>
          <w:szCs w:val="32"/>
        </w:rPr>
      </w:pPr>
    </w:p>
    <w:p w14:paraId="35328BAC" w14:textId="77777777" w:rsidR="00385195" w:rsidRPr="00FE6010" w:rsidRDefault="00385195" w:rsidP="00385195">
      <w:pPr>
        <w:suppressAutoHyphens/>
        <w:autoSpaceDE w:val="0"/>
        <w:autoSpaceDN w:val="0"/>
        <w:adjustRightInd w:val="0"/>
        <w:spacing w:line="360" w:lineRule="auto"/>
        <w:ind w:firstLine="720"/>
        <w:jc w:val="center"/>
        <w:rPr>
          <w:b/>
          <w:bCs/>
          <w:color w:val="000000" w:themeColor="text1"/>
          <w:sz w:val="32"/>
          <w:szCs w:val="32"/>
        </w:rPr>
      </w:pPr>
      <w:r w:rsidRPr="00FE6010">
        <w:rPr>
          <w:b/>
          <w:bCs/>
          <w:color w:val="000000" w:themeColor="text1"/>
          <w:sz w:val="32"/>
          <w:szCs w:val="32"/>
        </w:rPr>
        <w:t xml:space="preserve"> </w:t>
      </w:r>
    </w:p>
    <w:p w14:paraId="6F250B17" w14:textId="77777777" w:rsidR="00385195" w:rsidRPr="00FE6010" w:rsidRDefault="00385195" w:rsidP="00385195">
      <w:pPr>
        <w:suppressAutoHyphens/>
        <w:autoSpaceDE w:val="0"/>
        <w:autoSpaceDN w:val="0"/>
        <w:adjustRightInd w:val="0"/>
        <w:spacing w:line="360" w:lineRule="auto"/>
        <w:rPr>
          <w:b/>
          <w:bCs/>
          <w:color w:val="000000" w:themeColor="text1"/>
        </w:rPr>
      </w:pPr>
    </w:p>
    <w:p w14:paraId="7B2767BD" w14:textId="2636285E" w:rsidR="00385195" w:rsidRPr="00FE6010" w:rsidRDefault="00961B7B" w:rsidP="005E29FE">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 xml:space="preserve">HỆ THỐNG QUẢN LÝ </w:t>
      </w:r>
      <w:r w:rsidR="005E29FE">
        <w:rPr>
          <w:b/>
          <w:bCs/>
          <w:color w:val="000000" w:themeColor="text1"/>
          <w:sz w:val="48"/>
          <w:szCs w:val="48"/>
        </w:rPr>
        <w:t>GIẢI BÓNG ĐÁ NGOẠI HẠNG ANH</w:t>
      </w:r>
    </w:p>
    <w:p w14:paraId="31C3BD90" w14:textId="77777777" w:rsidR="00385195" w:rsidRDefault="00385195" w:rsidP="00385195">
      <w:pPr>
        <w:suppressAutoHyphens/>
        <w:autoSpaceDE w:val="0"/>
        <w:autoSpaceDN w:val="0"/>
        <w:adjustRightInd w:val="0"/>
        <w:spacing w:line="360" w:lineRule="auto"/>
        <w:jc w:val="center"/>
        <w:rPr>
          <w:b/>
          <w:bCs/>
          <w:color w:val="000000" w:themeColor="text1"/>
          <w:sz w:val="48"/>
          <w:szCs w:val="48"/>
        </w:rPr>
      </w:pPr>
    </w:p>
    <w:p w14:paraId="3D4C198D" w14:textId="77777777" w:rsidR="00385195" w:rsidRPr="00FE6010" w:rsidRDefault="00385195" w:rsidP="00385195">
      <w:pPr>
        <w:suppressAutoHyphens/>
        <w:autoSpaceDE w:val="0"/>
        <w:autoSpaceDN w:val="0"/>
        <w:adjustRightInd w:val="0"/>
        <w:spacing w:line="360" w:lineRule="auto"/>
        <w:jc w:val="center"/>
        <w:rPr>
          <w:b/>
          <w:bCs/>
          <w:color w:val="000000" w:themeColor="text1"/>
          <w:sz w:val="48"/>
          <w:szCs w:val="48"/>
        </w:rPr>
      </w:pPr>
    </w:p>
    <w:p w14:paraId="2B7D00B4" w14:textId="77777777" w:rsidR="00385195" w:rsidRPr="00FE6010" w:rsidRDefault="00385195" w:rsidP="00385195">
      <w:pPr>
        <w:suppressAutoHyphens/>
        <w:autoSpaceDE w:val="0"/>
        <w:autoSpaceDN w:val="0"/>
        <w:adjustRightInd w:val="0"/>
        <w:spacing w:line="360" w:lineRule="auto"/>
        <w:jc w:val="both"/>
        <w:rPr>
          <w:b/>
          <w:bCs/>
          <w:color w:val="000000" w:themeColor="text1"/>
        </w:rPr>
      </w:pPr>
    </w:p>
    <w:p w14:paraId="7590C1FE" w14:textId="15CB0A56" w:rsidR="00385195" w:rsidRPr="00FE6010" w:rsidRDefault="00385195" w:rsidP="00385195">
      <w:pPr>
        <w:suppressAutoHyphens/>
        <w:autoSpaceDE w:val="0"/>
        <w:autoSpaceDN w:val="0"/>
        <w:adjustRightInd w:val="0"/>
        <w:spacing w:line="360" w:lineRule="auto"/>
        <w:jc w:val="right"/>
        <w:rPr>
          <w:color w:val="000000" w:themeColor="text1"/>
          <w:sz w:val="28"/>
          <w:szCs w:val="28"/>
        </w:rPr>
      </w:pPr>
      <w:r w:rsidRPr="00FE6010">
        <w:rPr>
          <w:i/>
          <w:color w:val="000000" w:themeColor="text1"/>
          <w:sz w:val="28"/>
          <w:szCs w:val="28"/>
        </w:rPr>
        <w:t>Người h</w:t>
      </w:r>
      <w:r w:rsidRPr="00FE6010">
        <w:rPr>
          <w:i/>
          <w:color w:val="000000" w:themeColor="text1"/>
          <w:sz w:val="28"/>
          <w:szCs w:val="28"/>
          <w:lang w:val="vi-VN"/>
        </w:rPr>
        <w:t>ướng dẫn</w:t>
      </w:r>
      <w:r w:rsidRPr="00FE6010">
        <w:rPr>
          <w:color w:val="000000" w:themeColor="text1"/>
          <w:sz w:val="28"/>
          <w:szCs w:val="28"/>
          <w:lang w:val="vi-VN"/>
        </w:rPr>
        <w:t xml:space="preserve">: </w:t>
      </w:r>
      <w:r>
        <w:rPr>
          <w:b/>
          <w:color w:val="000000" w:themeColor="text1"/>
          <w:sz w:val="28"/>
          <w:szCs w:val="28"/>
        </w:rPr>
        <w:t>ThS</w:t>
      </w:r>
      <w:r w:rsidR="00B5513F">
        <w:rPr>
          <w:b/>
          <w:color w:val="000000" w:themeColor="text1"/>
          <w:sz w:val="28"/>
          <w:szCs w:val="28"/>
          <w:lang w:val="vi-VN"/>
        </w:rPr>
        <w:t>.</w:t>
      </w:r>
      <w:r>
        <w:rPr>
          <w:b/>
          <w:color w:val="000000" w:themeColor="text1"/>
          <w:sz w:val="28"/>
          <w:szCs w:val="28"/>
        </w:rPr>
        <w:t xml:space="preserve"> </w:t>
      </w:r>
      <w:r w:rsidRPr="001E7BCD">
        <w:rPr>
          <w:b/>
          <w:sz w:val="28"/>
          <w:szCs w:val="28"/>
        </w:rPr>
        <w:t>NGUYỄN TRỌNG NHÂN</w:t>
      </w:r>
    </w:p>
    <w:p w14:paraId="0E7E9F49" w14:textId="159D3DA9" w:rsidR="005E29FE" w:rsidRDefault="00385195" w:rsidP="00D532AD">
      <w:pPr>
        <w:suppressAutoHyphens/>
        <w:autoSpaceDE w:val="0"/>
        <w:autoSpaceDN w:val="0"/>
        <w:adjustRightInd w:val="0"/>
        <w:spacing w:line="360" w:lineRule="auto"/>
        <w:jc w:val="right"/>
        <w:rPr>
          <w:b/>
          <w:bCs/>
          <w:color w:val="000000" w:themeColor="text1"/>
          <w:sz w:val="28"/>
          <w:szCs w:val="28"/>
        </w:rPr>
      </w:pPr>
      <w:r w:rsidRPr="00FE6010">
        <w:rPr>
          <w:i/>
          <w:color w:val="000000" w:themeColor="text1"/>
          <w:sz w:val="28"/>
          <w:szCs w:val="28"/>
          <w:lang w:val="vi-VN"/>
        </w:rPr>
        <w:t>Người thực hiện</w:t>
      </w:r>
      <w:r w:rsidRPr="00FE6010">
        <w:rPr>
          <w:color w:val="000000" w:themeColor="text1"/>
          <w:sz w:val="28"/>
          <w:szCs w:val="28"/>
          <w:lang w:val="vi-VN"/>
        </w:rPr>
        <w:t>:</w:t>
      </w:r>
      <w:r w:rsidRPr="00FE6010">
        <w:rPr>
          <w:b/>
          <w:bCs/>
          <w:color w:val="000000" w:themeColor="text1"/>
          <w:sz w:val="28"/>
          <w:szCs w:val="28"/>
          <w:lang w:val="vi-VN"/>
        </w:rPr>
        <w:t xml:space="preserve">  </w:t>
      </w:r>
      <w:r w:rsidR="005E29FE">
        <w:rPr>
          <w:b/>
          <w:bCs/>
          <w:color w:val="000000" w:themeColor="text1"/>
          <w:sz w:val="28"/>
          <w:szCs w:val="28"/>
        </w:rPr>
        <w:t>Nguyễn Quang Khải</w:t>
      </w:r>
      <w:r w:rsidR="005E29FE" w:rsidRPr="00E74A8D">
        <w:rPr>
          <w:b/>
          <w:bCs/>
          <w:color w:val="000000" w:themeColor="text1"/>
          <w:sz w:val="28"/>
          <w:szCs w:val="28"/>
        </w:rPr>
        <w:t xml:space="preserve"> - 51</w:t>
      </w:r>
      <w:r w:rsidR="005E29FE">
        <w:rPr>
          <w:b/>
          <w:bCs/>
          <w:color w:val="000000" w:themeColor="text1"/>
          <w:sz w:val="28"/>
          <w:szCs w:val="28"/>
        </w:rPr>
        <w:t>9</w:t>
      </w:r>
      <w:r w:rsidR="005E29FE" w:rsidRPr="00E74A8D">
        <w:rPr>
          <w:b/>
          <w:bCs/>
          <w:color w:val="000000" w:themeColor="text1"/>
          <w:sz w:val="28"/>
          <w:szCs w:val="28"/>
        </w:rPr>
        <w:t>00</w:t>
      </w:r>
      <w:r w:rsidR="005E29FE">
        <w:rPr>
          <w:b/>
          <w:bCs/>
          <w:color w:val="000000" w:themeColor="text1"/>
          <w:sz w:val="28"/>
          <w:szCs w:val="28"/>
        </w:rPr>
        <w:t>348</w:t>
      </w:r>
    </w:p>
    <w:p w14:paraId="2AB164AD" w14:textId="77777777" w:rsidR="005E29FE" w:rsidRDefault="005E29FE" w:rsidP="005E29FE">
      <w:pPr>
        <w:suppressAutoHyphens/>
        <w:autoSpaceDE w:val="0"/>
        <w:autoSpaceDN w:val="0"/>
        <w:adjustRightInd w:val="0"/>
        <w:spacing w:line="360" w:lineRule="auto"/>
        <w:jc w:val="right"/>
        <w:rPr>
          <w:b/>
          <w:bCs/>
          <w:color w:val="000000" w:themeColor="text1"/>
          <w:sz w:val="28"/>
          <w:szCs w:val="28"/>
        </w:rPr>
      </w:pPr>
      <w:r>
        <w:rPr>
          <w:b/>
          <w:bCs/>
          <w:color w:val="000000" w:themeColor="text1"/>
          <w:sz w:val="28"/>
          <w:szCs w:val="28"/>
        </w:rPr>
        <w:t>Nguyễn Phan Minh Khang</w:t>
      </w:r>
      <w:r w:rsidRPr="00E74A8D">
        <w:rPr>
          <w:b/>
          <w:bCs/>
          <w:color w:val="000000" w:themeColor="text1"/>
          <w:sz w:val="28"/>
          <w:szCs w:val="28"/>
        </w:rPr>
        <w:t xml:space="preserve"> - 51</w:t>
      </w:r>
      <w:r>
        <w:rPr>
          <w:b/>
          <w:bCs/>
          <w:color w:val="000000" w:themeColor="text1"/>
          <w:sz w:val="28"/>
          <w:szCs w:val="28"/>
        </w:rPr>
        <w:t>9</w:t>
      </w:r>
      <w:r w:rsidRPr="00E74A8D">
        <w:rPr>
          <w:b/>
          <w:bCs/>
          <w:color w:val="000000" w:themeColor="text1"/>
          <w:sz w:val="28"/>
          <w:szCs w:val="28"/>
        </w:rPr>
        <w:t>0035</w:t>
      </w:r>
      <w:r>
        <w:rPr>
          <w:b/>
          <w:bCs/>
          <w:color w:val="000000" w:themeColor="text1"/>
          <w:sz w:val="28"/>
          <w:szCs w:val="28"/>
        </w:rPr>
        <w:t>1</w:t>
      </w:r>
      <w:r w:rsidRPr="00E74A8D">
        <w:rPr>
          <w:b/>
          <w:bCs/>
          <w:color w:val="000000" w:themeColor="text1"/>
          <w:sz w:val="28"/>
          <w:szCs w:val="28"/>
        </w:rPr>
        <w:t xml:space="preserve"> </w:t>
      </w:r>
    </w:p>
    <w:p w14:paraId="7F99F57B" w14:textId="765A3E2D" w:rsidR="00385195" w:rsidRPr="00FE6010" w:rsidRDefault="00385195" w:rsidP="005E29FE">
      <w:pPr>
        <w:suppressAutoHyphens/>
        <w:autoSpaceDE w:val="0"/>
        <w:autoSpaceDN w:val="0"/>
        <w:adjustRightInd w:val="0"/>
        <w:spacing w:line="360" w:lineRule="auto"/>
        <w:jc w:val="right"/>
        <w:rPr>
          <w:color w:val="000000" w:themeColor="text1"/>
          <w:sz w:val="28"/>
          <w:szCs w:val="28"/>
        </w:rPr>
      </w:pPr>
      <w:r w:rsidRPr="00FE6010">
        <w:rPr>
          <w:color w:val="000000" w:themeColor="text1"/>
          <w:sz w:val="28"/>
          <w:szCs w:val="28"/>
          <w:lang w:val="vi-VN"/>
        </w:rPr>
        <w:t xml:space="preserve">Khoá    </w:t>
      </w:r>
      <w:r w:rsidRPr="00FE6010">
        <w:rPr>
          <w:b/>
          <w:bCs/>
          <w:color w:val="000000" w:themeColor="text1"/>
          <w:sz w:val="28"/>
          <w:szCs w:val="28"/>
          <w:lang w:val="vi-VN"/>
        </w:rPr>
        <w:t xml:space="preserve"> :    </w:t>
      </w:r>
      <w:r w:rsidRPr="00FE6010">
        <w:rPr>
          <w:b/>
          <w:bCs/>
          <w:color w:val="000000" w:themeColor="text1"/>
          <w:sz w:val="28"/>
          <w:szCs w:val="28"/>
        </w:rPr>
        <w:t>2</w:t>
      </w:r>
      <w:r w:rsidR="005E29FE">
        <w:rPr>
          <w:b/>
          <w:bCs/>
          <w:color w:val="000000" w:themeColor="text1"/>
          <w:sz w:val="28"/>
          <w:szCs w:val="28"/>
        </w:rPr>
        <w:t>3</w:t>
      </w:r>
    </w:p>
    <w:p w14:paraId="506B59EE"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4165EF2E" w14:textId="77777777" w:rsidR="00385195" w:rsidRPr="00FE6010" w:rsidRDefault="00385195" w:rsidP="00385195">
      <w:pPr>
        <w:suppressAutoHyphens/>
        <w:autoSpaceDE w:val="0"/>
        <w:autoSpaceDN w:val="0"/>
        <w:adjustRightInd w:val="0"/>
        <w:jc w:val="center"/>
        <w:rPr>
          <w:b/>
          <w:bCs/>
          <w:iCs/>
          <w:color w:val="000000" w:themeColor="text1"/>
          <w:sz w:val="28"/>
          <w:szCs w:val="28"/>
          <w:lang w:val="vi-VN"/>
        </w:rPr>
      </w:pPr>
    </w:p>
    <w:p w14:paraId="7E958AE1" w14:textId="77777777" w:rsidR="00385195" w:rsidRPr="00FE6010" w:rsidRDefault="00385195" w:rsidP="00385195">
      <w:pPr>
        <w:suppressAutoHyphens/>
        <w:autoSpaceDE w:val="0"/>
        <w:autoSpaceDN w:val="0"/>
        <w:adjustRightInd w:val="0"/>
        <w:rPr>
          <w:b/>
          <w:bCs/>
          <w:iCs/>
          <w:color w:val="000000" w:themeColor="text1"/>
          <w:sz w:val="28"/>
          <w:szCs w:val="28"/>
        </w:rPr>
      </w:pPr>
    </w:p>
    <w:p w14:paraId="49FDCB67" w14:textId="168500E9" w:rsidR="00385195" w:rsidRDefault="00385195" w:rsidP="00385195">
      <w:pPr>
        <w:suppressAutoHyphens/>
        <w:autoSpaceDE w:val="0"/>
        <w:autoSpaceDN w:val="0"/>
        <w:adjustRightInd w:val="0"/>
        <w:jc w:val="center"/>
        <w:rPr>
          <w:b/>
          <w:bCs/>
          <w:iCs/>
          <w:color w:val="000000" w:themeColor="text1"/>
          <w:sz w:val="28"/>
          <w:szCs w:val="28"/>
          <w:lang w:val="vi-VN"/>
        </w:rPr>
      </w:pPr>
    </w:p>
    <w:p w14:paraId="0780B521" w14:textId="6FB1553A" w:rsidR="00D532AD" w:rsidRDefault="00D532AD" w:rsidP="00385195">
      <w:pPr>
        <w:suppressAutoHyphens/>
        <w:autoSpaceDE w:val="0"/>
        <w:autoSpaceDN w:val="0"/>
        <w:adjustRightInd w:val="0"/>
        <w:jc w:val="center"/>
        <w:rPr>
          <w:b/>
          <w:bCs/>
          <w:iCs/>
          <w:color w:val="000000" w:themeColor="text1"/>
          <w:sz w:val="28"/>
          <w:szCs w:val="28"/>
          <w:lang w:val="vi-VN"/>
        </w:rPr>
      </w:pPr>
    </w:p>
    <w:p w14:paraId="011F92A7" w14:textId="3349B875" w:rsidR="00D532AD" w:rsidRDefault="00D532AD" w:rsidP="00385195">
      <w:pPr>
        <w:suppressAutoHyphens/>
        <w:autoSpaceDE w:val="0"/>
        <w:autoSpaceDN w:val="0"/>
        <w:adjustRightInd w:val="0"/>
        <w:jc w:val="center"/>
        <w:rPr>
          <w:b/>
          <w:bCs/>
          <w:iCs/>
          <w:color w:val="000000" w:themeColor="text1"/>
          <w:sz w:val="28"/>
          <w:szCs w:val="28"/>
          <w:lang w:val="vi-VN"/>
        </w:rPr>
      </w:pPr>
    </w:p>
    <w:p w14:paraId="2E36254A" w14:textId="6E41637B" w:rsidR="00D532AD" w:rsidRDefault="00D532AD" w:rsidP="00385195">
      <w:pPr>
        <w:suppressAutoHyphens/>
        <w:autoSpaceDE w:val="0"/>
        <w:autoSpaceDN w:val="0"/>
        <w:adjustRightInd w:val="0"/>
        <w:jc w:val="center"/>
        <w:rPr>
          <w:b/>
          <w:bCs/>
          <w:iCs/>
          <w:color w:val="000000" w:themeColor="text1"/>
          <w:sz w:val="28"/>
          <w:szCs w:val="28"/>
          <w:lang w:val="vi-VN"/>
        </w:rPr>
      </w:pPr>
    </w:p>
    <w:p w14:paraId="5D9254D7" w14:textId="5DFDC6A2" w:rsidR="00D532AD" w:rsidRDefault="00D532AD" w:rsidP="00385195">
      <w:pPr>
        <w:suppressAutoHyphens/>
        <w:autoSpaceDE w:val="0"/>
        <w:autoSpaceDN w:val="0"/>
        <w:adjustRightInd w:val="0"/>
        <w:jc w:val="center"/>
        <w:rPr>
          <w:b/>
          <w:bCs/>
          <w:iCs/>
          <w:color w:val="000000" w:themeColor="text1"/>
          <w:sz w:val="28"/>
          <w:szCs w:val="28"/>
          <w:lang w:val="vi-VN"/>
        </w:rPr>
      </w:pPr>
    </w:p>
    <w:p w14:paraId="6BBA167B" w14:textId="77777777" w:rsidR="00D532AD" w:rsidRPr="00FE6010" w:rsidRDefault="00D532AD" w:rsidP="00385195">
      <w:pPr>
        <w:suppressAutoHyphens/>
        <w:autoSpaceDE w:val="0"/>
        <w:autoSpaceDN w:val="0"/>
        <w:adjustRightInd w:val="0"/>
        <w:jc w:val="center"/>
        <w:rPr>
          <w:b/>
          <w:bCs/>
          <w:iCs/>
          <w:color w:val="000000" w:themeColor="text1"/>
          <w:sz w:val="28"/>
          <w:szCs w:val="28"/>
          <w:lang w:val="vi-VN"/>
        </w:rPr>
      </w:pPr>
    </w:p>
    <w:p w14:paraId="28711D63" w14:textId="0251E214" w:rsidR="00385195" w:rsidRPr="005E29FE" w:rsidRDefault="00385195" w:rsidP="00385195">
      <w:pPr>
        <w:suppressAutoHyphens/>
        <w:autoSpaceDE w:val="0"/>
        <w:autoSpaceDN w:val="0"/>
        <w:adjustRightInd w:val="0"/>
        <w:jc w:val="center"/>
        <w:rPr>
          <w:b/>
          <w:bCs/>
          <w:iCs/>
          <w:color w:val="000000" w:themeColor="text1"/>
          <w:sz w:val="28"/>
          <w:szCs w:val="28"/>
        </w:rPr>
        <w:sectPr w:rsidR="00385195" w:rsidRPr="005E29FE">
          <w:headerReference w:type="default" r:id="rId12"/>
          <w:footerReference w:type="default" r:id="rId13"/>
          <w:pgSz w:w="11906" w:h="16838"/>
          <w:pgMar w:top="1134" w:right="1134" w:bottom="1134" w:left="1440" w:header="720" w:footer="720" w:gutter="0"/>
          <w:cols w:space="720"/>
          <w:titlePg/>
          <w:docGrid w:linePitch="360"/>
        </w:sectPr>
      </w:pPr>
      <w:r w:rsidRPr="00FE6010">
        <w:rPr>
          <w:b/>
          <w:bCs/>
          <w:iCs/>
          <w:color w:val="000000" w:themeColor="text1"/>
          <w:sz w:val="28"/>
          <w:szCs w:val="28"/>
          <w:lang w:val="vi-VN"/>
        </w:rPr>
        <w:t xml:space="preserve">THÀNH PHỐ HỒ CHÍ MINH, NĂM </w:t>
      </w:r>
      <w:r w:rsidR="005E29FE">
        <w:rPr>
          <w:b/>
          <w:bCs/>
          <w:iCs/>
          <w:color w:val="000000" w:themeColor="text1"/>
          <w:sz w:val="28"/>
          <w:szCs w:val="28"/>
          <w:lang w:val="vi-VN"/>
        </w:rPr>
        <w:t>202</w:t>
      </w:r>
      <w:r w:rsidR="005E29FE">
        <w:rPr>
          <w:b/>
          <w:bCs/>
          <w:iCs/>
          <w:color w:val="000000" w:themeColor="text1"/>
          <w:sz w:val="28"/>
          <w:szCs w:val="28"/>
        </w:rPr>
        <w:t>1</w:t>
      </w:r>
    </w:p>
    <w:p w14:paraId="58151AE6" w14:textId="77777777" w:rsidR="004A2284" w:rsidRPr="002C31DE" w:rsidRDefault="004A2284" w:rsidP="00F020D1">
      <w:pPr>
        <w:pStyle w:val="Chng"/>
        <w:rPr>
          <w:lang w:val="vi-VN"/>
        </w:rPr>
      </w:pPr>
      <w:bookmarkStart w:id="0" w:name="_Toc69133870"/>
      <w:bookmarkStart w:id="1" w:name="_Toc150520853"/>
      <w:r w:rsidRPr="002C31DE">
        <w:rPr>
          <w:lang w:val="vi-VN"/>
        </w:rPr>
        <w:lastRenderedPageBreak/>
        <w:t>LỜI CẢM ƠN</w:t>
      </w:r>
      <w:bookmarkEnd w:id="0"/>
      <w:bookmarkEnd w:id="1"/>
    </w:p>
    <w:p w14:paraId="62DB201A" w14:textId="581525D6"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 xml:space="preserve">Trước tiên, nhóm nghiên cứu xin gửi lời cảm ơn chân thành và lòng biết ơn sâu sắc đến ThS. Nguyễn Trọng Nhân. Thầy là người đã luôn hỗ trợ và hướng dẫn tận tình cho chúng tôi trong suốt quá trình nghiên cứu và hoàn thành bài nghiên cứu với đề tài </w:t>
      </w:r>
      <w:r w:rsidRPr="0029791B">
        <w:rPr>
          <w:b/>
          <w:i/>
          <w:sz w:val="26"/>
          <w:szCs w:val="26"/>
          <w:lang w:val="vi-VN"/>
        </w:rPr>
        <w:t xml:space="preserve">“Phân tích và thiết kế hệ thống quản lý </w:t>
      </w:r>
      <w:r w:rsidR="005E29FE">
        <w:rPr>
          <w:b/>
          <w:i/>
          <w:sz w:val="26"/>
          <w:szCs w:val="26"/>
        </w:rPr>
        <w:t>giải bóng đá ngoại hạng Anh</w:t>
      </w:r>
      <w:r w:rsidRPr="0029791B">
        <w:rPr>
          <w:b/>
          <w:i/>
          <w:sz w:val="26"/>
          <w:szCs w:val="26"/>
          <w:lang w:val="vi-VN"/>
        </w:rPr>
        <w:t>"</w:t>
      </w:r>
      <w:r w:rsidRPr="0029791B">
        <w:rPr>
          <w:sz w:val="26"/>
          <w:szCs w:val="26"/>
          <w:lang w:val="vi-VN"/>
        </w:rPr>
        <w:t>.</w:t>
      </w:r>
    </w:p>
    <w:p w14:paraId="0B6B6A61" w14:textId="77777777"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Tiếp theo, nhóm chúng tôi xin gửi lời cảm ơn đến khoa Công Nghệ Thông Tin trường Đại học Tôn Đức Thắng vì đã tạo điều kiện cho chúng tôi được học tập và nghiên cứu môn học này. Khoa đã luôn sẵn sàng chia sẻ các kiến thức bổ ích cũng như chia sẻ các kinh nghiệm tham khảo tài liệu, giúp ích không chỉ cho việc thực hiện và hoàn thành đề tài nghiên cứu mà còn giúp ích cho việc học tập và rèn luyện trong quá trình thực hành tại trường Đại học Tôn Đức Thắng nói chung.</w:t>
      </w:r>
    </w:p>
    <w:p w14:paraId="32DCB20D" w14:textId="77777777"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Cuối cùng, sau khoảng thời gian học tập trên lớp chúng tôi đã hoàn tất đề tài nghiên cứu nhờ vào sự hướng dẫn, giúp đỡ và những kiến thức học hỏi được từ Quý thầy cô. Do giới hạn về mặt kiến thức và khả năng lý luận nên nhóm vẫn còn nhiều thiếu sót và hạn chế, kính mong sự chỉ dẫn và đóng góp của Quý thầy cô giáo để bài Nghiên cứu của chúng tôi được hoàn thiện hơn. Hơn nữa, nhờ những góp ý từ thầy cô và các bạn hữu, chúng tôi sẽ hoàn thành tốt hơn ở những bài nghiên cứu trong tương lai. Nhóm chúng tôi mong Quý thầy cô và các bạn bè – những người luôn quan tâm và hỗ trợ chúng tôi – luôn tràn đầy sức khỏe và sự bình an.</w:t>
      </w:r>
    </w:p>
    <w:p w14:paraId="57A77A02" w14:textId="77777777" w:rsidR="0029791B" w:rsidRPr="0029791B" w:rsidRDefault="0029791B" w:rsidP="0029791B">
      <w:pPr>
        <w:spacing w:before="240" w:after="240" w:line="360" w:lineRule="auto"/>
        <w:ind w:firstLine="780"/>
        <w:jc w:val="both"/>
        <w:rPr>
          <w:sz w:val="26"/>
          <w:szCs w:val="26"/>
          <w:lang w:val="vi-VN"/>
        </w:rPr>
      </w:pPr>
      <w:r w:rsidRPr="0029791B">
        <w:rPr>
          <w:sz w:val="26"/>
          <w:szCs w:val="26"/>
          <w:lang w:val="vi-VN"/>
        </w:rPr>
        <w:t>TẬP THỂ NHÓM NGHIÊN CỨU XIN CHÂN THÀNH CẢM ƠN!</w:t>
      </w:r>
    </w:p>
    <w:p w14:paraId="7F4C32D9" w14:textId="77777777" w:rsidR="00BC4D0A" w:rsidRDefault="00BC4D0A">
      <w:pPr>
        <w:spacing w:after="200" w:line="276" w:lineRule="auto"/>
        <w:rPr>
          <w:b/>
          <w:color w:val="000000" w:themeColor="text1"/>
          <w:sz w:val="32"/>
          <w:szCs w:val="32"/>
          <w:lang w:val="vi-VN"/>
        </w:rPr>
      </w:pPr>
      <w:r>
        <w:rPr>
          <w:b/>
          <w:color w:val="000000" w:themeColor="text1"/>
          <w:sz w:val="32"/>
          <w:szCs w:val="32"/>
          <w:lang w:val="vi-VN"/>
        </w:rPr>
        <w:br w:type="page"/>
      </w:r>
    </w:p>
    <w:p w14:paraId="70E34CCA" w14:textId="6B9CF411"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lastRenderedPageBreak/>
        <w:t>ĐỒ ÁN ĐƯỢC HOÀN THÀNH</w:t>
      </w:r>
    </w:p>
    <w:p w14:paraId="5B05C4D0" w14:textId="77777777" w:rsidR="004A2284" w:rsidRPr="00FE6010" w:rsidRDefault="004A2284" w:rsidP="004A2284">
      <w:pPr>
        <w:jc w:val="center"/>
        <w:rPr>
          <w:b/>
          <w:color w:val="000000" w:themeColor="text1"/>
          <w:sz w:val="32"/>
          <w:szCs w:val="32"/>
          <w:lang w:val="vi-VN"/>
        </w:rPr>
      </w:pPr>
      <w:r w:rsidRPr="00FE6010">
        <w:rPr>
          <w:b/>
          <w:color w:val="000000" w:themeColor="text1"/>
          <w:sz w:val="32"/>
          <w:szCs w:val="32"/>
          <w:lang w:val="vi-VN"/>
        </w:rPr>
        <w:t>TẠI TRƯỜNG ĐẠI HỌC TÔN ĐỨC THẮNG</w:t>
      </w:r>
    </w:p>
    <w:p w14:paraId="075C3AE7"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p>
    <w:p w14:paraId="784C7380" w14:textId="2F782839"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r w:rsidRPr="00FE6010">
        <w:rPr>
          <w:color w:val="000000" w:themeColor="text1"/>
          <w:sz w:val="26"/>
          <w:szCs w:val="26"/>
          <w:lang w:val="vi-VN"/>
        </w:rPr>
        <w:t xml:space="preserve">Chúng tôi xin cam đoan đây là sản phẩm đồ án của riêng chúng tôi và được sự hướng dẫn của </w:t>
      </w:r>
      <w:r w:rsidR="009F6536" w:rsidRPr="009F6536">
        <w:rPr>
          <w:color w:val="000000" w:themeColor="text1"/>
          <w:sz w:val="26"/>
          <w:szCs w:val="26"/>
          <w:lang w:val="vi-VN"/>
        </w:rPr>
        <w:t>ThS Nguyễn Trọng Nhân</w:t>
      </w:r>
      <w:r w:rsidRPr="00FE6010">
        <w:rPr>
          <w:color w:val="000000" w:themeColor="text1"/>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7F7EF8F" w14:textId="77777777" w:rsidR="004A2284" w:rsidRPr="00FE6010" w:rsidRDefault="004A2284" w:rsidP="004A2284">
      <w:pPr>
        <w:autoSpaceDE w:val="0"/>
        <w:autoSpaceDN w:val="0"/>
        <w:adjustRightInd w:val="0"/>
        <w:spacing w:line="360" w:lineRule="auto"/>
        <w:ind w:firstLine="720"/>
        <w:jc w:val="both"/>
        <w:rPr>
          <w:color w:val="000000" w:themeColor="text1"/>
          <w:sz w:val="26"/>
          <w:szCs w:val="26"/>
          <w:lang w:val="vi-VN"/>
        </w:rPr>
      </w:pPr>
      <w:r w:rsidRPr="00FE6010">
        <w:rPr>
          <w:color w:val="000000" w:themeColor="text1"/>
          <w:sz w:val="26"/>
          <w:szCs w:val="26"/>
          <w:lang w:val="vi-VN"/>
        </w:rPr>
        <w:t>Ngoài ra, trong đồ án còn sử dụng một số nhận xét, đánh giá cũng như số liệu của các tác giả khác, cơ quan tổ chức khác đều có trích dẫn và chú thích nguồn gốc.</w:t>
      </w:r>
    </w:p>
    <w:p w14:paraId="6DAE16BD" w14:textId="77777777" w:rsidR="004A2284" w:rsidRPr="00FE6010" w:rsidRDefault="004A2284" w:rsidP="004A2284">
      <w:pPr>
        <w:autoSpaceDE w:val="0"/>
        <w:autoSpaceDN w:val="0"/>
        <w:adjustRightInd w:val="0"/>
        <w:spacing w:line="360" w:lineRule="auto"/>
        <w:ind w:firstLine="720"/>
        <w:jc w:val="both"/>
        <w:rPr>
          <w:b/>
          <w:color w:val="000000" w:themeColor="text1"/>
          <w:sz w:val="26"/>
          <w:szCs w:val="26"/>
          <w:lang w:val="vi-VN"/>
        </w:rPr>
      </w:pPr>
      <w:r w:rsidRPr="00FE6010">
        <w:rPr>
          <w:b/>
          <w:color w:val="000000" w:themeColor="text1"/>
          <w:sz w:val="26"/>
          <w:szCs w:val="26"/>
          <w:lang w:val="vi-VN"/>
        </w:rPr>
        <w:t xml:space="preserve">Nếu phát hiện có bất kỳ sự gian lận nào </w:t>
      </w:r>
      <w:r w:rsidRPr="00E72FB9">
        <w:rPr>
          <w:b/>
          <w:color w:val="000000" w:themeColor="text1"/>
          <w:sz w:val="26"/>
          <w:szCs w:val="26"/>
          <w:lang w:val="vi-VN"/>
        </w:rPr>
        <w:t>chúng t</w:t>
      </w:r>
      <w:r w:rsidRPr="00FE6010">
        <w:rPr>
          <w:b/>
          <w:color w:val="000000" w:themeColor="text1"/>
          <w:sz w:val="26"/>
          <w:szCs w:val="26"/>
          <w:lang w:val="vi-VN"/>
        </w:rPr>
        <w:t xml:space="preserve">ôi xin hoàn toàn chịu trách nhiệm về nội dung đồ án của mình. </w:t>
      </w:r>
      <w:r w:rsidRPr="00FE6010">
        <w:rPr>
          <w:color w:val="000000" w:themeColor="text1"/>
          <w:sz w:val="26"/>
          <w:szCs w:val="26"/>
          <w:lang w:val="vi-VN"/>
        </w:rPr>
        <w:t xml:space="preserve">Trường đại học Tôn Đức Thắng không liên quan đến những vi phạm tác quyền, bản quyền do </w:t>
      </w:r>
      <w:r w:rsidRPr="00E72FB9">
        <w:rPr>
          <w:color w:val="000000" w:themeColor="text1"/>
          <w:sz w:val="26"/>
          <w:szCs w:val="26"/>
          <w:lang w:val="vi-VN"/>
        </w:rPr>
        <w:t xml:space="preserve">chúng </w:t>
      </w:r>
      <w:r w:rsidRPr="00FE6010">
        <w:rPr>
          <w:color w:val="000000" w:themeColor="text1"/>
          <w:sz w:val="26"/>
          <w:szCs w:val="26"/>
          <w:lang w:val="vi-VN"/>
        </w:rPr>
        <w:t>tôi gây ra trong quá trình thực hiện (nếu có).</w:t>
      </w:r>
    </w:p>
    <w:p w14:paraId="4AAB500A" w14:textId="3ED81ACD" w:rsidR="004A2284" w:rsidRPr="00FE6010" w:rsidRDefault="004A2284" w:rsidP="004A2284">
      <w:pPr>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 xml:space="preserve">TP. Hồ Chí Minh, ngày   tháng   năm  </w:t>
      </w:r>
      <w:r w:rsidR="00966C64">
        <w:rPr>
          <w:i/>
          <w:color w:val="000000" w:themeColor="text1"/>
          <w:sz w:val="26"/>
          <w:szCs w:val="26"/>
          <w:lang w:val="vi-VN"/>
        </w:rPr>
        <w:t>2020</w:t>
      </w:r>
      <w:r w:rsidRPr="00FE6010">
        <w:rPr>
          <w:i/>
          <w:color w:val="000000" w:themeColor="text1"/>
          <w:sz w:val="26"/>
          <w:szCs w:val="26"/>
          <w:lang w:val="vi-VN"/>
        </w:rPr>
        <w:t xml:space="preserve">    </w:t>
      </w:r>
    </w:p>
    <w:p w14:paraId="292A6162" w14:textId="77777777" w:rsidR="004A2284" w:rsidRPr="00FE6010" w:rsidRDefault="004A2284" w:rsidP="004A2284">
      <w:pPr>
        <w:tabs>
          <w:tab w:val="center" w:pos="6521"/>
        </w:tabs>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Tác giả</w:t>
      </w:r>
    </w:p>
    <w:p w14:paraId="59E6A698" w14:textId="77777777" w:rsidR="004A2284" w:rsidRPr="00FE6010" w:rsidRDefault="004A2284" w:rsidP="004A2284">
      <w:pPr>
        <w:tabs>
          <w:tab w:val="center" w:pos="6379"/>
        </w:tabs>
        <w:spacing w:after="200" w:line="276" w:lineRule="auto"/>
        <w:rPr>
          <w:i/>
          <w:color w:val="000000" w:themeColor="text1"/>
          <w:sz w:val="26"/>
          <w:szCs w:val="26"/>
          <w:lang w:val="vi-VN"/>
        </w:rPr>
      </w:pPr>
      <w:r w:rsidRPr="00FE6010">
        <w:rPr>
          <w:i/>
          <w:color w:val="000000" w:themeColor="text1"/>
          <w:sz w:val="26"/>
          <w:szCs w:val="26"/>
          <w:lang w:val="vi-VN"/>
        </w:rPr>
        <w:tab/>
        <w:t>(ký tên và ghi rõ họ tên)</w:t>
      </w:r>
    </w:p>
    <w:p w14:paraId="0AE2D9DE" w14:textId="7E0BE693" w:rsidR="005E29FE" w:rsidRDefault="005E29FE" w:rsidP="00D532AD">
      <w:pPr>
        <w:tabs>
          <w:tab w:val="center" w:pos="6379"/>
        </w:tabs>
        <w:spacing w:after="200"/>
        <w:rPr>
          <w:color w:val="000000" w:themeColor="text1"/>
          <w:sz w:val="28"/>
          <w:szCs w:val="28"/>
        </w:rPr>
      </w:pPr>
    </w:p>
    <w:p w14:paraId="36273182" w14:textId="40CB3F6F" w:rsidR="005E29FE" w:rsidRPr="00D532AD" w:rsidRDefault="005E29FE" w:rsidP="005E29FE">
      <w:pPr>
        <w:tabs>
          <w:tab w:val="center" w:pos="6379"/>
        </w:tabs>
        <w:spacing w:after="200"/>
        <w:rPr>
          <w:i/>
          <w:color w:val="000000" w:themeColor="text1"/>
          <w:sz w:val="28"/>
          <w:szCs w:val="28"/>
        </w:rPr>
      </w:pPr>
      <w:r>
        <w:rPr>
          <w:color w:val="000000" w:themeColor="text1"/>
          <w:sz w:val="28"/>
          <w:szCs w:val="28"/>
        </w:rPr>
        <w:tab/>
      </w:r>
      <w:r w:rsidRPr="00D532AD">
        <w:rPr>
          <w:i/>
          <w:color w:val="000000" w:themeColor="text1"/>
          <w:sz w:val="28"/>
          <w:szCs w:val="28"/>
        </w:rPr>
        <w:t>Nguyễn Quang Khải</w:t>
      </w:r>
    </w:p>
    <w:p w14:paraId="504D5B44" w14:textId="69C59221" w:rsidR="005E29FE" w:rsidRPr="00D532AD" w:rsidRDefault="005E29FE" w:rsidP="005E29FE">
      <w:pPr>
        <w:tabs>
          <w:tab w:val="center" w:pos="6379"/>
        </w:tabs>
        <w:spacing w:after="200"/>
        <w:rPr>
          <w:i/>
          <w:color w:val="000000" w:themeColor="text1"/>
          <w:sz w:val="28"/>
          <w:szCs w:val="28"/>
        </w:rPr>
      </w:pPr>
      <w:r w:rsidRPr="00D532AD">
        <w:rPr>
          <w:i/>
          <w:color w:val="000000" w:themeColor="text1"/>
          <w:sz w:val="28"/>
          <w:szCs w:val="28"/>
        </w:rPr>
        <w:tab/>
        <w:t>Nguyễn Phan Minh Khang</w:t>
      </w:r>
    </w:p>
    <w:p w14:paraId="5B83E958" w14:textId="1BA625BB" w:rsidR="005E29FE" w:rsidRPr="005E29FE" w:rsidRDefault="005E29FE" w:rsidP="005E29FE">
      <w:pPr>
        <w:tabs>
          <w:tab w:val="center" w:pos="6379"/>
        </w:tabs>
        <w:spacing w:after="200"/>
        <w:rPr>
          <w:i/>
          <w:color w:val="000000" w:themeColor="text1"/>
          <w:sz w:val="26"/>
          <w:szCs w:val="26"/>
        </w:rPr>
      </w:pPr>
      <w:r>
        <w:rPr>
          <w:color w:val="000000" w:themeColor="text1"/>
          <w:sz w:val="28"/>
          <w:szCs w:val="28"/>
        </w:rPr>
        <w:tab/>
      </w:r>
    </w:p>
    <w:p w14:paraId="5C4F21F8" w14:textId="77777777" w:rsidR="002B77F4" w:rsidRDefault="002B77F4">
      <w:pPr>
        <w:spacing w:after="200" w:line="276" w:lineRule="auto"/>
        <w:rPr>
          <w:b/>
          <w:color w:val="000000" w:themeColor="text1"/>
          <w:sz w:val="32"/>
          <w:szCs w:val="32"/>
          <w:lang w:val="vi-VN"/>
        </w:rPr>
      </w:pPr>
      <w:bookmarkStart w:id="2" w:name="_Toc513066116"/>
      <w:r>
        <w:rPr>
          <w:color w:val="000000" w:themeColor="text1"/>
          <w:lang w:val="vi-VN"/>
        </w:rPr>
        <w:br w:type="page"/>
      </w:r>
    </w:p>
    <w:p w14:paraId="7D2E47BD" w14:textId="4C2491E3" w:rsidR="004A2284" w:rsidRPr="002C31DE" w:rsidRDefault="004A2284" w:rsidP="00F020D1">
      <w:pPr>
        <w:pStyle w:val="Chng"/>
        <w:rPr>
          <w:lang w:val="vi-VN"/>
        </w:rPr>
      </w:pPr>
      <w:bookmarkStart w:id="3" w:name="_Toc69133871"/>
      <w:bookmarkStart w:id="4" w:name="_Toc150520854"/>
      <w:r w:rsidRPr="002C31DE">
        <w:rPr>
          <w:lang w:val="vi-VN"/>
        </w:rPr>
        <w:lastRenderedPageBreak/>
        <w:t>PHẦN XÁC NHẬN VÀ ĐÁNH GIÁ CỦA GIẢNG VIÊN</w:t>
      </w:r>
      <w:bookmarkEnd w:id="2"/>
      <w:bookmarkEnd w:id="3"/>
      <w:bookmarkEnd w:id="4"/>
    </w:p>
    <w:p w14:paraId="73832055" w14:textId="77777777" w:rsidR="004A2284" w:rsidRPr="00FE6010" w:rsidRDefault="004A2284" w:rsidP="004A2284">
      <w:pPr>
        <w:pStyle w:val="Nidungvnbn"/>
        <w:rPr>
          <w:b/>
          <w:color w:val="000000" w:themeColor="text1"/>
          <w:lang w:val="vi-VN"/>
        </w:rPr>
      </w:pPr>
      <w:r w:rsidRPr="00FE6010">
        <w:rPr>
          <w:b/>
          <w:color w:val="000000" w:themeColor="text1"/>
          <w:lang w:val="vi-VN"/>
        </w:rPr>
        <w:t>Phần xác nhận của GV hướng dẫn</w:t>
      </w:r>
    </w:p>
    <w:p w14:paraId="087C54B1"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C9CEDD"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E72FB9">
        <w:rPr>
          <w:color w:val="000000" w:themeColor="text1"/>
          <w:lang w:val="vi-VN"/>
        </w:rPr>
        <w:t xml:space="preserve"> </w:t>
      </w:r>
      <w:r w:rsidRPr="00FE6010">
        <w:rPr>
          <w:color w:val="000000" w:themeColor="text1"/>
          <w:lang w:val="vi-VN"/>
        </w:rPr>
        <w:t xml:space="preserve"> năm   </w:t>
      </w:r>
    </w:p>
    <w:p w14:paraId="6D11AF7A"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5A85C831" w14:textId="77777777" w:rsidR="004A2284" w:rsidRPr="00FE6010" w:rsidRDefault="004A2284" w:rsidP="004A2284">
      <w:pPr>
        <w:spacing w:after="200" w:line="276" w:lineRule="auto"/>
        <w:rPr>
          <w:color w:val="000000" w:themeColor="text1"/>
          <w:lang w:val="vi-VN"/>
        </w:rPr>
      </w:pPr>
    </w:p>
    <w:p w14:paraId="595DD6CB" w14:textId="77777777" w:rsidR="004A2284" w:rsidRPr="00FE6010" w:rsidRDefault="004A2284" w:rsidP="004A2284">
      <w:pPr>
        <w:spacing w:after="200" w:line="276" w:lineRule="auto"/>
        <w:rPr>
          <w:color w:val="000000" w:themeColor="text1"/>
          <w:lang w:val="vi-VN"/>
        </w:rPr>
      </w:pPr>
    </w:p>
    <w:p w14:paraId="0005FF2B" w14:textId="77777777" w:rsidR="004A2284" w:rsidRPr="00FE6010" w:rsidRDefault="004A2284" w:rsidP="004A2284">
      <w:pPr>
        <w:spacing w:after="200" w:line="276" w:lineRule="auto"/>
        <w:rPr>
          <w:color w:val="000000" w:themeColor="text1"/>
          <w:lang w:val="vi-VN"/>
        </w:rPr>
      </w:pPr>
    </w:p>
    <w:p w14:paraId="011ACACC" w14:textId="77777777" w:rsidR="004A2284" w:rsidRPr="00FE6010" w:rsidRDefault="004A2284" w:rsidP="004A2284">
      <w:pPr>
        <w:pStyle w:val="Nidungvnbn"/>
        <w:rPr>
          <w:b/>
          <w:color w:val="000000" w:themeColor="text1"/>
          <w:lang w:val="vi-VN"/>
        </w:rPr>
      </w:pPr>
      <w:r w:rsidRPr="00FE6010">
        <w:rPr>
          <w:b/>
          <w:color w:val="000000" w:themeColor="text1"/>
          <w:lang w:val="vi-VN"/>
        </w:rPr>
        <w:t>Phần đánh giá của GV chấm bài</w:t>
      </w:r>
    </w:p>
    <w:p w14:paraId="7BE2B419" w14:textId="77777777" w:rsidR="004A2284" w:rsidRPr="00FE6010" w:rsidRDefault="004A2284" w:rsidP="004A2284">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240F3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E72FB9">
        <w:rPr>
          <w:color w:val="000000" w:themeColor="text1"/>
          <w:lang w:val="vi-VN"/>
        </w:rPr>
        <w:t xml:space="preserve"> </w:t>
      </w:r>
      <w:r w:rsidRPr="00FE6010">
        <w:rPr>
          <w:color w:val="000000" w:themeColor="text1"/>
          <w:lang w:val="vi-VN"/>
        </w:rPr>
        <w:t xml:space="preserve">năm   </w:t>
      </w:r>
    </w:p>
    <w:p w14:paraId="5968C869" w14:textId="77777777" w:rsidR="004A2284" w:rsidRPr="00FE6010" w:rsidRDefault="004A2284" w:rsidP="004A2284">
      <w:pPr>
        <w:tabs>
          <w:tab w:val="center" w:pos="6237"/>
        </w:tabs>
        <w:spacing w:line="276" w:lineRule="auto"/>
        <w:rPr>
          <w:color w:val="000000" w:themeColor="text1"/>
          <w:lang w:val="vi-VN"/>
        </w:rPr>
      </w:pPr>
      <w:r w:rsidRPr="00FE6010">
        <w:rPr>
          <w:color w:val="000000" w:themeColor="text1"/>
          <w:lang w:val="vi-VN"/>
        </w:rPr>
        <w:tab/>
        <w:t>(kí và ghi họ tên)</w:t>
      </w:r>
    </w:p>
    <w:p w14:paraId="23DD41A8" w14:textId="77777777" w:rsidR="004A2284" w:rsidRPr="00FE6010" w:rsidRDefault="004A2284" w:rsidP="004A2284">
      <w:pPr>
        <w:spacing w:after="200" w:line="276" w:lineRule="auto"/>
        <w:rPr>
          <w:color w:val="000000" w:themeColor="text1"/>
          <w:lang w:val="vi-VN"/>
        </w:rPr>
      </w:pPr>
    </w:p>
    <w:p w14:paraId="7A2C97E1" w14:textId="77777777" w:rsidR="004A2284" w:rsidRPr="00FE6010" w:rsidRDefault="004A2284" w:rsidP="004A2284">
      <w:pPr>
        <w:pStyle w:val="Tiumccp1"/>
        <w:rPr>
          <w:color w:val="000000" w:themeColor="text1"/>
          <w:sz w:val="32"/>
          <w:szCs w:val="32"/>
          <w:lang w:val="vi-VN"/>
        </w:rPr>
      </w:pPr>
      <w:r w:rsidRPr="00FE6010">
        <w:rPr>
          <w:color w:val="000000" w:themeColor="text1"/>
          <w:lang w:val="vi-VN"/>
        </w:rPr>
        <w:br w:type="page"/>
      </w:r>
    </w:p>
    <w:p w14:paraId="1BCB8861" w14:textId="21997FD2" w:rsidR="004A2284" w:rsidRPr="008E4241" w:rsidRDefault="004A2284" w:rsidP="00F020D1">
      <w:pPr>
        <w:pStyle w:val="Chng"/>
        <w:rPr>
          <w:lang w:val="vi-VN"/>
        </w:rPr>
      </w:pPr>
      <w:bookmarkStart w:id="5" w:name="_Toc513066117"/>
      <w:bookmarkStart w:id="6" w:name="_Toc69133872"/>
      <w:bookmarkStart w:id="7" w:name="_Toc150520855"/>
      <w:r w:rsidRPr="008E4241">
        <w:rPr>
          <w:lang w:val="vi-VN"/>
        </w:rPr>
        <w:lastRenderedPageBreak/>
        <w:t>TÓM TẮT</w:t>
      </w:r>
      <w:bookmarkEnd w:id="5"/>
      <w:bookmarkEnd w:id="6"/>
      <w:bookmarkEnd w:id="7"/>
    </w:p>
    <w:p w14:paraId="2CD540E0" w14:textId="77777777" w:rsidR="005E29FE" w:rsidRDefault="008E4241" w:rsidP="009008BF">
      <w:pPr>
        <w:pStyle w:val="Nidungvnbn"/>
      </w:pPr>
      <w:r w:rsidRPr="008E4241">
        <w:rPr>
          <w:lang w:val="vi-VN"/>
        </w:rPr>
        <w:t xml:space="preserve">Cùng với sự phát triển mạnh mẽ của khoa học kỹ thuật </w:t>
      </w:r>
      <w:r w:rsidR="00BC0E8F" w:rsidRPr="00BC0E8F">
        <w:rPr>
          <w:lang w:val="vi-VN"/>
        </w:rPr>
        <w:t>tron</w:t>
      </w:r>
      <w:r w:rsidR="00BC0E8F" w:rsidRPr="00F83F3D">
        <w:rPr>
          <w:lang w:val="vi-VN"/>
        </w:rPr>
        <w:t>g</w:t>
      </w:r>
      <w:r w:rsidRPr="008E4241">
        <w:rPr>
          <w:lang w:val="vi-VN"/>
        </w:rPr>
        <w:t xml:space="preserve"> thời đại số và nhu cầu </w:t>
      </w:r>
      <w:r w:rsidR="005E29FE">
        <w:t>xem bóng đá giải trí</w:t>
      </w:r>
      <w:r w:rsidRPr="008E4241">
        <w:rPr>
          <w:lang w:val="vi-VN"/>
        </w:rPr>
        <w:t xml:space="preserve">, việc ứng dụng Công nghệ thông tin vào lĩnh vực </w:t>
      </w:r>
      <w:r w:rsidR="005E29FE">
        <w:t>bóng đá</w:t>
      </w:r>
      <w:r w:rsidRPr="008E4241">
        <w:rPr>
          <w:lang w:val="vi-VN"/>
        </w:rPr>
        <w:t xml:space="preserve"> cũng không</w:t>
      </w:r>
      <w:r w:rsidR="00BC0E8F" w:rsidRPr="00BC0E8F">
        <w:rPr>
          <w:lang w:val="vi-VN"/>
        </w:rPr>
        <w:t xml:space="preserve"> còn</w:t>
      </w:r>
      <w:r w:rsidRPr="008E4241">
        <w:rPr>
          <w:lang w:val="vi-VN"/>
        </w:rPr>
        <w:t xml:space="preserve"> gì xa lạ</w:t>
      </w:r>
      <w:r w:rsidR="00F83F3D" w:rsidRPr="00F83F3D">
        <w:rPr>
          <w:lang w:val="vi-VN"/>
        </w:rPr>
        <w:t>.</w:t>
      </w:r>
      <w:r w:rsidR="00EA05F4" w:rsidRPr="00EA05F4">
        <w:rPr>
          <w:lang w:val="vi-VN"/>
        </w:rPr>
        <w:t xml:space="preserve"> Vì vậy, </w:t>
      </w:r>
      <w:r w:rsidR="00DE3575" w:rsidRPr="00DE3575">
        <w:rPr>
          <w:lang w:val="vi-VN"/>
        </w:rPr>
        <w:t>b</w:t>
      </w:r>
      <w:r w:rsidR="00EA05F4" w:rsidRPr="00EA05F4">
        <w:rPr>
          <w:lang w:val="vi-VN"/>
        </w:rPr>
        <w:t>ài toán đặt ra làm sao để đáp ứng những nhu cầu</w:t>
      </w:r>
      <w:r w:rsidR="00F83F3D" w:rsidRPr="00F83F3D">
        <w:rPr>
          <w:lang w:val="vi-VN"/>
        </w:rPr>
        <w:t xml:space="preserve"> </w:t>
      </w:r>
      <w:r w:rsidR="005E29FE">
        <w:t>xem bóng đá giải trí, cập nhật các thông tin</w:t>
      </w:r>
      <w:r w:rsidR="00F83F3D" w:rsidRPr="00F83F3D">
        <w:rPr>
          <w:lang w:val="vi-VN"/>
        </w:rPr>
        <w:t xml:space="preserve"> ngày càng nhiều và đòi hỏi phải đáp</w:t>
      </w:r>
      <w:r w:rsidR="005E29FE">
        <w:rPr>
          <w:lang w:val="vi-VN"/>
        </w:rPr>
        <w:t xml:space="preserve"> ứng nhanh chóng kịp thời về thị trường chuyển nhượng cũng như tình hình của các câu lạc bộ</w:t>
      </w:r>
      <w:r w:rsidR="00F83F3D" w:rsidRPr="00F83F3D">
        <w:rPr>
          <w:lang w:val="vi-VN"/>
        </w:rPr>
        <w:t xml:space="preserve"> </w:t>
      </w:r>
      <w:r w:rsidR="005E29FE">
        <w:t>.</w:t>
      </w:r>
    </w:p>
    <w:p w14:paraId="7605A7FA" w14:textId="6E8C06E7" w:rsidR="00833A3D" w:rsidRDefault="00833A3D" w:rsidP="009008BF">
      <w:pPr>
        <w:pStyle w:val="Nidungvnbn"/>
        <w:rPr>
          <w:lang w:val="vi-VN"/>
        </w:rPr>
      </w:pPr>
      <w:r w:rsidRPr="00833A3D">
        <w:rPr>
          <w:lang w:val="vi-VN"/>
        </w:rPr>
        <w:t xml:space="preserve">Đi từ những vấn đề được nêu trên và nhận thấy tầm quan trọng của công tác quản lý </w:t>
      </w:r>
      <w:r w:rsidR="005E29FE">
        <w:t>giải bóng đá ngoại hạng Anh</w:t>
      </w:r>
      <w:r w:rsidRPr="00833A3D">
        <w:rPr>
          <w:lang w:val="vi-VN"/>
        </w:rPr>
        <w:t xml:space="preserve">, nhóm </w:t>
      </w:r>
      <w:r w:rsidR="0068138A">
        <w:rPr>
          <w:lang w:val="vi-VN"/>
        </w:rPr>
        <w:t>chúng tôi</w:t>
      </w:r>
      <w:r w:rsidRPr="00833A3D">
        <w:rPr>
          <w:lang w:val="vi-VN"/>
        </w:rPr>
        <w:t xml:space="preserve"> sẽ thực hiện đồ án với đề tài: “</w:t>
      </w:r>
      <w:r w:rsidR="00630F5D" w:rsidRPr="00C0491F">
        <w:rPr>
          <w:b/>
          <w:bCs/>
          <w:lang w:val="vi-VN"/>
        </w:rPr>
        <w:t xml:space="preserve">Hệ thống quản lý </w:t>
      </w:r>
      <w:r w:rsidR="005E29FE">
        <w:rPr>
          <w:b/>
          <w:bCs/>
        </w:rPr>
        <w:t>giải bóng đá ngoại hạng Anh</w:t>
      </w:r>
      <w:r w:rsidR="00764E33" w:rsidRPr="00764E33">
        <w:rPr>
          <w:lang w:val="vi-VN"/>
        </w:rPr>
        <w:t>”.</w:t>
      </w:r>
    </w:p>
    <w:p w14:paraId="2FDCD3A8" w14:textId="75E9E8B2" w:rsidR="00764E33" w:rsidRPr="00E6671E" w:rsidRDefault="00764E33" w:rsidP="009008BF">
      <w:pPr>
        <w:pStyle w:val="Nidungvnbn"/>
        <w:rPr>
          <w:lang w:val="vi-VN"/>
        </w:rPr>
      </w:pPr>
      <w:r w:rsidRPr="00764E33">
        <w:rPr>
          <w:lang w:val="vi-VN"/>
        </w:rPr>
        <w:t xml:space="preserve">Hiện tại, </w:t>
      </w:r>
      <w:r w:rsidR="0068138A">
        <w:rPr>
          <w:lang w:val="vi-VN"/>
        </w:rPr>
        <w:t>chúng tôi</w:t>
      </w:r>
      <w:r w:rsidRPr="00764E33">
        <w:rPr>
          <w:lang w:val="vi-VN"/>
        </w:rPr>
        <w:t xml:space="preserve"> mong muốn phát triển một hệ thống quản lý </w:t>
      </w:r>
      <w:r w:rsidR="005E29FE">
        <w:t>giải bóng đá ngoại hạng Anh</w:t>
      </w:r>
      <w:r w:rsidRPr="00764E33">
        <w:rPr>
          <w:lang w:val="vi-VN"/>
        </w:rPr>
        <w:t xml:space="preserve"> cải thiện hiệu suất thay cho cá</w:t>
      </w:r>
      <w:r w:rsidR="005630E6" w:rsidRPr="005630E6">
        <w:rPr>
          <w:lang w:val="vi-VN"/>
        </w:rPr>
        <w:t>ch</w:t>
      </w:r>
      <w:r w:rsidRPr="00764E33">
        <w:rPr>
          <w:lang w:val="vi-VN"/>
        </w:rPr>
        <w:t xml:space="preserve"> quản lý </w:t>
      </w:r>
      <w:r w:rsidR="005630E6" w:rsidRPr="005630E6">
        <w:rPr>
          <w:lang w:val="vi-VN"/>
        </w:rPr>
        <w:t xml:space="preserve">cũ vẫn còn thực hiện trên giấy tờ. Do thời gian có hạn, nhóm </w:t>
      </w:r>
      <w:r w:rsidR="0068138A">
        <w:rPr>
          <w:lang w:val="vi-VN"/>
        </w:rPr>
        <w:t>chúng tôi</w:t>
      </w:r>
      <w:r w:rsidR="005630E6" w:rsidRPr="005630E6">
        <w:rPr>
          <w:lang w:val="vi-VN"/>
        </w:rPr>
        <w:t xml:space="preserve"> chỉ tập trung vào phân tích</w:t>
      </w:r>
      <w:r w:rsidR="00D32145" w:rsidRPr="00D32145">
        <w:rPr>
          <w:lang w:val="vi-VN"/>
        </w:rPr>
        <w:t xml:space="preserve"> và phát tri</w:t>
      </w:r>
      <w:r w:rsidR="00D32145" w:rsidRPr="001B0E73">
        <w:rPr>
          <w:lang w:val="vi-VN"/>
        </w:rPr>
        <w:t>ển</w:t>
      </w:r>
      <w:r w:rsidR="005630E6" w:rsidRPr="005630E6">
        <w:rPr>
          <w:lang w:val="vi-VN"/>
        </w:rPr>
        <w:t xml:space="preserve"> một số chức năng cơ bản, sử dụng ngôn ngữ lập trình</w:t>
      </w:r>
      <w:r w:rsidR="005E29FE">
        <w:t xml:space="preserve"> web</w:t>
      </w:r>
      <w:r w:rsidR="005630E6" w:rsidRPr="005630E6">
        <w:rPr>
          <w:lang w:val="vi-VN"/>
        </w:rPr>
        <w:t xml:space="preserve"> </w:t>
      </w:r>
      <w:r w:rsidR="005E29FE">
        <w:t>PHP.</w:t>
      </w:r>
    </w:p>
    <w:p w14:paraId="2402DC54" w14:textId="468211DA" w:rsidR="004A2284" w:rsidRPr="0053732F" w:rsidRDefault="004A2284" w:rsidP="00732C9D">
      <w:pPr>
        <w:pStyle w:val="Tiumccp1"/>
        <w:rPr>
          <w:lang w:val="vi-VN"/>
        </w:rPr>
      </w:pPr>
    </w:p>
    <w:p w14:paraId="1CCB4E6C" w14:textId="77777777" w:rsidR="004A2284" w:rsidRPr="00FE6010" w:rsidRDefault="004A2284" w:rsidP="004A2284">
      <w:pPr>
        <w:spacing w:after="200" w:line="276" w:lineRule="auto"/>
        <w:rPr>
          <w:color w:val="000000" w:themeColor="text1"/>
          <w:sz w:val="26"/>
          <w:szCs w:val="26"/>
          <w:lang w:val="vi-VN"/>
        </w:rPr>
        <w:sectPr w:rsidR="004A2284" w:rsidRPr="00FE6010">
          <w:headerReference w:type="default" r:id="rId14"/>
          <w:pgSz w:w="11906" w:h="16838"/>
          <w:pgMar w:top="1440" w:right="1440" w:bottom="1440" w:left="1440" w:header="720" w:footer="720" w:gutter="0"/>
          <w:pgNumType w:start="1"/>
          <w:cols w:space="720"/>
          <w:docGrid w:linePitch="360"/>
        </w:sectPr>
      </w:pPr>
      <w:r w:rsidRPr="00FE6010">
        <w:rPr>
          <w:color w:val="000000" w:themeColor="text1"/>
          <w:sz w:val="26"/>
          <w:szCs w:val="26"/>
          <w:lang w:val="vi-VN"/>
        </w:rPr>
        <w:br w:type="page"/>
      </w:r>
    </w:p>
    <w:p w14:paraId="3E8C38C9" w14:textId="4E1C4C72" w:rsidR="004A2284" w:rsidRPr="008E4241" w:rsidRDefault="004A2284" w:rsidP="00F020D1">
      <w:pPr>
        <w:pStyle w:val="Chng"/>
        <w:rPr>
          <w:lang w:val="vi-VN"/>
        </w:rPr>
      </w:pPr>
      <w:bookmarkStart w:id="8" w:name="_Toc69133873"/>
      <w:bookmarkStart w:id="9" w:name="_Toc150520856"/>
      <w:r w:rsidRPr="008E4241">
        <w:rPr>
          <w:lang w:val="vi-VN"/>
        </w:rPr>
        <w:lastRenderedPageBreak/>
        <w:t>MỤC LỤC</w:t>
      </w:r>
      <w:bookmarkEnd w:id="8"/>
      <w:bookmarkEnd w:id="9"/>
    </w:p>
    <w:p w14:paraId="7DCB7ACC" w14:textId="719B1075" w:rsidR="00385669" w:rsidRDefault="004A2284" w:rsidP="00385669">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sdt>
      <w:sdtPr>
        <w:id w:val="35539105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169CC41" w14:textId="2C006C22" w:rsidR="00385669" w:rsidRDefault="00385669">
          <w:pPr>
            <w:pStyle w:val="TOCHeading"/>
          </w:pPr>
        </w:p>
        <w:p w14:paraId="78ACB2BD" w14:textId="0153D6C0" w:rsidR="00385669" w:rsidRDefault="00385669">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0520853" w:history="1">
            <w:r w:rsidRPr="0069220D">
              <w:rPr>
                <w:rStyle w:val="Hyperlink"/>
                <w:noProof/>
                <w:lang w:val="vi-VN"/>
              </w:rPr>
              <w:t>LỜI CẢM ƠN</w:t>
            </w:r>
            <w:r>
              <w:rPr>
                <w:noProof/>
                <w:webHidden/>
              </w:rPr>
              <w:tab/>
            </w:r>
            <w:r>
              <w:rPr>
                <w:noProof/>
                <w:webHidden/>
              </w:rPr>
              <w:fldChar w:fldCharType="begin"/>
            </w:r>
            <w:r>
              <w:rPr>
                <w:noProof/>
                <w:webHidden/>
              </w:rPr>
              <w:instrText xml:space="preserve"> PAGEREF _Toc150520853 \h </w:instrText>
            </w:r>
            <w:r>
              <w:rPr>
                <w:noProof/>
                <w:webHidden/>
              </w:rPr>
            </w:r>
            <w:r>
              <w:rPr>
                <w:noProof/>
                <w:webHidden/>
              </w:rPr>
              <w:fldChar w:fldCharType="separate"/>
            </w:r>
            <w:r>
              <w:rPr>
                <w:noProof/>
                <w:webHidden/>
              </w:rPr>
              <w:t>1</w:t>
            </w:r>
            <w:r>
              <w:rPr>
                <w:noProof/>
                <w:webHidden/>
              </w:rPr>
              <w:fldChar w:fldCharType="end"/>
            </w:r>
          </w:hyperlink>
        </w:p>
        <w:p w14:paraId="1451FB4B" w14:textId="0784CDD9"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54" w:history="1">
            <w:r w:rsidRPr="0069220D">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_Toc150520854 \h </w:instrText>
            </w:r>
            <w:r>
              <w:rPr>
                <w:noProof/>
                <w:webHidden/>
              </w:rPr>
            </w:r>
            <w:r>
              <w:rPr>
                <w:noProof/>
                <w:webHidden/>
              </w:rPr>
              <w:fldChar w:fldCharType="separate"/>
            </w:r>
            <w:r>
              <w:rPr>
                <w:noProof/>
                <w:webHidden/>
              </w:rPr>
              <w:t>3</w:t>
            </w:r>
            <w:r>
              <w:rPr>
                <w:noProof/>
                <w:webHidden/>
              </w:rPr>
              <w:fldChar w:fldCharType="end"/>
            </w:r>
          </w:hyperlink>
        </w:p>
        <w:p w14:paraId="28221ED3" w14:textId="50C0AC67"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55" w:history="1">
            <w:r w:rsidRPr="0069220D">
              <w:rPr>
                <w:rStyle w:val="Hyperlink"/>
                <w:noProof/>
                <w:lang w:val="vi-VN"/>
              </w:rPr>
              <w:t>TÓM TẮT</w:t>
            </w:r>
            <w:r>
              <w:rPr>
                <w:noProof/>
                <w:webHidden/>
              </w:rPr>
              <w:tab/>
            </w:r>
            <w:r>
              <w:rPr>
                <w:noProof/>
                <w:webHidden/>
              </w:rPr>
              <w:fldChar w:fldCharType="begin"/>
            </w:r>
            <w:r>
              <w:rPr>
                <w:noProof/>
                <w:webHidden/>
              </w:rPr>
              <w:instrText xml:space="preserve"> PAGEREF _Toc150520855 \h </w:instrText>
            </w:r>
            <w:r>
              <w:rPr>
                <w:noProof/>
                <w:webHidden/>
              </w:rPr>
            </w:r>
            <w:r>
              <w:rPr>
                <w:noProof/>
                <w:webHidden/>
              </w:rPr>
              <w:fldChar w:fldCharType="separate"/>
            </w:r>
            <w:r>
              <w:rPr>
                <w:noProof/>
                <w:webHidden/>
              </w:rPr>
              <w:t>4</w:t>
            </w:r>
            <w:r>
              <w:rPr>
                <w:noProof/>
                <w:webHidden/>
              </w:rPr>
              <w:fldChar w:fldCharType="end"/>
            </w:r>
          </w:hyperlink>
        </w:p>
        <w:p w14:paraId="40054F6E" w14:textId="2F719216"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56" w:history="1">
            <w:r w:rsidRPr="0069220D">
              <w:rPr>
                <w:rStyle w:val="Hyperlink"/>
                <w:noProof/>
                <w:lang w:val="vi-VN"/>
              </w:rPr>
              <w:t>MỤC LỤC</w:t>
            </w:r>
            <w:r>
              <w:rPr>
                <w:noProof/>
                <w:webHidden/>
              </w:rPr>
              <w:tab/>
            </w:r>
            <w:r>
              <w:rPr>
                <w:noProof/>
                <w:webHidden/>
              </w:rPr>
              <w:fldChar w:fldCharType="begin"/>
            </w:r>
            <w:r>
              <w:rPr>
                <w:noProof/>
                <w:webHidden/>
              </w:rPr>
              <w:instrText xml:space="preserve"> PAGEREF _Toc150520856 \h </w:instrText>
            </w:r>
            <w:r>
              <w:rPr>
                <w:noProof/>
                <w:webHidden/>
              </w:rPr>
            </w:r>
            <w:r>
              <w:rPr>
                <w:noProof/>
                <w:webHidden/>
              </w:rPr>
              <w:fldChar w:fldCharType="separate"/>
            </w:r>
            <w:r>
              <w:rPr>
                <w:noProof/>
                <w:webHidden/>
              </w:rPr>
              <w:t>1</w:t>
            </w:r>
            <w:r>
              <w:rPr>
                <w:noProof/>
                <w:webHidden/>
              </w:rPr>
              <w:fldChar w:fldCharType="end"/>
            </w:r>
          </w:hyperlink>
        </w:p>
        <w:p w14:paraId="26C51371" w14:textId="3FFE49EF"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57" w:history="1">
            <w:r w:rsidRPr="0069220D">
              <w:rPr>
                <w:rStyle w:val="Hyperlink"/>
                <w:noProof/>
              </w:rPr>
              <w:t>DANH MỤC KÍ HIỆU VÀ CHỮ VIẾT TẮT</w:t>
            </w:r>
            <w:r>
              <w:rPr>
                <w:noProof/>
                <w:webHidden/>
              </w:rPr>
              <w:tab/>
            </w:r>
            <w:r>
              <w:rPr>
                <w:noProof/>
                <w:webHidden/>
              </w:rPr>
              <w:fldChar w:fldCharType="begin"/>
            </w:r>
            <w:r>
              <w:rPr>
                <w:noProof/>
                <w:webHidden/>
              </w:rPr>
              <w:instrText xml:space="preserve"> PAGEREF _Toc150520857 \h </w:instrText>
            </w:r>
            <w:r>
              <w:rPr>
                <w:noProof/>
                <w:webHidden/>
              </w:rPr>
            </w:r>
            <w:r>
              <w:rPr>
                <w:noProof/>
                <w:webHidden/>
              </w:rPr>
              <w:fldChar w:fldCharType="separate"/>
            </w:r>
            <w:r>
              <w:rPr>
                <w:noProof/>
                <w:webHidden/>
              </w:rPr>
              <w:t>2</w:t>
            </w:r>
            <w:r>
              <w:rPr>
                <w:noProof/>
                <w:webHidden/>
              </w:rPr>
              <w:fldChar w:fldCharType="end"/>
            </w:r>
          </w:hyperlink>
        </w:p>
        <w:p w14:paraId="71879FC7" w14:textId="49A7E049"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58" w:history="1">
            <w:r w:rsidRPr="0069220D">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_Toc150520858 \h </w:instrText>
            </w:r>
            <w:r>
              <w:rPr>
                <w:noProof/>
                <w:webHidden/>
              </w:rPr>
            </w:r>
            <w:r>
              <w:rPr>
                <w:noProof/>
                <w:webHidden/>
              </w:rPr>
              <w:fldChar w:fldCharType="separate"/>
            </w:r>
            <w:r>
              <w:rPr>
                <w:noProof/>
                <w:webHidden/>
              </w:rPr>
              <w:t>3</w:t>
            </w:r>
            <w:r>
              <w:rPr>
                <w:noProof/>
                <w:webHidden/>
              </w:rPr>
              <w:fldChar w:fldCharType="end"/>
            </w:r>
          </w:hyperlink>
        </w:p>
        <w:p w14:paraId="7B098B4D" w14:textId="035349D8"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59" w:history="1">
            <w:r w:rsidRPr="0069220D">
              <w:rPr>
                <w:rStyle w:val="Hyperlink"/>
                <w:noProof/>
                <w:lang w:val="vi-VN"/>
              </w:rPr>
              <w:t>CHƯƠNG 1 – KHẢO SÁT</w:t>
            </w:r>
            <w:r>
              <w:rPr>
                <w:noProof/>
                <w:webHidden/>
              </w:rPr>
              <w:tab/>
            </w:r>
            <w:r>
              <w:rPr>
                <w:noProof/>
                <w:webHidden/>
              </w:rPr>
              <w:fldChar w:fldCharType="begin"/>
            </w:r>
            <w:r>
              <w:rPr>
                <w:noProof/>
                <w:webHidden/>
              </w:rPr>
              <w:instrText xml:space="preserve"> PAGEREF _Toc150520859 \h </w:instrText>
            </w:r>
            <w:r>
              <w:rPr>
                <w:noProof/>
                <w:webHidden/>
              </w:rPr>
            </w:r>
            <w:r>
              <w:rPr>
                <w:noProof/>
                <w:webHidden/>
              </w:rPr>
              <w:fldChar w:fldCharType="separate"/>
            </w:r>
            <w:r>
              <w:rPr>
                <w:noProof/>
                <w:webHidden/>
              </w:rPr>
              <w:t>1</w:t>
            </w:r>
            <w:r>
              <w:rPr>
                <w:noProof/>
                <w:webHidden/>
              </w:rPr>
              <w:fldChar w:fldCharType="end"/>
            </w:r>
          </w:hyperlink>
        </w:p>
        <w:p w14:paraId="38320C79" w14:textId="1E768BB6"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60" w:history="1">
            <w:r w:rsidRPr="0069220D">
              <w:rPr>
                <w:rStyle w:val="Hyperlink"/>
                <w:noProof/>
              </w:rPr>
              <w:t>CHƯƠNG 2 – PHÂN TÍCH YÊU CẦU</w:t>
            </w:r>
            <w:r>
              <w:rPr>
                <w:noProof/>
                <w:webHidden/>
              </w:rPr>
              <w:tab/>
            </w:r>
            <w:r>
              <w:rPr>
                <w:noProof/>
                <w:webHidden/>
              </w:rPr>
              <w:fldChar w:fldCharType="begin"/>
            </w:r>
            <w:r>
              <w:rPr>
                <w:noProof/>
                <w:webHidden/>
              </w:rPr>
              <w:instrText xml:space="preserve"> PAGEREF _Toc150520860 \h </w:instrText>
            </w:r>
            <w:r>
              <w:rPr>
                <w:noProof/>
                <w:webHidden/>
              </w:rPr>
            </w:r>
            <w:r>
              <w:rPr>
                <w:noProof/>
                <w:webHidden/>
              </w:rPr>
              <w:fldChar w:fldCharType="separate"/>
            </w:r>
            <w:r>
              <w:rPr>
                <w:noProof/>
                <w:webHidden/>
              </w:rPr>
              <w:t>6</w:t>
            </w:r>
            <w:r>
              <w:rPr>
                <w:noProof/>
                <w:webHidden/>
              </w:rPr>
              <w:fldChar w:fldCharType="end"/>
            </w:r>
          </w:hyperlink>
        </w:p>
        <w:p w14:paraId="73154F67" w14:textId="075D5D47"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61" w:history="1">
            <w:r w:rsidRPr="0069220D">
              <w:rPr>
                <w:rStyle w:val="Hyperlink"/>
                <w:noProof/>
              </w:rPr>
              <w:t>CHƯƠNG 3 – THIẾT KẾ YÊU CẦU</w:t>
            </w:r>
            <w:r>
              <w:rPr>
                <w:noProof/>
                <w:webHidden/>
              </w:rPr>
              <w:tab/>
            </w:r>
            <w:r>
              <w:rPr>
                <w:noProof/>
                <w:webHidden/>
              </w:rPr>
              <w:fldChar w:fldCharType="begin"/>
            </w:r>
            <w:r>
              <w:rPr>
                <w:noProof/>
                <w:webHidden/>
              </w:rPr>
              <w:instrText xml:space="preserve"> PAGEREF _Toc150520861 \h </w:instrText>
            </w:r>
            <w:r>
              <w:rPr>
                <w:noProof/>
                <w:webHidden/>
              </w:rPr>
            </w:r>
            <w:r>
              <w:rPr>
                <w:noProof/>
                <w:webHidden/>
              </w:rPr>
              <w:fldChar w:fldCharType="separate"/>
            </w:r>
            <w:r>
              <w:rPr>
                <w:noProof/>
                <w:webHidden/>
              </w:rPr>
              <w:t>7</w:t>
            </w:r>
            <w:r>
              <w:rPr>
                <w:noProof/>
                <w:webHidden/>
              </w:rPr>
              <w:fldChar w:fldCharType="end"/>
            </w:r>
          </w:hyperlink>
        </w:p>
        <w:p w14:paraId="671B67BF" w14:textId="6AD629E2"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66" w:history="1">
            <w:r w:rsidRPr="0069220D">
              <w:rPr>
                <w:rStyle w:val="Hyperlink"/>
                <w:noProof/>
              </w:rPr>
              <w:t>PHÂN CÔNG VÀ ĐÁNH GIÁ</w:t>
            </w:r>
            <w:r>
              <w:rPr>
                <w:noProof/>
                <w:webHidden/>
              </w:rPr>
              <w:tab/>
            </w:r>
            <w:r>
              <w:rPr>
                <w:noProof/>
                <w:webHidden/>
              </w:rPr>
              <w:fldChar w:fldCharType="begin"/>
            </w:r>
            <w:r>
              <w:rPr>
                <w:noProof/>
                <w:webHidden/>
              </w:rPr>
              <w:instrText xml:space="preserve"> PAGEREF _Toc150520866 \h </w:instrText>
            </w:r>
            <w:r>
              <w:rPr>
                <w:noProof/>
                <w:webHidden/>
              </w:rPr>
            </w:r>
            <w:r>
              <w:rPr>
                <w:noProof/>
                <w:webHidden/>
              </w:rPr>
              <w:fldChar w:fldCharType="separate"/>
            </w:r>
            <w:r>
              <w:rPr>
                <w:noProof/>
                <w:webHidden/>
              </w:rPr>
              <w:t>47</w:t>
            </w:r>
            <w:r>
              <w:rPr>
                <w:noProof/>
                <w:webHidden/>
              </w:rPr>
              <w:fldChar w:fldCharType="end"/>
            </w:r>
          </w:hyperlink>
        </w:p>
        <w:p w14:paraId="2167F89C" w14:textId="10689ADD" w:rsidR="00385669" w:rsidRDefault="00385669">
          <w:pPr>
            <w:pStyle w:val="TOC1"/>
            <w:tabs>
              <w:tab w:val="right" w:leader="dot" w:pos="9111"/>
            </w:tabs>
            <w:rPr>
              <w:rFonts w:asciiTheme="minorHAnsi" w:eastAsiaTheme="minorEastAsia" w:hAnsiTheme="minorHAnsi" w:cstheme="minorBidi"/>
              <w:noProof/>
              <w:sz w:val="22"/>
              <w:szCs w:val="22"/>
            </w:rPr>
          </w:pPr>
          <w:hyperlink w:anchor="_Toc150520867" w:history="1">
            <w:r w:rsidRPr="0069220D">
              <w:rPr>
                <w:rStyle w:val="Hyperlink"/>
                <w:noProof/>
              </w:rPr>
              <w:t>TÀI LIỆU THAM KHẢO</w:t>
            </w:r>
            <w:r>
              <w:rPr>
                <w:noProof/>
                <w:webHidden/>
              </w:rPr>
              <w:tab/>
            </w:r>
            <w:r>
              <w:rPr>
                <w:noProof/>
                <w:webHidden/>
              </w:rPr>
              <w:fldChar w:fldCharType="begin"/>
            </w:r>
            <w:r>
              <w:rPr>
                <w:noProof/>
                <w:webHidden/>
              </w:rPr>
              <w:instrText xml:space="preserve"> PAGEREF _Toc150520867 \h </w:instrText>
            </w:r>
            <w:r>
              <w:rPr>
                <w:noProof/>
                <w:webHidden/>
              </w:rPr>
            </w:r>
            <w:r>
              <w:rPr>
                <w:noProof/>
                <w:webHidden/>
              </w:rPr>
              <w:fldChar w:fldCharType="separate"/>
            </w:r>
            <w:r>
              <w:rPr>
                <w:noProof/>
                <w:webHidden/>
              </w:rPr>
              <w:t>48</w:t>
            </w:r>
            <w:r>
              <w:rPr>
                <w:noProof/>
                <w:webHidden/>
              </w:rPr>
              <w:fldChar w:fldCharType="end"/>
            </w:r>
          </w:hyperlink>
        </w:p>
        <w:p w14:paraId="52CD9435" w14:textId="1809BC92" w:rsidR="00385669" w:rsidRDefault="00385669">
          <w:r>
            <w:rPr>
              <w:b/>
              <w:bCs/>
              <w:noProof/>
            </w:rPr>
            <w:fldChar w:fldCharType="end"/>
          </w:r>
        </w:p>
      </w:sdtContent>
    </w:sdt>
    <w:p w14:paraId="0F0C315B" w14:textId="06DE8E6E" w:rsidR="00276004" w:rsidRDefault="00276004">
      <w:pPr>
        <w:pStyle w:val="TOC1"/>
        <w:tabs>
          <w:tab w:val="right" w:leader="dot" w:pos="9111"/>
        </w:tabs>
        <w:rPr>
          <w:rFonts w:asciiTheme="minorHAnsi" w:eastAsiaTheme="minorEastAsia" w:hAnsiTheme="minorHAnsi" w:cstheme="minorBidi"/>
          <w:noProof/>
          <w:sz w:val="22"/>
          <w:szCs w:val="22"/>
        </w:rPr>
      </w:pPr>
    </w:p>
    <w:p w14:paraId="796AFA5B" w14:textId="11BF9533" w:rsidR="004A2284" w:rsidRPr="00FE6010" w:rsidRDefault="004A2284" w:rsidP="004A2284">
      <w:pPr>
        <w:spacing w:after="200" w:line="276" w:lineRule="auto"/>
        <w:rPr>
          <w:color w:val="000000" w:themeColor="text1"/>
          <w:sz w:val="26"/>
          <w:szCs w:val="26"/>
        </w:rPr>
      </w:pPr>
      <w:r>
        <w:rPr>
          <w:sz w:val="26"/>
          <w:szCs w:val="26"/>
        </w:rPr>
        <w:fldChar w:fldCharType="end"/>
      </w:r>
    </w:p>
    <w:p w14:paraId="18136860" w14:textId="07C4081F" w:rsidR="004A2284" w:rsidRPr="00FE6010" w:rsidRDefault="004A2284" w:rsidP="004A2284">
      <w:pPr>
        <w:spacing w:after="200" w:line="276" w:lineRule="auto"/>
        <w:rPr>
          <w:color w:val="000000" w:themeColor="text1"/>
          <w:sz w:val="26"/>
          <w:szCs w:val="26"/>
        </w:rPr>
      </w:pPr>
      <w:r w:rsidRPr="00FE6010">
        <w:rPr>
          <w:color w:val="000000" w:themeColor="text1"/>
          <w:sz w:val="26"/>
          <w:szCs w:val="26"/>
        </w:rPr>
        <w:br w:type="page"/>
      </w:r>
    </w:p>
    <w:p w14:paraId="3AC79808" w14:textId="54EE6296" w:rsidR="003766B6" w:rsidRPr="006C3A2B" w:rsidRDefault="003766B6" w:rsidP="00D532AD">
      <w:pPr>
        <w:pStyle w:val="Chng"/>
      </w:pPr>
      <w:bookmarkStart w:id="10" w:name="_Toc69133874"/>
      <w:bookmarkStart w:id="11" w:name="_Toc150520857"/>
      <w:r w:rsidRPr="00F020D1">
        <w:lastRenderedPageBreak/>
        <w:t>DANH MỤC KÍ HIỆU VÀ CHỮ VIẾT TẮT</w:t>
      </w:r>
      <w:bookmarkEnd w:id="10"/>
      <w:bookmarkEnd w:id="11"/>
    </w:p>
    <w:p w14:paraId="162035C3" w14:textId="77777777" w:rsidR="003766B6" w:rsidRPr="00791EED" w:rsidRDefault="003766B6" w:rsidP="003766B6">
      <w:pPr>
        <w:spacing w:before="60" w:after="60" w:line="276" w:lineRule="auto"/>
        <w:jc w:val="both"/>
        <w:rPr>
          <w:b/>
          <w:sz w:val="28"/>
        </w:rPr>
      </w:pPr>
      <w:r w:rsidRPr="00791EED">
        <w:rPr>
          <w:b/>
          <w:sz w:val="28"/>
        </w:rPr>
        <w:t xml:space="preserve">CÁC CHỮ VIẾT TẮT </w:t>
      </w:r>
    </w:p>
    <w:p w14:paraId="148B9FDC" w14:textId="77777777" w:rsidR="00796651" w:rsidRDefault="00796651" w:rsidP="00503812">
      <w:pPr>
        <w:spacing w:after="200" w:line="276" w:lineRule="auto"/>
      </w:pPr>
      <w:r>
        <w:tab/>
        <w:t xml:space="preserve">CLB – Câu lạc bộ </w:t>
      </w:r>
    </w:p>
    <w:p w14:paraId="580D3DC8" w14:textId="58B78C3B" w:rsidR="003766B6" w:rsidRDefault="00BF025A" w:rsidP="00503812">
      <w:pPr>
        <w:spacing w:after="200" w:line="276" w:lineRule="auto"/>
        <w:rPr>
          <w:b/>
          <w:sz w:val="32"/>
          <w:szCs w:val="32"/>
        </w:rPr>
      </w:pPr>
      <w:r>
        <w:rPr>
          <w:sz w:val="26"/>
          <w:szCs w:val="26"/>
        </w:rPr>
        <w:br/>
      </w:r>
      <w:r>
        <w:rPr>
          <w:sz w:val="26"/>
          <w:szCs w:val="26"/>
        </w:rPr>
        <w:tab/>
      </w:r>
    </w:p>
    <w:p w14:paraId="47273E31" w14:textId="77777777" w:rsidR="004E0BF6" w:rsidRDefault="004E0BF6">
      <w:pPr>
        <w:spacing w:after="200" w:line="276" w:lineRule="auto"/>
        <w:rPr>
          <w:b/>
          <w:sz w:val="32"/>
          <w:szCs w:val="32"/>
        </w:rPr>
      </w:pPr>
      <w:r>
        <w:br w:type="page"/>
      </w:r>
    </w:p>
    <w:p w14:paraId="3B97F355" w14:textId="49BFA6BA" w:rsidR="004A2284" w:rsidRPr="00F020D1" w:rsidRDefault="004A2284" w:rsidP="00F020D1">
      <w:pPr>
        <w:pStyle w:val="Chng"/>
      </w:pPr>
      <w:bookmarkStart w:id="12" w:name="_Toc69133875"/>
      <w:bookmarkStart w:id="13" w:name="_Toc150520858"/>
      <w:r w:rsidRPr="00F020D1">
        <w:lastRenderedPageBreak/>
        <w:t>DANH MỤC CÁC BẢNG BIỂU, HÌNH VẼ, ĐỒ THỊ</w:t>
      </w:r>
      <w:bookmarkEnd w:id="12"/>
      <w:bookmarkEnd w:id="13"/>
    </w:p>
    <w:p w14:paraId="4F5ED028" w14:textId="093CC6EE" w:rsidR="004A2284" w:rsidRDefault="004A2284" w:rsidP="004A2284">
      <w:pPr>
        <w:rPr>
          <w:b/>
          <w:sz w:val="28"/>
        </w:rPr>
      </w:pPr>
      <w:r w:rsidRPr="00791EED">
        <w:rPr>
          <w:b/>
          <w:sz w:val="28"/>
        </w:rPr>
        <w:t>DANH MỤC HÌNH</w:t>
      </w:r>
    </w:p>
    <w:p w14:paraId="7BA852C0" w14:textId="77777777" w:rsidR="00C24EA3" w:rsidRPr="00791EED" w:rsidRDefault="00C24EA3" w:rsidP="004A2284">
      <w:pPr>
        <w:rPr>
          <w:b/>
          <w:sz w:val="28"/>
        </w:rPr>
      </w:pPr>
    </w:p>
    <w:p w14:paraId="03CC5300" w14:textId="709A8808" w:rsidR="00E539F2" w:rsidRDefault="00E539F2">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150521914" w:history="1">
        <w:r w:rsidRPr="00167341">
          <w:rPr>
            <w:rStyle w:val="Hyperlink"/>
            <w:rFonts w:eastAsiaTheme="majorEastAsia"/>
            <w:noProof/>
          </w:rPr>
          <w:t>Bảng 0.1</w:t>
        </w:r>
        <w:r w:rsidRPr="00167341">
          <w:rPr>
            <w:rStyle w:val="Hyperlink"/>
            <w:rFonts w:eastAsiaTheme="majorEastAsia"/>
            <w:noProof/>
            <w:lang w:val="vi-VN"/>
          </w:rPr>
          <w:t xml:space="preserve"> </w:t>
        </w:r>
        <w:r w:rsidRPr="00167341">
          <w:rPr>
            <w:rStyle w:val="Hyperlink"/>
            <w:rFonts w:eastAsiaTheme="majorEastAsia"/>
            <w:noProof/>
          </w:rPr>
          <w:t>Đặc tả usecase đăng nhập</w:t>
        </w:r>
        <w:r>
          <w:rPr>
            <w:noProof/>
            <w:webHidden/>
          </w:rPr>
          <w:tab/>
        </w:r>
        <w:r>
          <w:rPr>
            <w:noProof/>
            <w:webHidden/>
          </w:rPr>
          <w:fldChar w:fldCharType="begin"/>
        </w:r>
        <w:r>
          <w:rPr>
            <w:noProof/>
            <w:webHidden/>
          </w:rPr>
          <w:instrText xml:space="preserve"> PAGEREF _Toc150521914 \h </w:instrText>
        </w:r>
        <w:r>
          <w:rPr>
            <w:noProof/>
            <w:webHidden/>
          </w:rPr>
        </w:r>
        <w:r>
          <w:rPr>
            <w:noProof/>
            <w:webHidden/>
          </w:rPr>
          <w:fldChar w:fldCharType="separate"/>
        </w:r>
        <w:r>
          <w:rPr>
            <w:noProof/>
            <w:webHidden/>
          </w:rPr>
          <w:t>8</w:t>
        </w:r>
        <w:r>
          <w:rPr>
            <w:noProof/>
            <w:webHidden/>
          </w:rPr>
          <w:fldChar w:fldCharType="end"/>
        </w:r>
      </w:hyperlink>
    </w:p>
    <w:p w14:paraId="5098E663" w14:textId="4C65B8A1"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15" w:history="1">
        <w:r w:rsidRPr="00167341">
          <w:rPr>
            <w:rStyle w:val="Hyperlink"/>
            <w:rFonts w:eastAsiaTheme="majorEastAsia"/>
            <w:noProof/>
          </w:rPr>
          <w:t>Bảng 0.2</w:t>
        </w:r>
        <w:r w:rsidRPr="00167341">
          <w:rPr>
            <w:rStyle w:val="Hyperlink"/>
            <w:rFonts w:eastAsiaTheme="majorEastAsia"/>
            <w:noProof/>
            <w:lang w:val="vi-VN"/>
          </w:rPr>
          <w:t xml:space="preserve"> </w:t>
        </w:r>
        <w:r w:rsidRPr="00167341">
          <w:rPr>
            <w:rStyle w:val="Hyperlink"/>
            <w:rFonts w:eastAsiaTheme="majorEastAsia"/>
            <w:noProof/>
          </w:rPr>
          <w:t>Đặc tả usecase đăng xuất</w:t>
        </w:r>
        <w:r>
          <w:rPr>
            <w:noProof/>
            <w:webHidden/>
          </w:rPr>
          <w:tab/>
        </w:r>
        <w:r>
          <w:rPr>
            <w:noProof/>
            <w:webHidden/>
          </w:rPr>
          <w:fldChar w:fldCharType="begin"/>
        </w:r>
        <w:r>
          <w:rPr>
            <w:noProof/>
            <w:webHidden/>
          </w:rPr>
          <w:instrText xml:space="preserve"> PAGEREF _Toc150521915 \h </w:instrText>
        </w:r>
        <w:r>
          <w:rPr>
            <w:noProof/>
            <w:webHidden/>
          </w:rPr>
        </w:r>
        <w:r>
          <w:rPr>
            <w:noProof/>
            <w:webHidden/>
          </w:rPr>
          <w:fldChar w:fldCharType="separate"/>
        </w:r>
        <w:r>
          <w:rPr>
            <w:noProof/>
            <w:webHidden/>
          </w:rPr>
          <w:t>9</w:t>
        </w:r>
        <w:r>
          <w:rPr>
            <w:noProof/>
            <w:webHidden/>
          </w:rPr>
          <w:fldChar w:fldCharType="end"/>
        </w:r>
      </w:hyperlink>
    </w:p>
    <w:p w14:paraId="14CB576F" w14:textId="5BA13E37"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16" w:history="1">
        <w:r w:rsidRPr="00167341">
          <w:rPr>
            <w:rStyle w:val="Hyperlink"/>
            <w:rFonts w:eastAsiaTheme="majorEastAsia"/>
            <w:noProof/>
          </w:rPr>
          <w:t>Bảng 0.3</w:t>
        </w:r>
        <w:r w:rsidRPr="00167341">
          <w:rPr>
            <w:rStyle w:val="Hyperlink"/>
            <w:rFonts w:eastAsiaTheme="majorEastAsia"/>
            <w:noProof/>
            <w:lang w:val="vi-VN"/>
          </w:rPr>
          <w:t xml:space="preserve"> </w:t>
        </w:r>
        <w:r w:rsidRPr="00167341">
          <w:rPr>
            <w:rStyle w:val="Hyperlink"/>
            <w:rFonts w:eastAsiaTheme="majorEastAsia"/>
            <w:noProof/>
          </w:rPr>
          <w:t>Đặc tả usecase thay đổi mật khẩu</w:t>
        </w:r>
        <w:r>
          <w:rPr>
            <w:noProof/>
            <w:webHidden/>
          </w:rPr>
          <w:tab/>
        </w:r>
        <w:r>
          <w:rPr>
            <w:noProof/>
            <w:webHidden/>
          </w:rPr>
          <w:fldChar w:fldCharType="begin"/>
        </w:r>
        <w:r>
          <w:rPr>
            <w:noProof/>
            <w:webHidden/>
          </w:rPr>
          <w:instrText xml:space="preserve"> PAGEREF _Toc150521916 \h </w:instrText>
        </w:r>
        <w:r>
          <w:rPr>
            <w:noProof/>
            <w:webHidden/>
          </w:rPr>
        </w:r>
        <w:r>
          <w:rPr>
            <w:noProof/>
            <w:webHidden/>
          </w:rPr>
          <w:fldChar w:fldCharType="separate"/>
        </w:r>
        <w:r>
          <w:rPr>
            <w:noProof/>
            <w:webHidden/>
          </w:rPr>
          <w:t>9</w:t>
        </w:r>
        <w:r>
          <w:rPr>
            <w:noProof/>
            <w:webHidden/>
          </w:rPr>
          <w:fldChar w:fldCharType="end"/>
        </w:r>
      </w:hyperlink>
    </w:p>
    <w:p w14:paraId="57E5ED47" w14:textId="7FCAC18E"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17" w:history="1">
        <w:r w:rsidRPr="00167341">
          <w:rPr>
            <w:rStyle w:val="Hyperlink"/>
            <w:rFonts w:eastAsiaTheme="majorEastAsia"/>
            <w:noProof/>
          </w:rPr>
          <w:t>Bảng 0.4</w:t>
        </w:r>
        <w:r w:rsidRPr="00167341">
          <w:rPr>
            <w:rStyle w:val="Hyperlink"/>
            <w:rFonts w:eastAsiaTheme="majorEastAsia"/>
            <w:noProof/>
            <w:lang w:val="vi-VN"/>
          </w:rPr>
          <w:t xml:space="preserve"> </w:t>
        </w:r>
        <w:r w:rsidRPr="00167341">
          <w:rPr>
            <w:rStyle w:val="Hyperlink"/>
            <w:rFonts w:eastAsiaTheme="majorEastAsia"/>
            <w:noProof/>
          </w:rPr>
          <w:t>Đặc tả usecase Thêm lịch thi đấu.</w:t>
        </w:r>
        <w:r>
          <w:rPr>
            <w:noProof/>
            <w:webHidden/>
          </w:rPr>
          <w:tab/>
        </w:r>
        <w:r>
          <w:rPr>
            <w:noProof/>
            <w:webHidden/>
          </w:rPr>
          <w:fldChar w:fldCharType="begin"/>
        </w:r>
        <w:r>
          <w:rPr>
            <w:noProof/>
            <w:webHidden/>
          </w:rPr>
          <w:instrText xml:space="preserve"> PAGEREF _Toc150521917 \h </w:instrText>
        </w:r>
        <w:r>
          <w:rPr>
            <w:noProof/>
            <w:webHidden/>
          </w:rPr>
        </w:r>
        <w:r>
          <w:rPr>
            <w:noProof/>
            <w:webHidden/>
          </w:rPr>
          <w:fldChar w:fldCharType="separate"/>
        </w:r>
        <w:r>
          <w:rPr>
            <w:noProof/>
            <w:webHidden/>
          </w:rPr>
          <w:t>11</w:t>
        </w:r>
        <w:r>
          <w:rPr>
            <w:noProof/>
            <w:webHidden/>
          </w:rPr>
          <w:fldChar w:fldCharType="end"/>
        </w:r>
      </w:hyperlink>
    </w:p>
    <w:p w14:paraId="2ACCA039" w14:textId="0E5BCD18"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18" w:history="1">
        <w:r w:rsidRPr="00167341">
          <w:rPr>
            <w:rStyle w:val="Hyperlink"/>
            <w:rFonts w:eastAsiaTheme="majorEastAsia"/>
            <w:noProof/>
          </w:rPr>
          <w:t>Bảng 0.5</w:t>
        </w:r>
        <w:r w:rsidRPr="00167341">
          <w:rPr>
            <w:rStyle w:val="Hyperlink"/>
            <w:rFonts w:eastAsiaTheme="majorEastAsia"/>
            <w:noProof/>
            <w:lang w:val="vi-VN"/>
          </w:rPr>
          <w:t xml:space="preserve"> </w:t>
        </w:r>
        <w:r w:rsidRPr="00167341">
          <w:rPr>
            <w:rStyle w:val="Hyperlink"/>
            <w:rFonts w:eastAsiaTheme="majorEastAsia"/>
            <w:noProof/>
          </w:rPr>
          <w:t>Đặc tả usecase cập nhật lịch thi đấu</w:t>
        </w:r>
        <w:r>
          <w:rPr>
            <w:noProof/>
            <w:webHidden/>
          </w:rPr>
          <w:tab/>
        </w:r>
        <w:r>
          <w:rPr>
            <w:noProof/>
            <w:webHidden/>
          </w:rPr>
          <w:fldChar w:fldCharType="begin"/>
        </w:r>
        <w:r>
          <w:rPr>
            <w:noProof/>
            <w:webHidden/>
          </w:rPr>
          <w:instrText xml:space="preserve"> PAGEREF _Toc150521918 \h </w:instrText>
        </w:r>
        <w:r>
          <w:rPr>
            <w:noProof/>
            <w:webHidden/>
          </w:rPr>
        </w:r>
        <w:r>
          <w:rPr>
            <w:noProof/>
            <w:webHidden/>
          </w:rPr>
          <w:fldChar w:fldCharType="separate"/>
        </w:r>
        <w:r>
          <w:rPr>
            <w:noProof/>
            <w:webHidden/>
          </w:rPr>
          <w:t>12</w:t>
        </w:r>
        <w:r>
          <w:rPr>
            <w:noProof/>
            <w:webHidden/>
          </w:rPr>
          <w:fldChar w:fldCharType="end"/>
        </w:r>
      </w:hyperlink>
    </w:p>
    <w:p w14:paraId="072B85F9" w14:textId="2F1625DF"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19" w:history="1">
        <w:r w:rsidRPr="00167341">
          <w:rPr>
            <w:rStyle w:val="Hyperlink"/>
            <w:rFonts w:eastAsiaTheme="majorEastAsia"/>
            <w:noProof/>
          </w:rPr>
          <w:t>Bảng 0.6</w:t>
        </w:r>
        <w:r w:rsidRPr="00167341">
          <w:rPr>
            <w:rStyle w:val="Hyperlink"/>
            <w:rFonts w:eastAsiaTheme="majorEastAsia"/>
            <w:noProof/>
            <w:lang w:val="vi-VN"/>
          </w:rPr>
          <w:t xml:space="preserve"> </w:t>
        </w:r>
        <w:r w:rsidRPr="00167341">
          <w:rPr>
            <w:rStyle w:val="Hyperlink"/>
            <w:rFonts w:eastAsiaTheme="majorEastAsia"/>
            <w:noProof/>
          </w:rPr>
          <w:t>Đặc tả usecase xoá lịch thi đấu</w:t>
        </w:r>
        <w:r>
          <w:rPr>
            <w:noProof/>
            <w:webHidden/>
          </w:rPr>
          <w:tab/>
        </w:r>
        <w:r>
          <w:rPr>
            <w:noProof/>
            <w:webHidden/>
          </w:rPr>
          <w:fldChar w:fldCharType="begin"/>
        </w:r>
        <w:r>
          <w:rPr>
            <w:noProof/>
            <w:webHidden/>
          </w:rPr>
          <w:instrText xml:space="preserve"> PAGEREF _Toc150521919 \h </w:instrText>
        </w:r>
        <w:r>
          <w:rPr>
            <w:noProof/>
            <w:webHidden/>
          </w:rPr>
        </w:r>
        <w:r>
          <w:rPr>
            <w:noProof/>
            <w:webHidden/>
          </w:rPr>
          <w:fldChar w:fldCharType="separate"/>
        </w:r>
        <w:r>
          <w:rPr>
            <w:noProof/>
            <w:webHidden/>
          </w:rPr>
          <w:t>13</w:t>
        </w:r>
        <w:r>
          <w:rPr>
            <w:noProof/>
            <w:webHidden/>
          </w:rPr>
          <w:fldChar w:fldCharType="end"/>
        </w:r>
      </w:hyperlink>
    </w:p>
    <w:p w14:paraId="2BBF5E13" w14:textId="354D7C20"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20" w:history="1">
        <w:r w:rsidRPr="00167341">
          <w:rPr>
            <w:rStyle w:val="Hyperlink"/>
            <w:rFonts w:eastAsiaTheme="majorEastAsia"/>
            <w:noProof/>
          </w:rPr>
          <w:t>Bảng 0.7</w:t>
        </w:r>
        <w:r w:rsidRPr="00167341">
          <w:rPr>
            <w:rStyle w:val="Hyperlink"/>
            <w:rFonts w:eastAsiaTheme="majorEastAsia"/>
            <w:noProof/>
            <w:lang w:val="vi-VN"/>
          </w:rPr>
          <w:t xml:space="preserve"> Đặc tả usecase </w:t>
        </w:r>
        <w:r w:rsidRPr="00167341">
          <w:rPr>
            <w:rStyle w:val="Hyperlink"/>
            <w:rFonts w:eastAsiaTheme="majorEastAsia"/>
            <w:noProof/>
          </w:rPr>
          <w:t>Thêm tài khoản</w:t>
        </w:r>
        <w:r>
          <w:rPr>
            <w:noProof/>
            <w:webHidden/>
          </w:rPr>
          <w:tab/>
        </w:r>
        <w:r>
          <w:rPr>
            <w:noProof/>
            <w:webHidden/>
          </w:rPr>
          <w:fldChar w:fldCharType="begin"/>
        </w:r>
        <w:r>
          <w:rPr>
            <w:noProof/>
            <w:webHidden/>
          </w:rPr>
          <w:instrText xml:space="preserve"> PAGEREF _Toc150521920 \h </w:instrText>
        </w:r>
        <w:r>
          <w:rPr>
            <w:noProof/>
            <w:webHidden/>
          </w:rPr>
        </w:r>
        <w:r>
          <w:rPr>
            <w:noProof/>
            <w:webHidden/>
          </w:rPr>
          <w:fldChar w:fldCharType="separate"/>
        </w:r>
        <w:r>
          <w:rPr>
            <w:noProof/>
            <w:webHidden/>
          </w:rPr>
          <w:t>15</w:t>
        </w:r>
        <w:r>
          <w:rPr>
            <w:noProof/>
            <w:webHidden/>
          </w:rPr>
          <w:fldChar w:fldCharType="end"/>
        </w:r>
      </w:hyperlink>
    </w:p>
    <w:p w14:paraId="6788D6B7" w14:textId="63A9AC74"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21" w:history="1">
        <w:r w:rsidRPr="00167341">
          <w:rPr>
            <w:rStyle w:val="Hyperlink"/>
            <w:rFonts w:eastAsiaTheme="majorEastAsia"/>
            <w:noProof/>
          </w:rPr>
          <w:t>Bảng 0.8</w:t>
        </w:r>
        <w:r w:rsidRPr="00167341">
          <w:rPr>
            <w:rStyle w:val="Hyperlink"/>
            <w:rFonts w:eastAsiaTheme="majorEastAsia"/>
            <w:noProof/>
            <w:lang w:val="vi-VN"/>
          </w:rPr>
          <w:t xml:space="preserve"> </w:t>
        </w:r>
        <w:r w:rsidRPr="00167341">
          <w:rPr>
            <w:rStyle w:val="Hyperlink"/>
            <w:rFonts w:eastAsiaTheme="majorEastAsia"/>
            <w:noProof/>
          </w:rPr>
          <w:t>Đặc tả usecase cập nhật tài khoản</w:t>
        </w:r>
        <w:r>
          <w:rPr>
            <w:noProof/>
            <w:webHidden/>
          </w:rPr>
          <w:tab/>
        </w:r>
        <w:r>
          <w:rPr>
            <w:noProof/>
            <w:webHidden/>
          </w:rPr>
          <w:fldChar w:fldCharType="begin"/>
        </w:r>
        <w:r>
          <w:rPr>
            <w:noProof/>
            <w:webHidden/>
          </w:rPr>
          <w:instrText xml:space="preserve"> PAGEREF _Toc150521921 \h </w:instrText>
        </w:r>
        <w:r>
          <w:rPr>
            <w:noProof/>
            <w:webHidden/>
          </w:rPr>
        </w:r>
        <w:r>
          <w:rPr>
            <w:noProof/>
            <w:webHidden/>
          </w:rPr>
          <w:fldChar w:fldCharType="separate"/>
        </w:r>
        <w:r>
          <w:rPr>
            <w:noProof/>
            <w:webHidden/>
          </w:rPr>
          <w:t>16</w:t>
        </w:r>
        <w:r>
          <w:rPr>
            <w:noProof/>
            <w:webHidden/>
          </w:rPr>
          <w:fldChar w:fldCharType="end"/>
        </w:r>
      </w:hyperlink>
    </w:p>
    <w:p w14:paraId="07A22631" w14:textId="02DC7817"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22" w:history="1">
        <w:r w:rsidRPr="00167341">
          <w:rPr>
            <w:rStyle w:val="Hyperlink"/>
            <w:rFonts w:eastAsiaTheme="majorEastAsia"/>
            <w:noProof/>
          </w:rPr>
          <w:t>Bảng 0.9</w:t>
        </w:r>
        <w:r w:rsidRPr="00167341">
          <w:rPr>
            <w:rStyle w:val="Hyperlink"/>
            <w:rFonts w:eastAsiaTheme="majorEastAsia"/>
            <w:noProof/>
            <w:lang w:val="vi-VN"/>
          </w:rPr>
          <w:t xml:space="preserve"> </w:t>
        </w:r>
        <w:r w:rsidRPr="00167341">
          <w:rPr>
            <w:rStyle w:val="Hyperlink"/>
            <w:rFonts w:eastAsiaTheme="majorEastAsia"/>
            <w:noProof/>
          </w:rPr>
          <w:t>Đặc tả usecase xoá tài khoản</w:t>
        </w:r>
        <w:r>
          <w:rPr>
            <w:noProof/>
            <w:webHidden/>
          </w:rPr>
          <w:tab/>
        </w:r>
        <w:r>
          <w:rPr>
            <w:noProof/>
            <w:webHidden/>
          </w:rPr>
          <w:fldChar w:fldCharType="begin"/>
        </w:r>
        <w:r>
          <w:rPr>
            <w:noProof/>
            <w:webHidden/>
          </w:rPr>
          <w:instrText xml:space="preserve"> PAGEREF _Toc150521922 \h </w:instrText>
        </w:r>
        <w:r>
          <w:rPr>
            <w:noProof/>
            <w:webHidden/>
          </w:rPr>
        </w:r>
        <w:r>
          <w:rPr>
            <w:noProof/>
            <w:webHidden/>
          </w:rPr>
          <w:fldChar w:fldCharType="separate"/>
        </w:r>
        <w:r>
          <w:rPr>
            <w:noProof/>
            <w:webHidden/>
          </w:rPr>
          <w:t>17</w:t>
        </w:r>
        <w:r>
          <w:rPr>
            <w:noProof/>
            <w:webHidden/>
          </w:rPr>
          <w:fldChar w:fldCharType="end"/>
        </w:r>
      </w:hyperlink>
    </w:p>
    <w:p w14:paraId="729FD501" w14:textId="30A66239"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23" w:history="1">
        <w:r w:rsidRPr="00167341">
          <w:rPr>
            <w:rStyle w:val="Hyperlink"/>
            <w:rFonts w:eastAsiaTheme="majorEastAsia"/>
            <w:noProof/>
          </w:rPr>
          <w:t>Bảng 0.10</w:t>
        </w:r>
        <w:r w:rsidRPr="00167341">
          <w:rPr>
            <w:rStyle w:val="Hyperlink"/>
            <w:rFonts w:eastAsiaTheme="majorEastAsia"/>
            <w:noProof/>
            <w:lang w:val="vi-VN"/>
          </w:rPr>
          <w:t xml:space="preserve"> </w:t>
        </w:r>
        <w:r w:rsidRPr="00167341">
          <w:rPr>
            <w:rStyle w:val="Hyperlink"/>
            <w:rFonts w:eastAsiaTheme="majorEastAsia"/>
            <w:noProof/>
          </w:rPr>
          <w:t>Đặc tả Usecase Thêm câu lạc bộ</w:t>
        </w:r>
        <w:r>
          <w:rPr>
            <w:noProof/>
            <w:webHidden/>
          </w:rPr>
          <w:tab/>
        </w:r>
        <w:r>
          <w:rPr>
            <w:noProof/>
            <w:webHidden/>
          </w:rPr>
          <w:fldChar w:fldCharType="begin"/>
        </w:r>
        <w:r>
          <w:rPr>
            <w:noProof/>
            <w:webHidden/>
          </w:rPr>
          <w:instrText xml:space="preserve"> PAGEREF _Toc150521923 \h </w:instrText>
        </w:r>
        <w:r>
          <w:rPr>
            <w:noProof/>
            <w:webHidden/>
          </w:rPr>
        </w:r>
        <w:r>
          <w:rPr>
            <w:noProof/>
            <w:webHidden/>
          </w:rPr>
          <w:fldChar w:fldCharType="separate"/>
        </w:r>
        <w:r>
          <w:rPr>
            <w:noProof/>
            <w:webHidden/>
          </w:rPr>
          <w:t>18</w:t>
        </w:r>
        <w:r>
          <w:rPr>
            <w:noProof/>
            <w:webHidden/>
          </w:rPr>
          <w:fldChar w:fldCharType="end"/>
        </w:r>
      </w:hyperlink>
    </w:p>
    <w:p w14:paraId="78BB71D5" w14:textId="5EE73613"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24" w:history="1">
        <w:r w:rsidRPr="00167341">
          <w:rPr>
            <w:rStyle w:val="Hyperlink"/>
            <w:rFonts w:eastAsiaTheme="majorEastAsia"/>
            <w:noProof/>
          </w:rPr>
          <w:t>Bảng 0.11</w:t>
        </w:r>
        <w:r w:rsidRPr="00167341">
          <w:rPr>
            <w:rStyle w:val="Hyperlink"/>
            <w:rFonts w:eastAsiaTheme="majorEastAsia"/>
            <w:noProof/>
            <w:lang w:val="vi-VN"/>
          </w:rPr>
          <w:t xml:space="preserve"> </w:t>
        </w:r>
        <w:r w:rsidRPr="00167341">
          <w:rPr>
            <w:rStyle w:val="Hyperlink"/>
            <w:rFonts w:eastAsiaTheme="majorEastAsia"/>
            <w:noProof/>
          </w:rPr>
          <w:t>Đặc tả Usecase Xoá câu lạc bộ</w:t>
        </w:r>
        <w:r>
          <w:rPr>
            <w:noProof/>
            <w:webHidden/>
          </w:rPr>
          <w:tab/>
        </w:r>
        <w:r>
          <w:rPr>
            <w:noProof/>
            <w:webHidden/>
          </w:rPr>
          <w:fldChar w:fldCharType="begin"/>
        </w:r>
        <w:r>
          <w:rPr>
            <w:noProof/>
            <w:webHidden/>
          </w:rPr>
          <w:instrText xml:space="preserve"> PAGEREF _Toc150521924 \h </w:instrText>
        </w:r>
        <w:r>
          <w:rPr>
            <w:noProof/>
            <w:webHidden/>
          </w:rPr>
        </w:r>
        <w:r>
          <w:rPr>
            <w:noProof/>
            <w:webHidden/>
          </w:rPr>
          <w:fldChar w:fldCharType="separate"/>
        </w:r>
        <w:r>
          <w:rPr>
            <w:noProof/>
            <w:webHidden/>
          </w:rPr>
          <w:t>20</w:t>
        </w:r>
        <w:r>
          <w:rPr>
            <w:noProof/>
            <w:webHidden/>
          </w:rPr>
          <w:fldChar w:fldCharType="end"/>
        </w:r>
      </w:hyperlink>
    </w:p>
    <w:p w14:paraId="4A0AFCED" w14:textId="72964E95"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25" w:history="1">
        <w:r w:rsidRPr="00167341">
          <w:rPr>
            <w:rStyle w:val="Hyperlink"/>
            <w:rFonts w:eastAsiaTheme="majorEastAsia"/>
            <w:noProof/>
          </w:rPr>
          <w:t>Bảng 0.12</w:t>
        </w:r>
        <w:r w:rsidRPr="00167341">
          <w:rPr>
            <w:rStyle w:val="Hyperlink"/>
            <w:rFonts w:eastAsiaTheme="majorEastAsia"/>
            <w:noProof/>
            <w:lang w:val="vi-VN"/>
          </w:rPr>
          <w:t xml:space="preserve"> Đặc tả usecase Thêm mùa giải</w:t>
        </w:r>
        <w:r>
          <w:rPr>
            <w:noProof/>
            <w:webHidden/>
          </w:rPr>
          <w:tab/>
        </w:r>
        <w:r>
          <w:rPr>
            <w:noProof/>
            <w:webHidden/>
          </w:rPr>
          <w:fldChar w:fldCharType="begin"/>
        </w:r>
        <w:r>
          <w:rPr>
            <w:noProof/>
            <w:webHidden/>
          </w:rPr>
          <w:instrText xml:space="preserve"> PAGEREF _Toc150521925 \h </w:instrText>
        </w:r>
        <w:r>
          <w:rPr>
            <w:noProof/>
            <w:webHidden/>
          </w:rPr>
        </w:r>
        <w:r>
          <w:rPr>
            <w:noProof/>
            <w:webHidden/>
          </w:rPr>
          <w:fldChar w:fldCharType="separate"/>
        </w:r>
        <w:r>
          <w:rPr>
            <w:noProof/>
            <w:webHidden/>
          </w:rPr>
          <w:t>22</w:t>
        </w:r>
        <w:r>
          <w:rPr>
            <w:noProof/>
            <w:webHidden/>
          </w:rPr>
          <w:fldChar w:fldCharType="end"/>
        </w:r>
      </w:hyperlink>
    </w:p>
    <w:p w14:paraId="2295F660" w14:textId="7D9F01B3" w:rsidR="00E539F2" w:rsidRDefault="00E539F2">
      <w:pPr>
        <w:pStyle w:val="TableofFigures"/>
        <w:tabs>
          <w:tab w:val="right" w:leader="dot" w:pos="9111"/>
        </w:tabs>
        <w:rPr>
          <w:rFonts w:asciiTheme="minorHAnsi" w:eastAsiaTheme="minorEastAsia" w:hAnsiTheme="minorHAnsi" w:cstheme="minorBidi"/>
          <w:noProof/>
          <w:sz w:val="22"/>
          <w:szCs w:val="22"/>
        </w:rPr>
      </w:pPr>
      <w:hyperlink w:anchor="_Toc150521926" w:history="1">
        <w:r w:rsidRPr="00167341">
          <w:rPr>
            <w:rStyle w:val="Hyperlink"/>
            <w:rFonts w:eastAsiaTheme="majorEastAsia"/>
            <w:noProof/>
          </w:rPr>
          <w:t>Bảng 0.1</w:t>
        </w:r>
        <w:r w:rsidRPr="00167341">
          <w:rPr>
            <w:rStyle w:val="Hyperlink"/>
            <w:rFonts w:eastAsiaTheme="majorEastAsia"/>
            <w:noProof/>
            <w:lang w:val="vi-VN"/>
          </w:rPr>
          <w:t xml:space="preserve">3 </w:t>
        </w:r>
        <w:r w:rsidRPr="00167341">
          <w:rPr>
            <w:rStyle w:val="Hyperlink"/>
            <w:rFonts w:eastAsiaTheme="majorEastAsia"/>
            <w:noProof/>
          </w:rPr>
          <w:t>Đặc tả usecase Cập nhật mùa giải</w:t>
        </w:r>
        <w:r>
          <w:rPr>
            <w:noProof/>
            <w:webHidden/>
          </w:rPr>
          <w:tab/>
        </w:r>
        <w:r>
          <w:rPr>
            <w:noProof/>
            <w:webHidden/>
          </w:rPr>
          <w:fldChar w:fldCharType="begin"/>
        </w:r>
        <w:r>
          <w:rPr>
            <w:noProof/>
            <w:webHidden/>
          </w:rPr>
          <w:instrText xml:space="preserve"> PAGEREF _Toc150521926 \h </w:instrText>
        </w:r>
        <w:r>
          <w:rPr>
            <w:noProof/>
            <w:webHidden/>
          </w:rPr>
        </w:r>
        <w:r>
          <w:rPr>
            <w:noProof/>
            <w:webHidden/>
          </w:rPr>
          <w:fldChar w:fldCharType="separate"/>
        </w:r>
        <w:r>
          <w:rPr>
            <w:noProof/>
            <w:webHidden/>
          </w:rPr>
          <w:t>23</w:t>
        </w:r>
        <w:r>
          <w:rPr>
            <w:noProof/>
            <w:webHidden/>
          </w:rPr>
          <w:fldChar w:fldCharType="end"/>
        </w:r>
      </w:hyperlink>
    </w:p>
    <w:p w14:paraId="34A2357B" w14:textId="77777777" w:rsidR="00E904EA" w:rsidRDefault="00E539F2" w:rsidP="00E539F2">
      <w:pPr>
        <w:pStyle w:val="TableofFigures"/>
        <w:tabs>
          <w:tab w:val="right" w:leader="dot" w:pos="9111"/>
        </w:tabs>
        <w:rPr>
          <w:szCs w:val="26"/>
        </w:rPr>
      </w:pPr>
      <w:r>
        <w:rPr>
          <w:szCs w:val="26"/>
        </w:rPr>
        <w:fldChar w:fldCharType="end"/>
      </w:r>
    </w:p>
    <w:p w14:paraId="2071ADD2" w14:textId="237377F5" w:rsidR="00E904EA" w:rsidRDefault="00E904EA">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"Heading 3" \c </w:instrText>
      </w:r>
      <w:r>
        <w:rPr>
          <w:szCs w:val="26"/>
        </w:rPr>
        <w:fldChar w:fldCharType="separate"/>
      </w:r>
      <w:hyperlink w:anchor="_Toc150522369" w:history="1">
        <w:r w:rsidRPr="00F50482">
          <w:rPr>
            <w:rStyle w:val="Hyperlink"/>
            <w:rFonts w:eastAsiaTheme="majorEastAsia"/>
            <w:noProof/>
            <w:lang w:val="vi-VN"/>
          </w:rPr>
          <w:t>Bảng 0.15 Đặc tả usecase Xóa mùa giải</w:t>
        </w:r>
        <w:r>
          <w:rPr>
            <w:noProof/>
            <w:webHidden/>
          </w:rPr>
          <w:tab/>
        </w:r>
        <w:r>
          <w:rPr>
            <w:noProof/>
            <w:webHidden/>
          </w:rPr>
          <w:fldChar w:fldCharType="begin"/>
        </w:r>
        <w:r>
          <w:rPr>
            <w:noProof/>
            <w:webHidden/>
          </w:rPr>
          <w:instrText xml:space="preserve"> PAGEREF _Toc150522369 \h </w:instrText>
        </w:r>
        <w:r>
          <w:rPr>
            <w:noProof/>
            <w:webHidden/>
          </w:rPr>
        </w:r>
        <w:r>
          <w:rPr>
            <w:noProof/>
            <w:webHidden/>
          </w:rPr>
          <w:fldChar w:fldCharType="separate"/>
        </w:r>
        <w:r>
          <w:rPr>
            <w:noProof/>
            <w:webHidden/>
          </w:rPr>
          <w:t>23</w:t>
        </w:r>
        <w:r>
          <w:rPr>
            <w:noProof/>
            <w:webHidden/>
          </w:rPr>
          <w:fldChar w:fldCharType="end"/>
        </w:r>
      </w:hyperlink>
    </w:p>
    <w:p w14:paraId="442622A9" w14:textId="018BCC9E"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0" w:history="1">
        <w:r w:rsidRPr="00F50482">
          <w:rPr>
            <w:rStyle w:val="Hyperlink"/>
            <w:rFonts w:eastAsiaTheme="majorEastAsia"/>
            <w:noProof/>
          </w:rPr>
          <w:t>Bảng 16 Đặc tả usecase Thêm kết quả</w:t>
        </w:r>
        <w:r>
          <w:rPr>
            <w:noProof/>
            <w:webHidden/>
          </w:rPr>
          <w:tab/>
        </w:r>
        <w:r>
          <w:rPr>
            <w:noProof/>
            <w:webHidden/>
          </w:rPr>
          <w:fldChar w:fldCharType="begin"/>
        </w:r>
        <w:r>
          <w:rPr>
            <w:noProof/>
            <w:webHidden/>
          </w:rPr>
          <w:instrText xml:space="preserve"> PAGEREF _Toc150522370 \h </w:instrText>
        </w:r>
        <w:r>
          <w:rPr>
            <w:noProof/>
            <w:webHidden/>
          </w:rPr>
        </w:r>
        <w:r>
          <w:rPr>
            <w:noProof/>
            <w:webHidden/>
          </w:rPr>
          <w:fldChar w:fldCharType="separate"/>
        </w:r>
        <w:r>
          <w:rPr>
            <w:noProof/>
            <w:webHidden/>
          </w:rPr>
          <w:t>24</w:t>
        </w:r>
        <w:r>
          <w:rPr>
            <w:noProof/>
            <w:webHidden/>
          </w:rPr>
          <w:fldChar w:fldCharType="end"/>
        </w:r>
      </w:hyperlink>
    </w:p>
    <w:p w14:paraId="060C9147" w14:textId="4F2130B0"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1" w:history="1">
        <w:r w:rsidRPr="00F50482">
          <w:rPr>
            <w:rStyle w:val="Hyperlink"/>
            <w:rFonts w:eastAsiaTheme="majorEastAsia"/>
            <w:noProof/>
          </w:rPr>
          <w:t>Bảng 17 Đặc tả usecase Xoá kết quả</w:t>
        </w:r>
        <w:r>
          <w:rPr>
            <w:noProof/>
            <w:webHidden/>
          </w:rPr>
          <w:tab/>
        </w:r>
        <w:r>
          <w:rPr>
            <w:noProof/>
            <w:webHidden/>
          </w:rPr>
          <w:fldChar w:fldCharType="begin"/>
        </w:r>
        <w:r>
          <w:rPr>
            <w:noProof/>
            <w:webHidden/>
          </w:rPr>
          <w:instrText xml:space="preserve"> PAGEREF _Toc150522371 \h </w:instrText>
        </w:r>
        <w:r>
          <w:rPr>
            <w:noProof/>
            <w:webHidden/>
          </w:rPr>
        </w:r>
        <w:r>
          <w:rPr>
            <w:noProof/>
            <w:webHidden/>
          </w:rPr>
          <w:fldChar w:fldCharType="separate"/>
        </w:r>
        <w:r>
          <w:rPr>
            <w:noProof/>
            <w:webHidden/>
          </w:rPr>
          <w:t>25</w:t>
        </w:r>
        <w:r>
          <w:rPr>
            <w:noProof/>
            <w:webHidden/>
          </w:rPr>
          <w:fldChar w:fldCharType="end"/>
        </w:r>
      </w:hyperlink>
    </w:p>
    <w:p w14:paraId="2B2E0924" w14:textId="38E8C2D3"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2" w:history="1">
        <w:r w:rsidRPr="00F50482">
          <w:rPr>
            <w:rStyle w:val="Hyperlink"/>
            <w:rFonts w:eastAsiaTheme="majorEastAsia"/>
            <w:noProof/>
          </w:rPr>
          <w:t>Bảng 18 Đặc tả usecase Cập nhật kết quả</w:t>
        </w:r>
        <w:r>
          <w:rPr>
            <w:noProof/>
            <w:webHidden/>
          </w:rPr>
          <w:tab/>
        </w:r>
        <w:r>
          <w:rPr>
            <w:noProof/>
            <w:webHidden/>
          </w:rPr>
          <w:fldChar w:fldCharType="begin"/>
        </w:r>
        <w:r>
          <w:rPr>
            <w:noProof/>
            <w:webHidden/>
          </w:rPr>
          <w:instrText xml:space="preserve"> PAGEREF _Toc150522372 \h </w:instrText>
        </w:r>
        <w:r>
          <w:rPr>
            <w:noProof/>
            <w:webHidden/>
          </w:rPr>
        </w:r>
        <w:r>
          <w:rPr>
            <w:noProof/>
            <w:webHidden/>
          </w:rPr>
          <w:fldChar w:fldCharType="separate"/>
        </w:r>
        <w:r>
          <w:rPr>
            <w:noProof/>
            <w:webHidden/>
          </w:rPr>
          <w:t>27</w:t>
        </w:r>
        <w:r>
          <w:rPr>
            <w:noProof/>
            <w:webHidden/>
          </w:rPr>
          <w:fldChar w:fldCharType="end"/>
        </w:r>
      </w:hyperlink>
    </w:p>
    <w:p w14:paraId="20217456" w14:textId="6BC13579"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3" w:history="1">
        <w:r w:rsidRPr="00F50482">
          <w:rPr>
            <w:rStyle w:val="Hyperlink"/>
            <w:rFonts w:eastAsiaTheme="majorEastAsia"/>
            <w:noProof/>
          </w:rPr>
          <w:t>Bảng 19 Đặc tả usecase cập nhật bảng xếp hạng</w:t>
        </w:r>
        <w:r>
          <w:rPr>
            <w:noProof/>
            <w:webHidden/>
          </w:rPr>
          <w:tab/>
        </w:r>
        <w:r>
          <w:rPr>
            <w:noProof/>
            <w:webHidden/>
          </w:rPr>
          <w:fldChar w:fldCharType="begin"/>
        </w:r>
        <w:r>
          <w:rPr>
            <w:noProof/>
            <w:webHidden/>
          </w:rPr>
          <w:instrText xml:space="preserve"> PAGEREF _Toc150522373 \h </w:instrText>
        </w:r>
        <w:r>
          <w:rPr>
            <w:noProof/>
            <w:webHidden/>
          </w:rPr>
        </w:r>
        <w:r>
          <w:rPr>
            <w:noProof/>
            <w:webHidden/>
          </w:rPr>
          <w:fldChar w:fldCharType="separate"/>
        </w:r>
        <w:r>
          <w:rPr>
            <w:noProof/>
            <w:webHidden/>
          </w:rPr>
          <w:t>28</w:t>
        </w:r>
        <w:r>
          <w:rPr>
            <w:noProof/>
            <w:webHidden/>
          </w:rPr>
          <w:fldChar w:fldCharType="end"/>
        </w:r>
      </w:hyperlink>
    </w:p>
    <w:p w14:paraId="3E78BAF1" w14:textId="3D7A35E9"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4" w:history="1">
        <w:r w:rsidRPr="00F50482">
          <w:rPr>
            <w:rStyle w:val="Hyperlink"/>
            <w:rFonts w:eastAsiaTheme="majorEastAsia"/>
            <w:noProof/>
          </w:rPr>
          <w:t>Bảng 20 Đặc tả use case thêm bảng xếp hạng</w:t>
        </w:r>
        <w:r>
          <w:rPr>
            <w:noProof/>
            <w:webHidden/>
          </w:rPr>
          <w:tab/>
        </w:r>
        <w:r>
          <w:rPr>
            <w:noProof/>
            <w:webHidden/>
          </w:rPr>
          <w:fldChar w:fldCharType="begin"/>
        </w:r>
        <w:r>
          <w:rPr>
            <w:noProof/>
            <w:webHidden/>
          </w:rPr>
          <w:instrText xml:space="preserve"> PAGEREF _Toc150522374 \h </w:instrText>
        </w:r>
        <w:r>
          <w:rPr>
            <w:noProof/>
            <w:webHidden/>
          </w:rPr>
        </w:r>
        <w:r>
          <w:rPr>
            <w:noProof/>
            <w:webHidden/>
          </w:rPr>
          <w:fldChar w:fldCharType="separate"/>
        </w:r>
        <w:r>
          <w:rPr>
            <w:noProof/>
            <w:webHidden/>
          </w:rPr>
          <w:t>29</w:t>
        </w:r>
        <w:r>
          <w:rPr>
            <w:noProof/>
            <w:webHidden/>
          </w:rPr>
          <w:fldChar w:fldCharType="end"/>
        </w:r>
      </w:hyperlink>
    </w:p>
    <w:p w14:paraId="38A89621" w14:textId="3EF33B05"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5" w:history="1">
        <w:r w:rsidRPr="00F50482">
          <w:rPr>
            <w:rStyle w:val="Hyperlink"/>
            <w:rFonts w:eastAsiaTheme="majorEastAsia"/>
            <w:noProof/>
          </w:rPr>
          <w:t>Bảng 21 Đặc tả use case xóa bảng xếp hạng</w:t>
        </w:r>
        <w:r>
          <w:rPr>
            <w:noProof/>
            <w:webHidden/>
          </w:rPr>
          <w:tab/>
        </w:r>
        <w:r>
          <w:rPr>
            <w:noProof/>
            <w:webHidden/>
          </w:rPr>
          <w:fldChar w:fldCharType="begin"/>
        </w:r>
        <w:r>
          <w:rPr>
            <w:noProof/>
            <w:webHidden/>
          </w:rPr>
          <w:instrText xml:space="preserve"> PAGEREF _Toc150522375 \h </w:instrText>
        </w:r>
        <w:r>
          <w:rPr>
            <w:noProof/>
            <w:webHidden/>
          </w:rPr>
        </w:r>
        <w:r>
          <w:rPr>
            <w:noProof/>
            <w:webHidden/>
          </w:rPr>
          <w:fldChar w:fldCharType="separate"/>
        </w:r>
        <w:r>
          <w:rPr>
            <w:noProof/>
            <w:webHidden/>
          </w:rPr>
          <w:t>30</w:t>
        </w:r>
        <w:r>
          <w:rPr>
            <w:noProof/>
            <w:webHidden/>
          </w:rPr>
          <w:fldChar w:fldCharType="end"/>
        </w:r>
      </w:hyperlink>
    </w:p>
    <w:p w14:paraId="36943D04" w14:textId="03D38D75"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6" w:history="1">
        <w:r w:rsidRPr="00F50482">
          <w:rPr>
            <w:rStyle w:val="Hyperlink"/>
            <w:rFonts w:eastAsiaTheme="majorEastAsia"/>
            <w:noProof/>
          </w:rPr>
          <w:t>Bảng 22 đặc tả use case kiểm tra lịch thi đấu</w:t>
        </w:r>
        <w:r>
          <w:rPr>
            <w:noProof/>
            <w:webHidden/>
          </w:rPr>
          <w:tab/>
        </w:r>
        <w:r>
          <w:rPr>
            <w:noProof/>
            <w:webHidden/>
          </w:rPr>
          <w:fldChar w:fldCharType="begin"/>
        </w:r>
        <w:r>
          <w:rPr>
            <w:noProof/>
            <w:webHidden/>
          </w:rPr>
          <w:instrText xml:space="preserve"> PAGEREF _Toc150522376 \h </w:instrText>
        </w:r>
        <w:r>
          <w:rPr>
            <w:noProof/>
            <w:webHidden/>
          </w:rPr>
        </w:r>
        <w:r>
          <w:rPr>
            <w:noProof/>
            <w:webHidden/>
          </w:rPr>
          <w:fldChar w:fldCharType="separate"/>
        </w:r>
        <w:r>
          <w:rPr>
            <w:noProof/>
            <w:webHidden/>
          </w:rPr>
          <w:t>31</w:t>
        </w:r>
        <w:r>
          <w:rPr>
            <w:noProof/>
            <w:webHidden/>
          </w:rPr>
          <w:fldChar w:fldCharType="end"/>
        </w:r>
      </w:hyperlink>
    </w:p>
    <w:p w14:paraId="6FF591CD" w14:textId="15C905F2"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7" w:history="1">
        <w:r w:rsidRPr="00F50482">
          <w:rPr>
            <w:rStyle w:val="Hyperlink"/>
            <w:rFonts w:eastAsiaTheme="majorEastAsia"/>
            <w:noProof/>
          </w:rPr>
          <w:t>Bảng 23 Đặc tả usecase kiểm tra câu lạc bộ</w:t>
        </w:r>
        <w:r>
          <w:rPr>
            <w:noProof/>
            <w:webHidden/>
          </w:rPr>
          <w:tab/>
        </w:r>
        <w:r>
          <w:rPr>
            <w:noProof/>
            <w:webHidden/>
          </w:rPr>
          <w:fldChar w:fldCharType="begin"/>
        </w:r>
        <w:r>
          <w:rPr>
            <w:noProof/>
            <w:webHidden/>
          </w:rPr>
          <w:instrText xml:space="preserve"> PAGEREF _Toc150522377 \h </w:instrText>
        </w:r>
        <w:r>
          <w:rPr>
            <w:noProof/>
            <w:webHidden/>
          </w:rPr>
        </w:r>
        <w:r>
          <w:rPr>
            <w:noProof/>
            <w:webHidden/>
          </w:rPr>
          <w:fldChar w:fldCharType="separate"/>
        </w:r>
        <w:r>
          <w:rPr>
            <w:noProof/>
            <w:webHidden/>
          </w:rPr>
          <w:t>32</w:t>
        </w:r>
        <w:r>
          <w:rPr>
            <w:noProof/>
            <w:webHidden/>
          </w:rPr>
          <w:fldChar w:fldCharType="end"/>
        </w:r>
      </w:hyperlink>
    </w:p>
    <w:p w14:paraId="3AE74D06" w14:textId="21EDDEDB"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8" w:history="1">
        <w:r w:rsidRPr="00F50482">
          <w:rPr>
            <w:rStyle w:val="Hyperlink"/>
            <w:rFonts w:eastAsiaTheme="majorEastAsia"/>
            <w:noProof/>
          </w:rPr>
          <w:t>Bảng 24 Đặc tả usecase Kiểm tra mùa giải</w:t>
        </w:r>
        <w:r>
          <w:rPr>
            <w:noProof/>
            <w:webHidden/>
          </w:rPr>
          <w:tab/>
        </w:r>
        <w:r>
          <w:rPr>
            <w:noProof/>
            <w:webHidden/>
          </w:rPr>
          <w:fldChar w:fldCharType="begin"/>
        </w:r>
        <w:r>
          <w:rPr>
            <w:noProof/>
            <w:webHidden/>
          </w:rPr>
          <w:instrText xml:space="preserve"> PAGEREF _Toc150522378 \h </w:instrText>
        </w:r>
        <w:r>
          <w:rPr>
            <w:noProof/>
            <w:webHidden/>
          </w:rPr>
        </w:r>
        <w:r>
          <w:rPr>
            <w:noProof/>
            <w:webHidden/>
          </w:rPr>
          <w:fldChar w:fldCharType="separate"/>
        </w:r>
        <w:r>
          <w:rPr>
            <w:noProof/>
            <w:webHidden/>
          </w:rPr>
          <w:t>32</w:t>
        </w:r>
        <w:r>
          <w:rPr>
            <w:noProof/>
            <w:webHidden/>
          </w:rPr>
          <w:fldChar w:fldCharType="end"/>
        </w:r>
      </w:hyperlink>
    </w:p>
    <w:p w14:paraId="5682BA37" w14:textId="3EF8DFAF"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79" w:history="1">
        <w:r w:rsidRPr="00F50482">
          <w:rPr>
            <w:rStyle w:val="Hyperlink"/>
            <w:rFonts w:eastAsiaTheme="majorEastAsia"/>
            <w:noProof/>
          </w:rPr>
          <w:t>Bảng 25 Đặc tả usecase Kiểm tra kết quả</w:t>
        </w:r>
        <w:r>
          <w:rPr>
            <w:noProof/>
            <w:webHidden/>
          </w:rPr>
          <w:tab/>
        </w:r>
        <w:r>
          <w:rPr>
            <w:noProof/>
            <w:webHidden/>
          </w:rPr>
          <w:fldChar w:fldCharType="begin"/>
        </w:r>
        <w:r>
          <w:rPr>
            <w:noProof/>
            <w:webHidden/>
          </w:rPr>
          <w:instrText xml:space="preserve"> PAGEREF _Toc150522379 \h </w:instrText>
        </w:r>
        <w:r>
          <w:rPr>
            <w:noProof/>
            <w:webHidden/>
          </w:rPr>
        </w:r>
        <w:r>
          <w:rPr>
            <w:noProof/>
            <w:webHidden/>
          </w:rPr>
          <w:fldChar w:fldCharType="separate"/>
        </w:r>
        <w:r>
          <w:rPr>
            <w:noProof/>
            <w:webHidden/>
          </w:rPr>
          <w:t>33</w:t>
        </w:r>
        <w:r>
          <w:rPr>
            <w:noProof/>
            <w:webHidden/>
          </w:rPr>
          <w:fldChar w:fldCharType="end"/>
        </w:r>
      </w:hyperlink>
    </w:p>
    <w:p w14:paraId="702EC46B" w14:textId="4DF6FFEE"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0" w:history="1">
        <w:r w:rsidRPr="00F50482">
          <w:rPr>
            <w:rStyle w:val="Hyperlink"/>
            <w:rFonts w:eastAsiaTheme="majorEastAsia"/>
            <w:noProof/>
          </w:rPr>
          <w:t>Bảng 26 Đặc tả usecase Kiểm tra bảng xếp hạng</w:t>
        </w:r>
        <w:r>
          <w:rPr>
            <w:noProof/>
            <w:webHidden/>
          </w:rPr>
          <w:tab/>
        </w:r>
        <w:r>
          <w:rPr>
            <w:noProof/>
            <w:webHidden/>
          </w:rPr>
          <w:fldChar w:fldCharType="begin"/>
        </w:r>
        <w:r>
          <w:rPr>
            <w:noProof/>
            <w:webHidden/>
          </w:rPr>
          <w:instrText xml:space="preserve"> PAGEREF _Toc150522380 \h </w:instrText>
        </w:r>
        <w:r>
          <w:rPr>
            <w:noProof/>
            <w:webHidden/>
          </w:rPr>
        </w:r>
        <w:r>
          <w:rPr>
            <w:noProof/>
            <w:webHidden/>
          </w:rPr>
          <w:fldChar w:fldCharType="separate"/>
        </w:r>
        <w:r>
          <w:rPr>
            <w:noProof/>
            <w:webHidden/>
          </w:rPr>
          <w:t>34</w:t>
        </w:r>
        <w:r>
          <w:rPr>
            <w:noProof/>
            <w:webHidden/>
          </w:rPr>
          <w:fldChar w:fldCharType="end"/>
        </w:r>
      </w:hyperlink>
    </w:p>
    <w:p w14:paraId="4D32210D" w14:textId="3CFF1B41"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1" w:history="1">
        <w:r w:rsidRPr="00F50482">
          <w:rPr>
            <w:rStyle w:val="Hyperlink"/>
            <w:rFonts w:eastAsiaTheme="majorEastAsia"/>
            <w:noProof/>
          </w:rPr>
          <w:t>Bảng 27 Đặc tả usecase Kiểm tra cầu thủ CLB</w:t>
        </w:r>
        <w:r>
          <w:rPr>
            <w:noProof/>
            <w:webHidden/>
          </w:rPr>
          <w:tab/>
        </w:r>
        <w:r>
          <w:rPr>
            <w:noProof/>
            <w:webHidden/>
          </w:rPr>
          <w:fldChar w:fldCharType="begin"/>
        </w:r>
        <w:r>
          <w:rPr>
            <w:noProof/>
            <w:webHidden/>
          </w:rPr>
          <w:instrText xml:space="preserve"> PAGEREF _Toc150522381 \h </w:instrText>
        </w:r>
        <w:r>
          <w:rPr>
            <w:noProof/>
            <w:webHidden/>
          </w:rPr>
        </w:r>
        <w:r>
          <w:rPr>
            <w:noProof/>
            <w:webHidden/>
          </w:rPr>
          <w:fldChar w:fldCharType="separate"/>
        </w:r>
        <w:r>
          <w:rPr>
            <w:noProof/>
            <w:webHidden/>
          </w:rPr>
          <w:t>35</w:t>
        </w:r>
        <w:r>
          <w:rPr>
            <w:noProof/>
            <w:webHidden/>
          </w:rPr>
          <w:fldChar w:fldCharType="end"/>
        </w:r>
      </w:hyperlink>
    </w:p>
    <w:p w14:paraId="172AC405" w14:textId="3FEB96EE"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2" w:history="1">
        <w:r w:rsidRPr="00F50482">
          <w:rPr>
            <w:rStyle w:val="Hyperlink"/>
            <w:rFonts w:eastAsiaTheme="majorEastAsia"/>
            <w:noProof/>
          </w:rPr>
          <w:t>Bảng 28 Đặc tả usecase thêm cầu thủ CLB</w:t>
        </w:r>
        <w:r>
          <w:rPr>
            <w:noProof/>
            <w:webHidden/>
          </w:rPr>
          <w:tab/>
        </w:r>
        <w:r>
          <w:rPr>
            <w:noProof/>
            <w:webHidden/>
          </w:rPr>
          <w:fldChar w:fldCharType="begin"/>
        </w:r>
        <w:r>
          <w:rPr>
            <w:noProof/>
            <w:webHidden/>
          </w:rPr>
          <w:instrText xml:space="preserve"> PAGEREF _Toc150522382 \h </w:instrText>
        </w:r>
        <w:r>
          <w:rPr>
            <w:noProof/>
            <w:webHidden/>
          </w:rPr>
        </w:r>
        <w:r>
          <w:rPr>
            <w:noProof/>
            <w:webHidden/>
          </w:rPr>
          <w:fldChar w:fldCharType="separate"/>
        </w:r>
        <w:r>
          <w:rPr>
            <w:noProof/>
            <w:webHidden/>
          </w:rPr>
          <w:t>36</w:t>
        </w:r>
        <w:r>
          <w:rPr>
            <w:noProof/>
            <w:webHidden/>
          </w:rPr>
          <w:fldChar w:fldCharType="end"/>
        </w:r>
      </w:hyperlink>
    </w:p>
    <w:p w14:paraId="5EAEB48E" w14:textId="2564C8DA"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3" w:history="1">
        <w:r w:rsidRPr="00F50482">
          <w:rPr>
            <w:rStyle w:val="Hyperlink"/>
            <w:rFonts w:eastAsiaTheme="majorEastAsia"/>
            <w:noProof/>
          </w:rPr>
          <w:t>Bảng 29 Đặc tả usecase cập nhật cầu thủ clb</w:t>
        </w:r>
        <w:r>
          <w:rPr>
            <w:noProof/>
            <w:webHidden/>
          </w:rPr>
          <w:tab/>
        </w:r>
        <w:r>
          <w:rPr>
            <w:noProof/>
            <w:webHidden/>
          </w:rPr>
          <w:fldChar w:fldCharType="begin"/>
        </w:r>
        <w:r>
          <w:rPr>
            <w:noProof/>
            <w:webHidden/>
          </w:rPr>
          <w:instrText xml:space="preserve"> PAGEREF _Toc150522383 \h </w:instrText>
        </w:r>
        <w:r>
          <w:rPr>
            <w:noProof/>
            <w:webHidden/>
          </w:rPr>
        </w:r>
        <w:r>
          <w:rPr>
            <w:noProof/>
            <w:webHidden/>
          </w:rPr>
          <w:fldChar w:fldCharType="separate"/>
        </w:r>
        <w:r>
          <w:rPr>
            <w:noProof/>
            <w:webHidden/>
          </w:rPr>
          <w:t>37</w:t>
        </w:r>
        <w:r>
          <w:rPr>
            <w:noProof/>
            <w:webHidden/>
          </w:rPr>
          <w:fldChar w:fldCharType="end"/>
        </w:r>
      </w:hyperlink>
    </w:p>
    <w:p w14:paraId="6F518306" w14:textId="7F37D573"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4" w:history="1">
        <w:r w:rsidRPr="00F50482">
          <w:rPr>
            <w:rStyle w:val="Hyperlink"/>
            <w:rFonts w:eastAsiaTheme="majorEastAsia"/>
            <w:noProof/>
          </w:rPr>
          <w:t>Bảng 30 Đặc tả usecase xoá cầu thủ clb</w:t>
        </w:r>
        <w:r>
          <w:rPr>
            <w:noProof/>
            <w:webHidden/>
          </w:rPr>
          <w:tab/>
        </w:r>
        <w:r>
          <w:rPr>
            <w:noProof/>
            <w:webHidden/>
          </w:rPr>
          <w:fldChar w:fldCharType="begin"/>
        </w:r>
        <w:r>
          <w:rPr>
            <w:noProof/>
            <w:webHidden/>
          </w:rPr>
          <w:instrText xml:space="preserve"> PAGEREF _Toc150522384 \h </w:instrText>
        </w:r>
        <w:r>
          <w:rPr>
            <w:noProof/>
            <w:webHidden/>
          </w:rPr>
        </w:r>
        <w:r>
          <w:rPr>
            <w:noProof/>
            <w:webHidden/>
          </w:rPr>
          <w:fldChar w:fldCharType="separate"/>
        </w:r>
        <w:r>
          <w:rPr>
            <w:noProof/>
            <w:webHidden/>
          </w:rPr>
          <w:t>38</w:t>
        </w:r>
        <w:r>
          <w:rPr>
            <w:noProof/>
            <w:webHidden/>
          </w:rPr>
          <w:fldChar w:fldCharType="end"/>
        </w:r>
      </w:hyperlink>
    </w:p>
    <w:p w14:paraId="251C7C69" w14:textId="22F2C114"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5" w:history="1">
        <w:r w:rsidRPr="00F50482">
          <w:rPr>
            <w:rStyle w:val="Hyperlink"/>
            <w:rFonts w:eastAsiaTheme="majorEastAsia"/>
            <w:noProof/>
          </w:rPr>
          <w:t>Bảng 31 Đặc tả usecase Thống kế theo quý</w:t>
        </w:r>
        <w:r>
          <w:rPr>
            <w:noProof/>
            <w:webHidden/>
          </w:rPr>
          <w:tab/>
        </w:r>
        <w:r>
          <w:rPr>
            <w:noProof/>
            <w:webHidden/>
          </w:rPr>
          <w:fldChar w:fldCharType="begin"/>
        </w:r>
        <w:r>
          <w:rPr>
            <w:noProof/>
            <w:webHidden/>
          </w:rPr>
          <w:instrText xml:space="preserve"> PAGEREF _Toc150522385 \h </w:instrText>
        </w:r>
        <w:r>
          <w:rPr>
            <w:noProof/>
            <w:webHidden/>
          </w:rPr>
        </w:r>
        <w:r>
          <w:rPr>
            <w:noProof/>
            <w:webHidden/>
          </w:rPr>
          <w:fldChar w:fldCharType="separate"/>
        </w:r>
        <w:r>
          <w:rPr>
            <w:noProof/>
            <w:webHidden/>
          </w:rPr>
          <w:t>39</w:t>
        </w:r>
        <w:r>
          <w:rPr>
            <w:noProof/>
            <w:webHidden/>
          </w:rPr>
          <w:fldChar w:fldCharType="end"/>
        </w:r>
      </w:hyperlink>
    </w:p>
    <w:p w14:paraId="50DD8C1B" w14:textId="0C6447E4"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6" w:history="1">
        <w:r w:rsidRPr="00F50482">
          <w:rPr>
            <w:rStyle w:val="Hyperlink"/>
            <w:rFonts w:eastAsiaTheme="majorEastAsia"/>
            <w:noProof/>
          </w:rPr>
          <w:t>Bảng 32 Đặc tả usecase Thống kế theo tháng</w:t>
        </w:r>
        <w:r>
          <w:rPr>
            <w:noProof/>
            <w:webHidden/>
          </w:rPr>
          <w:tab/>
        </w:r>
        <w:r>
          <w:rPr>
            <w:noProof/>
            <w:webHidden/>
          </w:rPr>
          <w:fldChar w:fldCharType="begin"/>
        </w:r>
        <w:r>
          <w:rPr>
            <w:noProof/>
            <w:webHidden/>
          </w:rPr>
          <w:instrText xml:space="preserve"> PAGEREF _Toc150522386 \h </w:instrText>
        </w:r>
        <w:r>
          <w:rPr>
            <w:noProof/>
            <w:webHidden/>
          </w:rPr>
        </w:r>
        <w:r>
          <w:rPr>
            <w:noProof/>
            <w:webHidden/>
          </w:rPr>
          <w:fldChar w:fldCharType="separate"/>
        </w:r>
        <w:r>
          <w:rPr>
            <w:noProof/>
            <w:webHidden/>
          </w:rPr>
          <w:t>40</w:t>
        </w:r>
        <w:r>
          <w:rPr>
            <w:noProof/>
            <w:webHidden/>
          </w:rPr>
          <w:fldChar w:fldCharType="end"/>
        </w:r>
      </w:hyperlink>
    </w:p>
    <w:p w14:paraId="5E54B7FB" w14:textId="23F70DAB" w:rsidR="00E904EA" w:rsidRDefault="00E904EA">
      <w:pPr>
        <w:pStyle w:val="TableofFigures"/>
        <w:tabs>
          <w:tab w:val="right" w:leader="dot" w:pos="9111"/>
        </w:tabs>
        <w:rPr>
          <w:rFonts w:asciiTheme="minorHAnsi" w:eastAsiaTheme="minorEastAsia" w:hAnsiTheme="minorHAnsi" w:cstheme="minorBidi"/>
          <w:noProof/>
          <w:sz w:val="22"/>
          <w:szCs w:val="22"/>
        </w:rPr>
      </w:pPr>
      <w:hyperlink w:anchor="_Toc150522387" w:history="1">
        <w:r w:rsidRPr="00F50482">
          <w:rPr>
            <w:rStyle w:val="Hyperlink"/>
            <w:rFonts w:eastAsiaTheme="majorEastAsia"/>
            <w:noProof/>
          </w:rPr>
          <w:t>Bảng 33 Đặc tả usecase Thống kê theo mùa</w:t>
        </w:r>
        <w:r>
          <w:rPr>
            <w:noProof/>
            <w:webHidden/>
          </w:rPr>
          <w:tab/>
        </w:r>
        <w:r>
          <w:rPr>
            <w:noProof/>
            <w:webHidden/>
          </w:rPr>
          <w:fldChar w:fldCharType="begin"/>
        </w:r>
        <w:r>
          <w:rPr>
            <w:noProof/>
            <w:webHidden/>
          </w:rPr>
          <w:instrText xml:space="preserve"> PAGEREF _Toc150522387 \h </w:instrText>
        </w:r>
        <w:r>
          <w:rPr>
            <w:noProof/>
            <w:webHidden/>
          </w:rPr>
        </w:r>
        <w:r>
          <w:rPr>
            <w:noProof/>
            <w:webHidden/>
          </w:rPr>
          <w:fldChar w:fldCharType="separate"/>
        </w:r>
        <w:r>
          <w:rPr>
            <w:noProof/>
            <w:webHidden/>
          </w:rPr>
          <w:t>41</w:t>
        </w:r>
        <w:r>
          <w:rPr>
            <w:noProof/>
            <w:webHidden/>
          </w:rPr>
          <w:fldChar w:fldCharType="end"/>
        </w:r>
      </w:hyperlink>
    </w:p>
    <w:p w14:paraId="3D704EB6" w14:textId="2C6C72E2" w:rsidR="0082296B" w:rsidRPr="007B5EE0" w:rsidRDefault="00E904EA" w:rsidP="00E539F2">
      <w:pPr>
        <w:pStyle w:val="TableofFigures"/>
        <w:tabs>
          <w:tab w:val="right" w:leader="dot" w:pos="9111"/>
        </w:tabs>
        <w:rPr>
          <w:szCs w:val="26"/>
        </w:rPr>
      </w:pPr>
      <w:r>
        <w:rPr>
          <w:szCs w:val="26"/>
        </w:rPr>
        <w:fldChar w:fldCharType="end"/>
      </w:r>
      <w:r w:rsidR="001107B1">
        <w:rPr>
          <w:szCs w:val="26"/>
        </w:rPr>
        <w:fldChar w:fldCharType="begin"/>
      </w:r>
      <w:r w:rsidR="001107B1">
        <w:rPr>
          <w:szCs w:val="26"/>
        </w:rPr>
        <w:instrText xml:space="preserve"> TOC \h \z \c "Hình" </w:instrText>
      </w:r>
      <w:r w:rsidR="001107B1">
        <w:rPr>
          <w:szCs w:val="26"/>
        </w:rPr>
        <w:fldChar w:fldCharType="separate"/>
      </w:r>
      <w:r w:rsidR="001107B1">
        <w:rPr>
          <w:szCs w:val="26"/>
        </w:rPr>
        <w:fldChar w:fldCharType="end"/>
      </w:r>
    </w:p>
    <w:p w14:paraId="04EA8B34" w14:textId="77777777" w:rsidR="00D871DA" w:rsidRDefault="00D871DA">
      <w:pPr>
        <w:spacing w:after="200" w:line="276" w:lineRule="auto"/>
        <w:rPr>
          <w:b/>
          <w:sz w:val="28"/>
        </w:rPr>
      </w:pPr>
      <w:bookmarkStart w:id="14" w:name="_GoBack"/>
      <w:bookmarkEnd w:id="14"/>
      <w:r>
        <w:rPr>
          <w:b/>
          <w:sz w:val="28"/>
        </w:rPr>
        <w:br w:type="page"/>
      </w:r>
    </w:p>
    <w:p w14:paraId="09F29B7F" w14:textId="2869FBB8" w:rsidR="004A2284" w:rsidRDefault="004A2284" w:rsidP="004A2284">
      <w:pPr>
        <w:rPr>
          <w:b/>
          <w:sz w:val="28"/>
        </w:rPr>
      </w:pPr>
      <w:r w:rsidRPr="00791EED">
        <w:rPr>
          <w:b/>
          <w:sz w:val="28"/>
        </w:rPr>
        <w:lastRenderedPageBreak/>
        <w:t>DANH MỤC BẢNG</w:t>
      </w:r>
    </w:p>
    <w:p w14:paraId="257F4E50" w14:textId="77777777" w:rsidR="007B5EE0" w:rsidRDefault="007B5EE0" w:rsidP="004A2284">
      <w:pPr>
        <w:rPr>
          <w:b/>
          <w:sz w:val="28"/>
        </w:rPr>
      </w:pPr>
    </w:p>
    <w:p w14:paraId="59B99063" w14:textId="26DBAAE5" w:rsidR="00E539F2" w:rsidRDefault="00E539F2">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"Hình" </w:instrText>
      </w:r>
      <w:r>
        <w:fldChar w:fldCharType="separate"/>
      </w:r>
      <w:hyperlink w:anchor="_Toc150521962" w:history="1">
        <w:r w:rsidRPr="007E2A03">
          <w:rPr>
            <w:rStyle w:val="Hyperlink"/>
            <w:rFonts w:eastAsiaTheme="majorEastAsia"/>
            <w:noProof/>
          </w:rPr>
          <w:t>Hình 0.1 Sơ đồ usecase tổng quát</w:t>
        </w:r>
        <w:r>
          <w:rPr>
            <w:noProof/>
            <w:webHidden/>
          </w:rPr>
          <w:tab/>
        </w:r>
        <w:r>
          <w:rPr>
            <w:noProof/>
            <w:webHidden/>
          </w:rPr>
          <w:fldChar w:fldCharType="begin"/>
        </w:r>
        <w:r>
          <w:rPr>
            <w:noProof/>
            <w:webHidden/>
          </w:rPr>
          <w:instrText xml:space="preserve"> PAGEREF _Toc150521962 \h </w:instrText>
        </w:r>
        <w:r>
          <w:rPr>
            <w:noProof/>
            <w:webHidden/>
          </w:rPr>
        </w:r>
        <w:r>
          <w:rPr>
            <w:noProof/>
            <w:webHidden/>
          </w:rPr>
          <w:fldChar w:fldCharType="separate"/>
        </w:r>
        <w:r>
          <w:rPr>
            <w:noProof/>
            <w:webHidden/>
          </w:rPr>
          <w:t>7</w:t>
        </w:r>
        <w:r>
          <w:rPr>
            <w:noProof/>
            <w:webHidden/>
          </w:rPr>
          <w:fldChar w:fldCharType="end"/>
        </w:r>
      </w:hyperlink>
    </w:p>
    <w:p w14:paraId="7987DD00" w14:textId="6A9523A8" w:rsidR="00D871DA" w:rsidRDefault="00E539F2" w:rsidP="00E539F2">
      <w:pPr>
        <w:pStyle w:val="TableofFigures"/>
        <w:tabs>
          <w:tab w:val="right" w:leader="dot" w:pos="9111"/>
        </w:tabs>
        <w:rPr>
          <w:lang w:val="vi-VN"/>
        </w:rPr>
        <w:sectPr w:rsidR="00D871DA" w:rsidSect="002B413C">
          <w:headerReference w:type="default" r:id="rId15"/>
          <w:pgSz w:w="12240" w:h="15840"/>
          <w:pgMar w:top="1985" w:right="1134" w:bottom="1701" w:left="1985" w:header="720" w:footer="720" w:gutter="0"/>
          <w:pgNumType w:start="1"/>
          <w:cols w:space="720"/>
          <w:docGrid w:linePitch="360"/>
        </w:sectPr>
      </w:pPr>
      <w:r>
        <w:fldChar w:fldCharType="end"/>
      </w:r>
      <w:r w:rsidR="008D1745">
        <w:fldChar w:fldCharType="begin"/>
      </w:r>
      <w:r w:rsidR="008D1745">
        <w:instrText xml:space="preserve"> TOC \h \z \c "Bảng" </w:instrText>
      </w:r>
      <w:r w:rsidR="008D1745">
        <w:fldChar w:fldCharType="separate"/>
      </w:r>
      <w:r w:rsidR="008D1745">
        <w:fldChar w:fldCharType="end"/>
      </w:r>
      <w:r w:rsidR="004A2284" w:rsidRPr="0067410A">
        <w:rPr>
          <w:lang w:val="vi-VN"/>
        </w:rPr>
        <w:br w:type="page"/>
      </w:r>
      <w:bookmarkStart w:id="15" w:name="_Toc513066120"/>
    </w:p>
    <w:p w14:paraId="3DC50A48" w14:textId="61F8F8E2" w:rsidR="004A2284" w:rsidRPr="0067410A" w:rsidRDefault="004A2284" w:rsidP="000B5538">
      <w:pPr>
        <w:pStyle w:val="Chng"/>
        <w:jc w:val="left"/>
        <w:rPr>
          <w:lang w:val="vi-VN"/>
        </w:rPr>
      </w:pPr>
      <w:bookmarkStart w:id="16" w:name="_Toc69133876"/>
      <w:bookmarkStart w:id="17" w:name="_Toc150520859"/>
      <w:r w:rsidRPr="0067410A">
        <w:rPr>
          <w:lang w:val="vi-VN"/>
        </w:rPr>
        <w:lastRenderedPageBreak/>
        <w:t xml:space="preserve">CHƯƠNG </w:t>
      </w:r>
      <w:r w:rsidR="00F374C9" w:rsidRPr="0067410A">
        <w:rPr>
          <w:lang w:val="vi-VN"/>
        </w:rPr>
        <w:t>1</w:t>
      </w:r>
      <w:r w:rsidRPr="0067410A">
        <w:rPr>
          <w:lang w:val="vi-VN"/>
        </w:rPr>
        <w:t xml:space="preserve"> – </w:t>
      </w:r>
      <w:bookmarkEnd w:id="15"/>
      <w:r w:rsidRPr="0067410A">
        <w:rPr>
          <w:lang w:val="vi-VN"/>
        </w:rPr>
        <w:t>KHẢO SÁT</w:t>
      </w:r>
      <w:bookmarkEnd w:id="16"/>
      <w:bookmarkEnd w:id="17"/>
    </w:p>
    <w:p w14:paraId="4C0CD6A5" w14:textId="2570708D" w:rsidR="00C60D28" w:rsidRPr="009F6536" w:rsidRDefault="00C60D28" w:rsidP="00FD554F">
      <w:pPr>
        <w:pStyle w:val="Tiumccp1"/>
        <w:numPr>
          <w:ilvl w:val="0"/>
          <w:numId w:val="48"/>
        </w:numPr>
        <w:jc w:val="both"/>
        <w:rPr>
          <w:lang w:val="vi-VN"/>
        </w:rPr>
      </w:pPr>
      <w:bookmarkStart w:id="18" w:name="_Toc69133877"/>
      <w:r w:rsidRPr="009F6536">
        <w:rPr>
          <w:lang w:val="vi-VN"/>
        </w:rPr>
        <w:t>Giới thiệu</w:t>
      </w:r>
      <w:bookmarkEnd w:id="18"/>
    </w:p>
    <w:p w14:paraId="34BB4AA3" w14:textId="297409B0" w:rsidR="002A0AD3" w:rsidRDefault="002A0AD3" w:rsidP="00D532AD">
      <w:pPr>
        <w:pStyle w:val="Nidungvnbn"/>
      </w:pPr>
      <w:r>
        <w:t>H</w:t>
      </w:r>
      <w:r w:rsidR="009A62C7">
        <w:t>ình thức giải trí xem bóng đá</w:t>
      </w:r>
      <w:r>
        <w:t xml:space="preserve"> là một loại hình giải trí cực kì thịnh hành ở mọi nơi trên thế </w:t>
      </w:r>
      <w:proofErr w:type="gramStart"/>
      <w:r>
        <w:t>giới</w:t>
      </w:r>
      <w:r w:rsidR="009A62C7">
        <w:t>.</w:t>
      </w:r>
      <w:r>
        <w:t>Ở</w:t>
      </w:r>
      <w:proofErr w:type="gramEnd"/>
      <w:r>
        <w:t xml:space="preserve"> các nước đều có giải bóng đá riêng của mình, ví dụ ở Việt Nam có giải V-League, ở Tây Ban Nha có La Liga và không thể không nhắc đến giải bóng đá hấp dẫn nhất hành tinh Ngoại Hạng Anh. </w:t>
      </w:r>
      <w:r w:rsidRPr="002A0AD3">
        <w:t>Giải đấu được thành lập vào ngày 20 tháng 2 năm 1992 với tên gọi FA Premier League sau quyết định của các câu lạc bộ tham dự Football League First Division tách khỏi Football League, một giải đấu khởi nguồn từ năm 1888, nhằm tận dụng lợi thế về các thỏa thuận bản quyền truyền hình</w:t>
      </w:r>
    </w:p>
    <w:p w14:paraId="4046EE92" w14:textId="6D4BECE2" w:rsidR="009A62C7" w:rsidRDefault="002A0AD3" w:rsidP="00D532AD">
      <w:pPr>
        <w:pStyle w:val="Nidungvnbn"/>
      </w:pPr>
      <w:r>
        <w:t xml:space="preserve"> Đây là giải đấu </w:t>
      </w:r>
      <w:r w:rsidR="009A62C7">
        <w:t>thu hút rất nhiều fan bóng đá từ khắp nơi trên thế giới bởi vì</w:t>
      </w:r>
      <w:r>
        <w:t xml:space="preserve"> đó là giải đấu cao nhất và danh dự nhất của các đội bóng ở Anh.G</w:t>
      </w:r>
      <w:r w:rsidRPr="002A0AD3">
        <w:t>ồm 20 câu lạc bộ, giải đấu sử dụng hệ thống thăng hạng và xuống hạng với English Football League (EFL). Mùa giải kéo dài từ tháng 8 đến tháng 5 với mỗi đội chơi 38 trận đấu (đấu với 19 đội khác</w:t>
      </w:r>
      <w:r>
        <w:t xml:space="preserve"> trên sân nhà và sân khách</w:t>
      </w:r>
      <w:proofErr w:type="gramStart"/>
      <w:r>
        <w:t>).</w:t>
      </w:r>
      <w:r w:rsidRPr="002A0AD3">
        <w:t>Đa</w:t>
      </w:r>
      <w:proofErr w:type="gramEnd"/>
      <w:r w:rsidRPr="002A0AD3">
        <w:t xml:space="preserve"> số các trận đấu được diễn ra vào chiều Thứ Bảy và Chủ Nhật</w:t>
      </w:r>
      <w:r>
        <w:t xml:space="preserve"> nên rất thuận tiện cho tất cả mọi người để giải trí.</w:t>
      </w:r>
    </w:p>
    <w:p w14:paraId="0054B7BB" w14:textId="59C28554" w:rsidR="00DC09D3" w:rsidRPr="009A62C7" w:rsidRDefault="009A62C7" w:rsidP="00796651">
      <w:pPr>
        <w:spacing w:line="360" w:lineRule="auto"/>
        <w:jc w:val="both"/>
      </w:pPr>
      <w:r>
        <w:rPr>
          <w:noProof/>
        </w:rPr>
        <w:drawing>
          <wp:inline distT="0" distB="0" distL="0" distR="0" wp14:anchorId="75C91C6C" wp14:editId="25DC7505">
            <wp:extent cx="5791835" cy="3261249"/>
            <wp:effectExtent l="0" t="0" r="0" b="0"/>
            <wp:docPr id="1" name="Picture 1" descr="Lịch thi đấu Ngoại hạng Anh mới nhất vòng 1 BD Anh 20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ịch thi đấu Ngoại hạng Anh mới nhất vòng 1 BD Anh 2020/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3261249"/>
                    </a:xfrm>
                    <a:prstGeom prst="rect">
                      <a:avLst/>
                    </a:prstGeom>
                    <a:noFill/>
                    <a:ln>
                      <a:noFill/>
                    </a:ln>
                  </pic:spPr>
                </pic:pic>
              </a:graphicData>
            </a:graphic>
          </wp:inline>
        </w:drawing>
      </w:r>
      <w:r>
        <w:rPr>
          <w:sz w:val="26"/>
          <w:szCs w:val="26"/>
        </w:rPr>
        <w:t xml:space="preserve">  </w:t>
      </w:r>
    </w:p>
    <w:p w14:paraId="336B56CC" w14:textId="00BB5857" w:rsidR="00B9666A" w:rsidRPr="00B9666A" w:rsidRDefault="00B9666A" w:rsidP="00B9666A">
      <w:pPr>
        <w:pStyle w:val="Caption"/>
        <w:keepNext/>
        <w:rPr>
          <w:b/>
          <w:i/>
          <w:lang w:val="vi-VN"/>
        </w:rPr>
      </w:pPr>
      <w:r w:rsidRPr="00B9666A">
        <w:rPr>
          <w:b/>
          <w:i/>
          <w:lang w:val="vi-VN"/>
        </w:rPr>
        <w:lastRenderedPageBreak/>
        <w:t>Khảo sát</w:t>
      </w:r>
    </w:p>
    <w:tbl>
      <w:tblPr>
        <w:tblStyle w:val="TableGrid"/>
        <w:tblW w:w="0" w:type="auto"/>
        <w:tblLook w:val="04A0" w:firstRow="1" w:lastRow="0" w:firstColumn="1" w:lastColumn="0" w:noHBand="0" w:noVBand="1"/>
      </w:tblPr>
      <w:tblGrid>
        <w:gridCol w:w="2673"/>
        <w:gridCol w:w="3002"/>
        <w:gridCol w:w="3436"/>
      </w:tblGrid>
      <w:tr w:rsidR="00B604A3" w14:paraId="7E241402" w14:textId="77777777" w:rsidTr="00B604A3">
        <w:trPr>
          <w:trHeight w:val="841"/>
        </w:trPr>
        <w:tc>
          <w:tcPr>
            <w:tcW w:w="2673" w:type="dxa"/>
            <w:shd w:val="clear" w:color="auto" w:fill="95B3D7" w:themeFill="accent1" w:themeFillTint="99"/>
            <w:vAlign w:val="center"/>
          </w:tcPr>
          <w:p w14:paraId="787FEF7C" w14:textId="15A14094" w:rsidR="00B604A3" w:rsidRDefault="00B604A3" w:rsidP="00B604A3">
            <w:pPr>
              <w:pStyle w:val="Tiumccp2"/>
              <w:jc w:val="center"/>
              <w:rPr>
                <w:i w:val="0"/>
              </w:rPr>
            </w:pPr>
            <w:r>
              <w:rPr>
                <w:i w:val="0"/>
              </w:rPr>
              <w:t>STT</w:t>
            </w:r>
          </w:p>
        </w:tc>
        <w:tc>
          <w:tcPr>
            <w:tcW w:w="3002" w:type="dxa"/>
            <w:shd w:val="clear" w:color="auto" w:fill="C2D69B" w:themeFill="accent3" w:themeFillTint="99"/>
            <w:vAlign w:val="center"/>
          </w:tcPr>
          <w:p w14:paraId="02B975AA" w14:textId="358633DA" w:rsidR="00B604A3" w:rsidRDefault="00B604A3" w:rsidP="00BE40E7">
            <w:pPr>
              <w:pStyle w:val="Tiumccp2"/>
              <w:jc w:val="center"/>
              <w:rPr>
                <w:i w:val="0"/>
              </w:rPr>
            </w:pPr>
            <w:r>
              <w:rPr>
                <w:i w:val="0"/>
              </w:rPr>
              <w:t>CÂU HỎI</w:t>
            </w:r>
          </w:p>
        </w:tc>
        <w:tc>
          <w:tcPr>
            <w:tcW w:w="3436" w:type="dxa"/>
            <w:shd w:val="clear" w:color="auto" w:fill="FABF8F" w:themeFill="accent6" w:themeFillTint="99"/>
            <w:vAlign w:val="center"/>
          </w:tcPr>
          <w:p w14:paraId="1FE3B85A" w14:textId="6A87A6C2" w:rsidR="00B604A3" w:rsidRDefault="00B604A3" w:rsidP="00BE40E7">
            <w:pPr>
              <w:pStyle w:val="Tiumccp2"/>
              <w:jc w:val="center"/>
              <w:rPr>
                <w:i w:val="0"/>
              </w:rPr>
            </w:pPr>
            <w:r>
              <w:rPr>
                <w:i w:val="0"/>
              </w:rPr>
              <w:t>TRẢ LỜI</w:t>
            </w:r>
          </w:p>
        </w:tc>
      </w:tr>
      <w:tr w:rsidR="00B604A3" w14:paraId="071520CE" w14:textId="77777777" w:rsidTr="00B604A3">
        <w:tc>
          <w:tcPr>
            <w:tcW w:w="2673" w:type="dxa"/>
          </w:tcPr>
          <w:p w14:paraId="042C0CAD" w14:textId="438208AD" w:rsidR="00B604A3" w:rsidRPr="00B604A3" w:rsidRDefault="00B604A3" w:rsidP="00B604A3">
            <w:pPr>
              <w:pStyle w:val="Tiumccp2"/>
              <w:jc w:val="center"/>
              <w:rPr>
                <w:b w:val="0"/>
                <w:i w:val="0"/>
                <w:sz w:val="26"/>
              </w:rPr>
            </w:pPr>
            <w:r>
              <w:rPr>
                <w:b w:val="0"/>
                <w:i w:val="0"/>
                <w:sz w:val="26"/>
              </w:rPr>
              <w:t>1</w:t>
            </w:r>
          </w:p>
        </w:tc>
        <w:tc>
          <w:tcPr>
            <w:tcW w:w="3002" w:type="dxa"/>
          </w:tcPr>
          <w:p w14:paraId="4920943A" w14:textId="5F135837" w:rsidR="00B604A3" w:rsidRPr="00B604A3" w:rsidRDefault="00B604A3" w:rsidP="00DF2211">
            <w:pPr>
              <w:pStyle w:val="Tiumccp2"/>
              <w:rPr>
                <w:b w:val="0"/>
                <w:i w:val="0"/>
                <w:sz w:val="26"/>
              </w:rPr>
            </w:pPr>
            <w:r w:rsidRPr="00B604A3">
              <w:rPr>
                <w:b w:val="0"/>
                <w:i w:val="0"/>
                <w:sz w:val="26"/>
              </w:rPr>
              <w:t>Bao nhiêu câu lạc bộ được tham gia giải đấu?</w:t>
            </w:r>
          </w:p>
        </w:tc>
        <w:tc>
          <w:tcPr>
            <w:tcW w:w="3436" w:type="dxa"/>
          </w:tcPr>
          <w:p w14:paraId="01E34685" w14:textId="56657739" w:rsidR="00B604A3" w:rsidRPr="00B604A3" w:rsidRDefault="00B604A3" w:rsidP="00BE40E7">
            <w:pPr>
              <w:pStyle w:val="Tiumccp2"/>
              <w:rPr>
                <w:b w:val="0"/>
                <w:i w:val="0"/>
                <w:sz w:val="26"/>
              </w:rPr>
            </w:pPr>
            <w:r w:rsidRPr="00B604A3">
              <w:rPr>
                <w:b w:val="0"/>
                <w:i w:val="0"/>
                <w:sz w:val="26"/>
              </w:rPr>
              <w:t>Có 20 câu lạc bộ sẽ được tham gia vào giải đấu, 20 câu lạc bộ sẽ được sắp xếp thứ tự dựa trên kết quả thi đấu của mình</w:t>
            </w:r>
          </w:p>
        </w:tc>
      </w:tr>
      <w:tr w:rsidR="00B604A3" w14:paraId="665B5CE0" w14:textId="77777777" w:rsidTr="00B604A3">
        <w:tc>
          <w:tcPr>
            <w:tcW w:w="2673" w:type="dxa"/>
          </w:tcPr>
          <w:p w14:paraId="743BA359" w14:textId="012E925A" w:rsidR="00B604A3" w:rsidRPr="00B604A3" w:rsidRDefault="00B604A3" w:rsidP="00B604A3">
            <w:pPr>
              <w:pStyle w:val="Tiumccp2"/>
              <w:jc w:val="center"/>
              <w:rPr>
                <w:b w:val="0"/>
                <w:i w:val="0"/>
                <w:sz w:val="26"/>
              </w:rPr>
            </w:pPr>
            <w:r>
              <w:rPr>
                <w:b w:val="0"/>
                <w:i w:val="0"/>
                <w:sz w:val="26"/>
              </w:rPr>
              <w:t>2</w:t>
            </w:r>
          </w:p>
        </w:tc>
        <w:tc>
          <w:tcPr>
            <w:tcW w:w="3002" w:type="dxa"/>
          </w:tcPr>
          <w:p w14:paraId="50983310" w14:textId="28EF0265" w:rsidR="00B604A3" w:rsidRPr="00B604A3" w:rsidRDefault="00B604A3" w:rsidP="00DF2211">
            <w:pPr>
              <w:pStyle w:val="Tiumccp2"/>
              <w:rPr>
                <w:b w:val="0"/>
                <w:i w:val="0"/>
                <w:sz w:val="26"/>
              </w:rPr>
            </w:pPr>
            <w:r w:rsidRPr="00B604A3">
              <w:rPr>
                <w:b w:val="0"/>
                <w:i w:val="0"/>
                <w:sz w:val="26"/>
              </w:rPr>
              <w:t xml:space="preserve">Cách tính điểm cho mỗi trận khi thằng, thua, hoà như thế nào? </w:t>
            </w:r>
          </w:p>
        </w:tc>
        <w:tc>
          <w:tcPr>
            <w:tcW w:w="3436" w:type="dxa"/>
          </w:tcPr>
          <w:p w14:paraId="79EBCE6E" w14:textId="11A3666B" w:rsidR="00B604A3" w:rsidRPr="00B604A3" w:rsidRDefault="00B604A3" w:rsidP="00DF2211">
            <w:pPr>
              <w:pStyle w:val="Tiumccp2"/>
              <w:rPr>
                <w:b w:val="0"/>
                <w:i w:val="0"/>
                <w:sz w:val="26"/>
              </w:rPr>
            </w:pPr>
            <w:r w:rsidRPr="00B604A3">
              <w:rPr>
                <w:b w:val="0"/>
                <w:i w:val="0"/>
                <w:sz w:val="26"/>
              </w:rPr>
              <w:t>Trận thắng được 3 điểm, hoà được 1 điểm và thua được 0 điểm</w:t>
            </w:r>
          </w:p>
        </w:tc>
      </w:tr>
      <w:tr w:rsidR="00B604A3" w14:paraId="12F24733" w14:textId="77777777" w:rsidTr="00B604A3">
        <w:tc>
          <w:tcPr>
            <w:tcW w:w="2673" w:type="dxa"/>
          </w:tcPr>
          <w:p w14:paraId="3F8761CC" w14:textId="13972FC5" w:rsidR="00B604A3" w:rsidRPr="00B604A3" w:rsidRDefault="00B604A3" w:rsidP="00B604A3">
            <w:pPr>
              <w:pStyle w:val="Tiumccp2"/>
              <w:jc w:val="center"/>
              <w:rPr>
                <w:b w:val="0"/>
                <w:i w:val="0"/>
                <w:sz w:val="26"/>
              </w:rPr>
            </w:pPr>
            <w:r>
              <w:rPr>
                <w:b w:val="0"/>
                <w:i w:val="0"/>
                <w:sz w:val="26"/>
              </w:rPr>
              <w:t>3</w:t>
            </w:r>
          </w:p>
        </w:tc>
        <w:tc>
          <w:tcPr>
            <w:tcW w:w="3002" w:type="dxa"/>
          </w:tcPr>
          <w:p w14:paraId="5A06F496" w14:textId="2EF67230" w:rsidR="00B604A3" w:rsidRPr="00B604A3" w:rsidRDefault="00B604A3" w:rsidP="00DF2211">
            <w:pPr>
              <w:pStyle w:val="Tiumccp2"/>
              <w:rPr>
                <w:b w:val="0"/>
                <w:i w:val="0"/>
                <w:sz w:val="26"/>
              </w:rPr>
            </w:pPr>
            <w:r w:rsidRPr="00B604A3">
              <w:rPr>
                <w:b w:val="0"/>
                <w:i w:val="0"/>
                <w:sz w:val="26"/>
              </w:rPr>
              <w:t>Các đội nằm ở top đầu bảng xếp hạng có được lợi ích gì không?</w:t>
            </w:r>
          </w:p>
        </w:tc>
        <w:tc>
          <w:tcPr>
            <w:tcW w:w="3436" w:type="dxa"/>
          </w:tcPr>
          <w:p w14:paraId="57E1F7F5" w14:textId="05387271" w:rsidR="00B604A3" w:rsidRPr="00B604A3" w:rsidRDefault="00B604A3" w:rsidP="00DF2211">
            <w:pPr>
              <w:pStyle w:val="Tiumccp2"/>
              <w:rPr>
                <w:b w:val="0"/>
                <w:i w:val="0"/>
                <w:sz w:val="26"/>
              </w:rPr>
            </w:pPr>
            <w:r w:rsidRPr="00B604A3">
              <w:rPr>
                <w:b w:val="0"/>
                <w:i w:val="0"/>
                <w:sz w:val="26"/>
              </w:rPr>
              <w:t>Có bốn đội ở top đầu bảng xếp hạng sẽ được suất tham dự UEFA Champions League. Còn đội hạng 5 sẽ được suất tham gia Europa League, đội hạng 6 và 7 sẽ phụ thuộc vào kết quả của đội vô địch FA Cup và League Cup</w:t>
            </w:r>
          </w:p>
        </w:tc>
      </w:tr>
      <w:tr w:rsidR="00B604A3" w14:paraId="56B60A52" w14:textId="77777777" w:rsidTr="00B604A3">
        <w:tc>
          <w:tcPr>
            <w:tcW w:w="2673" w:type="dxa"/>
          </w:tcPr>
          <w:p w14:paraId="1C3A810D" w14:textId="1E3370AC" w:rsidR="00B604A3" w:rsidRPr="00B604A3" w:rsidRDefault="00B604A3" w:rsidP="00B604A3">
            <w:pPr>
              <w:pStyle w:val="Tiumccp2"/>
              <w:jc w:val="center"/>
              <w:rPr>
                <w:b w:val="0"/>
                <w:i w:val="0"/>
                <w:sz w:val="26"/>
              </w:rPr>
            </w:pPr>
            <w:r>
              <w:rPr>
                <w:b w:val="0"/>
                <w:i w:val="0"/>
                <w:sz w:val="26"/>
              </w:rPr>
              <w:t>4</w:t>
            </w:r>
          </w:p>
        </w:tc>
        <w:tc>
          <w:tcPr>
            <w:tcW w:w="3002" w:type="dxa"/>
          </w:tcPr>
          <w:p w14:paraId="73A23728" w14:textId="47BF9817" w:rsidR="00B604A3" w:rsidRPr="00B604A3" w:rsidRDefault="00B604A3" w:rsidP="00DF2211">
            <w:pPr>
              <w:pStyle w:val="Tiumccp2"/>
              <w:rPr>
                <w:b w:val="0"/>
                <w:i w:val="0"/>
                <w:sz w:val="26"/>
              </w:rPr>
            </w:pPr>
            <w:r w:rsidRPr="00B604A3">
              <w:rPr>
                <w:b w:val="0"/>
                <w:i w:val="0"/>
                <w:sz w:val="26"/>
              </w:rPr>
              <w:t>Các đội nằm ở top dưới bảng xếp hạng sẽ bị ảnh hưởng như thế nào?</w:t>
            </w:r>
          </w:p>
        </w:tc>
        <w:tc>
          <w:tcPr>
            <w:tcW w:w="3436" w:type="dxa"/>
          </w:tcPr>
          <w:p w14:paraId="312AEC3F" w14:textId="4D7C67C8" w:rsidR="00B604A3" w:rsidRPr="00B604A3" w:rsidRDefault="00B604A3" w:rsidP="00DF2211">
            <w:pPr>
              <w:pStyle w:val="Tiumccp2"/>
              <w:rPr>
                <w:b w:val="0"/>
                <w:i w:val="0"/>
                <w:sz w:val="26"/>
              </w:rPr>
            </w:pPr>
            <w:r w:rsidRPr="00B604A3">
              <w:rPr>
                <w:b w:val="0"/>
                <w:i w:val="0"/>
                <w:sz w:val="26"/>
              </w:rPr>
              <w:t xml:space="preserve">Các câu lạc bộ của Giải Ngoại hạng và Giải bóng đá hạng nhất Anh có sự chuyển đổi hạng thi đấu sau mỗi mùa giải. Cụ thể, ba đội bóng đứng cuối bảng xếp hạng của giải Ngoại hạng Anh sẽ trực tiếp xuống chơi tại Giải bóng đá hạng </w:t>
            </w:r>
            <w:r w:rsidRPr="00B604A3">
              <w:rPr>
                <w:b w:val="0"/>
                <w:i w:val="0"/>
                <w:sz w:val="26"/>
              </w:rPr>
              <w:lastRenderedPageBreak/>
              <w:t>nhất Anh. Còn 2 đội đứng đầu bảng của giải hạng nhất Anh sẽ trực tiếp thăng hạng lên Ngoại hạng Anh, một cầu lạc bộ còn lại sẽ lên hạng sau chiến thắng trong trận play-off giữa các đội đứng thứ 3, thứ 4, thứ 5 và thứ 6 giải hạng nhất Anh</w:t>
            </w:r>
          </w:p>
        </w:tc>
      </w:tr>
      <w:tr w:rsidR="00B604A3" w14:paraId="1E99B6F8" w14:textId="77777777" w:rsidTr="00B604A3">
        <w:tc>
          <w:tcPr>
            <w:tcW w:w="2673" w:type="dxa"/>
          </w:tcPr>
          <w:p w14:paraId="371FE2BA" w14:textId="76C8F201" w:rsidR="00B604A3" w:rsidRPr="00B604A3" w:rsidRDefault="00B604A3" w:rsidP="00B604A3">
            <w:pPr>
              <w:pStyle w:val="Tiumccp2"/>
              <w:jc w:val="center"/>
              <w:rPr>
                <w:b w:val="0"/>
                <w:i w:val="0"/>
                <w:sz w:val="26"/>
              </w:rPr>
            </w:pPr>
            <w:r>
              <w:rPr>
                <w:b w:val="0"/>
                <w:i w:val="0"/>
                <w:sz w:val="26"/>
              </w:rPr>
              <w:lastRenderedPageBreak/>
              <w:t>5</w:t>
            </w:r>
          </w:p>
        </w:tc>
        <w:tc>
          <w:tcPr>
            <w:tcW w:w="3002" w:type="dxa"/>
          </w:tcPr>
          <w:p w14:paraId="20B6D909" w14:textId="0B758945" w:rsidR="00B604A3" w:rsidRPr="00B604A3" w:rsidRDefault="00B604A3" w:rsidP="00DF2211">
            <w:pPr>
              <w:pStyle w:val="Tiumccp2"/>
              <w:rPr>
                <w:b w:val="0"/>
                <w:i w:val="0"/>
                <w:sz w:val="26"/>
              </w:rPr>
            </w:pPr>
            <w:r w:rsidRPr="00B604A3">
              <w:rPr>
                <w:b w:val="0"/>
                <w:i w:val="0"/>
                <w:sz w:val="26"/>
              </w:rPr>
              <w:t xml:space="preserve">Có bao nhiêu trận đấu được diễn ra ở một mùa </w:t>
            </w:r>
            <w:proofErr w:type="gramStart"/>
            <w:r w:rsidRPr="00B604A3">
              <w:rPr>
                <w:b w:val="0"/>
                <w:i w:val="0"/>
                <w:sz w:val="26"/>
              </w:rPr>
              <w:t>giải ?</w:t>
            </w:r>
            <w:proofErr w:type="gramEnd"/>
            <w:r w:rsidRPr="00B604A3">
              <w:rPr>
                <w:b w:val="0"/>
                <w:i w:val="0"/>
                <w:sz w:val="26"/>
              </w:rPr>
              <w:t xml:space="preserve"> </w:t>
            </w:r>
          </w:p>
        </w:tc>
        <w:tc>
          <w:tcPr>
            <w:tcW w:w="3436" w:type="dxa"/>
          </w:tcPr>
          <w:p w14:paraId="21B101AB" w14:textId="208DD11B" w:rsidR="00B604A3" w:rsidRPr="00B604A3" w:rsidRDefault="00B604A3" w:rsidP="00DF2211">
            <w:pPr>
              <w:pStyle w:val="Tiumccp2"/>
              <w:rPr>
                <w:b w:val="0"/>
                <w:i w:val="0"/>
                <w:sz w:val="26"/>
              </w:rPr>
            </w:pPr>
            <w:r w:rsidRPr="00B604A3">
              <w:rPr>
                <w:b w:val="0"/>
                <w:i w:val="0"/>
                <w:sz w:val="26"/>
              </w:rPr>
              <w:t>Có 38 trận đấu bao gồm trận sân nhà, trận sân khách</w:t>
            </w:r>
          </w:p>
        </w:tc>
      </w:tr>
      <w:tr w:rsidR="00B604A3" w14:paraId="5396D7D3" w14:textId="77777777" w:rsidTr="00B604A3">
        <w:tc>
          <w:tcPr>
            <w:tcW w:w="2673" w:type="dxa"/>
          </w:tcPr>
          <w:p w14:paraId="70270405" w14:textId="6E5C1806" w:rsidR="00B604A3" w:rsidRPr="00B604A3" w:rsidRDefault="00B604A3" w:rsidP="00B604A3">
            <w:pPr>
              <w:pStyle w:val="Tiumccp2"/>
              <w:jc w:val="center"/>
              <w:rPr>
                <w:b w:val="0"/>
                <w:i w:val="0"/>
                <w:sz w:val="26"/>
              </w:rPr>
            </w:pPr>
            <w:r>
              <w:rPr>
                <w:b w:val="0"/>
                <w:i w:val="0"/>
                <w:sz w:val="26"/>
              </w:rPr>
              <w:t>6</w:t>
            </w:r>
          </w:p>
        </w:tc>
        <w:tc>
          <w:tcPr>
            <w:tcW w:w="3002" w:type="dxa"/>
          </w:tcPr>
          <w:p w14:paraId="0A0D0444" w14:textId="5D49B80F" w:rsidR="00B604A3" w:rsidRPr="00B604A3" w:rsidRDefault="00B604A3" w:rsidP="00022514">
            <w:pPr>
              <w:pStyle w:val="Tiumccp2"/>
              <w:rPr>
                <w:b w:val="0"/>
                <w:i w:val="0"/>
                <w:sz w:val="26"/>
              </w:rPr>
            </w:pPr>
            <w:r w:rsidRPr="00B604A3">
              <w:rPr>
                <w:b w:val="0"/>
                <w:i w:val="0"/>
                <w:sz w:val="26"/>
              </w:rPr>
              <w:t>Đội bóng nào vô địch giải đấu ngoại hạng Anh nhiều nhất?</w:t>
            </w:r>
          </w:p>
        </w:tc>
        <w:tc>
          <w:tcPr>
            <w:tcW w:w="3436" w:type="dxa"/>
          </w:tcPr>
          <w:p w14:paraId="306952B6" w14:textId="5D524250" w:rsidR="00B604A3" w:rsidRPr="00B604A3" w:rsidRDefault="00B604A3" w:rsidP="00DF2211">
            <w:pPr>
              <w:pStyle w:val="Tiumccp2"/>
              <w:rPr>
                <w:b w:val="0"/>
                <w:i w:val="0"/>
                <w:sz w:val="26"/>
              </w:rPr>
            </w:pPr>
            <w:r w:rsidRPr="00B604A3">
              <w:rPr>
                <w:b w:val="0"/>
                <w:i w:val="0"/>
                <w:sz w:val="26"/>
              </w:rPr>
              <w:t>MANCHESTER UNITED</w:t>
            </w:r>
          </w:p>
        </w:tc>
      </w:tr>
      <w:tr w:rsidR="00B604A3" w14:paraId="7DF0AB8E" w14:textId="77777777" w:rsidTr="00B604A3">
        <w:tc>
          <w:tcPr>
            <w:tcW w:w="2673" w:type="dxa"/>
          </w:tcPr>
          <w:p w14:paraId="4D850AA4" w14:textId="6C315E48" w:rsidR="00B604A3" w:rsidRPr="00B604A3" w:rsidRDefault="00B604A3" w:rsidP="00B604A3">
            <w:pPr>
              <w:pStyle w:val="Tiumccp2"/>
              <w:jc w:val="center"/>
              <w:rPr>
                <w:b w:val="0"/>
                <w:i w:val="0"/>
                <w:sz w:val="26"/>
              </w:rPr>
            </w:pPr>
            <w:r>
              <w:rPr>
                <w:b w:val="0"/>
                <w:i w:val="0"/>
                <w:sz w:val="26"/>
              </w:rPr>
              <w:t>7</w:t>
            </w:r>
          </w:p>
        </w:tc>
        <w:tc>
          <w:tcPr>
            <w:tcW w:w="3002" w:type="dxa"/>
          </w:tcPr>
          <w:p w14:paraId="456803B8" w14:textId="23D2153A" w:rsidR="00B604A3" w:rsidRPr="00B604A3" w:rsidRDefault="00B604A3" w:rsidP="00DF2211">
            <w:pPr>
              <w:pStyle w:val="Tiumccp2"/>
              <w:rPr>
                <w:b w:val="0"/>
                <w:i w:val="0"/>
                <w:sz w:val="26"/>
              </w:rPr>
            </w:pPr>
            <w:r w:rsidRPr="00B604A3">
              <w:rPr>
                <w:b w:val="0"/>
                <w:i w:val="0"/>
                <w:sz w:val="26"/>
              </w:rPr>
              <w:t>Huấn luyện viên nào xuất sắc nhất giải ngoại hạng Anh?</w:t>
            </w:r>
          </w:p>
        </w:tc>
        <w:tc>
          <w:tcPr>
            <w:tcW w:w="3436" w:type="dxa"/>
          </w:tcPr>
          <w:p w14:paraId="42637E4A" w14:textId="452248C8" w:rsidR="00B604A3" w:rsidRPr="00B604A3" w:rsidRDefault="00B604A3" w:rsidP="00DF2211">
            <w:pPr>
              <w:pStyle w:val="Tiumccp2"/>
              <w:rPr>
                <w:b w:val="0"/>
                <w:i w:val="0"/>
                <w:sz w:val="26"/>
              </w:rPr>
            </w:pPr>
            <w:r w:rsidRPr="00B604A3">
              <w:rPr>
                <w:b w:val="0"/>
                <w:i w:val="0"/>
                <w:sz w:val="26"/>
              </w:rPr>
              <w:t>Sir Alex Firguson</w:t>
            </w:r>
          </w:p>
        </w:tc>
      </w:tr>
      <w:tr w:rsidR="00B604A3" w14:paraId="736F2B86" w14:textId="77777777" w:rsidTr="00B604A3">
        <w:tc>
          <w:tcPr>
            <w:tcW w:w="2673" w:type="dxa"/>
          </w:tcPr>
          <w:p w14:paraId="1286645D" w14:textId="45BC98D9" w:rsidR="00B604A3" w:rsidRPr="00B604A3" w:rsidRDefault="00B604A3" w:rsidP="00B604A3">
            <w:pPr>
              <w:pStyle w:val="Tiumccp2"/>
              <w:jc w:val="center"/>
              <w:rPr>
                <w:b w:val="0"/>
                <w:i w:val="0"/>
                <w:sz w:val="26"/>
              </w:rPr>
            </w:pPr>
            <w:r>
              <w:rPr>
                <w:b w:val="0"/>
                <w:i w:val="0"/>
                <w:sz w:val="26"/>
              </w:rPr>
              <w:t>8</w:t>
            </w:r>
          </w:p>
        </w:tc>
        <w:tc>
          <w:tcPr>
            <w:tcW w:w="3002" w:type="dxa"/>
          </w:tcPr>
          <w:p w14:paraId="3869BC6F" w14:textId="03F614BE" w:rsidR="00B604A3" w:rsidRPr="00B604A3" w:rsidRDefault="00B604A3" w:rsidP="00022514">
            <w:pPr>
              <w:pStyle w:val="Tiumccp2"/>
              <w:rPr>
                <w:b w:val="0"/>
                <w:i w:val="0"/>
                <w:sz w:val="26"/>
              </w:rPr>
            </w:pPr>
            <w:r w:rsidRPr="00B604A3">
              <w:rPr>
                <w:b w:val="0"/>
                <w:i w:val="0"/>
                <w:sz w:val="26"/>
              </w:rPr>
              <w:t>Các cầu thủ có thống kê cao nhất về mặt ghi bàn và kiến tạo thì có được hưởng lợi ích gì không?</w:t>
            </w:r>
          </w:p>
        </w:tc>
        <w:tc>
          <w:tcPr>
            <w:tcW w:w="3436" w:type="dxa"/>
          </w:tcPr>
          <w:p w14:paraId="03A46628" w14:textId="77777777" w:rsidR="00B604A3" w:rsidRPr="00B604A3" w:rsidRDefault="00B604A3" w:rsidP="00DF2211">
            <w:pPr>
              <w:pStyle w:val="Tiumccp2"/>
              <w:rPr>
                <w:b w:val="0"/>
                <w:i w:val="0"/>
                <w:sz w:val="26"/>
              </w:rPr>
            </w:pPr>
            <w:r w:rsidRPr="00B604A3">
              <w:rPr>
                <w:b w:val="0"/>
                <w:i w:val="0"/>
                <w:sz w:val="26"/>
              </w:rPr>
              <w:t>Các cầu thủ ghi bàn nhiều nhất và kiến tạo nhiều nhất sẽ được trao tặng các giải thưởng như vua phá lưới của mùa, vua kiến tạo của mùa.</w:t>
            </w:r>
          </w:p>
          <w:p w14:paraId="4B6EC457" w14:textId="748F637D" w:rsidR="00B604A3" w:rsidRPr="00B604A3" w:rsidRDefault="00B604A3" w:rsidP="00DF2211">
            <w:pPr>
              <w:pStyle w:val="Tiumccp2"/>
              <w:rPr>
                <w:b w:val="0"/>
                <w:i w:val="0"/>
                <w:sz w:val="26"/>
              </w:rPr>
            </w:pPr>
            <w:r w:rsidRPr="00B604A3">
              <w:rPr>
                <w:b w:val="0"/>
                <w:i w:val="0"/>
                <w:sz w:val="26"/>
              </w:rPr>
              <w:t>Kể cả thủ môn, thủ môn có thành tích giữ sạch lưới nhiều sẽ được trao tặng giải.</w:t>
            </w:r>
          </w:p>
        </w:tc>
      </w:tr>
      <w:tr w:rsidR="00B604A3" w14:paraId="23ABE41F" w14:textId="77777777" w:rsidTr="00B604A3">
        <w:tc>
          <w:tcPr>
            <w:tcW w:w="2673" w:type="dxa"/>
          </w:tcPr>
          <w:p w14:paraId="49625F16" w14:textId="77777777" w:rsidR="00B604A3" w:rsidRPr="00B604A3" w:rsidRDefault="00B604A3" w:rsidP="00022514">
            <w:pPr>
              <w:pStyle w:val="Tiumccp2"/>
              <w:rPr>
                <w:b w:val="0"/>
                <w:i w:val="0"/>
                <w:sz w:val="26"/>
              </w:rPr>
            </w:pPr>
          </w:p>
        </w:tc>
        <w:tc>
          <w:tcPr>
            <w:tcW w:w="3002" w:type="dxa"/>
          </w:tcPr>
          <w:p w14:paraId="0CB8936A" w14:textId="48C5051F" w:rsidR="00B604A3" w:rsidRPr="00B604A3" w:rsidRDefault="00B604A3" w:rsidP="00022514">
            <w:pPr>
              <w:pStyle w:val="Tiumccp2"/>
              <w:rPr>
                <w:b w:val="0"/>
                <w:i w:val="0"/>
                <w:sz w:val="26"/>
              </w:rPr>
            </w:pPr>
            <w:r w:rsidRPr="00B604A3">
              <w:rPr>
                <w:b w:val="0"/>
                <w:i w:val="0"/>
                <w:sz w:val="26"/>
              </w:rPr>
              <w:t xml:space="preserve">Huấn luyện viên có được trao giải như cầu thủ không? </w:t>
            </w:r>
          </w:p>
        </w:tc>
        <w:tc>
          <w:tcPr>
            <w:tcW w:w="3436" w:type="dxa"/>
          </w:tcPr>
          <w:p w14:paraId="1FFC0DD8" w14:textId="16453DF7" w:rsidR="00B604A3" w:rsidRPr="00B604A3" w:rsidRDefault="00B604A3" w:rsidP="00022514">
            <w:pPr>
              <w:pStyle w:val="Tiumccp2"/>
              <w:rPr>
                <w:b w:val="0"/>
                <w:i w:val="0"/>
                <w:sz w:val="26"/>
              </w:rPr>
            </w:pPr>
            <w:r w:rsidRPr="00B604A3">
              <w:rPr>
                <w:b w:val="0"/>
                <w:i w:val="0"/>
                <w:sz w:val="26"/>
              </w:rPr>
              <w:t>Huấn luyện viên sẽ được trao tặng giải huấn luyện viên xuất sắc nhất mùa khi có các thành tích tốt</w:t>
            </w:r>
          </w:p>
        </w:tc>
      </w:tr>
    </w:tbl>
    <w:p w14:paraId="227538A6" w14:textId="3BBCF9CB" w:rsidR="00FB14A0" w:rsidRDefault="00FB14A0" w:rsidP="00C4635F">
      <w:pPr>
        <w:pStyle w:val="Tiumccp1"/>
        <w:jc w:val="both"/>
      </w:pPr>
    </w:p>
    <w:p w14:paraId="6C96B8CB" w14:textId="4990E5FC" w:rsidR="00320E8E" w:rsidRPr="00FD554F" w:rsidRDefault="00C4635F" w:rsidP="00FD554F">
      <w:pPr>
        <w:pStyle w:val="Tiumccp1"/>
        <w:numPr>
          <w:ilvl w:val="0"/>
          <w:numId w:val="48"/>
        </w:numPr>
      </w:pPr>
      <w:bookmarkStart w:id="19" w:name="_Toc69133879"/>
      <w:r w:rsidRPr="00FD554F">
        <w:t>Tổng quan hệ thống</w:t>
      </w:r>
      <w:bookmarkEnd w:id="19"/>
    </w:p>
    <w:p w14:paraId="00B961FF" w14:textId="73254559" w:rsidR="00C60D28" w:rsidRPr="00FD554F" w:rsidRDefault="00C60D28" w:rsidP="00FD554F">
      <w:pPr>
        <w:pStyle w:val="Tiumccp2"/>
        <w:ind w:firstLine="720"/>
        <w:rPr>
          <w:i w:val="0"/>
        </w:rPr>
      </w:pPr>
      <w:bookmarkStart w:id="20" w:name="_Toc69133880"/>
      <w:r w:rsidRPr="00FD554F">
        <w:rPr>
          <w:i w:val="0"/>
        </w:rPr>
        <w:t>Đặc tả hệ thống</w:t>
      </w:r>
      <w:bookmarkEnd w:id="20"/>
    </w:p>
    <w:p w14:paraId="7F8D4E2B" w14:textId="7FE80D98" w:rsidR="00CD6178" w:rsidRPr="00B604A3" w:rsidRDefault="00D532AD" w:rsidP="00D532AD">
      <w:pPr>
        <w:pStyle w:val="Tiumccp1"/>
        <w:tabs>
          <w:tab w:val="clear" w:pos="6379"/>
          <w:tab w:val="center" w:pos="0"/>
        </w:tabs>
        <w:jc w:val="both"/>
        <w:rPr>
          <w:b w:val="0"/>
          <w:sz w:val="26"/>
          <w:szCs w:val="26"/>
        </w:rPr>
      </w:pPr>
      <w:r>
        <w:rPr>
          <w:b w:val="0"/>
          <w:sz w:val="26"/>
          <w:szCs w:val="26"/>
        </w:rPr>
        <w:tab/>
      </w:r>
      <w:r w:rsidR="00CD6178" w:rsidRPr="00B604A3">
        <w:rPr>
          <w:b w:val="0"/>
          <w:sz w:val="26"/>
          <w:szCs w:val="26"/>
        </w:rPr>
        <w:t>Hệ thống quản lý phòng khám đa khoa bao gồm 4 đối tượng chính: người dùng, người hâm mộ, câu lạc bộ và admin.</w:t>
      </w:r>
    </w:p>
    <w:p w14:paraId="6AFCBF34" w14:textId="6EA417F9" w:rsidR="00CD6178" w:rsidRPr="00B604A3" w:rsidRDefault="00D532AD" w:rsidP="00D532AD">
      <w:pPr>
        <w:pStyle w:val="Tiumccp1"/>
        <w:tabs>
          <w:tab w:val="clear" w:pos="6379"/>
          <w:tab w:val="center" w:pos="540"/>
        </w:tabs>
        <w:jc w:val="both"/>
        <w:rPr>
          <w:b w:val="0"/>
          <w:sz w:val="26"/>
          <w:szCs w:val="26"/>
        </w:rPr>
      </w:pPr>
      <w:r>
        <w:rPr>
          <w:b w:val="0"/>
          <w:sz w:val="26"/>
          <w:szCs w:val="26"/>
        </w:rPr>
        <w:tab/>
      </w:r>
      <w:r>
        <w:rPr>
          <w:b w:val="0"/>
          <w:sz w:val="26"/>
          <w:szCs w:val="26"/>
        </w:rPr>
        <w:tab/>
      </w:r>
      <w:r w:rsidR="00CD6178" w:rsidRPr="00B604A3">
        <w:rPr>
          <w:b w:val="0"/>
          <w:sz w:val="26"/>
          <w:szCs w:val="26"/>
        </w:rPr>
        <w:t>Về phía người dùng, khi truy cập hệ thống cần đăng nhập để hệ thống nhận biết được người dùng là ai và cấp các chức năng tương ứng. Còn nếu người dùng là người hâm mộ thì người dùng có thể không cần đăng nhập và có thể sử dụng chức năng tra cứu thông tin giải đấu.</w:t>
      </w:r>
    </w:p>
    <w:p w14:paraId="7D402A31" w14:textId="67318B89" w:rsidR="00CD6178" w:rsidRPr="00B604A3" w:rsidRDefault="00D532AD" w:rsidP="00D532AD">
      <w:pPr>
        <w:pStyle w:val="Tiumccp1"/>
        <w:tabs>
          <w:tab w:val="clear" w:pos="6379"/>
          <w:tab w:val="center" w:pos="0"/>
        </w:tabs>
        <w:jc w:val="both"/>
        <w:rPr>
          <w:b w:val="0"/>
          <w:sz w:val="26"/>
          <w:szCs w:val="26"/>
        </w:rPr>
      </w:pPr>
      <w:r>
        <w:rPr>
          <w:b w:val="0"/>
          <w:sz w:val="26"/>
          <w:szCs w:val="26"/>
        </w:rPr>
        <w:tab/>
      </w:r>
      <w:r w:rsidR="00CD6178" w:rsidRPr="00B604A3">
        <w:rPr>
          <w:b w:val="0"/>
          <w:sz w:val="26"/>
          <w:szCs w:val="26"/>
        </w:rPr>
        <w:t xml:space="preserve">Đối với người dùng là người hâm mộ, khi sử dụng chức năng tra cứu thông tin giải đấu thì người hâm mộ có thể tìm kiếm các thông tin liên quan đến cầu thủ, câu lạc bộ, giải đấu, lịch thi </w:t>
      </w:r>
      <w:proofErr w:type="gramStart"/>
      <w:r w:rsidR="00CD6178" w:rsidRPr="00B604A3">
        <w:rPr>
          <w:b w:val="0"/>
          <w:sz w:val="26"/>
          <w:szCs w:val="26"/>
        </w:rPr>
        <w:t>đấu,kết</w:t>
      </w:r>
      <w:proofErr w:type="gramEnd"/>
      <w:r w:rsidR="00CD6178" w:rsidRPr="00B604A3">
        <w:rPr>
          <w:b w:val="0"/>
          <w:sz w:val="26"/>
          <w:szCs w:val="26"/>
        </w:rPr>
        <w:t xml:space="preserve"> quả, bảng xếp hạng hiện tại.</w:t>
      </w:r>
    </w:p>
    <w:p w14:paraId="5621DA34" w14:textId="190701AE" w:rsidR="00CD6178" w:rsidRPr="00B604A3" w:rsidRDefault="00D532AD" w:rsidP="00D532AD">
      <w:pPr>
        <w:pStyle w:val="Tiumccp1"/>
        <w:tabs>
          <w:tab w:val="clear" w:pos="6379"/>
          <w:tab w:val="center" w:pos="0"/>
        </w:tabs>
        <w:jc w:val="both"/>
        <w:rPr>
          <w:b w:val="0"/>
          <w:sz w:val="26"/>
          <w:szCs w:val="26"/>
        </w:rPr>
      </w:pPr>
      <w:r>
        <w:rPr>
          <w:b w:val="0"/>
          <w:sz w:val="26"/>
          <w:szCs w:val="26"/>
        </w:rPr>
        <w:tab/>
      </w:r>
      <w:r w:rsidR="00CD6178" w:rsidRPr="00B604A3">
        <w:rPr>
          <w:b w:val="0"/>
          <w:sz w:val="26"/>
          <w:szCs w:val="26"/>
        </w:rPr>
        <w:t>Đối với người dùng là câu lạc bộ, khi sử dụng chức năng quản lý hồ sơ câu lạc bộ thì các câu lạc bộ có quyền kiểm tra, thêm, chỉnh sửa, xoá các thông tin sao cho phù hợp với câu lạc bộ của mình. Ngoài ra, các câu lạc bộ có chức năng thống kê doanh thu và được chia ra làm các phần là theo quý, theo tháng, theo mùa để có thể theo dõi chi tiêu của câu lạc bộ vào các khoản nào và điều chỉnh mức chi tiêu cho hợp lý với quy định đề ra của giải đấu.</w:t>
      </w:r>
    </w:p>
    <w:p w14:paraId="5C2C9332" w14:textId="7B05327C" w:rsidR="00CD6178" w:rsidRPr="00B604A3" w:rsidRDefault="00D532AD" w:rsidP="00D532AD">
      <w:pPr>
        <w:pStyle w:val="Tiumccp1"/>
        <w:tabs>
          <w:tab w:val="clear" w:pos="6379"/>
          <w:tab w:val="center" w:pos="0"/>
        </w:tabs>
        <w:jc w:val="both"/>
        <w:rPr>
          <w:b w:val="0"/>
          <w:sz w:val="26"/>
          <w:szCs w:val="26"/>
        </w:rPr>
      </w:pPr>
      <w:r>
        <w:rPr>
          <w:b w:val="0"/>
          <w:sz w:val="26"/>
          <w:szCs w:val="26"/>
        </w:rPr>
        <w:tab/>
      </w:r>
      <w:r w:rsidR="00CD6178" w:rsidRPr="00B604A3">
        <w:rPr>
          <w:b w:val="0"/>
          <w:sz w:val="26"/>
          <w:szCs w:val="26"/>
        </w:rPr>
        <w:t xml:space="preserve">Cuối cùng, Admin sẽ thống kê lại tất cả số </w:t>
      </w:r>
      <w:r w:rsidR="00EB790A" w:rsidRPr="00B604A3">
        <w:rPr>
          <w:b w:val="0"/>
          <w:sz w:val="26"/>
          <w:szCs w:val="26"/>
        </w:rPr>
        <w:t xml:space="preserve">liệu về câu </w:t>
      </w:r>
      <w:r>
        <w:rPr>
          <w:b w:val="0"/>
          <w:sz w:val="26"/>
          <w:szCs w:val="26"/>
        </w:rPr>
        <w:t xml:space="preserve">lạc bộ đã cập nhật lên hệ </w:t>
      </w:r>
      <w:r>
        <w:rPr>
          <w:b w:val="0"/>
          <w:sz w:val="26"/>
          <w:szCs w:val="26"/>
          <w:lang w:val="vi-VN"/>
        </w:rPr>
        <w:t xml:space="preserve">thống. </w:t>
      </w:r>
      <w:r w:rsidR="00CD6178" w:rsidRPr="00B604A3">
        <w:rPr>
          <w:b w:val="0"/>
          <w:sz w:val="26"/>
          <w:szCs w:val="26"/>
        </w:rPr>
        <w:t>Bên cạnh đó, admin còn quản lý nhân viên bằng cách lưu lại thông tin của nhân viên gồm: tên nhân viên, mã số nhân viên, sdt, địa chỉ, chức vụ....</w:t>
      </w:r>
    </w:p>
    <w:p w14:paraId="6B2EDB57" w14:textId="77777777" w:rsidR="00EB790A" w:rsidRPr="00B604A3" w:rsidRDefault="00EB790A" w:rsidP="00EB790A">
      <w:pPr>
        <w:pStyle w:val="Tiumccp1"/>
        <w:jc w:val="both"/>
        <w:rPr>
          <w:b w:val="0"/>
          <w:sz w:val="26"/>
          <w:szCs w:val="26"/>
        </w:rPr>
      </w:pPr>
      <w:r w:rsidRPr="00B604A3">
        <w:rPr>
          <w:b w:val="0"/>
          <w:sz w:val="26"/>
          <w:szCs w:val="26"/>
        </w:rPr>
        <w:t xml:space="preserve">admin có thể quản lý lịch thi đấu với các chức năng như cập nhật, thêm, xoá lịch thi đấu. Nhằm mục đích để quản lý lịch thi đấu của các đội bóng dễ dàng hơn và có thể điều chỉnh </w:t>
      </w:r>
      <w:r w:rsidRPr="00B604A3">
        <w:rPr>
          <w:b w:val="0"/>
          <w:sz w:val="26"/>
          <w:szCs w:val="26"/>
        </w:rPr>
        <w:lastRenderedPageBreak/>
        <w:t>hợp lý khi các đội bóng gặp khó khăn về lịch thi đấu hoặc không thể tham gia vì một số lý do đặc biệt</w:t>
      </w:r>
    </w:p>
    <w:p w14:paraId="7FA192E3" w14:textId="3FFD4B06" w:rsidR="00EB790A" w:rsidRPr="00B604A3" w:rsidRDefault="00D532AD" w:rsidP="00D532AD">
      <w:pPr>
        <w:pStyle w:val="Tiumccp1"/>
        <w:tabs>
          <w:tab w:val="clear" w:pos="6379"/>
          <w:tab w:val="center" w:pos="0"/>
        </w:tabs>
        <w:jc w:val="both"/>
        <w:rPr>
          <w:b w:val="0"/>
          <w:sz w:val="26"/>
          <w:szCs w:val="26"/>
        </w:rPr>
      </w:pPr>
      <w:r>
        <w:rPr>
          <w:b w:val="0"/>
          <w:sz w:val="26"/>
          <w:szCs w:val="26"/>
        </w:rPr>
        <w:tab/>
      </w:r>
      <w:r w:rsidR="00EB790A" w:rsidRPr="00B604A3">
        <w:rPr>
          <w:b w:val="0"/>
          <w:sz w:val="26"/>
          <w:szCs w:val="26"/>
        </w:rPr>
        <w:t>Bên cạnh đó, admin có quyền quản lý hồ sơ cầu thủ của toàn giải. Danh sách các cầu thủ sẽ được câu lạc bộ cập nhật lên hệ thống vào mỗi mùa hoặc vào mỗi đợt chuyển nhượng diễn ra. Admin sẽ quản lý danh sách cầu thủ đó và đối chiếu với bên câu lạc bộ để tránh trường hợp bị sai sót.</w:t>
      </w:r>
    </w:p>
    <w:p w14:paraId="748CF916" w14:textId="24D1AFAD" w:rsidR="00EB790A" w:rsidRPr="00B604A3" w:rsidRDefault="00D532AD" w:rsidP="00D532AD">
      <w:pPr>
        <w:pStyle w:val="Tiumccp1"/>
        <w:tabs>
          <w:tab w:val="clear" w:pos="6379"/>
          <w:tab w:val="center" w:pos="0"/>
        </w:tabs>
        <w:jc w:val="both"/>
        <w:rPr>
          <w:b w:val="0"/>
          <w:sz w:val="26"/>
          <w:szCs w:val="26"/>
        </w:rPr>
      </w:pPr>
      <w:r>
        <w:rPr>
          <w:b w:val="0"/>
          <w:sz w:val="26"/>
          <w:szCs w:val="26"/>
        </w:rPr>
        <w:tab/>
      </w:r>
      <w:r w:rsidR="00EB790A" w:rsidRPr="00B604A3">
        <w:rPr>
          <w:b w:val="0"/>
          <w:sz w:val="26"/>
          <w:szCs w:val="26"/>
        </w:rPr>
        <w:t xml:space="preserve">Ngoài việc quản lý hồ sơ cầu thủ của toàn giải, admin còn quyền quản lý hồ sơ câu lạc bộ. Khi mùa giải mới bắt đầu sẽ có một số đội lên hạng và xuống hạng thì admin sẽ có nhiệm vụ cập nhật, thêm, xoá, sửa lại các danh sách câu lạc bộ </w:t>
      </w:r>
      <w:proofErr w:type="gramStart"/>
      <w:r w:rsidR="00EB790A" w:rsidRPr="00B604A3">
        <w:rPr>
          <w:b w:val="0"/>
          <w:sz w:val="26"/>
          <w:szCs w:val="26"/>
        </w:rPr>
        <w:t>này.Admin</w:t>
      </w:r>
      <w:proofErr w:type="gramEnd"/>
      <w:r w:rsidR="00EB790A" w:rsidRPr="00B604A3">
        <w:rPr>
          <w:b w:val="0"/>
          <w:sz w:val="26"/>
          <w:szCs w:val="26"/>
        </w:rPr>
        <w:t xml:space="preserve"> sẽ thêm các đội được lên hạng vào danh sách và xoá các đội xuống hạng ra khỏi danh sách. </w:t>
      </w:r>
    </w:p>
    <w:p w14:paraId="5F3CAD1D" w14:textId="77777777" w:rsidR="00EB790A" w:rsidRPr="00B604A3" w:rsidRDefault="00EB790A" w:rsidP="00D532AD">
      <w:pPr>
        <w:pStyle w:val="Tiumccp1"/>
        <w:ind w:firstLine="720"/>
        <w:jc w:val="both"/>
        <w:rPr>
          <w:b w:val="0"/>
          <w:sz w:val="26"/>
          <w:szCs w:val="26"/>
        </w:rPr>
      </w:pPr>
      <w:r w:rsidRPr="00B604A3">
        <w:rPr>
          <w:b w:val="0"/>
          <w:sz w:val="26"/>
          <w:szCs w:val="26"/>
        </w:rPr>
        <w:t>Hơn thế, admin có chức năng quản lý hồ sơ mùa giải. Admin có nhiệm vụ quản lý hồ sơ của cả mùa giải về các thống kê lưu lại sau mỗi mùa giải</w:t>
      </w:r>
    </w:p>
    <w:p w14:paraId="35CA0F92" w14:textId="77777777" w:rsidR="00EB790A" w:rsidRPr="00B604A3" w:rsidRDefault="00EB790A" w:rsidP="00EB790A">
      <w:pPr>
        <w:pStyle w:val="Tiumccp1"/>
        <w:jc w:val="both"/>
        <w:rPr>
          <w:b w:val="0"/>
          <w:sz w:val="26"/>
          <w:szCs w:val="26"/>
        </w:rPr>
      </w:pPr>
      <w:r w:rsidRPr="00B604A3">
        <w:rPr>
          <w:b w:val="0"/>
          <w:sz w:val="26"/>
          <w:szCs w:val="26"/>
        </w:rPr>
        <w:t xml:space="preserve">Ngoài ra, admin quản lý kết quả thi đấu. Sau mỗi trận đấu, admin sẽ thêm các kết quả của mỗi trận đấu diễn ra lên hệ thống để người dùng có thể xem kết quả ngay lập tức. Nếu admin nhập kết quả sai, admin có quyền sửa kết quả </w:t>
      </w:r>
      <w:proofErr w:type="gramStart"/>
      <w:r w:rsidRPr="00B604A3">
        <w:rPr>
          <w:b w:val="0"/>
          <w:sz w:val="26"/>
          <w:szCs w:val="26"/>
        </w:rPr>
        <w:t>lại.Nếu</w:t>
      </w:r>
      <w:proofErr w:type="gramEnd"/>
      <w:r w:rsidRPr="00B604A3">
        <w:rPr>
          <w:b w:val="0"/>
          <w:sz w:val="26"/>
          <w:szCs w:val="26"/>
        </w:rPr>
        <w:t xml:space="preserve"> trận đấu có tỉ số mới, admin có quyền cập nhật lại tỉ số mới nhất</w:t>
      </w:r>
    </w:p>
    <w:p w14:paraId="23C42C4E" w14:textId="77777777" w:rsidR="00EB790A" w:rsidRPr="00B604A3" w:rsidRDefault="00EB790A" w:rsidP="00D532AD">
      <w:pPr>
        <w:pStyle w:val="Tiumccp1"/>
        <w:ind w:firstLine="720"/>
        <w:jc w:val="both"/>
        <w:rPr>
          <w:b w:val="0"/>
          <w:sz w:val="26"/>
          <w:szCs w:val="26"/>
        </w:rPr>
      </w:pPr>
      <w:r w:rsidRPr="00B604A3">
        <w:rPr>
          <w:b w:val="0"/>
          <w:sz w:val="26"/>
          <w:szCs w:val="26"/>
        </w:rPr>
        <w:t>Và phần quan trọng là quản lý bảng xếp hạng, admin có quyền thêm bảng xếp hạng ở đầu mỗi mùa giải và cập nhật lại các vị trí trên bảng xếp hạng khi có kết quả thay đổi giữa các đội bóng. Không những vậy, những đội không đủ điều kiện tham gia Premier League sẽ bị đưa xuống đá giải hạng nhất thì admin có quyền xoá các đội bóng đó ra khỏi bảng xếp hạng.</w:t>
      </w:r>
    </w:p>
    <w:p w14:paraId="37E48520" w14:textId="77777777" w:rsidR="00EB790A" w:rsidRPr="00B604A3" w:rsidRDefault="00EB790A" w:rsidP="00D532AD">
      <w:pPr>
        <w:pStyle w:val="Tiumccp1"/>
        <w:ind w:firstLine="720"/>
        <w:jc w:val="both"/>
        <w:rPr>
          <w:b w:val="0"/>
          <w:sz w:val="26"/>
          <w:szCs w:val="26"/>
        </w:rPr>
      </w:pPr>
      <w:r w:rsidRPr="00B604A3">
        <w:rPr>
          <w:b w:val="0"/>
          <w:sz w:val="26"/>
          <w:szCs w:val="26"/>
        </w:rPr>
        <w:t xml:space="preserve">Cuối cùng, admin có quyền quản lý tài khoản người </w:t>
      </w:r>
      <w:proofErr w:type="gramStart"/>
      <w:r w:rsidRPr="00B604A3">
        <w:rPr>
          <w:b w:val="0"/>
          <w:sz w:val="26"/>
          <w:szCs w:val="26"/>
        </w:rPr>
        <w:t>dùng.Admin</w:t>
      </w:r>
      <w:proofErr w:type="gramEnd"/>
      <w:r w:rsidRPr="00B604A3">
        <w:rPr>
          <w:b w:val="0"/>
          <w:sz w:val="26"/>
          <w:szCs w:val="26"/>
        </w:rPr>
        <w:t xml:space="preserve"> có quyền thêm người dùng và cấp các chức năng cần thiết cho user đó hoặc cập nhật lại các tài khoản cần cập nhật và xoá các user khi cần thiết.</w:t>
      </w:r>
    </w:p>
    <w:p w14:paraId="0E47A116" w14:textId="77777777" w:rsidR="00EB790A" w:rsidRPr="00CD6178" w:rsidRDefault="00EB790A" w:rsidP="00CD6178">
      <w:pPr>
        <w:pStyle w:val="Tiumccp1"/>
        <w:jc w:val="both"/>
        <w:rPr>
          <w:b w:val="0"/>
        </w:rPr>
      </w:pPr>
    </w:p>
    <w:p w14:paraId="644BE770" w14:textId="70F07E8B" w:rsidR="00CD6178" w:rsidRDefault="00CD6178" w:rsidP="00C60D28">
      <w:pPr>
        <w:pStyle w:val="Tiumccp1"/>
        <w:jc w:val="both"/>
      </w:pPr>
    </w:p>
    <w:p w14:paraId="55339740" w14:textId="77777777" w:rsidR="00D532AD" w:rsidRPr="00FE6010" w:rsidRDefault="00D532AD" w:rsidP="00C60D28">
      <w:pPr>
        <w:pStyle w:val="Tiumccp1"/>
        <w:jc w:val="both"/>
      </w:pPr>
    </w:p>
    <w:p w14:paraId="54888A06" w14:textId="1C53C4A7" w:rsidR="004A2284" w:rsidRPr="00F020D1" w:rsidRDefault="004A2284" w:rsidP="00DC5B1A">
      <w:pPr>
        <w:pStyle w:val="Chng"/>
        <w:jc w:val="left"/>
      </w:pPr>
      <w:bookmarkStart w:id="21" w:name="_Toc69133881"/>
      <w:bookmarkStart w:id="22" w:name="_Toc150520860"/>
      <w:r w:rsidRPr="00F020D1">
        <w:lastRenderedPageBreak/>
        <w:t xml:space="preserve">CHƯƠNG </w:t>
      </w:r>
      <w:r w:rsidR="00F374C9" w:rsidRPr="00F020D1">
        <w:t>2</w:t>
      </w:r>
      <w:r w:rsidRPr="00F020D1">
        <w:t xml:space="preserve"> – PHÂN TÍCH YÊU CẦU</w:t>
      </w:r>
      <w:bookmarkEnd w:id="21"/>
      <w:bookmarkEnd w:id="22"/>
    </w:p>
    <w:p w14:paraId="5AB2603A" w14:textId="155BEE6B" w:rsidR="00C73239" w:rsidRPr="008A6F7F" w:rsidRDefault="004A2284" w:rsidP="008A6F7F">
      <w:pPr>
        <w:pStyle w:val="Tiumccp1"/>
        <w:numPr>
          <w:ilvl w:val="0"/>
          <w:numId w:val="47"/>
        </w:numPr>
      </w:pPr>
      <w:bookmarkStart w:id="23" w:name="_Toc69133882"/>
      <w:r w:rsidRPr="008A6F7F">
        <w:t>Đặc tả yêu cầu</w:t>
      </w:r>
      <w:bookmarkEnd w:id="23"/>
    </w:p>
    <w:p w14:paraId="2A677136" w14:textId="77777777" w:rsidR="00796651" w:rsidRDefault="00796651" w:rsidP="00796651">
      <w:pPr>
        <w:pStyle w:val="Nidungvnbn"/>
      </w:pPr>
      <w:r>
        <w:t>Hệ thống quản lý giải bóng đá ngoại hạng anh được xây dựng với các yêu cầu sau:</w:t>
      </w:r>
    </w:p>
    <w:p w14:paraId="5D6EF58A" w14:textId="77777777" w:rsidR="00796651" w:rsidRDefault="00796651" w:rsidP="00796651">
      <w:pPr>
        <w:pStyle w:val="Nidungvnbn"/>
        <w:numPr>
          <w:ilvl w:val="0"/>
          <w:numId w:val="2"/>
        </w:numPr>
      </w:pPr>
      <w:r>
        <w:t>Xây dựng hệ thống phần mềm quản lý cần có những chức năng:</w:t>
      </w:r>
    </w:p>
    <w:p w14:paraId="04CE8F92" w14:textId="77777777" w:rsidR="00796651" w:rsidRDefault="00796651" w:rsidP="00796651">
      <w:pPr>
        <w:pStyle w:val="Nidungvnbn"/>
        <w:numPr>
          <w:ilvl w:val="1"/>
          <w:numId w:val="1"/>
        </w:numPr>
      </w:pPr>
      <w:r>
        <w:t>Quản lý hồ sơ câu lạc bộ</w:t>
      </w:r>
    </w:p>
    <w:p w14:paraId="03667EC1" w14:textId="77777777" w:rsidR="00796651" w:rsidRDefault="00796651" w:rsidP="00796651">
      <w:pPr>
        <w:pStyle w:val="Nidungvnbn"/>
        <w:numPr>
          <w:ilvl w:val="1"/>
          <w:numId w:val="1"/>
        </w:numPr>
      </w:pPr>
      <w:r>
        <w:t>Quản lý hồ sơ cầu thủ</w:t>
      </w:r>
    </w:p>
    <w:p w14:paraId="0E1953C2" w14:textId="77777777" w:rsidR="00796651" w:rsidRDefault="00796651" w:rsidP="00796651">
      <w:pPr>
        <w:pStyle w:val="Nidungvnbn"/>
        <w:numPr>
          <w:ilvl w:val="1"/>
          <w:numId w:val="1"/>
        </w:numPr>
      </w:pPr>
      <w:r>
        <w:t xml:space="preserve">Quản lý lịch thi dấu </w:t>
      </w:r>
    </w:p>
    <w:p w14:paraId="7CAF024E" w14:textId="77777777" w:rsidR="00796651" w:rsidRDefault="00796651" w:rsidP="00796651">
      <w:pPr>
        <w:pStyle w:val="Nidungvnbn"/>
        <w:numPr>
          <w:ilvl w:val="1"/>
          <w:numId w:val="1"/>
        </w:numPr>
      </w:pPr>
      <w:r>
        <w:t>Quản lý kết quả thi đấu</w:t>
      </w:r>
    </w:p>
    <w:p w14:paraId="60F85974" w14:textId="77777777" w:rsidR="00796651" w:rsidRDefault="00796651" w:rsidP="00796651">
      <w:pPr>
        <w:pStyle w:val="Nidungvnbn"/>
        <w:numPr>
          <w:ilvl w:val="1"/>
          <w:numId w:val="1"/>
        </w:numPr>
      </w:pPr>
      <w:r>
        <w:t>Quản lý doanh thu giải đấu</w:t>
      </w:r>
    </w:p>
    <w:p w14:paraId="328C9F5E" w14:textId="77777777" w:rsidR="00796651" w:rsidRDefault="00796651" w:rsidP="00796651">
      <w:pPr>
        <w:pStyle w:val="Nidungvnbn"/>
        <w:numPr>
          <w:ilvl w:val="1"/>
          <w:numId w:val="1"/>
        </w:numPr>
      </w:pPr>
      <w:r>
        <w:t xml:space="preserve">Quản lý bảng xếp hạng </w:t>
      </w:r>
    </w:p>
    <w:p w14:paraId="57CAA606" w14:textId="77777777" w:rsidR="00796651" w:rsidRDefault="00796651" w:rsidP="00796651">
      <w:pPr>
        <w:pStyle w:val="Nidungvnbn"/>
        <w:numPr>
          <w:ilvl w:val="0"/>
          <w:numId w:val="2"/>
        </w:numPr>
      </w:pPr>
      <w:r>
        <w:t>Các ràng buộc về thực thi và thiết kế của hệ thống quản lý:</w:t>
      </w:r>
    </w:p>
    <w:p w14:paraId="14501BF5" w14:textId="77777777" w:rsidR="00796651" w:rsidRDefault="00796651" w:rsidP="00796651">
      <w:pPr>
        <w:pStyle w:val="Nidungvnbn"/>
        <w:numPr>
          <w:ilvl w:val="1"/>
          <w:numId w:val="1"/>
        </w:numPr>
      </w:pPr>
      <w:r>
        <w:t>Giao diện chương trình được thiết kế đúng theo yêu cầu, đầy đủ chức năng, dễ nhìn, dễ dùng, dễ nhớ, thân thiện với người dùng.</w:t>
      </w:r>
    </w:p>
    <w:p w14:paraId="604D4F6F" w14:textId="77777777" w:rsidR="00796651" w:rsidRDefault="00796651" w:rsidP="00796651">
      <w:pPr>
        <w:pStyle w:val="Nidungvnbn"/>
        <w:numPr>
          <w:ilvl w:val="1"/>
          <w:numId w:val="1"/>
        </w:numPr>
      </w:pPr>
      <w:r>
        <w:t>Triển khai nhanh.</w:t>
      </w:r>
    </w:p>
    <w:p w14:paraId="10ED2F77" w14:textId="77777777" w:rsidR="00796651" w:rsidRDefault="00796651" w:rsidP="00796651">
      <w:pPr>
        <w:pStyle w:val="Nidungvnbn"/>
        <w:numPr>
          <w:ilvl w:val="1"/>
          <w:numId w:val="1"/>
        </w:numPr>
      </w:pPr>
      <w:r>
        <w:t>Hệ thống hoạt động ổn định 24/7.</w:t>
      </w:r>
    </w:p>
    <w:p w14:paraId="7642AF69" w14:textId="77777777" w:rsidR="00796651" w:rsidRDefault="00796651" w:rsidP="00796651">
      <w:pPr>
        <w:pStyle w:val="Nidungvnbn"/>
        <w:numPr>
          <w:ilvl w:val="1"/>
          <w:numId w:val="1"/>
        </w:numPr>
      </w:pPr>
      <w:r w:rsidRPr="004A0917">
        <w:t>Hệ thống báo cáo, các đơn vị có thể tự tùy chỉnh dễ dàng.</w:t>
      </w:r>
    </w:p>
    <w:p w14:paraId="77503E69" w14:textId="77777777" w:rsidR="00796651" w:rsidRDefault="00796651" w:rsidP="00796651">
      <w:pPr>
        <w:pStyle w:val="Nidungvnbn"/>
        <w:numPr>
          <w:ilvl w:val="1"/>
          <w:numId w:val="1"/>
        </w:numPr>
      </w:pPr>
      <w:r>
        <w:t>Đáp ứng số lượng lớn lượt truy cập cùng lúc.</w:t>
      </w:r>
    </w:p>
    <w:p w14:paraId="5C77384E" w14:textId="77777777" w:rsidR="00796651" w:rsidRPr="00F5634C" w:rsidRDefault="00796651" w:rsidP="00796651"/>
    <w:p w14:paraId="1F361202" w14:textId="7728FBD1" w:rsidR="00655437" w:rsidRPr="008A6F7F" w:rsidRDefault="004A2284" w:rsidP="008A6F7F">
      <w:pPr>
        <w:pStyle w:val="Tiumccp1"/>
        <w:numPr>
          <w:ilvl w:val="0"/>
          <w:numId w:val="47"/>
        </w:numPr>
      </w:pPr>
      <w:bookmarkStart w:id="24" w:name="_Toc69133883"/>
      <w:r w:rsidRPr="008A6F7F">
        <w:t>Các tác nhân trong hệ thống</w:t>
      </w:r>
      <w:bookmarkEnd w:id="24"/>
      <w:r w:rsidRPr="008A6F7F">
        <w:t xml:space="preserve"> </w:t>
      </w:r>
    </w:p>
    <w:p w14:paraId="165222ED" w14:textId="08F6F2F9" w:rsidR="00445043" w:rsidRPr="00CB0AA5" w:rsidRDefault="00CB0AA5" w:rsidP="008A6F7F">
      <w:pPr>
        <w:pStyle w:val="Tiumccp1"/>
        <w:ind w:firstLine="720"/>
        <w:rPr>
          <w:b w:val="0"/>
          <w:i/>
          <w:lang w:val="vi-VN"/>
        </w:rPr>
      </w:pPr>
      <w:r w:rsidRPr="00CB0AA5">
        <w:rPr>
          <w:b w:val="0"/>
          <w:i/>
          <w:lang w:val="vi-VN"/>
        </w:rPr>
        <w:t>(Trình bày trong Slide PPT)</w:t>
      </w:r>
    </w:p>
    <w:p w14:paraId="4B6B633A" w14:textId="77777777" w:rsidR="00CB0AA5" w:rsidRDefault="00CB0AA5" w:rsidP="00D049D5">
      <w:pPr>
        <w:pStyle w:val="Chng"/>
        <w:jc w:val="left"/>
      </w:pPr>
      <w:bookmarkStart w:id="25" w:name="_Toc69133886"/>
    </w:p>
    <w:p w14:paraId="0BC6F16F" w14:textId="77777777" w:rsidR="00CB0AA5" w:rsidRDefault="00CB0AA5" w:rsidP="00D049D5">
      <w:pPr>
        <w:pStyle w:val="Chng"/>
        <w:jc w:val="left"/>
      </w:pPr>
    </w:p>
    <w:p w14:paraId="50C9B2EA" w14:textId="77777777" w:rsidR="00CB0AA5" w:rsidRDefault="00CB0AA5" w:rsidP="00D049D5">
      <w:pPr>
        <w:pStyle w:val="Chng"/>
        <w:jc w:val="left"/>
      </w:pPr>
    </w:p>
    <w:p w14:paraId="2D899FED" w14:textId="5EDC9C85" w:rsidR="00CB0AA5" w:rsidRDefault="00CB0AA5" w:rsidP="00D049D5">
      <w:pPr>
        <w:pStyle w:val="Chng"/>
        <w:jc w:val="left"/>
      </w:pPr>
    </w:p>
    <w:p w14:paraId="506D9606" w14:textId="77777777" w:rsidR="008A6F7F" w:rsidRDefault="008A6F7F" w:rsidP="00D049D5">
      <w:pPr>
        <w:pStyle w:val="Chng"/>
        <w:jc w:val="left"/>
      </w:pPr>
    </w:p>
    <w:p w14:paraId="4A0F2EC7" w14:textId="6ABBAB1A" w:rsidR="004A2284" w:rsidRPr="00F020D1" w:rsidRDefault="004A2284" w:rsidP="00D049D5">
      <w:pPr>
        <w:pStyle w:val="Chng"/>
        <w:jc w:val="left"/>
      </w:pPr>
      <w:bookmarkStart w:id="26" w:name="_Toc150520861"/>
      <w:r w:rsidRPr="00F020D1">
        <w:lastRenderedPageBreak/>
        <w:t xml:space="preserve">CHƯƠNG </w:t>
      </w:r>
      <w:r w:rsidR="00053763">
        <w:t>3</w:t>
      </w:r>
      <w:r w:rsidR="0068256F">
        <w:t xml:space="preserve"> </w:t>
      </w:r>
      <w:r w:rsidR="0067410A">
        <w:t>–</w:t>
      </w:r>
      <w:r w:rsidRPr="00F020D1">
        <w:t xml:space="preserve"> THIẾT KẾ YÊU CẦU</w:t>
      </w:r>
      <w:bookmarkEnd w:id="25"/>
      <w:bookmarkEnd w:id="26"/>
    </w:p>
    <w:p w14:paraId="43826F65" w14:textId="3D83213C" w:rsidR="004A2284" w:rsidRPr="00CB0AA5" w:rsidRDefault="00CB0AA5" w:rsidP="00CB0AA5">
      <w:pPr>
        <w:pStyle w:val="Tiumccp1"/>
        <w:numPr>
          <w:ilvl w:val="0"/>
          <w:numId w:val="46"/>
        </w:numPr>
      </w:pPr>
      <w:bookmarkStart w:id="27" w:name="_Toc69133887"/>
      <w:r w:rsidRPr="00CB0AA5">
        <w:t>Sơ đồ Use Case</w:t>
      </w:r>
      <w:bookmarkEnd w:id="27"/>
      <w:r w:rsidR="004A2284" w:rsidRPr="00CB0AA5">
        <w:tab/>
      </w:r>
    </w:p>
    <w:p w14:paraId="01E86EA9" w14:textId="77777777" w:rsidR="00B9666A" w:rsidRDefault="00796651" w:rsidP="00B9666A">
      <w:pPr>
        <w:pStyle w:val="Caption"/>
        <w:keepNext/>
      </w:pPr>
      <w:r>
        <w:rPr>
          <w:noProof/>
        </w:rPr>
        <w:drawing>
          <wp:inline distT="0" distB="0" distL="0" distR="0" wp14:anchorId="1846B488" wp14:editId="74960B91">
            <wp:extent cx="5791835" cy="674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70441337_271227204658574_6836799231476329235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1835" cy="6743700"/>
                    </a:xfrm>
                    <a:prstGeom prst="rect">
                      <a:avLst/>
                    </a:prstGeom>
                  </pic:spPr>
                </pic:pic>
              </a:graphicData>
            </a:graphic>
          </wp:inline>
        </w:drawing>
      </w:r>
    </w:p>
    <w:p w14:paraId="34008525" w14:textId="1300BC34" w:rsidR="00B9666A" w:rsidRPr="00AD56E6" w:rsidRDefault="00B9666A" w:rsidP="00B9666A">
      <w:pPr>
        <w:pStyle w:val="Caption"/>
      </w:pPr>
      <w:bookmarkStart w:id="28" w:name="_Toc150521962"/>
      <w:r>
        <w:t xml:space="preserve">Hình </w:t>
      </w:r>
      <w:r>
        <w:fldChar w:fldCharType="begin"/>
      </w:r>
      <w:r>
        <w:instrText xml:space="preserve"> STYLEREF 1 \s </w:instrText>
      </w:r>
      <w:r>
        <w:fldChar w:fldCharType="separate"/>
      </w:r>
      <w:r>
        <w:rPr>
          <w:noProof/>
        </w:rPr>
        <w:t>0</w:t>
      </w:r>
      <w:r>
        <w:fldChar w:fldCharType="end"/>
      </w:r>
      <w:r>
        <w:t>.</w:t>
      </w:r>
      <w:r>
        <w:fldChar w:fldCharType="begin"/>
      </w:r>
      <w:r>
        <w:instrText xml:space="preserve"> SEQ Hình \* ARABIC \s 1 </w:instrText>
      </w:r>
      <w:r>
        <w:fldChar w:fldCharType="separate"/>
      </w:r>
      <w:r>
        <w:rPr>
          <w:noProof/>
        </w:rPr>
        <w:t>1</w:t>
      </w:r>
      <w:r>
        <w:fldChar w:fldCharType="end"/>
      </w:r>
      <w:r w:rsidRPr="00B9666A">
        <w:t xml:space="preserve"> </w:t>
      </w:r>
      <w:r w:rsidRPr="00AD56E6">
        <w:t>Sơ đồ usecase tổng quát</w:t>
      </w:r>
      <w:bookmarkEnd w:id="28"/>
    </w:p>
    <w:p w14:paraId="5DF90E3D" w14:textId="255FB6D0" w:rsidR="00D74DCF" w:rsidRPr="00F2270A" w:rsidRDefault="00D74DCF" w:rsidP="00F2270A"/>
    <w:p w14:paraId="43AA68CA" w14:textId="6772A8DC" w:rsidR="00CF5AB1" w:rsidRDefault="004A2284" w:rsidP="00CB0AA5">
      <w:pPr>
        <w:pStyle w:val="Tiumccp1"/>
        <w:numPr>
          <w:ilvl w:val="0"/>
          <w:numId w:val="46"/>
        </w:numPr>
      </w:pPr>
      <w:bookmarkStart w:id="29" w:name="_Toc69133888"/>
      <w:r w:rsidRPr="00FE6010">
        <w:t>Đặc tả Use Case</w:t>
      </w:r>
      <w:bookmarkEnd w:id="29"/>
    </w:p>
    <w:p w14:paraId="6A5CA9F7" w14:textId="689A9592" w:rsidR="00C47168" w:rsidRPr="00C47168" w:rsidRDefault="00C47168" w:rsidP="00C47168">
      <w:pPr>
        <w:jc w:val="center"/>
        <w:rPr>
          <w:sz w:val="26"/>
          <w:szCs w:val="26"/>
        </w:rPr>
      </w:pPr>
      <w:bookmarkStart w:id="30" w:name="_gjdgxs" w:colFirst="0" w:colLast="0"/>
      <w:bookmarkEnd w:id="30"/>
    </w:p>
    <w:p w14:paraId="57F12D0F" w14:textId="7CE44758" w:rsidR="00B9666A" w:rsidRPr="00B9666A" w:rsidRDefault="00B9666A" w:rsidP="00B9666A">
      <w:pPr>
        <w:jc w:val="center"/>
        <w:rPr>
          <w:sz w:val="26"/>
          <w:szCs w:val="26"/>
        </w:rPr>
      </w:pPr>
      <w:bookmarkStart w:id="31" w:name="_Toc150521914"/>
      <w:r>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1</w:t>
      </w:r>
      <w:r w:rsidR="00E54097">
        <w:fldChar w:fldCharType="end"/>
      </w:r>
      <w:r>
        <w:rPr>
          <w:lang w:val="vi-VN"/>
        </w:rPr>
        <w:t xml:space="preserve"> </w:t>
      </w:r>
      <w:r>
        <w:rPr>
          <w:sz w:val="26"/>
          <w:szCs w:val="26"/>
        </w:rPr>
        <w:t>Đặc tả usecase đăng nhập</w:t>
      </w:r>
      <w:bookmarkEnd w:id="31"/>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1"/>
        <w:gridCol w:w="3980"/>
        <w:gridCol w:w="3560"/>
      </w:tblGrid>
      <w:tr w:rsidR="00C47168" w:rsidRPr="00C47168" w14:paraId="2B885DCE" w14:textId="77777777" w:rsidTr="009A62C7">
        <w:tc>
          <w:tcPr>
            <w:tcW w:w="1571" w:type="dxa"/>
          </w:tcPr>
          <w:p w14:paraId="7FF1634F" w14:textId="77777777" w:rsidR="00C47168" w:rsidRPr="00C47168" w:rsidRDefault="00C47168" w:rsidP="009A62C7">
            <w:pPr>
              <w:spacing w:line="360" w:lineRule="auto"/>
              <w:rPr>
                <w:sz w:val="26"/>
                <w:szCs w:val="26"/>
              </w:rPr>
            </w:pPr>
            <w:r w:rsidRPr="00C47168">
              <w:rPr>
                <w:sz w:val="26"/>
                <w:szCs w:val="26"/>
              </w:rPr>
              <w:t>Mã Use Case</w:t>
            </w:r>
          </w:p>
        </w:tc>
        <w:tc>
          <w:tcPr>
            <w:tcW w:w="7540" w:type="dxa"/>
            <w:gridSpan w:val="2"/>
          </w:tcPr>
          <w:p w14:paraId="6A7BD431" w14:textId="77777777" w:rsidR="00C47168" w:rsidRPr="00C47168" w:rsidRDefault="00C47168" w:rsidP="009A62C7">
            <w:pPr>
              <w:tabs>
                <w:tab w:val="left" w:pos="2610"/>
              </w:tabs>
              <w:spacing w:line="360" w:lineRule="auto"/>
              <w:rPr>
                <w:sz w:val="26"/>
                <w:szCs w:val="26"/>
              </w:rPr>
            </w:pPr>
            <w:r w:rsidRPr="00C47168">
              <w:rPr>
                <w:sz w:val="26"/>
                <w:szCs w:val="26"/>
              </w:rPr>
              <w:t>UC01.</w:t>
            </w:r>
          </w:p>
        </w:tc>
      </w:tr>
      <w:tr w:rsidR="00C47168" w:rsidRPr="00C47168" w14:paraId="67B2547C" w14:textId="77777777" w:rsidTr="009A62C7">
        <w:tc>
          <w:tcPr>
            <w:tcW w:w="1571" w:type="dxa"/>
          </w:tcPr>
          <w:p w14:paraId="298360EF" w14:textId="77777777" w:rsidR="00C47168" w:rsidRPr="00C47168" w:rsidRDefault="00C47168" w:rsidP="009A62C7">
            <w:pPr>
              <w:spacing w:line="360" w:lineRule="auto"/>
              <w:rPr>
                <w:sz w:val="26"/>
                <w:szCs w:val="26"/>
              </w:rPr>
            </w:pPr>
            <w:r w:rsidRPr="00C47168">
              <w:rPr>
                <w:sz w:val="26"/>
                <w:szCs w:val="26"/>
              </w:rPr>
              <w:t>Use case</w:t>
            </w:r>
          </w:p>
        </w:tc>
        <w:tc>
          <w:tcPr>
            <w:tcW w:w="7540" w:type="dxa"/>
            <w:gridSpan w:val="2"/>
          </w:tcPr>
          <w:p w14:paraId="302A7409" w14:textId="77777777" w:rsidR="00C47168" w:rsidRPr="00C47168" w:rsidRDefault="00C47168" w:rsidP="009A62C7">
            <w:pPr>
              <w:spacing w:line="360" w:lineRule="auto"/>
              <w:rPr>
                <w:sz w:val="26"/>
                <w:szCs w:val="26"/>
              </w:rPr>
            </w:pPr>
            <w:r w:rsidRPr="00C47168">
              <w:rPr>
                <w:sz w:val="26"/>
                <w:szCs w:val="26"/>
              </w:rPr>
              <w:t>Đăng nhập.</w:t>
            </w:r>
          </w:p>
        </w:tc>
      </w:tr>
      <w:tr w:rsidR="00C47168" w:rsidRPr="00C47168" w14:paraId="595BD80D" w14:textId="77777777" w:rsidTr="009A62C7">
        <w:tc>
          <w:tcPr>
            <w:tcW w:w="1571" w:type="dxa"/>
          </w:tcPr>
          <w:p w14:paraId="3F60035F" w14:textId="77777777" w:rsidR="00C47168" w:rsidRPr="00C47168" w:rsidRDefault="00C47168" w:rsidP="009A62C7">
            <w:pPr>
              <w:spacing w:line="360" w:lineRule="auto"/>
              <w:rPr>
                <w:sz w:val="26"/>
                <w:szCs w:val="26"/>
              </w:rPr>
            </w:pPr>
            <w:r w:rsidRPr="00C47168">
              <w:rPr>
                <w:sz w:val="26"/>
                <w:szCs w:val="26"/>
              </w:rPr>
              <w:t>Ngữ cảnh</w:t>
            </w:r>
          </w:p>
        </w:tc>
        <w:tc>
          <w:tcPr>
            <w:tcW w:w="7540" w:type="dxa"/>
            <w:gridSpan w:val="2"/>
          </w:tcPr>
          <w:p w14:paraId="616E23AF" w14:textId="77777777" w:rsidR="00C47168" w:rsidRPr="00C47168" w:rsidRDefault="00C47168" w:rsidP="009A62C7">
            <w:pPr>
              <w:spacing w:line="360" w:lineRule="auto"/>
              <w:rPr>
                <w:sz w:val="26"/>
                <w:szCs w:val="26"/>
              </w:rPr>
            </w:pPr>
            <w:r w:rsidRPr="00C47168">
              <w:rPr>
                <w:sz w:val="26"/>
                <w:szCs w:val="26"/>
              </w:rPr>
              <w:t>Đăng nhập vào hệ thống khi đã đăng ký tài khoản trên hệ thống.</w:t>
            </w:r>
          </w:p>
        </w:tc>
      </w:tr>
      <w:tr w:rsidR="00C47168" w:rsidRPr="00C47168" w14:paraId="70BA0492" w14:textId="77777777" w:rsidTr="009A62C7">
        <w:tc>
          <w:tcPr>
            <w:tcW w:w="1571" w:type="dxa"/>
          </w:tcPr>
          <w:p w14:paraId="337C3EA5" w14:textId="77777777" w:rsidR="00C47168" w:rsidRPr="00C47168" w:rsidRDefault="00C47168" w:rsidP="009A62C7">
            <w:pPr>
              <w:spacing w:line="360" w:lineRule="auto"/>
              <w:rPr>
                <w:sz w:val="26"/>
                <w:szCs w:val="26"/>
              </w:rPr>
            </w:pPr>
            <w:r w:rsidRPr="00C47168">
              <w:rPr>
                <w:sz w:val="26"/>
                <w:szCs w:val="26"/>
              </w:rPr>
              <w:t xml:space="preserve">Mô tả </w:t>
            </w:r>
          </w:p>
        </w:tc>
        <w:tc>
          <w:tcPr>
            <w:tcW w:w="7540" w:type="dxa"/>
            <w:gridSpan w:val="2"/>
          </w:tcPr>
          <w:p w14:paraId="407C0434" w14:textId="77777777" w:rsidR="00C47168" w:rsidRPr="00C47168" w:rsidRDefault="00C47168" w:rsidP="009A62C7">
            <w:pPr>
              <w:spacing w:line="360" w:lineRule="auto"/>
              <w:rPr>
                <w:sz w:val="26"/>
                <w:szCs w:val="26"/>
              </w:rPr>
            </w:pPr>
            <w:r w:rsidRPr="00C47168">
              <w:rPr>
                <w:sz w:val="26"/>
                <w:szCs w:val="26"/>
              </w:rPr>
              <w:t>Người dùng đăng nhập vào hệ thống để sử dụng các chức năng của hệ thống.</w:t>
            </w:r>
          </w:p>
        </w:tc>
      </w:tr>
      <w:tr w:rsidR="00C47168" w:rsidRPr="00C47168" w14:paraId="1C156895" w14:textId="77777777" w:rsidTr="009A62C7">
        <w:tc>
          <w:tcPr>
            <w:tcW w:w="1571" w:type="dxa"/>
          </w:tcPr>
          <w:p w14:paraId="2B4E5265" w14:textId="77777777" w:rsidR="00C47168" w:rsidRPr="00C47168" w:rsidRDefault="00C47168" w:rsidP="009A62C7">
            <w:pPr>
              <w:spacing w:line="360" w:lineRule="auto"/>
              <w:rPr>
                <w:sz w:val="26"/>
                <w:szCs w:val="26"/>
              </w:rPr>
            </w:pPr>
            <w:r w:rsidRPr="00C47168">
              <w:rPr>
                <w:sz w:val="26"/>
                <w:szCs w:val="26"/>
              </w:rPr>
              <w:t>Tác nhân</w:t>
            </w:r>
          </w:p>
        </w:tc>
        <w:tc>
          <w:tcPr>
            <w:tcW w:w="7540" w:type="dxa"/>
            <w:gridSpan w:val="2"/>
          </w:tcPr>
          <w:p w14:paraId="76BBC22E" w14:textId="77777777" w:rsidR="00C47168" w:rsidRPr="00C47168" w:rsidRDefault="00C47168" w:rsidP="009A62C7">
            <w:pPr>
              <w:spacing w:line="360" w:lineRule="auto"/>
              <w:rPr>
                <w:sz w:val="26"/>
                <w:szCs w:val="26"/>
              </w:rPr>
            </w:pPr>
            <w:r w:rsidRPr="00C47168">
              <w:rPr>
                <w:sz w:val="26"/>
                <w:szCs w:val="26"/>
              </w:rPr>
              <w:t>Người dùng.</w:t>
            </w:r>
          </w:p>
        </w:tc>
      </w:tr>
      <w:tr w:rsidR="00C47168" w:rsidRPr="00C47168" w14:paraId="71115079" w14:textId="77777777" w:rsidTr="009A62C7">
        <w:tc>
          <w:tcPr>
            <w:tcW w:w="1571" w:type="dxa"/>
          </w:tcPr>
          <w:p w14:paraId="7C59D7FE" w14:textId="77777777" w:rsidR="00C47168" w:rsidRPr="00C47168" w:rsidRDefault="00C47168" w:rsidP="009A62C7">
            <w:pPr>
              <w:spacing w:line="360" w:lineRule="auto"/>
              <w:rPr>
                <w:sz w:val="26"/>
                <w:szCs w:val="26"/>
              </w:rPr>
            </w:pPr>
            <w:r w:rsidRPr="00C47168">
              <w:rPr>
                <w:sz w:val="26"/>
                <w:szCs w:val="26"/>
              </w:rPr>
              <w:t>Sự kiện kích hoạt</w:t>
            </w:r>
          </w:p>
        </w:tc>
        <w:tc>
          <w:tcPr>
            <w:tcW w:w="7540" w:type="dxa"/>
            <w:gridSpan w:val="2"/>
          </w:tcPr>
          <w:p w14:paraId="1DC03080" w14:textId="77777777" w:rsidR="00C47168" w:rsidRPr="00C47168" w:rsidRDefault="00C47168" w:rsidP="009A62C7">
            <w:pPr>
              <w:spacing w:line="360" w:lineRule="auto"/>
              <w:rPr>
                <w:sz w:val="26"/>
                <w:szCs w:val="26"/>
              </w:rPr>
            </w:pPr>
            <w:r w:rsidRPr="00C47168">
              <w:rPr>
                <w:sz w:val="26"/>
                <w:szCs w:val="26"/>
              </w:rPr>
              <w:t>Đăng nhập vào hệ thống.</w:t>
            </w:r>
          </w:p>
        </w:tc>
      </w:tr>
      <w:tr w:rsidR="00C47168" w:rsidRPr="00C47168" w14:paraId="6BAFD233" w14:textId="77777777" w:rsidTr="009A62C7">
        <w:tc>
          <w:tcPr>
            <w:tcW w:w="1571" w:type="dxa"/>
          </w:tcPr>
          <w:p w14:paraId="40493814"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0" w:type="dxa"/>
            <w:gridSpan w:val="2"/>
          </w:tcPr>
          <w:p w14:paraId="53F93680" w14:textId="77777777" w:rsidR="00C47168" w:rsidRPr="00C47168" w:rsidRDefault="00C47168" w:rsidP="009A62C7">
            <w:pPr>
              <w:rPr>
                <w:sz w:val="26"/>
                <w:szCs w:val="26"/>
              </w:rPr>
            </w:pPr>
            <w:r w:rsidRPr="00C47168">
              <w:rPr>
                <w:sz w:val="26"/>
                <w:szCs w:val="26"/>
              </w:rPr>
              <w:t>+ Người dùng đã truy cập vào hệ thống.</w:t>
            </w:r>
          </w:p>
          <w:p w14:paraId="1AACA12C" w14:textId="77777777" w:rsidR="00C47168" w:rsidRPr="00C47168" w:rsidRDefault="00C47168" w:rsidP="009A62C7">
            <w:pPr>
              <w:spacing w:line="360" w:lineRule="auto"/>
              <w:rPr>
                <w:sz w:val="26"/>
                <w:szCs w:val="26"/>
              </w:rPr>
            </w:pPr>
            <w:r w:rsidRPr="00C47168">
              <w:rPr>
                <w:sz w:val="26"/>
                <w:szCs w:val="26"/>
              </w:rPr>
              <w:t>+Tài khoản người dùng đã được đăng ký trên hệ thống.</w:t>
            </w:r>
          </w:p>
        </w:tc>
      </w:tr>
      <w:tr w:rsidR="00C47168" w:rsidRPr="00C47168" w14:paraId="333B1044" w14:textId="77777777" w:rsidTr="009A62C7">
        <w:tc>
          <w:tcPr>
            <w:tcW w:w="1571" w:type="dxa"/>
          </w:tcPr>
          <w:p w14:paraId="531FD7BA" w14:textId="77777777" w:rsidR="00C47168" w:rsidRPr="00C47168" w:rsidRDefault="00C47168" w:rsidP="009A62C7">
            <w:pPr>
              <w:spacing w:line="360" w:lineRule="auto"/>
              <w:rPr>
                <w:sz w:val="26"/>
                <w:szCs w:val="26"/>
              </w:rPr>
            </w:pPr>
            <w:r w:rsidRPr="00C47168">
              <w:rPr>
                <w:sz w:val="26"/>
                <w:szCs w:val="26"/>
              </w:rPr>
              <w:t>Kết quả</w:t>
            </w:r>
          </w:p>
        </w:tc>
        <w:tc>
          <w:tcPr>
            <w:tcW w:w="7540" w:type="dxa"/>
            <w:gridSpan w:val="2"/>
            <w:tcBorders>
              <w:bottom w:val="single" w:sz="4" w:space="0" w:color="000000"/>
            </w:tcBorders>
          </w:tcPr>
          <w:p w14:paraId="07A3D550" w14:textId="77777777" w:rsidR="00C47168" w:rsidRPr="00C47168" w:rsidRDefault="00C47168" w:rsidP="009A62C7">
            <w:pPr>
              <w:spacing w:line="360" w:lineRule="auto"/>
              <w:rPr>
                <w:sz w:val="26"/>
                <w:szCs w:val="26"/>
              </w:rPr>
            </w:pPr>
            <w:r w:rsidRPr="00C47168">
              <w:rPr>
                <w:sz w:val="26"/>
                <w:szCs w:val="26"/>
              </w:rPr>
              <w:t>Người dùng đăng nhập thành công vào hệ thống.</w:t>
            </w:r>
          </w:p>
        </w:tc>
      </w:tr>
      <w:tr w:rsidR="00C47168" w:rsidRPr="00C47168" w14:paraId="52EE185A" w14:textId="77777777" w:rsidTr="009A62C7">
        <w:tc>
          <w:tcPr>
            <w:tcW w:w="1571" w:type="dxa"/>
            <w:vMerge w:val="restart"/>
          </w:tcPr>
          <w:p w14:paraId="7BEBCF00" w14:textId="77777777" w:rsidR="00C47168" w:rsidRPr="00C47168" w:rsidRDefault="00C47168" w:rsidP="009A62C7">
            <w:pPr>
              <w:spacing w:line="360" w:lineRule="auto"/>
              <w:rPr>
                <w:sz w:val="26"/>
                <w:szCs w:val="26"/>
              </w:rPr>
            </w:pPr>
            <w:r w:rsidRPr="00C47168">
              <w:rPr>
                <w:sz w:val="26"/>
                <w:szCs w:val="26"/>
              </w:rPr>
              <w:t>Luồng</w:t>
            </w:r>
          </w:p>
          <w:p w14:paraId="20712C16" w14:textId="77777777" w:rsidR="00C47168" w:rsidRPr="00C47168" w:rsidRDefault="00C47168" w:rsidP="009A62C7">
            <w:pPr>
              <w:spacing w:line="360" w:lineRule="auto"/>
              <w:rPr>
                <w:sz w:val="26"/>
                <w:szCs w:val="26"/>
              </w:rPr>
            </w:pPr>
            <w:r w:rsidRPr="00C47168">
              <w:rPr>
                <w:sz w:val="26"/>
                <w:szCs w:val="26"/>
              </w:rPr>
              <w:t>Sự kiện</w:t>
            </w:r>
          </w:p>
        </w:tc>
        <w:tc>
          <w:tcPr>
            <w:tcW w:w="3980" w:type="dxa"/>
          </w:tcPr>
          <w:p w14:paraId="30B50FDA" w14:textId="77777777" w:rsidR="00C47168" w:rsidRPr="00C47168" w:rsidRDefault="00C47168" w:rsidP="009A62C7">
            <w:pPr>
              <w:spacing w:line="360" w:lineRule="auto"/>
              <w:jc w:val="center"/>
              <w:rPr>
                <w:b/>
                <w:sz w:val="26"/>
                <w:szCs w:val="26"/>
              </w:rPr>
            </w:pPr>
            <w:r w:rsidRPr="00C47168">
              <w:rPr>
                <w:b/>
                <w:sz w:val="26"/>
                <w:szCs w:val="26"/>
              </w:rPr>
              <w:t>Actor</w:t>
            </w:r>
          </w:p>
        </w:tc>
        <w:tc>
          <w:tcPr>
            <w:tcW w:w="3560" w:type="dxa"/>
          </w:tcPr>
          <w:p w14:paraId="2D2DD917"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053540FB" w14:textId="77777777" w:rsidTr="009A62C7">
        <w:tc>
          <w:tcPr>
            <w:tcW w:w="1571" w:type="dxa"/>
            <w:vMerge/>
          </w:tcPr>
          <w:p w14:paraId="13291C19"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0" w:type="dxa"/>
          </w:tcPr>
          <w:p w14:paraId="2B27B809" w14:textId="77777777" w:rsidR="00C47168" w:rsidRPr="00C47168" w:rsidRDefault="00C47168" w:rsidP="009A62C7">
            <w:pPr>
              <w:spacing w:line="360" w:lineRule="auto"/>
              <w:rPr>
                <w:sz w:val="26"/>
                <w:szCs w:val="26"/>
              </w:rPr>
            </w:pPr>
            <w:r w:rsidRPr="00C47168">
              <w:rPr>
                <w:sz w:val="26"/>
                <w:szCs w:val="26"/>
              </w:rPr>
              <w:t>1. Người dùng chọn mục “đăng nhập”.</w:t>
            </w:r>
          </w:p>
        </w:tc>
        <w:tc>
          <w:tcPr>
            <w:tcW w:w="3560" w:type="dxa"/>
          </w:tcPr>
          <w:p w14:paraId="2DCBF9A7" w14:textId="77777777" w:rsidR="00C47168" w:rsidRPr="00C47168" w:rsidRDefault="00C47168" w:rsidP="009A62C7">
            <w:pPr>
              <w:spacing w:line="360" w:lineRule="auto"/>
              <w:rPr>
                <w:sz w:val="26"/>
                <w:szCs w:val="26"/>
              </w:rPr>
            </w:pPr>
            <w:r w:rsidRPr="00C47168">
              <w:rPr>
                <w:sz w:val="26"/>
                <w:szCs w:val="26"/>
              </w:rPr>
              <w:t>1.1 Hệ thống hiển thị giao diện đăng nhập.</w:t>
            </w:r>
          </w:p>
        </w:tc>
      </w:tr>
      <w:tr w:rsidR="00C47168" w:rsidRPr="00C47168" w14:paraId="5F5FE8B9" w14:textId="77777777" w:rsidTr="009A62C7">
        <w:tc>
          <w:tcPr>
            <w:tcW w:w="1571" w:type="dxa"/>
            <w:vMerge/>
          </w:tcPr>
          <w:p w14:paraId="670A9155"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0" w:type="dxa"/>
          </w:tcPr>
          <w:p w14:paraId="1B7653E8" w14:textId="77777777" w:rsidR="00C47168" w:rsidRPr="00C47168" w:rsidRDefault="00C47168" w:rsidP="009A62C7">
            <w:pPr>
              <w:spacing w:line="360" w:lineRule="auto"/>
              <w:rPr>
                <w:sz w:val="26"/>
                <w:szCs w:val="26"/>
              </w:rPr>
            </w:pPr>
            <w:r w:rsidRPr="00C47168">
              <w:rPr>
                <w:sz w:val="26"/>
                <w:szCs w:val="26"/>
              </w:rPr>
              <w:t>2. Người dùng nhập username và password.</w:t>
            </w:r>
          </w:p>
        </w:tc>
        <w:tc>
          <w:tcPr>
            <w:tcW w:w="3560" w:type="dxa"/>
          </w:tcPr>
          <w:p w14:paraId="257D9F95" w14:textId="77777777" w:rsidR="00C47168" w:rsidRPr="00C47168" w:rsidRDefault="00C47168" w:rsidP="009A62C7">
            <w:pPr>
              <w:spacing w:line="360" w:lineRule="auto"/>
              <w:rPr>
                <w:sz w:val="26"/>
                <w:szCs w:val="26"/>
              </w:rPr>
            </w:pPr>
          </w:p>
        </w:tc>
      </w:tr>
      <w:tr w:rsidR="00C47168" w:rsidRPr="00C47168" w14:paraId="19822673" w14:textId="77777777" w:rsidTr="009A62C7">
        <w:tc>
          <w:tcPr>
            <w:tcW w:w="1571" w:type="dxa"/>
            <w:vMerge/>
          </w:tcPr>
          <w:p w14:paraId="7D6FF9FD"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0" w:type="dxa"/>
          </w:tcPr>
          <w:p w14:paraId="4BD6579F" w14:textId="77777777" w:rsidR="00C47168" w:rsidRPr="00C47168" w:rsidRDefault="00C47168" w:rsidP="009A62C7">
            <w:pPr>
              <w:spacing w:line="360" w:lineRule="auto"/>
              <w:rPr>
                <w:sz w:val="26"/>
                <w:szCs w:val="26"/>
              </w:rPr>
            </w:pPr>
            <w:r w:rsidRPr="00C47168">
              <w:rPr>
                <w:sz w:val="26"/>
                <w:szCs w:val="26"/>
              </w:rPr>
              <w:t>3. Người dùng ấn nút “Đăng nhập”.</w:t>
            </w:r>
          </w:p>
        </w:tc>
        <w:tc>
          <w:tcPr>
            <w:tcW w:w="3560" w:type="dxa"/>
          </w:tcPr>
          <w:p w14:paraId="78EC3A36" w14:textId="77777777" w:rsidR="00C47168" w:rsidRPr="00C47168" w:rsidRDefault="00C47168" w:rsidP="009A62C7">
            <w:pPr>
              <w:spacing w:line="360" w:lineRule="auto"/>
              <w:rPr>
                <w:sz w:val="26"/>
                <w:szCs w:val="26"/>
              </w:rPr>
            </w:pPr>
            <w:r w:rsidRPr="00C47168">
              <w:rPr>
                <w:sz w:val="26"/>
                <w:szCs w:val="26"/>
              </w:rPr>
              <w:t>3.1. Hệ thống hiển thị các chức năng của người dùng.</w:t>
            </w:r>
          </w:p>
        </w:tc>
      </w:tr>
      <w:tr w:rsidR="00C47168" w:rsidRPr="00C47168" w14:paraId="1E9CD75C" w14:textId="77777777" w:rsidTr="009A62C7">
        <w:tc>
          <w:tcPr>
            <w:tcW w:w="1571" w:type="dxa"/>
          </w:tcPr>
          <w:p w14:paraId="3109D4EF" w14:textId="77777777" w:rsidR="00C47168" w:rsidRPr="00C47168" w:rsidRDefault="00C47168" w:rsidP="009A62C7">
            <w:pPr>
              <w:spacing w:line="360" w:lineRule="auto"/>
              <w:rPr>
                <w:sz w:val="26"/>
                <w:szCs w:val="26"/>
              </w:rPr>
            </w:pPr>
            <w:r w:rsidRPr="00C47168">
              <w:rPr>
                <w:sz w:val="26"/>
                <w:szCs w:val="26"/>
              </w:rPr>
              <w:t>Ngoại lệ</w:t>
            </w:r>
          </w:p>
        </w:tc>
        <w:tc>
          <w:tcPr>
            <w:tcW w:w="7540" w:type="dxa"/>
            <w:gridSpan w:val="2"/>
          </w:tcPr>
          <w:p w14:paraId="613A8F6B" w14:textId="77777777" w:rsidR="00C47168" w:rsidRPr="00C47168" w:rsidRDefault="00C47168" w:rsidP="009A62C7">
            <w:pPr>
              <w:spacing w:line="360" w:lineRule="auto"/>
              <w:rPr>
                <w:sz w:val="26"/>
                <w:szCs w:val="26"/>
              </w:rPr>
            </w:pPr>
            <w:r w:rsidRPr="00C47168">
              <w:rPr>
                <w:sz w:val="26"/>
                <w:szCs w:val="26"/>
              </w:rPr>
              <w:t>Người dùng nhập sai username và password, hệ thống báo lỗi và yêu cầu nhập lại.</w:t>
            </w:r>
          </w:p>
        </w:tc>
      </w:tr>
    </w:tbl>
    <w:p w14:paraId="01FEB5F3" w14:textId="77777777" w:rsidR="00C47168" w:rsidRPr="00C47168" w:rsidRDefault="00C47168" w:rsidP="00C47168">
      <w:pPr>
        <w:spacing w:line="360" w:lineRule="auto"/>
        <w:rPr>
          <w:sz w:val="26"/>
          <w:szCs w:val="26"/>
        </w:rPr>
      </w:pPr>
    </w:p>
    <w:p w14:paraId="2396D05E" w14:textId="77777777" w:rsidR="00C47168" w:rsidRPr="00C47168" w:rsidRDefault="00C47168" w:rsidP="00C47168">
      <w:pPr>
        <w:spacing w:line="360" w:lineRule="auto"/>
        <w:rPr>
          <w:sz w:val="26"/>
          <w:szCs w:val="26"/>
        </w:rPr>
      </w:pPr>
    </w:p>
    <w:p w14:paraId="2BA0C9C4" w14:textId="4B15116C" w:rsidR="00C47168" w:rsidRPr="00C47168" w:rsidRDefault="00C47168" w:rsidP="00B9666A">
      <w:pPr>
        <w:rPr>
          <w:sz w:val="26"/>
          <w:szCs w:val="26"/>
        </w:rPr>
      </w:pPr>
    </w:p>
    <w:p w14:paraId="3CF1A9B8" w14:textId="2B6BAF5C" w:rsidR="00B9666A" w:rsidRPr="00B9666A" w:rsidRDefault="00B9666A" w:rsidP="00B9666A">
      <w:pPr>
        <w:pStyle w:val="Caption"/>
        <w:keepNext/>
        <w:rPr>
          <w:lang w:val="vi-VN"/>
        </w:rPr>
      </w:pPr>
      <w:bookmarkStart w:id="32" w:name="_Toc150521915"/>
      <w:r>
        <w:lastRenderedPageBreak/>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2</w:t>
      </w:r>
      <w:r w:rsidR="00E54097">
        <w:fldChar w:fldCharType="end"/>
      </w:r>
      <w:r>
        <w:rPr>
          <w:lang w:val="vi-VN"/>
        </w:rPr>
        <w:t xml:space="preserve"> </w:t>
      </w:r>
      <w:r w:rsidRPr="00C47168">
        <w:t>Đặc tả usecase đăng xuất</w:t>
      </w:r>
      <w:bookmarkEnd w:id="32"/>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3986"/>
        <w:gridCol w:w="3555"/>
      </w:tblGrid>
      <w:tr w:rsidR="00C47168" w:rsidRPr="00C47168" w14:paraId="235C7531" w14:textId="77777777" w:rsidTr="009A62C7">
        <w:tc>
          <w:tcPr>
            <w:tcW w:w="1570" w:type="dxa"/>
          </w:tcPr>
          <w:p w14:paraId="52692BC2" w14:textId="77777777" w:rsidR="00C47168" w:rsidRPr="00C47168" w:rsidRDefault="00C47168" w:rsidP="009A62C7">
            <w:pPr>
              <w:spacing w:line="360" w:lineRule="auto"/>
              <w:rPr>
                <w:sz w:val="26"/>
                <w:szCs w:val="26"/>
              </w:rPr>
            </w:pPr>
            <w:r w:rsidRPr="00C47168">
              <w:rPr>
                <w:sz w:val="26"/>
                <w:szCs w:val="26"/>
              </w:rPr>
              <w:t>Mã Use Case</w:t>
            </w:r>
          </w:p>
        </w:tc>
        <w:tc>
          <w:tcPr>
            <w:tcW w:w="7541" w:type="dxa"/>
            <w:gridSpan w:val="2"/>
          </w:tcPr>
          <w:p w14:paraId="27C09D3A" w14:textId="77777777" w:rsidR="00C47168" w:rsidRPr="00C47168" w:rsidRDefault="00C47168" w:rsidP="009A62C7">
            <w:pPr>
              <w:spacing w:line="360" w:lineRule="auto"/>
              <w:rPr>
                <w:sz w:val="26"/>
                <w:szCs w:val="26"/>
              </w:rPr>
            </w:pPr>
            <w:r w:rsidRPr="00C47168">
              <w:rPr>
                <w:sz w:val="26"/>
                <w:szCs w:val="26"/>
              </w:rPr>
              <w:t>UC02.</w:t>
            </w:r>
          </w:p>
        </w:tc>
      </w:tr>
      <w:tr w:rsidR="00C47168" w:rsidRPr="00C47168" w14:paraId="675CB404" w14:textId="77777777" w:rsidTr="009A62C7">
        <w:tc>
          <w:tcPr>
            <w:tcW w:w="1570" w:type="dxa"/>
          </w:tcPr>
          <w:p w14:paraId="2D089857" w14:textId="77777777" w:rsidR="00C47168" w:rsidRPr="00C47168" w:rsidRDefault="00C47168" w:rsidP="009A62C7">
            <w:pPr>
              <w:spacing w:line="360" w:lineRule="auto"/>
              <w:rPr>
                <w:sz w:val="26"/>
                <w:szCs w:val="26"/>
              </w:rPr>
            </w:pPr>
            <w:r w:rsidRPr="00C47168">
              <w:rPr>
                <w:sz w:val="26"/>
                <w:szCs w:val="26"/>
              </w:rPr>
              <w:t>Use case</w:t>
            </w:r>
          </w:p>
        </w:tc>
        <w:tc>
          <w:tcPr>
            <w:tcW w:w="7541" w:type="dxa"/>
            <w:gridSpan w:val="2"/>
          </w:tcPr>
          <w:p w14:paraId="3DC91CA5" w14:textId="77777777" w:rsidR="00C47168" w:rsidRPr="00C47168" w:rsidRDefault="00C47168" w:rsidP="009A62C7">
            <w:pPr>
              <w:spacing w:line="360" w:lineRule="auto"/>
              <w:rPr>
                <w:sz w:val="26"/>
                <w:szCs w:val="26"/>
              </w:rPr>
            </w:pPr>
            <w:r w:rsidRPr="00C47168">
              <w:rPr>
                <w:sz w:val="26"/>
                <w:szCs w:val="26"/>
              </w:rPr>
              <w:t>Đăng xuất.</w:t>
            </w:r>
          </w:p>
        </w:tc>
      </w:tr>
      <w:tr w:rsidR="00C47168" w:rsidRPr="00C47168" w14:paraId="3CDC0AAC" w14:textId="77777777" w:rsidTr="009A62C7">
        <w:tc>
          <w:tcPr>
            <w:tcW w:w="1570" w:type="dxa"/>
          </w:tcPr>
          <w:p w14:paraId="6A72E1A1" w14:textId="77777777" w:rsidR="00C47168" w:rsidRPr="00C47168" w:rsidRDefault="00C47168" w:rsidP="009A62C7">
            <w:pPr>
              <w:spacing w:line="360" w:lineRule="auto"/>
              <w:rPr>
                <w:sz w:val="26"/>
                <w:szCs w:val="26"/>
              </w:rPr>
            </w:pPr>
            <w:r w:rsidRPr="00C47168">
              <w:rPr>
                <w:sz w:val="26"/>
                <w:szCs w:val="26"/>
              </w:rPr>
              <w:t>Ngữ cảnh</w:t>
            </w:r>
          </w:p>
        </w:tc>
        <w:tc>
          <w:tcPr>
            <w:tcW w:w="7541" w:type="dxa"/>
            <w:gridSpan w:val="2"/>
          </w:tcPr>
          <w:p w14:paraId="5446D812" w14:textId="77777777" w:rsidR="00C47168" w:rsidRPr="00C47168" w:rsidRDefault="00C47168" w:rsidP="009A62C7">
            <w:pPr>
              <w:spacing w:line="360" w:lineRule="auto"/>
              <w:rPr>
                <w:sz w:val="26"/>
                <w:szCs w:val="26"/>
              </w:rPr>
            </w:pPr>
            <w:r w:rsidRPr="00C47168">
              <w:rPr>
                <w:sz w:val="26"/>
                <w:szCs w:val="26"/>
              </w:rPr>
              <w:t>Trên website khi đã đăng nhập tài khoản thành công vào hệ thống</w:t>
            </w:r>
          </w:p>
        </w:tc>
      </w:tr>
      <w:tr w:rsidR="00C47168" w:rsidRPr="00C47168" w14:paraId="26E26A87" w14:textId="77777777" w:rsidTr="009A62C7">
        <w:tc>
          <w:tcPr>
            <w:tcW w:w="1570" w:type="dxa"/>
          </w:tcPr>
          <w:p w14:paraId="6092440C" w14:textId="77777777" w:rsidR="00C47168" w:rsidRPr="00C47168" w:rsidRDefault="00C47168" w:rsidP="009A62C7">
            <w:pPr>
              <w:spacing w:line="360" w:lineRule="auto"/>
              <w:rPr>
                <w:sz w:val="26"/>
                <w:szCs w:val="26"/>
              </w:rPr>
            </w:pPr>
            <w:r w:rsidRPr="00C47168">
              <w:rPr>
                <w:sz w:val="26"/>
                <w:szCs w:val="26"/>
              </w:rPr>
              <w:t xml:space="preserve">Mô tả </w:t>
            </w:r>
          </w:p>
        </w:tc>
        <w:tc>
          <w:tcPr>
            <w:tcW w:w="7541" w:type="dxa"/>
            <w:gridSpan w:val="2"/>
          </w:tcPr>
          <w:p w14:paraId="664958D9" w14:textId="77777777" w:rsidR="00C47168" w:rsidRPr="00C47168" w:rsidRDefault="00C47168" w:rsidP="009A62C7">
            <w:pPr>
              <w:spacing w:line="360" w:lineRule="auto"/>
              <w:rPr>
                <w:sz w:val="26"/>
                <w:szCs w:val="26"/>
              </w:rPr>
            </w:pPr>
            <w:r w:rsidRPr="00C47168">
              <w:rPr>
                <w:sz w:val="26"/>
                <w:szCs w:val="26"/>
              </w:rPr>
              <w:t>Người dùng nhấn vào nút đăng xuất để đăng xuất ra khỏi hệ thống</w:t>
            </w:r>
          </w:p>
        </w:tc>
      </w:tr>
      <w:tr w:rsidR="00C47168" w:rsidRPr="00C47168" w14:paraId="561252B1" w14:textId="77777777" w:rsidTr="009A62C7">
        <w:tc>
          <w:tcPr>
            <w:tcW w:w="1570" w:type="dxa"/>
          </w:tcPr>
          <w:p w14:paraId="571D93E2" w14:textId="77777777" w:rsidR="00C47168" w:rsidRPr="00C47168" w:rsidRDefault="00C47168" w:rsidP="009A62C7">
            <w:pPr>
              <w:spacing w:line="360" w:lineRule="auto"/>
              <w:rPr>
                <w:sz w:val="26"/>
                <w:szCs w:val="26"/>
              </w:rPr>
            </w:pPr>
            <w:r w:rsidRPr="00C47168">
              <w:rPr>
                <w:sz w:val="26"/>
                <w:szCs w:val="26"/>
              </w:rPr>
              <w:t>Tác nhân</w:t>
            </w:r>
          </w:p>
        </w:tc>
        <w:tc>
          <w:tcPr>
            <w:tcW w:w="7541" w:type="dxa"/>
            <w:gridSpan w:val="2"/>
          </w:tcPr>
          <w:p w14:paraId="24BF32F3" w14:textId="77777777" w:rsidR="00C47168" w:rsidRPr="00C47168" w:rsidRDefault="00C47168" w:rsidP="009A62C7">
            <w:pPr>
              <w:spacing w:line="360" w:lineRule="auto"/>
              <w:rPr>
                <w:sz w:val="26"/>
                <w:szCs w:val="26"/>
              </w:rPr>
            </w:pPr>
            <w:r w:rsidRPr="00C47168">
              <w:rPr>
                <w:sz w:val="26"/>
                <w:szCs w:val="26"/>
              </w:rPr>
              <w:t>Người dùng</w:t>
            </w:r>
          </w:p>
        </w:tc>
      </w:tr>
      <w:tr w:rsidR="00C47168" w:rsidRPr="00C47168" w14:paraId="5E3027F9" w14:textId="77777777" w:rsidTr="009A62C7">
        <w:tc>
          <w:tcPr>
            <w:tcW w:w="1570" w:type="dxa"/>
          </w:tcPr>
          <w:p w14:paraId="17FB35E8" w14:textId="77777777" w:rsidR="00C47168" w:rsidRPr="00C47168" w:rsidRDefault="00C47168" w:rsidP="009A62C7">
            <w:pPr>
              <w:spacing w:line="360" w:lineRule="auto"/>
              <w:rPr>
                <w:sz w:val="26"/>
                <w:szCs w:val="26"/>
              </w:rPr>
            </w:pPr>
            <w:r w:rsidRPr="00C47168">
              <w:rPr>
                <w:sz w:val="26"/>
                <w:szCs w:val="26"/>
              </w:rPr>
              <w:t>Sự kiện kích hoạt</w:t>
            </w:r>
          </w:p>
        </w:tc>
        <w:tc>
          <w:tcPr>
            <w:tcW w:w="7541" w:type="dxa"/>
            <w:gridSpan w:val="2"/>
          </w:tcPr>
          <w:p w14:paraId="1B4FC473" w14:textId="77777777" w:rsidR="00C47168" w:rsidRPr="00C47168" w:rsidRDefault="00C47168" w:rsidP="009A62C7">
            <w:pPr>
              <w:spacing w:line="360" w:lineRule="auto"/>
              <w:rPr>
                <w:sz w:val="26"/>
                <w:szCs w:val="26"/>
              </w:rPr>
            </w:pPr>
            <w:r w:rsidRPr="00C47168">
              <w:rPr>
                <w:sz w:val="26"/>
                <w:szCs w:val="26"/>
              </w:rPr>
              <w:t>Đăng xuất khỏi hệ thống.</w:t>
            </w:r>
          </w:p>
        </w:tc>
      </w:tr>
      <w:tr w:rsidR="00C47168" w:rsidRPr="00C47168" w14:paraId="26053E03" w14:textId="77777777" w:rsidTr="009A62C7">
        <w:tc>
          <w:tcPr>
            <w:tcW w:w="1570" w:type="dxa"/>
          </w:tcPr>
          <w:p w14:paraId="787A5E22"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1" w:type="dxa"/>
            <w:gridSpan w:val="2"/>
          </w:tcPr>
          <w:p w14:paraId="097A4706" w14:textId="77777777" w:rsidR="00C47168" w:rsidRPr="00C47168" w:rsidRDefault="00C47168" w:rsidP="009A62C7">
            <w:pPr>
              <w:rPr>
                <w:sz w:val="26"/>
                <w:szCs w:val="26"/>
              </w:rPr>
            </w:pPr>
            <w:r w:rsidRPr="00C47168">
              <w:rPr>
                <w:sz w:val="26"/>
                <w:szCs w:val="26"/>
              </w:rPr>
              <w:t>+ Người dùng đã truy cập vào được website.</w:t>
            </w:r>
          </w:p>
          <w:p w14:paraId="330370A5" w14:textId="77777777" w:rsidR="00C47168" w:rsidRPr="00C47168" w:rsidRDefault="00C47168" w:rsidP="009A62C7">
            <w:pPr>
              <w:rPr>
                <w:sz w:val="26"/>
                <w:szCs w:val="26"/>
              </w:rPr>
            </w:pPr>
            <w:r w:rsidRPr="00C47168">
              <w:rPr>
                <w:sz w:val="26"/>
                <w:szCs w:val="26"/>
              </w:rPr>
              <w:t>+ Người dùng đã đăng nhập thành công vào hệ thống.</w:t>
            </w:r>
          </w:p>
        </w:tc>
      </w:tr>
      <w:tr w:rsidR="00C47168" w:rsidRPr="00C47168" w14:paraId="711FAEE4" w14:textId="77777777" w:rsidTr="009A62C7">
        <w:tc>
          <w:tcPr>
            <w:tcW w:w="1570" w:type="dxa"/>
          </w:tcPr>
          <w:p w14:paraId="3228CB4A" w14:textId="77777777" w:rsidR="00C47168" w:rsidRPr="00C47168" w:rsidRDefault="00C47168" w:rsidP="009A62C7">
            <w:pPr>
              <w:spacing w:line="360" w:lineRule="auto"/>
              <w:rPr>
                <w:sz w:val="26"/>
                <w:szCs w:val="26"/>
              </w:rPr>
            </w:pPr>
            <w:r w:rsidRPr="00C47168">
              <w:rPr>
                <w:sz w:val="26"/>
                <w:szCs w:val="26"/>
              </w:rPr>
              <w:t>Kết quả</w:t>
            </w:r>
          </w:p>
        </w:tc>
        <w:tc>
          <w:tcPr>
            <w:tcW w:w="7541" w:type="dxa"/>
            <w:gridSpan w:val="2"/>
            <w:tcBorders>
              <w:bottom w:val="single" w:sz="4" w:space="0" w:color="000000"/>
            </w:tcBorders>
          </w:tcPr>
          <w:p w14:paraId="620B9352" w14:textId="77777777" w:rsidR="00C47168" w:rsidRPr="00C47168" w:rsidRDefault="00C47168" w:rsidP="009A62C7">
            <w:pPr>
              <w:spacing w:line="360" w:lineRule="auto"/>
              <w:rPr>
                <w:sz w:val="26"/>
                <w:szCs w:val="26"/>
              </w:rPr>
            </w:pPr>
            <w:r w:rsidRPr="00C47168">
              <w:rPr>
                <w:sz w:val="26"/>
                <w:szCs w:val="26"/>
              </w:rPr>
              <w:t>Người dùng đăng xuất được ra khỏi hệ thống.</w:t>
            </w:r>
          </w:p>
        </w:tc>
      </w:tr>
      <w:tr w:rsidR="00C47168" w:rsidRPr="00C47168" w14:paraId="43BAB2A4" w14:textId="77777777" w:rsidTr="009A62C7">
        <w:tc>
          <w:tcPr>
            <w:tcW w:w="1570" w:type="dxa"/>
            <w:vMerge w:val="restart"/>
          </w:tcPr>
          <w:p w14:paraId="67855590" w14:textId="77777777" w:rsidR="00C47168" w:rsidRPr="00C47168" w:rsidRDefault="00C47168" w:rsidP="009A62C7">
            <w:pPr>
              <w:spacing w:line="360" w:lineRule="auto"/>
              <w:rPr>
                <w:sz w:val="26"/>
                <w:szCs w:val="26"/>
              </w:rPr>
            </w:pPr>
            <w:r w:rsidRPr="00C47168">
              <w:rPr>
                <w:sz w:val="26"/>
                <w:szCs w:val="26"/>
              </w:rPr>
              <w:t>Luồng</w:t>
            </w:r>
          </w:p>
          <w:p w14:paraId="01307585" w14:textId="77777777" w:rsidR="00C47168" w:rsidRPr="00C47168" w:rsidRDefault="00C47168" w:rsidP="009A62C7">
            <w:pPr>
              <w:spacing w:line="360" w:lineRule="auto"/>
              <w:rPr>
                <w:sz w:val="26"/>
                <w:szCs w:val="26"/>
              </w:rPr>
            </w:pPr>
            <w:r w:rsidRPr="00C47168">
              <w:rPr>
                <w:sz w:val="26"/>
                <w:szCs w:val="26"/>
              </w:rPr>
              <w:t>Sự kiện</w:t>
            </w:r>
          </w:p>
        </w:tc>
        <w:tc>
          <w:tcPr>
            <w:tcW w:w="3986" w:type="dxa"/>
          </w:tcPr>
          <w:p w14:paraId="3B191AA0" w14:textId="77777777" w:rsidR="00C47168" w:rsidRPr="00C47168" w:rsidRDefault="00C47168" w:rsidP="009A62C7">
            <w:pPr>
              <w:spacing w:line="360" w:lineRule="auto"/>
              <w:jc w:val="center"/>
              <w:rPr>
                <w:b/>
                <w:sz w:val="26"/>
                <w:szCs w:val="26"/>
              </w:rPr>
            </w:pPr>
            <w:r w:rsidRPr="00C47168">
              <w:rPr>
                <w:b/>
                <w:sz w:val="26"/>
                <w:szCs w:val="26"/>
              </w:rPr>
              <w:t>Actor</w:t>
            </w:r>
          </w:p>
        </w:tc>
        <w:tc>
          <w:tcPr>
            <w:tcW w:w="3555" w:type="dxa"/>
          </w:tcPr>
          <w:p w14:paraId="4D1F4584"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43512490" w14:textId="77777777" w:rsidTr="009A62C7">
        <w:tc>
          <w:tcPr>
            <w:tcW w:w="1570" w:type="dxa"/>
            <w:vMerge/>
          </w:tcPr>
          <w:p w14:paraId="6C6427AD"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6" w:type="dxa"/>
          </w:tcPr>
          <w:p w14:paraId="5952F97A" w14:textId="77777777" w:rsidR="00C47168" w:rsidRPr="00C47168" w:rsidRDefault="00C47168" w:rsidP="00C47168">
            <w:pPr>
              <w:numPr>
                <w:ilvl w:val="0"/>
                <w:numId w:val="23"/>
              </w:numPr>
              <w:pBdr>
                <w:top w:val="nil"/>
                <w:left w:val="nil"/>
                <w:bottom w:val="nil"/>
                <w:right w:val="nil"/>
                <w:between w:val="nil"/>
              </w:pBdr>
              <w:spacing w:line="360" w:lineRule="auto"/>
              <w:rPr>
                <w:color w:val="000000"/>
                <w:sz w:val="26"/>
                <w:szCs w:val="26"/>
              </w:rPr>
            </w:pPr>
            <w:r w:rsidRPr="00C47168">
              <w:rPr>
                <w:color w:val="000000"/>
                <w:sz w:val="26"/>
                <w:szCs w:val="26"/>
              </w:rPr>
              <w:t>Người dùng chọn nút “Đăng Xuất”</w:t>
            </w:r>
          </w:p>
        </w:tc>
        <w:tc>
          <w:tcPr>
            <w:tcW w:w="3555" w:type="dxa"/>
          </w:tcPr>
          <w:p w14:paraId="5F39B13C" w14:textId="77777777" w:rsidR="00C47168" w:rsidRPr="00C47168" w:rsidRDefault="00C47168" w:rsidP="009A62C7">
            <w:pPr>
              <w:spacing w:line="360" w:lineRule="auto"/>
              <w:rPr>
                <w:sz w:val="26"/>
                <w:szCs w:val="26"/>
              </w:rPr>
            </w:pPr>
            <w:r w:rsidRPr="00C47168">
              <w:rPr>
                <w:sz w:val="26"/>
                <w:szCs w:val="26"/>
              </w:rPr>
              <w:t>1.1 Hệ thống hiển thị ”tài khoản đã được đăng xuất” và trở lại giao diện trước khi đăng nhập</w:t>
            </w:r>
          </w:p>
        </w:tc>
      </w:tr>
      <w:tr w:rsidR="00C47168" w:rsidRPr="00C47168" w14:paraId="5E6EFA94" w14:textId="77777777" w:rsidTr="009A62C7">
        <w:tc>
          <w:tcPr>
            <w:tcW w:w="1570" w:type="dxa"/>
          </w:tcPr>
          <w:p w14:paraId="1AF47305" w14:textId="77777777" w:rsidR="00C47168" w:rsidRPr="00C47168" w:rsidRDefault="00C47168" w:rsidP="009A62C7">
            <w:pPr>
              <w:spacing w:line="360" w:lineRule="auto"/>
              <w:rPr>
                <w:sz w:val="26"/>
                <w:szCs w:val="26"/>
              </w:rPr>
            </w:pPr>
            <w:r w:rsidRPr="00C47168">
              <w:rPr>
                <w:sz w:val="26"/>
                <w:szCs w:val="26"/>
              </w:rPr>
              <w:t>Ngoại lệ</w:t>
            </w:r>
          </w:p>
        </w:tc>
        <w:tc>
          <w:tcPr>
            <w:tcW w:w="7541" w:type="dxa"/>
            <w:gridSpan w:val="2"/>
          </w:tcPr>
          <w:p w14:paraId="2EED3DF7" w14:textId="77777777" w:rsidR="00C47168" w:rsidRPr="00C47168" w:rsidRDefault="00C47168" w:rsidP="009A62C7">
            <w:pPr>
              <w:spacing w:line="360" w:lineRule="auto"/>
              <w:rPr>
                <w:sz w:val="26"/>
                <w:szCs w:val="26"/>
              </w:rPr>
            </w:pPr>
            <w:r w:rsidRPr="00C47168">
              <w:rPr>
                <w:sz w:val="26"/>
                <w:szCs w:val="26"/>
              </w:rPr>
              <w:t>Không</w:t>
            </w:r>
          </w:p>
        </w:tc>
      </w:tr>
    </w:tbl>
    <w:p w14:paraId="628FF567" w14:textId="77777777" w:rsidR="00C47168" w:rsidRPr="00C47168" w:rsidRDefault="00C47168" w:rsidP="00C47168">
      <w:pPr>
        <w:spacing w:line="360" w:lineRule="auto"/>
        <w:jc w:val="center"/>
        <w:rPr>
          <w:b/>
          <w:sz w:val="26"/>
          <w:szCs w:val="26"/>
        </w:rPr>
      </w:pPr>
    </w:p>
    <w:p w14:paraId="47C65100" w14:textId="07B0E560" w:rsidR="00C47168" w:rsidRPr="00C47168" w:rsidRDefault="00C47168" w:rsidP="00C47168">
      <w:pPr>
        <w:spacing w:line="360" w:lineRule="auto"/>
        <w:jc w:val="center"/>
        <w:rPr>
          <w:sz w:val="26"/>
          <w:szCs w:val="26"/>
        </w:rPr>
      </w:pPr>
    </w:p>
    <w:p w14:paraId="5169A66D" w14:textId="6F80D7AB" w:rsidR="00B9666A" w:rsidRPr="00B9666A" w:rsidRDefault="00B9666A" w:rsidP="00B9666A">
      <w:pPr>
        <w:pStyle w:val="Caption"/>
        <w:keepNext/>
        <w:rPr>
          <w:lang w:val="vi-VN"/>
        </w:rPr>
      </w:pPr>
      <w:bookmarkStart w:id="33" w:name="_Toc150521916"/>
      <w:r>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3</w:t>
      </w:r>
      <w:r w:rsidR="00E54097">
        <w:fldChar w:fldCharType="end"/>
      </w:r>
      <w:r>
        <w:rPr>
          <w:lang w:val="vi-VN"/>
        </w:rPr>
        <w:t xml:space="preserve"> </w:t>
      </w:r>
      <w:r w:rsidRPr="00C47168">
        <w:t>Đặc tả usecase thay đổi mật khẩu</w:t>
      </w:r>
      <w:bookmarkEnd w:id="33"/>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3983"/>
        <w:gridCol w:w="3560"/>
      </w:tblGrid>
      <w:tr w:rsidR="00C47168" w:rsidRPr="00C47168" w14:paraId="1C4A7124" w14:textId="77777777" w:rsidTr="009A62C7">
        <w:tc>
          <w:tcPr>
            <w:tcW w:w="1568" w:type="dxa"/>
          </w:tcPr>
          <w:p w14:paraId="1E1E4C03" w14:textId="77777777" w:rsidR="00C47168" w:rsidRPr="00C47168" w:rsidRDefault="00C47168" w:rsidP="009A62C7">
            <w:pPr>
              <w:spacing w:line="360" w:lineRule="auto"/>
              <w:rPr>
                <w:sz w:val="26"/>
                <w:szCs w:val="26"/>
              </w:rPr>
            </w:pPr>
            <w:r w:rsidRPr="00C47168">
              <w:rPr>
                <w:sz w:val="26"/>
                <w:szCs w:val="26"/>
              </w:rPr>
              <w:t>Mã Use Case</w:t>
            </w:r>
          </w:p>
        </w:tc>
        <w:tc>
          <w:tcPr>
            <w:tcW w:w="7543" w:type="dxa"/>
            <w:gridSpan w:val="2"/>
          </w:tcPr>
          <w:p w14:paraId="0B56CEDB" w14:textId="77777777" w:rsidR="00C47168" w:rsidRPr="00C47168" w:rsidRDefault="00C47168" w:rsidP="009A62C7">
            <w:pPr>
              <w:spacing w:line="360" w:lineRule="auto"/>
              <w:rPr>
                <w:sz w:val="26"/>
                <w:szCs w:val="26"/>
              </w:rPr>
            </w:pPr>
            <w:r w:rsidRPr="00C47168">
              <w:rPr>
                <w:sz w:val="26"/>
                <w:szCs w:val="26"/>
              </w:rPr>
              <w:t>UC03.</w:t>
            </w:r>
          </w:p>
        </w:tc>
      </w:tr>
      <w:tr w:rsidR="00C47168" w:rsidRPr="00C47168" w14:paraId="3C1B7698" w14:textId="77777777" w:rsidTr="009A62C7">
        <w:tc>
          <w:tcPr>
            <w:tcW w:w="1568" w:type="dxa"/>
          </w:tcPr>
          <w:p w14:paraId="6EE333CA" w14:textId="77777777" w:rsidR="00C47168" w:rsidRPr="00C47168" w:rsidRDefault="00C47168" w:rsidP="009A62C7">
            <w:pPr>
              <w:spacing w:line="360" w:lineRule="auto"/>
              <w:rPr>
                <w:sz w:val="26"/>
                <w:szCs w:val="26"/>
              </w:rPr>
            </w:pPr>
            <w:r w:rsidRPr="00C47168">
              <w:rPr>
                <w:sz w:val="26"/>
                <w:szCs w:val="26"/>
              </w:rPr>
              <w:t>Use case</w:t>
            </w:r>
          </w:p>
        </w:tc>
        <w:tc>
          <w:tcPr>
            <w:tcW w:w="7543" w:type="dxa"/>
            <w:gridSpan w:val="2"/>
          </w:tcPr>
          <w:p w14:paraId="1D46B1B0" w14:textId="77777777" w:rsidR="00C47168" w:rsidRPr="00C47168" w:rsidRDefault="00C47168" w:rsidP="009A62C7">
            <w:pPr>
              <w:spacing w:line="360" w:lineRule="auto"/>
              <w:rPr>
                <w:sz w:val="26"/>
                <w:szCs w:val="26"/>
              </w:rPr>
            </w:pPr>
            <w:r w:rsidRPr="00C47168">
              <w:rPr>
                <w:sz w:val="26"/>
                <w:szCs w:val="26"/>
              </w:rPr>
              <w:t>Thay đổi mật khẩu.</w:t>
            </w:r>
          </w:p>
        </w:tc>
      </w:tr>
      <w:tr w:rsidR="00C47168" w:rsidRPr="00C47168" w14:paraId="25A3A9B1" w14:textId="77777777" w:rsidTr="009A62C7">
        <w:tc>
          <w:tcPr>
            <w:tcW w:w="1568" w:type="dxa"/>
          </w:tcPr>
          <w:p w14:paraId="04A16DE7" w14:textId="77777777" w:rsidR="00C47168" w:rsidRPr="00C47168" w:rsidRDefault="00C47168" w:rsidP="009A62C7">
            <w:pPr>
              <w:spacing w:line="360" w:lineRule="auto"/>
              <w:rPr>
                <w:sz w:val="26"/>
                <w:szCs w:val="26"/>
              </w:rPr>
            </w:pPr>
            <w:r w:rsidRPr="00C47168">
              <w:rPr>
                <w:sz w:val="26"/>
                <w:szCs w:val="26"/>
              </w:rPr>
              <w:t>Ngữ cảnh</w:t>
            </w:r>
          </w:p>
        </w:tc>
        <w:tc>
          <w:tcPr>
            <w:tcW w:w="7543" w:type="dxa"/>
            <w:gridSpan w:val="2"/>
          </w:tcPr>
          <w:p w14:paraId="4001F1BD" w14:textId="77777777" w:rsidR="00C47168" w:rsidRPr="00C47168" w:rsidRDefault="00C47168" w:rsidP="009A62C7">
            <w:pPr>
              <w:spacing w:line="360" w:lineRule="auto"/>
              <w:rPr>
                <w:sz w:val="26"/>
                <w:szCs w:val="26"/>
              </w:rPr>
            </w:pPr>
            <w:r w:rsidRPr="00C47168">
              <w:rPr>
                <w:sz w:val="26"/>
                <w:szCs w:val="26"/>
              </w:rPr>
              <w:t>Trên website khi đã đăng nhập tài khoản thành công vào hệ thống.</w:t>
            </w:r>
          </w:p>
        </w:tc>
      </w:tr>
      <w:tr w:rsidR="00C47168" w:rsidRPr="00C47168" w14:paraId="27E5C051" w14:textId="77777777" w:rsidTr="009A62C7">
        <w:tc>
          <w:tcPr>
            <w:tcW w:w="1568" w:type="dxa"/>
          </w:tcPr>
          <w:p w14:paraId="12B1B076" w14:textId="77777777" w:rsidR="00C47168" w:rsidRPr="00C47168" w:rsidRDefault="00C47168" w:rsidP="009A62C7">
            <w:pPr>
              <w:spacing w:line="360" w:lineRule="auto"/>
              <w:rPr>
                <w:sz w:val="26"/>
                <w:szCs w:val="26"/>
              </w:rPr>
            </w:pPr>
            <w:r w:rsidRPr="00C47168">
              <w:rPr>
                <w:sz w:val="26"/>
                <w:szCs w:val="26"/>
              </w:rPr>
              <w:lastRenderedPageBreak/>
              <w:t xml:space="preserve">Mô tả </w:t>
            </w:r>
          </w:p>
        </w:tc>
        <w:tc>
          <w:tcPr>
            <w:tcW w:w="7543" w:type="dxa"/>
            <w:gridSpan w:val="2"/>
          </w:tcPr>
          <w:p w14:paraId="45CB6B72" w14:textId="77777777" w:rsidR="00C47168" w:rsidRPr="00C47168" w:rsidRDefault="00C47168" w:rsidP="009A62C7">
            <w:pPr>
              <w:spacing w:line="360" w:lineRule="auto"/>
              <w:rPr>
                <w:sz w:val="26"/>
                <w:szCs w:val="26"/>
              </w:rPr>
            </w:pPr>
            <w:r w:rsidRPr="00C47168">
              <w:rPr>
                <w:sz w:val="26"/>
                <w:szCs w:val="26"/>
              </w:rPr>
              <w:t>Người dùng thay đổi mật khẩu khi đã đăng nhập tài khoản thành công vào hệ thống.</w:t>
            </w:r>
          </w:p>
        </w:tc>
      </w:tr>
      <w:tr w:rsidR="00C47168" w:rsidRPr="00C47168" w14:paraId="4CEDC528" w14:textId="77777777" w:rsidTr="009A62C7">
        <w:tc>
          <w:tcPr>
            <w:tcW w:w="1568" w:type="dxa"/>
          </w:tcPr>
          <w:p w14:paraId="340FBD57" w14:textId="77777777" w:rsidR="00C47168" w:rsidRPr="00C47168" w:rsidRDefault="00C47168" w:rsidP="009A62C7">
            <w:pPr>
              <w:spacing w:line="360" w:lineRule="auto"/>
              <w:rPr>
                <w:sz w:val="26"/>
                <w:szCs w:val="26"/>
              </w:rPr>
            </w:pPr>
            <w:r w:rsidRPr="00C47168">
              <w:rPr>
                <w:sz w:val="26"/>
                <w:szCs w:val="26"/>
              </w:rPr>
              <w:t>Tác nhân</w:t>
            </w:r>
          </w:p>
        </w:tc>
        <w:tc>
          <w:tcPr>
            <w:tcW w:w="7543" w:type="dxa"/>
            <w:gridSpan w:val="2"/>
          </w:tcPr>
          <w:p w14:paraId="5ADF8B3F" w14:textId="77777777" w:rsidR="00C47168" w:rsidRPr="00C47168" w:rsidRDefault="00C47168" w:rsidP="009A62C7">
            <w:pPr>
              <w:spacing w:line="360" w:lineRule="auto"/>
              <w:rPr>
                <w:sz w:val="26"/>
                <w:szCs w:val="26"/>
              </w:rPr>
            </w:pPr>
            <w:r w:rsidRPr="00C47168">
              <w:rPr>
                <w:sz w:val="26"/>
                <w:szCs w:val="26"/>
              </w:rPr>
              <w:t>Người dùng.</w:t>
            </w:r>
          </w:p>
        </w:tc>
      </w:tr>
      <w:tr w:rsidR="00C47168" w:rsidRPr="00C47168" w14:paraId="4F8A5FDD" w14:textId="77777777" w:rsidTr="009A62C7">
        <w:tc>
          <w:tcPr>
            <w:tcW w:w="1568" w:type="dxa"/>
          </w:tcPr>
          <w:p w14:paraId="58B15E21" w14:textId="77777777" w:rsidR="00C47168" w:rsidRPr="00C47168" w:rsidRDefault="00C47168" w:rsidP="009A62C7">
            <w:pPr>
              <w:spacing w:line="360" w:lineRule="auto"/>
              <w:rPr>
                <w:sz w:val="26"/>
                <w:szCs w:val="26"/>
              </w:rPr>
            </w:pPr>
            <w:r w:rsidRPr="00C47168">
              <w:rPr>
                <w:sz w:val="26"/>
                <w:szCs w:val="26"/>
              </w:rPr>
              <w:t>Sự kiện kích hoạt</w:t>
            </w:r>
          </w:p>
        </w:tc>
        <w:tc>
          <w:tcPr>
            <w:tcW w:w="7543" w:type="dxa"/>
            <w:gridSpan w:val="2"/>
          </w:tcPr>
          <w:p w14:paraId="27750696" w14:textId="77777777" w:rsidR="00C47168" w:rsidRPr="00C47168" w:rsidRDefault="00C47168" w:rsidP="009A62C7">
            <w:pPr>
              <w:spacing w:line="360" w:lineRule="auto"/>
              <w:rPr>
                <w:sz w:val="26"/>
                <w:szCs w:val="26"/>
              </w:rPr>
            </w:pPr>
            <w:r w:rsidRPr="00C47168">
              <w:rPr>
                <w:sz w:val="26"/>
                <w:szCs w:val="26"/>
              </w:rPr>
              <w:t>Thay đổi mật khẩu.</w:t>
            </w:r>
          </w:p>
        </w:tc>
      </w:tr>
      <w:tr w:rsidR="00C47168" w:rsidRPr="00C47168" w14:paraId="4EF5EB5B" w14:textId="77777777" w:rsidTr="009A62C7">
        <w:tc>
          <w:tcPr>
            <w:tcW w:w="1568" w:type="dxa"/>
          </w:tcPr>
          <w:p w14:paraId="0A8C840B"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3" w:type="dxa"/>
            <w:gridSpan w:val="2"/>
          </w:tcPr>
          <w:p w14:paraId="4BB25CE8" w14:textId="77777777" w:rsidR="00C47168" w:rsidRPr="00C47168" w:rsidRDefault="00C47168" w:rsidP="009A62C7">
            <w:pPr>
              <w:rPr>
                <w:sz w:val="26"/>
                <w:szCs w:val="26"/>
              </w:rPr>
            </w:pPr>
            <w:r w:rsidRPr="00C47168">
              <w:rPr>
                <w:sz w:val="26"/>
                <w:szCs w:val="26"/>
              </w:rPr>
              <w:t>+ Người dùng đã truy cập vào được website.</w:t>
            </w:r>
          </w:p>
          <w:p w14:paraId="14A311FE" w14:textId="77777777" w:rsidR="00C47168" w:rsidRPr="00C47168" w:rsidRDefault="00C47168" w:rsidP="009A62C7">
            <w:pPr>
              <w:spacing w:line="360" w:lineRule="auto"/>
              <w:rPr>
                <w:sz w:val="26"/>
                <w:szCs w:val="26"/>
              </w:rPr>
            </w:pPr>
            <w:r w:rsidRPr="00C47168">
              <w:rPr>
                <w:sz w:val="26"/>
                <w:szCs w:val="26"/>
              </w:rPr>
              <w:t>+ Người dùng đã đăng nhập thành công vào hệ thống.</w:t>
            </w:r>
          </w:p>
        </w:tc>
      </w:tr>
      <w:tr w:rsidR="00C47168" w:rsidRPr="00C47168" w14:paraId="05DA60C1" w14:textId="77777777" w:rsidTr="009A62C7">
        <w:tc>
          <w:tcPr>
            <w:tcW w:w="1568" w:type="dxa"/>
          </w:tcPr>
          <w:p w14:paraId="4B52D0BC" w14:textId="77777777" w:rsidR="00C47168" w:rsidRPr="00C47168" w:rsidRDefault="00C47168" w:rsidP="009A62C7">
            <w:pPr>
              <w:spacing w:line="360" w:lineRule="auto"/>
              <w:rPr>
                <w:sz w:val="26"/>
                <w:szCs w:val="26"/>
              </w:rPr>
            </w:pPr>
            <w:r w:rsidRPr="00C47168">
              <w:rPr>
                <w:sz w:val="26"/>
                <w:szCs w:val="26"/>
              </w:rPr>
              <w:t>Kết quả</w:t>
            </w:r>
          </w:p>
        </w:tc>
        <w:tc>
          <w:tcPr>
            <w:tcW w:w="7543" w:type="dxa"/>
            <w:gridSpan w:val="2"/>
            <w:tcBorders>
              <w:bottom w:val="single" w:sz="4" w:space="0" w:color="000000"/>
            </w:tcBorders>
          </w:tcPr>
          <w:p w14:paraId="431E8B7F" w14:textId="77777777" w:rsidR="00C47168" w:rsidRPr="00C47168" w:rsidRDefault="00C47168" w:rsidP="009A62C7">
            <w:pPr>
              <w:spacing w:line="360" w:lineRule="auto"/>
              <w:rPr>
                <w:sz w:val="26"/>
                <w:szCs w:val="26"/>
              </w:rPr>
            </w:pPr>
            <w:r w:rsidRPr="00C47168">
              <w:rPr>
                <w:sz w:val="26"/>
                <w:szCs w:val="26"/>
              </w:rPr>
              <w:t>Người dùng thay đổi được mật khẩu thành công.</w:t>
            </w:r>
          </w:p>
        </w:tc>
      </w:tr>
      <w:tr w:rsidR="00C47168" w:rsidRPr="00C47168" w14:paraId="32788BBB" w14:textId="77777777" w:rsidTr="009A62C7">
        <w:tc>
          <w:tcPr>
            <w:tcW w:w="1568" w:type="dxa"/>
            <w:vMerge w:val="restart"/>
          </w:tcPr>
          <w:p w14:paraId="25BE88E2" w14:textId="77777777" w:rsidR="00C47168" w:rsidRPr="00C47168" w:rsidRDefault="00C47168" w:rsidP="009A62C7">
            <w:pPr>
              <w:spacing w:line="360" w:lineRule="auto"/>
              <w:rPr>
                <w:sz w:val="26"/>
                <w:szCs w:val="26"/>
              </w:rPr>
            </w:pPr>
            <w:r w:rsidRPr="00C47168">
              <w:rPr>
                <w:sz w:val="26"/>
                <w:szCs w:val="26"/>
              </w:rPr>
              <w:t>Luồng</w:t>
            </w:r>
          </w:p>
          <w:p w14:paraId="1996057E" w14:textId="77777777" w:rsidR="00C47168" w:rsidRPr="00C47168" w:rsidRDefault="00C47168" w:rsidP="009A62C7">
            <w:pPr>
              <w:spacing w:line="360" w:lineRule="auto"/>
              <w:rPr>
                <w:sz w:val="26"/>
                <w:szCs w:val="26"/>
              </w:rPr>
            </w:pPr>
            <w:r w:rsidRPr="00C47168">
              <w:rPr>
                <w:sz w:val="26"/>
                <w:szCs w:val="26"/>
              </w:rPr>
              <w:t>Sự kiện</w:t>
            </w:r>
          </w:p>
        </w:tc>
        <w:tc>
          <w:tcPr>
            <w:tcW w:w="3983" w:type="dxa"/>
          </w:tcPr>
          <w:p w14:paraId="2B5D7FE0" w14:textId="77777777" w:rsidR="00C47168" w:rsidRPr="00C47168" w:rsidRDefault="00C47168" w:rsidP="009A62C7">
            <w:pPr>
              <w:spacing w:line="360" w:lineRule="auto"/>
              <w:jc w:val="center"/>
              <w:rPr>
                <w:b/>
                <w:sz w:val="26"/>
                <w:szCs w:val="26"/>
              </w:rPr>
            </w:pPr>
            <w:r w:rsidRPr="00C47168">
              <w:rPr>
                <w:b/>
                <w:sz w:val="26"/>
                <w:szCs w:val="26"/>
              </w:rPr>
              <w:t>Actor</w:t>
            </w:r>
          </w:p>
        </w:tc>
        <w:tc>
          <w:tcPr>
            <w:tcW w:w="3560" w:type="dxa"/>
          </w:tcPr>
          <w:p w14:paraId="3CFF8AB1"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57FEB952" w14:textId="77777777" w:rsidTr="009A62C7">
        <w:tc>
          <w:tcPr>
            <w:tcW w:w="1568" w:type="dxa"/>
            <w:vMerge/>
          </w:tcPr>
          <w:p w14:paraId="55956032"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3" w:type="dxa"/>
          </w:tcPr>
          <w:p w14:paraId="5E984125" w14:textId="77777777" w:rsidR="00C47168" w:rsidRPr="00C47168" w:rsidRDefault="00C47168" w:rsidP="00C47168">
            <w:pPr>
              <w:numPr>
                <w:ilvl w:val="0"/>
                <w:numId w:val="24"/>
              </w:numPr>
              <w:pBdr>
                <w:top w:val="nil"/>
                <w:left w:val="nil"/>
                <w:bottom w:val="nil"/>
                <w:right w:val="nil"/>
                <w:between w:val="nil"/>
              </w:pBdr>
              <w:spacing w:line="360" w:lineRule="auto"/>
              <w:rPr>
                <w:color w:val="000000"/>
                <w:sz w:val="26"/>
                <w:szCs w:val="26"/>
              </w:rPr>
            </w:pPr>
            <w:r w:rsidRPr="00C47168">
              <w:rPr>
                <w:color w:val="000000"/>
                <w:sz w:val="26"/>
                <w:szCs w:val="26"/>
              </w:rPr>
              <w:t>Người dùng chọn mục “Thay đổi mật khẩu”.</w:t>
            </w:r>
          </w:p>
        </w:tc>
        <w:tc>
          <w:tcPr>
            <w:tcW w:w="3560" w:type="dxa"/>
          </w:tcPr>
          <w:p w14:paraId="12080043" w14:textId="77777777" w:rsidR="00C47168" w:rsidRPr="00C47168" w:rsidRDefault="00C47168" w:rsidP="009A62C7">
            <w:pPr>
              <w:spacing w:line="360" w:lineRule="auto"/>
              <w:rPr>
                <w:sz w:val="26"/>
                <w:szCs w:val="26"/>
              </w:rPr>
            </w:pPr>
            <w:r w:rsidRPr="00C47168">
              <w:rPr>
                <w:sz w:val="26"/>
                <w:szCs w:val="26"/>
              </w:rPr>
              <w:t>1.1 Hệ thống hiển thị giao diện thay đổi mật khẩu.</w:t>
            </w:r>
          </w:p>
        </w:tc>
      </w:tr>
      <w:tr w:rsidR="00C47168" w:rsidRPr="00C47168" w14:paraId="2299E330" w14:textId="77777777" w:rsidTr="009A62C7">
        <w:tc>
          <w:tcPr>
            <w:tcW w:w="1568" w:type="dxa"/>
            <w:vMerge/>
          </w:tcPr>
          <w:p w14:paraId="6218545B"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3" w:type="dxa"/>
          </w:tcPr>
          <w:p w14:paraId="5A691188" w14:textId="77777777" w:rsidR="00C47168" w:rsidRPr="00C47168" w:rsidRDefault="00C47168" w:rsidP="00C47168">
            <w:pPr>
              <w:numPr>
                <w:ilvl w:val="0"/>
                <w:numId w:val="24"/>
              </w:numPr>
              <w:pBdr>
                <w:top w:val="nil"/>
                <w:left w:val="nil"/>
                <w:bottom w:val="nil"/>
                <w:right w:val="nil"/>
                <w:between w:val="nil"/>
              </w:pBdr>
              <w:spacing w:line="360" w:lineRule="auto"/>
              <w:rPr>
                <w:color w:val="000000"/>
                <w:sz w:val="26"/>
                <w:szCs w:val="26"/>
              </w:rPr>
            </w:pPr>
            <w:r w:rsidRPr="00C47168">
              <w:rPr>
                <w:color w:val="000000"/>
                <w:sz w:val="26"/>
                <w:szCs w:val="26"/>
              </w:rPr>
              <w:t>Người dùng nhập lại mật khẩu cũ và  nhập thêm mật khẩu mới .</w:t>
            </w:r>
          </w:p>
        </w:tc>
        <w:tc>
          <w:tcPr>
            <w:tcW w:w="3560" w:type="dxa"/>
          </w:tcPr>
          <w:p w14:paraId="0BD26C85" w14:textId="77777777" w:rsidR="00C47168" w:rsidRPr="00C47168" w:rsidRDefault="00C47168" w:rsidP="00C47168">
            <w:pPr>
              <w:numPr>
                <w:ilvl w:val="1"/>
                <w:numId w:val="24"/>
              </w:numPr>
              <w:pBdr>
                <w:top w:val="nil"/>
                <w:left w:val="nil"/>
                <w:bottom w:val="nil"/>
                <w:right w:val="nil"/>
                <w:between w:val="nil"/>
              </w:pBdr>
              <w:spacing w:line="360" w:lineRule="auto"/>
              <w:ind w:left="444"/>
              <w:rPr>
                <w:color w:val="000000"/>
                <w:sz w:val="26"/>
                <w:szCs w:val="26"/>
              </w:rPr>
            </w:pPr>
            <w:r w:rsidRPr="00C47168">
              <w:rPr>
                <w:color w:val="000000"/>
                <w:sz w:val="26"/>
                <w:szCs w:val="26"/>
              </w:rPr>
              <w:t>Hệ thống xác nhận mật khẩu và tạo mật khẩu mới cho admin.</w:t>
            </w:r>
          </w:p>
        </w:tc>
      </w:tr>
      <w:tr w:rsidR="00C47168" w:rsidRPr="00C47168" w14:paraId="4C4BA0FF" w14:textId="77777777" w:rsidTr="009A62C7">
        <w:tc>
          <w:tcPr>
            <w:tcW w:w="1568" w:type="dxa"/>
            <w:vMerge/>
          </w:tcPr>
          <w:p w14:paraId="04AD7D1C" w14:textId="77777777" w:rsidR="00C47168" w:rsidRPr="00C47168" w:rsidRDefault="00C47168" w:rsidP="009A62C7">
            <w:pPr>
              <w:widowControl w:val="0"/>
              <w:pBdr>
                <w:top w:val="nil"/>
                <w:left w:val="nil"/>
                <w:bottom w:val="nil"/>
                <w:right w:val="nil"/>
                <w:between w:val="nil"/>
              </w:pBdr>
              <w:spacing w:line="276" w:lineRule="auto"/>
              <w:rPr>
                <w:color w:val="000000"/>
                <w:sz w:val="26"/>
                <w:szCs w:val="26"/>
              </w:rPr>
            </w:pPr>
          </w:p>
        </w:tc>
        <w:tc>
          <w:tcPr>
            <w:tcW w:w="3983" w:type="dxa"/>
          </w:tcPr>
          <w:p w14:paraId="0EA55864" w14:textId="77777777" w:rsidR="00C47168" w:rsidRPr="00C47168" w:rsidRDefault="00C47168" w:rsidP="00C47168">
            <w:pPr>
              <w:numPr>
                <w:ilvl w:val="0"/>
                <w:numId w:val="24"/>
              </w:numPr>
              <w:pBdr>
                <w:top w:val="nil"/>
                <w:left w:val="nil"/>
                <w:bottom w:val="nil"/>
                <w:right w:val="nil"/>
                <w:between w:val="nil"/>
              </w:pBdr>
              <w:spacing w:line="360" w:lineRule="auto"/>
              <w:rPr>
                <w:color w:val="000000"/>
                <w:sz w:val="26"/>
                <w:szCs w:val="26"/>
              </w:rPr>
            </w:pPr>
            <w:r w:rsidRPr="00C47168">
              <w:rPr>
                <w:color w:val="000000"/>
                <w:sz w:val="26"/>
                <w:szCs w:val="26"/>
              </w:rPr>
              <w:t>Người dùng nhấn nút “xác nhận”.</w:t>
            </w:r>
          </w:p>
        </w:tc>
        <w:tc>
          <w:tcPr>
            <w:tcW w:w="3560" w:type="dxa"/>
          </w:tcPr>
          <w:p w14:paraId="783CB729" w14:textId="77777777" w:rsidR="00C47168" w:rsidRPr="00C47168" w:rsidRDefault="00C47168" w:rsidP="009A62C7">
            <w:pPr>
              <w:spacing w:line="360" w:lineRule="auto"/>
              <w:rPr>
                <w:sz w:val="26"/>
                <w:szCs w:val="26"/>
              </w:rPr>
            </w:pPr>
            <w:r w:rsidRPr="00C47168">
              <w:rPr>
                <w:sz w:val="26"/>
                <w:szCs w:val="26"/>
              </w:rPr>
              <w:t>3.1 Mật khẩu mới được cập nhật thành công trên hệ thống.</w:t>
            </w:r>
          </w:p>
        </w:tc>
      </w:tr>
      <w:tr w:rsidR="00C47168" w:rsidRPr="00C47168" w14:paraId="37A63F73" w14:textId="77777777" w:rsidTr="009A62C7">
        <w:tc>
          <w:tcPr>
            <w:tcW w:w="1568" w:type="dxa"/>
          </w:tcPr>
          <w:p w14:paraId="0C6C2F48" w14:textId="77777777" w:rsidR="00C47168" w:rsidRPr="00C47168" w:rsidRDefault="00C47168" w:rsidP="009A62C7">
            <w:pPr>
              <w:spacing w:line="360" w:lineRule="auto"/>
              <w:rPr>
                <w:sz w:val="26"/>
                <w:szCs w:val="26"/>
              </w:rPr>
            </w:pPr>
            <w:r w:rsidRPr="00C47168">
              <w:rPr>
                <w:sz w:val="26"/>
                <w:szCs w:val="26"/>
              </w:rPr>
              <w:t>Ngoại lệ</w:t>
            </w:r>
          </w:p>
        </w:tc>
        <w:tc>
          <w:tcPr>
            <w:tcW w:w="7543" w:type="dxa"/>
            <w:gridSpan w:val="2"/>
          </w:tcPr>
          <w:p w14:paraId="2D5E8C10" w14:textId="77777777" w:rsidR="00C47168" w:rsidRPr="00C47168" w:rsidRDefault="00C47168" w:rsidP="009A62C7">
            <w:pPr>
              <w:spacing w:line="360" w:lineRule="auto"/>
              <w:rPr>
                <w:sz w:val="26"/>
                <w:szCs w:val="26"/>
              </w:rPr>
            </w:pPr>
            <w:r w:rsidRPr="00C47168">
              <w:rPr>
                <w:sz w:val="26"/>
                <w:szCs w:val="26"/>
              </w:rPr>
              <w:t xml:space="preserve"> Mật khẩu cũ và mới trùng nhau</w:t>
            </w:r>
          </w:p>
          <w:p w14:paraId="1F30106A" w14:textId="77777777" w:rsidR="00C47168" w:rsidRPr="00C47168" w:rsidRDefault="00C47168" w:rsidP="009A62C7">
            <w:pPr>
              <w:spacing w:line="360" w:lineRule="auto"/>
              <w:rPr>
                <w:sz w:val="26"/>
                <w:szCs w:val="26"/>
              </w:rPr>
            </w:pPr>
            <w:r w:rsidRPr="00C47168">
              <w:rPr>
                <w:sz w:val="26"/>
                <w:szCs w:val="26"/>
              </w:rPr>
              <w:t xml:space="preserve">Mật khẩu mới không đáp ứng yêu </w:t>
            </w:r>
            <w:proofErr w:type="gramStart"/>
            <w:r w:rsidRPr="00C47168">
              <w:rPr>
                <w:sz w:val="26"/>
                <w:szCs w:val="26"/>
              </w:rPr>
              <w:t>cầu:không</w:t>
            </w:r>
            <w:proofErr w:type="gramEnd"/>
            <w:r w:rsidRPr="00C47168">
              <w:rPr>
                <w:sz w:val="26"/>
                <w:szCs w:val="26"/>
              </w:rPr>
              <w:t xml:space="preserve"> đủ kí tự, có những kí tự không phù hợp</w:t>
            </w:r>
          </w:p>
          <w:p w14:paraId="11F27ABE" w14:textId="77777777" w:rsidR="00C47168" w:rsidRPr="00C47168" w:rsidRDefault="00C47168" w:rsidP="009A62C7">
            <w:pPr>
              <w:spacing w:line="360" w:lineRule="auto"/>
              <w:rPr>
                <w:sz w:val="26"/>
                <w:szCs w:val="26"/>
              </w:rPr>
            </w:pPr>
            <w:r w:rsidRPr="00C47168">
              <w:rPr>
                <w:sz w:val="26"/>
                <w:szCs w:val="26"/>
              </w:rPr>
              <w:t>Admin nhập sai mật khẩu cũ</w:t>
            </w:r>
          </w:p>
          <w:p w14:paraId="1E5B8266" w14:textId="77777777" w:rsidR="00C47168" w:rsidRPr="00C47168" w:rsidRDefault="00C47168" w:rsidP="009A62C7">
            <w:pPr>
              <w:spacing w:line="360" w:lineRule="auto"/>
              <w:rPr>
                <w:sz w:val="26"/>
                <w:szCs w:val="26"/>
              </w:rPr>
            </w:pPr>
            <w:r w:rsidRPr="00C47168">
              <w:rPr>
                <w:sz w:val="26"/>
                <w:szCs w:val="26"/>
              </w:rPr>
              <w:t>=&gt;Hệ thống sẽ reset và yêu cầu nhập lại</w:t>
            </w:r>
          </w:p>
        </w:tc>
      </w:tr>
    </w:tbl>
    <w:p w14:paraId="7FDCE1AF" w14:textId="77777777" w:rsidR="00C47168" w:rsidRPr="00E856DB" w:rsidRDefault="00C47168" w:rsidP="00C47168">
      <w:pPr>
        <w:spacing w:line="360" w:lineRule="auto"/>
        <w:jc w:val="center"/>
        <w:rPr>
          <w:rFonts w:asciiTheme="majorHAnsi" w:hAnsiTheme="majorHAnsi" w:cstheme="majorHAnsi"/>
          <w:b/>
          <w:sz w:val="26"/>
          <w:szCs w:val="26"/>
        </w:rPr>
      </w:pPr>
    </w:p>
    <w:p w14:paraId="57CAFEA5" w14:textId="77777777" w:rsidR="00C47168" w:rsidRPr="00E856DB" w:rsidRDefault="00C47168" w:rsidP="00C47168">
      <w:pPr>
        <w:rPr>
          <w:rFonts w:asciiTheme="majorHAnsi" w:hAnsiTheme="majorHAnsi" w:cstheme="majorHAnsi"/>
          <w:sz w:val="26"/>
          <w:szCs w:val="26"/>
        </w:rPr>
      </w:pPr>
    </w:p>
    <w:p w14:paraId="58BBA8A3" w14:textId="12BD6D9F" w:rsidR="00C47168" w:rsidRDefault="00C47168" w:rsidP="00C47168">
      <w:pPr>
        <w:spacing w:line="360" w:lineRule="auto"/>
        <w:rPr>
          <w:sz w:val="26"/>
          <w:szCs w:val="26"/>
        </w:rPr>
      </w:pPr>
    </w:p>
    <w:p w14:paraId="082326D6" w14:textId="77777777" w:rsidR="00B9666A" w:rsidRPr="00C47168" w:rsidRDefault="00B9666A" w:rsidP="00C47168">
      <w:pPr>
        <w:spacing w:line="360" w:lineRule="auto"/>
        <w:rPr>
          <w:sz w:val="26"/>
          <w:szCs w:val="26"/>
        </w:rPr>
      </w:pPr>
    </w:p>
    <w:p w14:paraId="3FBB0421" w14:textId="6BE464FE" w:rsidR="00B9666A" w:rsidRPr="00B9666A" w:rsidRDefault="00B9666A" w:rsidP="00B9666A">
      <w:pPr>
        <w:pStyle w:val="Caption"/>
        <w:keepNext/>
        <w:rPr>
          <w:lang w:val="vi-VN"/>
        </w:rPr>
      </w:pPr>
      <w:bookmarkStart w:id="34" w:name="_Toc150521917"/>
      <w:r>
        <w:lastRenderedPageBreak/>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4</w:t>
      </w:r>
      <w:r w:rsidR="00E54097">
        <w:fldChar w:fldCharType="end"/>
      </w:r>
      <w:r>
        <w:rPr>
          <w:lang w:val="vi-VN"/>
        </w:rPr>
        <w:t xml:space="preserve"> </w:t>
      </w:r>
      <w:r w:rsidRPr="00C47168">
        <w:t>Đặc tả usecase Thêm lịch thi đấu.</w:t>
      </w:r>
      <w:bookmarkEnd w:id="34"/>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1665"/>
        <w:gridCol w:w="3735"/>
        <w:gridCol w:w="3405"/>
      </w:tblGrid>
      <w:tr w:rsidR="00C47168" w:rsidRPr="00C47168" w14:paraId="25B0006A" w14:textId="77777777" w:rsidTr="00B9666A">
        <w:trPr>
          <w:trHeight w:val="690"/>
        </w:trPr>
        <w:tc>
          <w:tcPr>
            <w:tcW w:w="1665"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32416AC7" w14:textId="77777777" w:rsidR="00C47168" w:rsidRPr="00C47168" w:rsidRDefault="00C47168" w:rsidP="00B9666A">
            <w:pPr>
              <w:spacing w:before="240" w:after="240"/>
              <w:rPr>
                <w:sz w:val="26"/>
                <w:szCs w:val="26"/>
              </w:rPr>
            </w:pPr>
            <w:r w:rsidRPr="00C47168">
              <w:rPr>
                <w:sz w:val="26"/>
                <w:szCs w:val="26"/>
              </w:rPr>
              <w:t>Mã Use Case</w:t>
            </w:r>
          </w:p>
        </w:tc>
        <w:tc>
          <w:tcPr>
            <w:tcW w:w="71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AA2DE9" w14:textId="77777777" w:rsidR="00C47168" w:rsidRPr="00C47168" w:rsidRDefault="00C47168" w:rsidP="00B9666A">
            <w:pPr>
              <w:spacing w:before="240" w:after="240"/>
              <w:rPr>
                <w:sz w:val="26"/>
                <w:szCs w:val="26"/>
              </w:rPr>
            </w:pPr>
            <w:r w:rsidRPr="00C47168">
              <w:rPr>
                <w:sz w:val="26"/>
                <w:szCs w:val="26"/>
              </w:rPr>
              <w:t>UC04.</w:t>
            </w:r>
          </w:p>
        </w:tc>
      </w:tr>
      <w:tr w:rsidR="00C47168" w:rsidRPr="00C47168" w14:paraId="4731206C" w14:textId="77777777" w:rsidTr="009A62C7">
        <w:trPr>
          <w:trHeight w:val="605"/>
        </w:trPr>
        <w:tc>
          <w:tcPr>
            <w:tcW w:w="1665" w:type="dxa"/>
            <w:tcBorders>
              <w:top w:val="nil"/>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6C0CA1E5" w14:textId="77777777" w:rsidR="00C47168" w:rsidRPr="00C47168" w:rsidRDefault="00C47168" w:rsidP="00B9666A">
            <w:pPr>
              <w:spacing w:before="240" w:after="240"/>
              <w:rPr>
                <w:sz w:val="26"/>
                <w:szCs w:val="26"/>
              </w:rPr>
            </w:pPr>
            <w:r w:rsidRPr="00C47168">
              <w:rPr>
                <w:sz w:val="26"/>
                <w:szCs w:val="26"/>
              </w:rPr>
              <w:t>Use case</w:t>
            </w:r>
          </w:p>
        </w:tc>
        <w:tc>
          <w:tcPr>
            <w:tcW w:w="7140" w:type="dxa"/>
            <w:gridSpan w:val="2"/>
            <w:tcBorders>
              <w:top w:val="single" w:sz="8" w:space="0" w:color="000000"/>
              <w:left w:val="nil"/>
              <w:bottom w:val="single" w:sz="4" w:space="0" w:color="auto"/>
              <w:right w:val="single" w:sz="8" w:space="0" w:color="000000"/>
            </w:tcBorders>
            <w:shd w:val="clear" w:color="auto" w:fill="auto"/>
            <w:tcMar>
              <w:top w:w="100" w:type="dxa"/>
              <w:left w:w="100" w:type="dxa"/>
              <w:bottom w:w="100" w:type="dxa"/>
              <w:right w:w="100" w:type="dxa"/>
            </w:tcMar>
          </w:tcPr>
          <w:p w14:paraId="3BABC1A8" w14:textId="77777777" w:rsidR="00C47168" w:rsidRPr="00C47168" w:rsidRDefault="00C47168" w:rsidP="00B9666A">
            <w:pPr>
              <w:spacing w:before="240" w:after="240"/>
              <w:rPr>
                <w:sz w:val="26"/>
                <w:szCs w:val="26"/>
              </w:rPr>
            </w:pPr>
            <w:r w:rsidRPr="00C47168">
              <w:rPr>
                <w:sz w:val="26"/>
                <w:szCs w:val="26"/>
              </w:rPr>
              <w:t>Thêm lịch thi đấu.</w:t>
            </w:r>
          </w:p>
        </w:tc>
      </w:tr>
      <w:tr w:rsidR="00C47168" w:rsidRPr="00C47168" w14:paraId="0B3FBDA2" w14:textId="77777777" w:rsidTr="009A62C7">
        <w:trPr>
          <w:trHeight w:val="605"/>
        </w:trPr>
        <w:tc>
          <w:tcPr>
            <w:tcW w:w="16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2B5B9A2" w14:textId="77777777" w:rsidR="00C47168" w:rsidRPr="00C47168" w:rsidRDefault="00C47168" w:rsidP="00B9666A">
            <w:pPr>
              <w:spacing w:before="240" w:after="240"/>
              <w:rPr>
                <w:sz w:val="26"/>
                <w:szCs w:val="26"/>
              </w:rPr>
            </w:pPr>
            <w:r w:rsidRPr="00C47168">
              <w:rPr>
                <w:sz w:val="26"/>
                <w:szCs w:val="26"/>
              </w:rPr>
              <w:t>Ngữ cảnh</w:t>
            </w:r>
          </w:p>
        </w:tc>
        <w:tc>
          <w:tcPr>
            <w:tcW w:w="7140"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09F52FE" w14:textId="77777777" w:rsidR="00C47168" w:rsidRPr="00C47168" w:rsidRDefault="00C47168" w:rsidP="00B9666A">
            <w:pPr>
              <w:spacing w:before="240" w:after="240"/>
              <w:rPr>
                <w:sz w:val="26"/>
                <w:szCs w:val="26"/>
              </w:rPr>
            </w:pPr>
            <w:r w:rsidRPr="00C47168">
              <w:rPr>
                <w:sz w:val="26"/>
                <w:szCs w:val="26"/>
              </w:rPr>
              <w:t>Thêm lịch thi đấu cho các trận đấu sắp tới.</w:t>
            </w:r>
          </w:p>
        </w:tc>
      </w:tr>
      <w:tr w:rsidR="00C47168" w:rsidRPr="00C47168" w14:paraId="45E531EB" w14:textId="77777777" w:rsidTr="009A62C7">
        <w:trPr>
          <w:trHeight w:val="605"/>
        </w:trPr>
        <w:tc>
          <w:tcPr>
            <w:tcW w:w="1665" w:type="dxa"/>
            <w:tcBorders>
              <w:top w:val="single" w:sz="4" w:space="0" w:color="auto"/>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75A9DC9" w14:textId="77777777" w:rsidR="00C47168" w:rsidRPr="00C47168" w:rsidRDefault="00C47168" w:rsidP="00B9666A">
            <w:pPr>
              <w:spacing w:before="240" w:after="240"/>
              <w:rPr>
                <w:sz w:val="26"/>
                <w:szCs w:val="26"/>
              </w:rPr>
            </w:pPr>
            <w:r w:rsidRPr="00C47168">
              <w:rPr>
                <w:sz w:val="26"/>
                <w:szCs w:val="26"/>
              </w:rPr>
              <w:t>Mô tả</w:t>
            </w:r>
          </w:p>
        </w:tc>
        <w:tc>
          <w:tcPr>
            <w:tcW w:w="7140" w:type="dxa"/>
            <w:gridSpan w:val="2"/>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A63E8C2" w14:textId="77777777" w:rsidR="00C47168" w:rsidRPr="00C47168" w:rsidRDefault="00C47168" w:rsidP="00B9666A">
            <w:pPr>
              <w:spacing w:before="240" w:after="240"/>
              <w:rPr>
                <w:sz w:val="26"/>
                <w:szCs w:val="26"/>
              </w:rPr>
            </w:pPr>
            <w:r w:rsidRPr="00C47168">
              <w:rPr>
                <w:sz w:val="26"/>
                <w:szCs w:val="26"/>
              </w:rPr>
              <w:t>Admin thêm lịch thi đấu cho các trận đấu sắp tới.</w:t>
            </w:r>
          </w:p>
        </w:tc>
      </w:tr>
      <w:tr w:rsidR="00C47168" w:rsidRPr="00C47168" w14:paraId="45BF82B2" w14:textId="77777777" w:rsidTr="009A62C7">
        <w:trPr>
          <w:trHeight w:val="605"/>
        </w:trPr>
        <w:tc>
          <w:tcPr>
            <w:tcW w:w="166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4B8DD3D" w14:textId="77777777" w:rsidR="00C47168" w:rsidRPr="00C47168" w:rsidRDefault="00C47168" w:rsidP="00B9666A">
            <w:pPr>
              <w:spacing w:before="240" w:after="240"/>
              <w:rPr>
                <w:sz w:val="26"/>
                <w:szCs w:val="26"/>
              </w:rPr>
            </w:pPr>
            <w:r w:rsidRPr="00C47168">
              <w:rPr>
                <w:sz w:val="26"/>
                <w:szCs w:val="26"/>
              </w:rPr>
              <w:t>Tác nhân</w:t>
            </w:r>
          </w:p>
        </w:tc>
        <w:tc>
          <w:tcPr>
            <w:tcW w:w="71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0C30F8" w14:textId="77777777" w:rsidR="00C47168" w:rsidRPr="00C47168" w:rsidRDefault="00C47168" w:rsidP="00B9666A">
            <w:pPr>
              <w:spacing w:before="240" w:after="240"/>
              <w:rPr>
                <w:sz w:val="26"/>
                <w:szCs w:val="26"/>
              </w:rPr>
            </w:pPr>
            <w:r w:rsidRPr="00C47168">
              <w:rPr>
                <w:sz w:val="26"/>
                <w:szCs w:val="26"/>
              </w:rPr>
              <w:t>Admin.</w:t>
            </w:r>
          </w:p>
        </w:tc>
      </w:tr>
      <w:tr w:rsidR="00C47168" w:rsidRPr="00C47168" w14:paraId="1133EF37" w14:textId="77777777" w:rsidTr="009A62C7">
        <w:trPr>
          <w:trHeight w:val="980"/>
        </w:trPr>
        <w:tc>
          <w:tcPr>
            <w:tcW w:w="166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F05B004" w14:textId="77777777" w:rsidR="00C47168" w:rsidRPr="00C47168" w:rsidRDefault="00C47168" w:rsidP="00B9666A">
            <w:pPr>
              <w:spacing w:before="240" w:after="240"/>
              <w:rPr>
                <w:sz w:val="26"/>
                <w:szCs w:val="26"/>
              </w:rPr>
            </w:pPr>
            <w:r w:rsidRPr="00C47168">
              <w:rPr>
                <w:sz w:val="26"/>
                <w:szCs w:val="26"/>
              </w:rPr>
              <w:t>Sự kiện kích hoạt</w:t>
            </w:r>
          </w:p>
        </w:tc>
        <w:tc>
          <w:tcPr>
            <w:tcW w:w="71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3E82FC" w14:textId="77777777" w:rsidR="00C47168" w:rsidRPr="00C47168" w:rsidRDefault="00C47168" w:rsidP="00B9666A">
            <w:pPr>
              <w:spacing w:before="240" w:after="240"/>
              <w:rPr>
                <w:sz w:val="26"/>
                <w:szCs w:val="26"/>
              </w:rPr>
            </w:pPr>
            <w:r w:rsidRPr="00C47168">
              <w:rPr>
                <w:sz w:val="26"/>
                <w:szCs w:val="26"/>
              </w:rPr>
              <w:t>Thêm lịch thi đấu.</w:t>
            </w:r>
          </w:p>
        </w:tc>
      </w:tr>
      <w:tr w:rsidR="00C47168" w:rsidRPr="00C47168" w14:paraId="2C47D311" w14:textId="77777777" w:rsidTr="009A62C7">
        <w:trPr>
          <w:trHeight w:val="1130"/>
        </w:trPr>
        <w:tc>
          <w:tcPr>
            <w:tcW w:w="166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06CD997" w14:textId="77777777" w:rsidR="00C47168" w:rsidRPr="00C47168" w:rsidRDefault="00C47168" w:rsidP="00B9666A">
            <w:pPr>
              <w:spacing w:before="240" w:after="240"/>
              <w:rPr>
                <w:sz w:val="26"/>
                <w:szCs w:val="26"/>
              </w:rPr>
            </w:pPr>
            <w:r w:rsidRPr="00C47168">
              <w:rPr>
                <w:sz w:val="26"/>
                <w:szCs w:val="26"/>
              </w:rPr>
              <w:t>Điều kiện tiên quyết</w:t>
            </w:r>
          </w:p>
        </w:tc>
        <w:tc>
          <w:tcPr>
            <w:tcW w:w="71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E429B5" w14:textId="77777777" w:rsidR="00C47168" w:rsidRPr="00C47168" w:rsidRDefault="00C47168" w:rsidP="00B9666A">
            <w:pPr>
              <w:spacing w:before="240" w:after="240"/>
              <w:rPr>
                <w:sz w:val="26"/>
                <w:szCs w:val="26"/>
              </w:rPr>
            </w:pPr>
            <w:r w:rsidRPr="00C47168">
              <w:rPr>
                <w:sz w:val="26"/>
                <w:szCs w:val="26"/>
              </w:rPr>
              <w:t>+ Admin đã truy cập vào được website.</w:t>
            </w:r>
          </w:p>
          <w:p w14:paraId="5E20D2E7" w14:textId="77777777" w:rsidR="00C47168" w:rsidRPr="00C47168" w:rsidRDefault="00C47168" w:rsidP="00B9666A">
            <w:pPr>
              <w:spacing w:before="240" w:after="240"/>
              <w:rPr>
                <w:sz w:val="26"/>
                <w:szCs w:val="26"/>
              </w:rPr>
            </w:pPr>
            <w:r w:rsidRPr="00C47168">
              <w:rPr>
                <w:sz w:val="26"/>
                <w:szCs w:val="26"/>
              </w:rPr>
              <w:t>+Admin đã đăng nhập thành công vào hệ thống.</w:t>
            </w:r>
          </w:p>
        </w:tc>
      </w:tr>
      <w:tr w:rsidR="00C47168" w:rsidRPr="00C47168" w14:paraId="07B5F33B" w14:textId="77777777" w:rsidTr="009A62C7">
        <w:trPr>
          <w:trHeight w:val="605"/>
        </w:trPr>
        <w:tc>
          <w:tcPr>
            <w:tcW w:w="1665" w:type="dxa"/>
            <w:tcBorders>
              <w:top w:val="nil"/>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5A790346" w14:textId="77777777" w:rsidR="00C47168" w:rsidRPr="00C47168" w:rsidRDefault="00C47168" w:rsidP="00B9666A">
            <w:pPr>
              <w:spacing w:before="240" w:after="240"/>
              <w:rPr>
                <w:sz w:val="26"/>
                <w:szCs w:val="26"/>
              </w:rPr>
            </w:pPr>
            <w:r w:rsidRPr="00C47168">
              <w:rPr>
                <w:sz w:val="26"/>
                <w:szCs w:val="26"/>
              </w:rPr>
              <w:t>Kết quả</w:t>
            </w:r>
          </w:p>
        </w:tc>
        <w:tc>
          <w:tcPr>
            <w:tcW w:w="7140" w:type="dxa"/>
            <w:gridSpan w:val="2"/>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6F7F74EF" w14:textId="77777777" w:rsidR="00C47168" w:rsidRPr="00C47168" w:rsidRDefault="00C47168" w:rsidP="00B9666A">
            <w:pPr>
              <w:spacing w:before="240" w:after="240"/>
              <w:rPr>
                <w:sz w:val="26"/>
                <w:szCs w:val="26"/>
              </w:rPr>
            </w:pPr>
            <w:r w:rsidRPr="00C47168">
              <w:rPr>
                <w:sz w:val="26"/>
                <w:szCs w:val="26"/>
              </w:rPr>
              <w:t>Thêm lịch thi đấu thành công.</w:t>
            </w:r>
          </w:p>
        </w:tc>
      </w:tr>
      <w:tr w:rsidR="00C47168" w:rsidRPr="00C47168" w14:paraId="2F8D821A" w14:textId="77777777" w:rsidTr="009A62C7">
        <w:trPr>
          <w:trHeight w:val="605"/>
        </w:trPr>
        <w:tc>
          <w:tcPr>
            <w:tcW w:w="166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A40E264" w14:textId="77777777" w:rsidR="00C47168" w:rsidRPr="00C47168" w:rsidRDefault="00C47168" w:rsidP="00B9666A">
            <w:pPr>
              <w:spacing w:before="240" w:after="240"/>
              <w:rPr>
                <w:sz w:val="26"/>
                <w:szCs w:val="26"/>
              </w:rPr>
            </w:pPr>
            <w:r w:rsidRPr="00C47168">
              <w:rPr>
                <w:sz w:val="26"/>
                <w:szCs w:val="26"/>
              </w:rPr>
              <w:t>Luồng</w:t>
            </w:r>
          </w:p>
          <w:p w14:paraId="563A0CDD" w14:textId="77777777" w:rsidR="00C47168" w:rsidRPr="00C47168" w:rsidRDefault="00C47168" w:rsidP="00B9666A">
            <w:pPr>
              <w:spacing w:before="240" w:after="240"/>
              <w:rPr>
                <w:sz w:val="26"/>
                <w:szCs w:val="26"/>
              </w:rPr>
            </w:pPr>
            <w:r w:rsidRPr="00C47168">
              <w:rPr>
                <w:sz w:val="26"/>
                <w:szCs w:val="26"/>
              </w:rPr>
              <w:t>Sự kiện</w:t>
            </w:r>
          </w:p>
        </w:tc>
        <w:tc>
          <w:tcPr>
            <w:tcW w:w="37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0C61C4" w14:textId="77777777" w:rsidR="00C47168" w:rsidRPr="00C47168" w:rsidRDefault="00C47168" w:rsidP="00B9666A">
            <w:pPr>
              <w:spacing w:before="240" w:after="240"/>
              <w:jc w:val="center"/>
              <w:rPr>
                <w:b/>
                <w:sz w:val="26"/>
                <w:szCs w:val="26"/>
              </w:rPr>
            </w:pPr>
            <w:r w:rsidRPr="00C47168">
              <w:rPr>
                <w:b/>
                <w:sz w:val="26"/>
                <w:szCs w:val="26"/>
              </w:rPr>
              <w:t>Actor</w:t>
            </w:r>
          </w:p>
        </w:tc>
        <w:tc>
          <w:tcPr>
            <w:tcW w:w="34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0F49C2" w14:textId="77777777" w:rsidR="00C47168" w:rsidRPr="00C47168" w:rsidRDefault="00C47168" w:rsidP="00B9666A">
            <w:pPr>
              <w:spacing w:before="240" w:after="240"/>
              <w:jc w:val="center"/>
              <w:rPr>
                <w:b/>
                <w:sz w:val="26"/>
                <w:szCs w:val="26"/>
              </w:rPr>
            </w:pPr>
            <w:r w:rsidRPr="00C47168">
              <w:rPr>
                <w:b/>
                <w:sz w:val="26"/>
                <w:szCs w:val="26"/>
              </w:rPr>
              <w:t>System</w:t>
            </w:r>
          </w:p>
        </w:tc>
      </w:tr>
      <w:tr w:rsidR="00C47168" w:rsidRPr="00C47168" w14:paraId="12C1DB7C" w14:textId="77777777" w:rsidTr="009A62C7">
        <w:trPr>
          <w:trHeight w:val="980"/>
        </w:trPr>
        <w:tc>
          <w:tcPr>
            <w:tcW w:w="16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C4E520" w14:textId="77777777" w:rsidR="00C47168" w:rsidRPr="00C47168" w:rsidRDefault="00C47168" w:rsidP="00B9666A">
            <w:pPr>
              <w:rPr>
                <w:sz w:val="26"/>
                <w:szCs w:val="26"/>
              </w:rPr>
            </w:pPr>
          </w:p>
        </w:tc>
        <w:tc>
          <w:tcPr>
            <w:tcW w:w="37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96F9FB" w14:textId="77777777" w:rsidR="00C47168" w:rsidRPr="00C47168" w:rsidRDefault="00C47168" w:rsidP="00B9666A">
            <w:pPr>
              <w:spacing w:before="240" w:after="240"/>
              <w:ind w:left="360"/>
              <w:rPr>
                <w:sz w:val="26"/>
                <w:szCs w:val="26"/>
              </w:rPr>
            </w:pPr>
            <w:r w:rsidRPr="00C47168">
              <w:rPr>
                <w:sz w:val="26"/>
                <w:szCs w:val="26"/>
              </w:rPr>
              <w:t>1.</w:t>
            </w:r>
            <w:r w:rsidRPr="00C47168">
              <w:rPr>
                <w:sz w:val="26"/>
                <w:szCs w:val="26"/>
              </w:rPr>
              <w:tab/>
              <w:t>Admin chọn mục “Quản lý lịch thi đấu”</w:t>
            </w:r>
          </w:p>
        </w:tc>
        <w:tc>
          <w:tcPr>
            <w:tcW w:w="34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00E79A" w14:textId="77777777" w:rsidR="00C47168" w:rsidRPr="00C47168" w:rsidRDefault="00C47168" w:rsidP="00B9666A">
            <w:pPr>
              <w:spacing w:before="240" w:after="240"/>
              <w:rPr>
                <w:sz w:val="26"/>
                <w:szCs w:val="26"/>
              </w:rPr>
            </w:pPr>
            <w:r w:rsidRPr="00C47168">
              <w:rPr>
                <w:sz w:val="26"/>
                <w:szCs w:val="26"/>
              </w:rPr>
              <w:t xml:space="preserve"> </w:t>
            </w:r>
          </w:p>
        </w:tc>
      </w:tr>
      <w:tr w:rsidR="00C47168" w:rsidRPr="00C47168" w14:paraId="330D7315" w14:textId="77777777" w:rsidTr="009A62C7">
        <w:trPr>
          <w:trHeight w:val="980"/>
        </w:trPr>
        <w:tc>
          <w:tcPr>
            <w:tcW w:w="16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20DE409" w14:textId="77777777" w:rsidR="00C47168" w:rsidRPr="00C47168" w:rsidRDefault="00C47168" w:rsidP="00B9666A">
            <w:pPr>
              <w:rPr>
                <w:sz w:val="26"/>
                <w:szCs w:val="26"/>
              </w:rPr>
            </w:pPr>
          </w:p>
        </w:tc>
        <w:tc>
          <w:tcPr>
            <w:tcW w:w="37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F20BC1" w14:textId="77777777" w:rsidR="00C47168" w:rsidRPr="00C47168" w:rsidRDefault="00C47168" w:rsidP="00B9666A">
            <w:pPr>
              <w:spacing w:before="240" w:after="240"/>
              <w:ind w:left="360"/>
              <w:rPr>
                <w:sz w:val="26"/>
                <w:szCs w:val="26"/>
              </w:rPr>
            </w:pPr>
            <w:r w:rsidRPr="00C47168">
              <w:rPr>
                <w:sz w:val="26"/>
                <w:szCs w:val="26"/>
              </w:rPr>
              <w:t>2.</w:t>
            </w:r>
            <w:r w:rsidRPr="00C47168">
              <w:rPr>
                <w:sz w:val="26"/>
                <w:szCs w:val="26"/>
              </w:rPr>
              <w:tab/>
              <w:t>Admin nhấn vào mục “Thêm lịch thi đấu”.</w:t>
            </w:r>
          </w:p>
        </w:tc>
        <w:tc>
          <w:tcPr>
            <w:tcW w:w="34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5B9C6D4" w14:textId="77777777" w:rsidR="00C47168" w:rsidRPr="00C47168" w:rsidRDefault="00C47168" w:rsidP="00B9666A">
            <w:pPr>
              <w:spacing w:before="240" w:after="240"/>
              <w:rPr>
                <w:sz w:val="26"/>
                <w:szCs w:val="26"/>
              </w:rPr>
            </w:pPr>
            <w:r w:rsidRPr="00C47168">
              <w:rPr>
                <w:sz w:val="26"/>
                <w:szCs w:val="26"/>
              </w:rPr>
              <w:t>2.1 Hệ thống hiển thị giao diện danh sách lịch thi đấu.</w:t>
            </w:r>
          </w:p>
        </w:tc>
      </w:tr>
      <w:tr w:rsidR="00C47168" w:rsidRPr="00C47168" w14:paraId="6ACF038E" w14:textId="77777777" w:rsidTr="009A62C7">
        <w:trPr>
          <w:trHeight w:val="980"/>
        </w:trPr>
        <w:tc>
          <w:tcPr>
            <w:tcW w:w="16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604ABB8" w14:textId="77777777" w:rsidR="00C47168" w:rsidRPr="00C47168" w:rsidRDefault="00C47168" w:rsidP="00B9666A">
            <w:pPr>
              <w:rPr>
                <w:sz w:val="26"/>
                <w:szCs w:val="26"/>
              </w:rPr>
            </w:pPr>
          </w:p>
        </w:tc>
        <w:tc>
          <w:tcPr>
            <w:tcW w:w="37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C3C8970" w14:textId="77777777" w:rsidR="00C47168" w:rsidRPr="00C47168" w:rsidRDefault="00C47168" w:rsidP="00B9666A">
            <w:pPr>
              <w:spacing w:before="240" w:after="240"/>
              <w:ind w:left="360"/>
              <w:rPr>
                <w:sz w:val="26"/>
                <w:szCs w:val="26"/>
              </w:rPr>
            </w:pPr>
            <w:r w:rsidRPr="00C47168">
              <w:rPr>
                <w:sz w:val="26"/>
                <w:szCs w:val="26"/>
              </w:rPr>
              <w:t>3.</w:t>
            </w:r>
            <w:r w:rsidRPr="00C47168">
              <w:rPr>
                <w:sz w:val="26"/>
                <w:szCs w:val="26"/>
              </w:rPr>
              <w:tab/>
              <w:t>Admin chọn “Thêm lịch”.</w:t>
            </w:r>
          </w:p>
        </w:tc>
        <w:tc>
          <w:tcPr>
            <w:tcW w:w="34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714E20" w14:textId="77777777" w:rsidR="00C47168" w:rsidRPr="00C47168" w:rsidRDefault="00C47168" w:rsidP="00B9666A">
            <w:pPr>
              <w:spacing w:before="240" w:after="240"/>
              <w:rPr>
                <w:sz w:val="26"/>
                <w:szCs w:val="26"/>
              </w:rPr>
            </w:pPr>
            <w:r w:rsidRPr="00C47168">
              <w:rPr>
                <w:sz w:val="26"/>
                <w:szCs w:val="26"/>
              </w:rPr>
              <w:t>2.1 Hệ thống hiển thị form thêm lịch thi đấu.</w:t>
            </w:r>
          </w:p>
        </w:tc>
      </w:tr>
      <w:tr w:rsidR="00C47168" w:rsidRPr="00C47168" w14:paraId="15442BA3" w14:textId="77777777" w:rsidTr="009A62C7">
        <w:trPr>
          <w:trHeight w:val="1370"/>
        </w:trPr>
        <w:tc>
          <w:tcPr>
            <w:tcW w:w="16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2C847F0" w14:textId="77777777" w:rsidR="00C47168" w:rsidRPr="00C47168" w:rsidRDefault="00C47168" w:rsidP="00B9666A">
            <w:pPr>
              <w:rPr>
                <w:sz w:val="26"/>
                <w:szCs w:val="26"/>
              </w:rPr>
            </w:pPr>
          </w:p>
        </w:tc>
        <w:tc>
          <w:tcPr>
            <w:tcW w:w="37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7C84A5" w14:textId="77777777" w:rsidR="00C47168" w:rsidRPr="00C47168" w:rsidRDefault="00C47168" w:rsidP="00B9666A">
            <w:pPr>
              <w:spacing w:before="240" w:after="240"/>
              <w:ind w:left="360"/>
              <w:rPr>
                <w:sz w:val="26"/>
                <w:szCs w:val="26"/>
              </w:rPr>
            </w:pPr>
            <w:r w:rsidRPr="00C47168">
              <w:rPr>
                <w:sz w:val="26"/>
                <w:szCs w:val="26"/>
              </w:rPr>
              <w:t>4.</w:t>
            </w:r>
            <w:r w:rsidRPr="00C47168">
              <w:rPr>
                <w:sz w:val="26"/>
                <w:szCs w:val="26"/>
              </w:rPr>
              <w:tab/>
              <w:t>Admin nhập thông tin lịch thi đấu và nhấn vào mục “thêm lịch thi đấu”</w:t>
            </w:r>
          </w:p>
        </w:tc>
        <w:tc>
          <w:tcPr>
            <w:tcW w:w="34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F9B290" w14:textId="77777777" w:rsidR="00C47168" w:rsidRPr="00C47168" w:rsidRDefault="00C47168" w:rsidP="00B9666A">
            <w:pPr>
              <w:spacing w:before="240" w:after="240"/>
              <w:rPr>
                <w:sz w:val="26"/>
                <w:szCs w:val="26"/>
              </w:rPr>
            </w:pPr>
            <w:r w:rsidRPr="00C47168">
              <w:rPr>
                <w:sz w:val="26"/>
                <w:szCs w:val="26"/>
              </w:rPr>
              <w:t>3.1 Hệ thống hiển thị “Đã thêm thành công”.</w:t>
            </w:r>
          </w:p>
        </w:tc>
      </w:tr>
      <w:tr w:rsidR="00C47168" w:rsidRPr="00C47168" w14:paraId="0906A129" w14:textId="77777777" w:rsidTr="009A62C7">
        <w:trPr>
          <w:trHeight w:val="980"/>
        </w:trPr>
        <w:tc>
          <w:tcPr>
            <w:tcW w:w="16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4AC036" w14:textId="77777777" w:rsidR="00C47168" w:rsidRPr="00C47168" w:rsidRDefault="00C47168" w:rsidP="00B9666A">
            <w:pPr>
              <w:spacing w:before="240" w:after="240"/>
              <w:rPr>
                <w:sz w:val="26"/>
                <w:szCs w:val="26"/>
              </w:rPr>
            </w:pPr>
            <w:r w:rsidRPr="00C47168">
              <w:rPr>
                <w:sz w:val="26"/>
                <w:szCs w:val="26"/>
              </w:rPr>
              <w:t>Ngoại lệ</w:t>
            </w:r>
          </w:p>
        </w:tc>
        <w:tc>
          <w:tcPr>
            <w:tcW w:w="7140"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BCDA12" w14:textId="77777777" w:rsidR="00C47168" w:rsidRPr="00C47168" w:rsidRDefault="00C47168" w:rsidP="00B9666A">
            <w:pPr>
              <w:spacing w:before="240" w:after="240"/>
              <w:rPr>
                <w:sz w:val="26"/>
                <w:szCs w:val="26"/>
              </w:rPr>
            </w:pPr>
            <w:r w:rsidRPr="00C47168">
              <w:rPr>
                <w:sz w:val="26"/>
                <w:szCs w:val="26"/>
              </w:rPr>
              <w:t>Admin nhập sai hoặc thiếu thông tin của lịch thi đấu =&gt;Hệ thống báo lỗi và yêu cầu nhập lại.</w:t>
            </w:r>
          </w:p>
        </w:tc>
      </w:tr>
    </w:tbl>
    <w:p w14:paraId="5E615358" w14:textId="77777777" w:rsidR="00C47168" w:rsidRPr="00C47168" w:rsidRDefault="00C47168" w:rsidP="00C47168">
      <w:pPr>
        <w:spacing w:line="360" w:lineRule="auto"/>
        <w:rPr>
          <w:sz w:val="26"/>
          <w:szCs w:val="26"/>
        </w:rPr>
      </w:pPr>
    </w:p>
    <w:p w14:paraId="37BB8C6B" w14:textId="77777777" w:rsidR="00C47168" w:rsidRPr="00C47168" w:rsidRDefault="00C47168" w:rsidP="00C47168">
      <w:pPr>
        <w:rPr>
          <w:sz w:val="26"/>
          <w:szCs w:val="26"/>
        </w:rPr>
      </w:pPr>
    </w:p>
    <w:p w14:paraId="7F847739" w14:textId="3C2DC40A" w:rsidR="00B9666A" w:rsidRPr="00B9666A" w:rsidRDefault="00B9666A" w:rsidP="00B9666A">
      <w:pPr>
        <w:pStyle w:val="Caption"/>
        <w:keepNext/>
        <w:rPr>
          <w:lang w:val="vi-VN"/>
        </w:rPr>
      </w:pPr>
      <w:bookmarkStart w:id="35" w:name="_Toc150521918"/>
      <w:r>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5</w:t>
      </w:r>
      <w:r w:rsidR="00E54097">
        <w:fldChar w:fldCharType="end"/>
      </w:r>
      <w:r>
        <w:rPr>
          <w:lang w:val="vi-VN"/>
        </w:rPr>
        <w:t xml:space="preserve"> </w:t>
      </w:r>
      <w:r w:rsidRPr="00C47168">
        <w:t>Đặc tả usecase cập nhật lịch thi đấu</w:t>
      </w:r>
      <w:bookmarkEnd w:id="35"/>
    </w:p>
    <w:tbl>
      <w:tblPr>
        <w:tblW w:w="91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3990"/>
        <w:gridCol w:w="3555"/>
      </w:tblGrid>
      <w:tr w:rsidR="00C47168" w:rsidRPr="00C47168" w14:paraId="3AF2B37B" w14:textId="77777777" w:rsidTr="009A62C7">
        <w:tc>
          <w:tcPr>
            <w:tcW w:w="1560" w:type="dxa"/>
          </w:tcPr>
          <w:p w14:paraId="3106A8FB" w14:textId="77777777" w:rsidR="00C47168" w:rsidRPr="00C47168" w:rsidRDefault="00C47168" w:rsidP="009A62C7">
            <w:pPr>
              <w:spacing w:line="360" w:lineRule="auto"/>
              <w:rPr>
                <w:sz w:val="26"/>
                <w:szCs w:val="26"/>
              </w:rPr>
            </w:pPr>
            <w:r w:rsidRPr="00C47168">
              <w:rPr>
                <w:sz w:val="26"/>
                <w:szCs w:val="26"/>
              </w:rPr>
              <w:t>Mã Use Case</w:t>
            </w:r>
          </w:p>
        </w:tc>
        <w:tc>
          <w:tcPr>
            <w:tcW w:w="7545" w:type="dxa"/>
            <w:gridSpan w:val="2"/>
          </w:tcPr>
          <w:p w14:paraId="678D834B" w14:textId="77777777" w:rsidR="00C47168" w:rsidRPr="00C47168" w:rsidRDefault="00C47168" w:rsidP="009A62C7">
            <w:pPr>
              <w:spacing w:line="360" w:lineRule="auto"/>
              <w:rPr>
                <w:sz w:val="26"/>
                <w:szCs w:val="26"/>
              </w:rPr>
            </w:pPr>
            <w:r w:rsidRPr="00C47168">
              <w:rPr>
                <w:sz w:val="26"/>
                <w:szCs w:val="26"/>
              </w:rPr>
              <w:t>UC05.</w:t>
            </w:r>
          </w:p>
        </w:tc>
      </w:tr>
      <w:tr w:rsidR="00C47168" w:rsidRPr="00C47168" w14:paraId="068460A2" w14:textId="77777777" w:rsidTr="009A62C7">
        <w:tc>
          <w:tcPr>
            <w:tcW w:w="1560" w:type="dxa"/>
          </w:tcPr>
          <w:p w14:paraId="0BDC4A5B" w14:textId="77777777" w:rsidR="00C47168" w:rsidRPr="00C47168" w:rsidRDefault="00C47168" w:rsidP="009A62C7">
            <w:pPr>
              <w:spacing w:line="360" w:lineRule="auto"/>
              <w:rPr>
                <w:sz w:val="26"/>
                <w:szCs w:val="26"/>
              </w:rPr>
            </w:pPr>
            <w:r w:rsidRPr="00C47168">
              <w:rPr>
                <w:sz w:val="26"/>
                <w:szCs w:val="26"/>
              </w:rPr>
              <w:t>Use case</w:t>
            </w:r>
          </w:p>
        </w:tc>
        <w:tc>
          <w:tcPr>
            <w:tcW w:w="7545" w:type="dxa"/>
            <w:gridSpan w:val="2"/>
          </w:tcPr>
          <w:p w14:paraId="1D1D4247" w14:textId="77777777" w:rsidR="00C47168" w:rsidRPr="00C47168" w:rsidRDefault="00C47168" w:rsidP="009A62C7">
            <w:pPr>
              <w:spacing w:line="360" w:lineRule="auto"/>
              <w:rPr>
                <w:sz w:val="26"/>
                <w:szCs w:val="26"/>
              </w:rPr>
            </w:pPr>
            <w:r w:rsidRPr="00C47168">
              <w:rPr>
                <w:sz w:val="26"/>
                <w:szCs w:val="26"/>
              </w:rPr>
              <w:t>Cập nhật lịch thi đấu.</w:t>
            </w:r>
          </w:p>
        </w:tc>
      </w:tr>
      <w:tr w:rsidR="00C47168" w:rsidRPr="00C47168" w14:paraId="323BF384" w14:textId="77777777" w:rsidTr="009A62C7">
        <w:tc>
          <w:tcPr>
            <w:tcW w:w="1560" w:type="dxa"/>
          </w:tcPr>
          <w:p w14:paraId="1F7BDB3B" w14:textId="77777777" w:rsidR="00C47168" w:rsidRPr="00C47168" w:rsidRDefault="00C47168" w:rsidP="009A62C7">
            <w:pPr>
              <w:spacing w:line="360" w:lineRule="auto"/>
              <w:rPr>
                <w:sz w:val="26"/>
                <w:szCs w:val="26"/>
              </w:rPr>
            </w:pPr>
            <w:r w:rsidRPr="00C47168">
              <w:rPr>
                <w:sz w:val="26"/>
                <w:szCs w:val="26"/>
              </w:rPr>
              <w:t>Ngữ cảnh</w:t>
            </w:r>
          </w:p>
        </w:tc>
        <w:tc>
          <w:tcPr>
            <w:tcW w:w="7545" w:type="dxa"/>
            <w:gridSpan w:val="2"/>
          </w:tcPr>
          <w:p w14:paraId="6D9618A2" w14:textId="77777777" w:rsidR="00C47168" w:rsidRPr="00C47168" w:rsidRDefault="00C47168" w:rsidP="009A62C7">
            <w:pPr>
              <w:spacing w:line="360" w:lineRule="auto"/>
              <w:rPr>
                <w:sz w:val="26"/>
                <w:szCs w:val="26"/>
              </w:rPr>
            </w:pPr>
            <w:r w:rsidRPr="00C47168">
              <w:rPr>
                <w:sz w:val="26"/>
                <w:szCs w:val="26"/>
              </w:rPr>
              <w:t>Cập nhập lịch thi đấu .</w:t>
            </w:r>
          </w:p>
        </w:tc>
      </w:tr>
      <w:tr w:rsidR="00C47168" w:rsidRPr="00E856DB" w14:paraId="0384518B" w14:textId="77777777" w:rsidTr="009A62C7">
        <w:tc>
          <w:tcPr>
            <w:tcW w:w="1560" w:type="dxa"/>
          </w:tcPr>
          <w:p w14:paraId="40F9E1C0" w14:textId="77777777" w:rsidR="00C47168" w:rsidRPr="00C47168" w:rsidRDefault="00C47168" w:rsidP="009A62C7">
            <w:pPr>
              <w:spacing w:line="360" w:lineRule="auto"/>
              <w:rPr>
                <w:sz w:val="26"/>
                <w:szCs w:val="26"/>
              </w:rPr>
            </w:pPr>
            <w:r w:rsidRPr="00C47168">
              <w:rPr>
                <w:sz w:val="26"/>
                <w:szCs w:val="26"/>
              </w:rPr>
              <w:t xml:space="preserve">Mô tả </w:t>
            </w:r>
          </w:p>
        </w:tc>
        <w:tc>
          <w:tcPr>
            <w:tcW w:w="7545" w:type="dxa"/>
            <w:gridSpan w:val="2"/>
          </w:tcPr>
          <w:p w14:paraId="4D565193" w14:textId="77777777" w:rsidR="00C47168" w:rsidRPr="00C47168" w:rsidRDefault="00C47168" w:rsidP="009A62C7">
            <w:pPr>
              <w:spacing w:line="360" w:lineRule="auto"/>
              <w:rPr>
                <w:sz w:val="26"/>
                <w:szCs w:val="26"/>
              </w:rPr>
            </w:pPr>
            <w:r w:rsidRPr="00C47168">
              <w:rPr>
                <w:sz w:val="26"/>
                <w:szCs w:val="26"/>
              </w:rPr>
              <w:t>Chỉnh sửa lịch thi đấu phù hợp với các điều kiện của giải đấu.</w:t>
            </w:r>
          </w:p>
        </w:tc>
      </w:tr>
      <w:tr w:rsidR="00C47168" w:rsidRPr="00E856DB" w14:paraId="3B1AFBBC" w14:textId="77777777" w:rsidTr="009A62C7">
        <w:tc>
          <w:tcPr>
            <w:tcW w:w="1560" w:type="dxa"/>
          </w:tcPr>
          <w:p w14:paraId="0638EC82" w14:textId="77777777" w:rsidR="00C47168" w:rsidRPr="00C47168" w:rsidRDefault="00C47168" w:rsidP="009A62C7">
            <w:pPr>
              <w:spacing w:line="360" w:lineRule="auto"/>
              <w:rPr>
                <w:sz w:val="26"/>
                <w:szCs w:val="26"/>
              </w:rPr>
            </w:pPr>
            <w:r w:rsidRPr="00C47168">
              <w:rPr>
                <w:sz w:val="26"/>
                <w:szCs w:val="26"/>
              </w:rPr>
              <w:t>Tác nhân</w:t>
            </w:r>
          </w:p>
        </w:tc>
        <w:tc>
          <w:tcPr>
            <w:tcW w:w="7545" w:type="dxa"/>
            <w:gridSpan w:val="2"/>
          </w:tcPr>
          <w:p w14:paraId="50D5F4BE" w14:textId="77777777" w:rsidR="00C47168" w:rsidRPr="00C47168" w:rsidRDefault="00C47168" w:rsidP="009A62C7">
            <w:pPr>
              <w:spacing w:line="360" w:lineRule="auto"/>
              <w:rPr>
                <w:sz w:val="26"/>
                <w:szCs w:val="26"/>
              </w:rPr>
            </w:pPr>
            <w:r w:rsidRPr="00C47168">
              <w:rPr>
                <w:sz w:val="26"/>
                <w:szCs w:val="26"/>
              </w:rPr>
              <w:t>Admin.</w:t>
            </w:r>
          </w:p>
        </w:tc>
      </w:tr>
      <w:tr w:rsidR="00C47168" w:rsidRPr="00E856DB" w14:paraId="39181319" w14:textId="77777777" w:rsidTr="009A62C7">
        <w:tc>
          <w:tcPr>
            <w:tcW w:w="1560" w:type="dxa"/>
          </w:tcPr>
          <w:p w14:paraId="1538258E" w14:textId="77777777" w:rsidR="00C47168" w:rsidRPr="00C47168" w:rsidRDefault="00C47168" w:rsidP="009A62C7">
            <w:pPr>
              <w:spacing w:line="360" w:lineRule="auto"/>
              <w:rPr>
                <w:sz w:val="26"/>
                <w:szCs w:val="26"/>
              </w:rPr>
            </w:pPr>
            <w:r w:rsidRPr="00C47168">
              <w:rPr>
                <w:sz w:val="26"/>
                <w:szCs w:val="26"/>
              </w:rPr>
              <w:t>Sự kiện kích hoạt</w:t>
            </w:r>
          </w:p>
        </w:tc>
        <w:tc>
          <w:tcPr>
            <w:tcW w:w="7545" w:type="dxa"/>
            <w:gridSpan w:val="2"/>
          </w:tcPr>
          <w:p w14:paraId="26056C4A" w14:textId="77777777" w:rsidR="00C47168" w:rsidRPr="00C47168" w:rsidRDefault="00C47168" w:rsidP="009A62C7">
            <w:pPr>
              <w:spacing w:line="360" w:lineRule="auto"/>
              <w:rPr>
                <w:sz w:val="26"/>
                <w:szCs w:val="26"/>
              </w:rPr>
            </w:pPr>
            <w:r w:rsidRPr="00C47168">
              <w:rPr>
                <w:sz w:val="26"/>
                <w:szCs w:val="26"/>
              </w:rPr>
              <w:t>Cập nhật lịch thi đấu.</w:t>
            </w:r>
          </w:p>
        </w:tc>
      </w:tr>
      <w:tr w:rsidR="00C47168" w:rsidRPr="00E856DB" w14:paraId="67D26868" w14:textId="77777777" w:rsidTr="009A62C7">
        <w:tc>
          <w:tcPr>
            <w:tcW w:w="1560" w:type="dxa"/>
          </w:tcPr>
          <w:p w14:paraId="6BA1731B"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5" w:type="dxa"/>
            <w:gridSpan w:val="2"/>
          </w:tcPr>
          <w:p w14:paraId="2BC9C886" w14:textId="77777777" w:rsidR="00C47168" w:rsidRPr="00C47168" w:rsidRDefault="00C47168" w:rsidP="009A62C7">
            <w:pPr>
              <w:rPr>
                <w:sz w:val="26"/>
                <w:szCs w:val="26"/>
              </w:rPr>
            </w:pPr>
            <w:r w:rsidRPr="00C47168">
              <w:rPr>
                <w:sz w:val="26"/>
                <w:szCs w:val="26"/>
              </w:rPr>
              <w:t>+ Admin đã truy cập vào được website.</w:t>
            </w:r>
          </w:p>
          <w:p w14:paraId="771E7DF0" w14:textId="77777777" w:rsidR="00C47168" w:rsidRPr="00C47168" w:rsidRDefault="00C47168" w:rsidP="009A62C7">
            <w:pPr>
              <w:spacing w:line="360" w:lineRule="auto"/>
              <w:rPr>
                <w:sz w:val="26"/>
                <w:szCs w:val="26"/>
              </w:rPr>
            </w:pPr>
            <w:r w:rsidRPr="00C47168">
              <w:rPr>
                <w:sz w:val="26"/>
                <w:szCs w:val="26"/>
              </w:rPr>
              <w:t>+Admin đã đăng nhập thành công vào hệ thống.</w:t>
            </w:r>
          </w:p>
        </w:tc>
      </w:tr>
      <w:tr w:rsidR="00C47168" w:rsidRPr="00E856DB" w14:paraId="18759709" w14:textId="77777777" w:rsidTr="009A62C7">
        <w:tc>
          <w:tcPr>
            <w:tcW w:w="1560" w:type="dxa"/>
          </w:tcPr>
          <w:p w14:paraId="0DFC4051" w14:textId="77777777" w:rsidR="00C47168" w:rsidRPr="00C47168" w:rsidRDefault="00C47168" w:rsidP="009A62C7">
            <w:pPr>
              <w:spacing w:line="360" w:lineRule="auto"/>
              <w:rPr>
                <w:sz w:val="26"/>
                <w:szCs w:val="26"/>
              </w:rPr>
            </w:pPr>
            <w:r w:rsidRPr="00C47168">
              <w:rPr>
                <w:sz w:val="26"/>
                <w:szCs w:val="26"/>
              </w:rPr>
              <w:t>Kết quả</w:t>
            </w:r>
          </w:p>
        </w:tc>
        <w:tc>
          <w:tcPr>
            <w:tcW w:w="7545" w:type="dxa"/>
            <w:gridSpan w:val="2"/>
            <w:tcBorders>
              <w:bottom w:val="single" w:sz="4" w:space="0" w:color="000000"/>
            </w:tcBorders>
          </w:tcPr>
          <w:p w14:paraId="213C116F" w14:textId="77777777" w:rsidR="00C47168" w:rsidRPr="00C47168" w:rsidRDefault="00C47168" w:rsidP="009A62C7">
            <w:pPr>
              <w:spacing w:line="360" w:lineRule="auto"/>
              <w:rPr>
                <w:sz w:val="26"/>
                <w:szCs w:val="26"/>
              </w:rPr>
            </w:pPr>
            <w:r w:rsidRPr="00C47168">
              <w:rPr>
                <w:sz w:val="26"/>
                <w:szCs w:val="26"/>
              </w:rPr>
              <w:t>Cập nhật lịch thi đấu thành công.</w:t>
            </w:r>
          </w:p>
        </w:tc>
      </w:tr>
      <w:tr w:rsidR="00C47168" w:rsidRPr="00E856DB" w14:paraId="0CAB936C" w14:textId="77777777" w:rsidTr="009A62C7">
        <w:trPr>
          <w:trHeight w:val="260"/>
        </w:trPr>
        <w:tc>
          <w:tcPr>
            <w:tcW w:w="1560" w:type="dxa"/>
            <w:vMerge w:val="restart"/>
          </w:tcPr>
          <w:p w14:paraId="722FE139" w14:textId="77777777" w:rsidR="00C47168" w:rsidRPr="00C47168" w:rsidRDefault="00C47168" w:rsidP="009A62C7">
            <w:pPr>
              <w:spacing w:line="360" w:lineRule="auto"/>
              <w:rPr>
                <w:sz w:val="26"/>
                <w:szCs w:val="26"/>
              </w:rPr>
            </w:pPr>
            <w:r w:rsidRPr="00C47168">
              <w:rPr>
                <w:sz w:val="26"/>
                <w:szCs w:val="26"/>
              </w:rPr>
              <w:lastRenderedPageBreak/>
              <w:t>Luồng</w:t>
            </w:r>
          </w:p>
          <w:p w14:paraId="31E04750" w14:textId="77777777" w:rsidR="00C47168" w:rsidRPr="00C47168" w:rsidRDefault="00C47168" w:rsidP="009A62C7">
            <w:pPr>
              <w:spacing w:line="360" w:lineRule="auto"/>
              <w:rPr>
                <w:sz w:val="26"/>
                <w:szCs w:val="26"/>
              </w:rPr>
            </w:pPr>
            <w:r w:rsidRPr="00C47168">
              <w:rPr>
                <w:sz w:val="26"/>
                <w:szCs w:val="26"/>
              </w:rPr>
              <w:t>Sự kiện</w:t>
            </w:r>
          </w:p>
        </w:tc>
        <w:tc>
          <w:tcPr>
            <w:tcW w:w="3990" w:type="dxa"/>
          </w:tcPr>
          <w:p w14:paraId="041C886E" w14:textId="77777777" w:rsidR="00C47168" w:rsidRPr="00C47168" w:rsidRDefault="00C47168" w:rsidP="009A62C7">
            <w:pPr>
              <w:spacing w:line="360" w:lineRule="auto"/>
              <w:jc w:val="center"/>
              <w:rPr>
                <w:b/>
                <w:sz w:val="26"/>
                <w:szCs w:val="26"/>
              </w:rPr>
            </w:pPr>
            <w:r w:rsidRPr="00C47168">
              <w:rPr>
                <w:b/>
                <w:sz w:val="26"/>
                <w:szCs w:val="26"/>
              </w:rPr>
              <w:t>Actor</w:t>
            </w:r>
          </w:p>
        </w:tc>
        <w:tc>
          <w:tcPr>
            <w:tcW w:w="3555" w:type="dxa"/>
          </w:tcPr>
          <w:p w14:paraId="55AA988F"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E856DB" w14:paraId="0F9E534B" w14:textId="77777777" w:rsidTr="009A62C7">
        <w:trPr>
          <w:trHeight w:val="260"/>
        </w:trPr>
        <w:tc>
          <w:tcPr>
            <w:tcW w:w="1560" w:type="dxa"/>
            <w:vMerge/>
          </w:tcPr>
          <w:p w14:paraId="2D43582C" w14:textId="77777777" w:rsidR="00C47168" w:rsidRPr="00C47168" w:rsidRDefault="00C47168" w:rsidP="009A62C7">
            <w:pPr>
              <w:rPr>
                <w:sz w:val="26"/>
                <w:szCs w:val="26"/>
              </w:rPr>
            </w:pP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9A63D5" w14:textId="77777777" w:rsidR="00C47168" w:rsidRPr="00C47168" w:rsidRDefault="00C47168" w:rsidP="00C47168">
            <w:pPr>
              <w:numPr>
                <w:ilvl w:val="0"/>
                <w:numId w:val="36"/>
              </w:numPr>
              <w:spacing w:before="240" w:after="240" w:line="360" w:lineRule="auto"/>
              <w:rPr>
                <w:sz w:val="26"/>
                <w:szCs w:val="26"/>
              </w:rPr>
            </w:pPr>
            <w:r w:rsidRPr="00C47168">
              <w:rPr>
                <w:sz w:val="26"/>
                <w:szCs w:val="26"/>
              </w:rPr>
              <w:t>Admin chọn mục “quản lý lịch thi đấu ”</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F49FAC" w14:textId="77777777" w:rsidR="00C47168" w:rsidRPr="00C47168" w:rsidRDefault="00C47168" w:rsidP="009A62C7">
            <w:pPr>
              <w:spacing w:before="240" w:after="240" w:line="360" w:lineRule="auto"/>
              <w:rPr>
                <w:sz w:val="26"/>
                <w:szCs w:val="26"/>
              </w:rPr>
            </w:pPr>
            <w:r w:rsidRPr="00C47168">
              <w:rPr>
                <w:sz w:val="26"/>
                <w:szCs w:val="26"/>
              </w:rPr>
              <w:t xml:space="preserve"> </w:t>
            </w:r>
          </w:p>
        </w:tc>
      </w:tr>
      <w:tr w:rsidR="00C47168" w:rsidRPr="00E856DB" w14:paraId="6C05C17E" w14:textId="77777777" w:rsidTr="009A62C7">
        <w:trPr>
          <w:trHeight w:val="260"/>
        </w:trPr>
        <w:tc>
          <w:tcPr>
            <w:tcW w:w="1560" w:type="dxa"/>
            <w:vMerge/>
          </w:tcPr>
          <w:p w14:paraId="47EE1480" w14:textId="77777777" w:rsidR="00C47168" w:rsidRPr="00C47168" w:rsidRDefault="00C47168" w:rsidP="009A62C7">
            <w:pPr>
              <w:widowControl w:val="0"/>
              <w:pBdr>
                <w:top w:val="nil"/>
                <w:left w:val="nil"/>
                <w:bottom w:val="nil"/>
                <w:right w:val="nil"/>
                <w:between w:val="nil"/>
              </w:pBdr>
              <w:rPr>
                <w:b/>
                <w:sz w:val="26"/>
                <w:szCs w:val="26"/>
              </w:rPr>
            </w:pP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954B71" w14:textId="77777777" w:rsidR="00C47168" w:rsidRPr="00C47168" w:rsidRDefault="00C47168" w:rsidP="00C47168">
            <w:pPr>
              <w:numPr>
                <w:ilvl w:val="0"/>
                <w:numId w:val="36"/>
              </w:numPr>
              <w:spacing w:before="240" w:after="240" w:line="360" w:lineRule="auto"/>
              <w:rPr>
                <w:sz w:val="26"/>
                <w:szCs w:val="26"/>
              </w:rPr>
            </w:pPr>
            <w:r w:rsidRPr="00C47168">
              <w:rPr>
                <w:sz w:val="26"/>
                <w:szCs w:val="26"/>
              </w:rPr>
              <w:t xml:space="preserve"> Admin chọn mục “Cập nhập lịch thi đấu”</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7BF8D4" w14:textId="77777777" w:rsidR="00C47168" w:rsidRPr="00C47168" w:rsidRDefault="00C47168" w:rsidP="009A62C7">
            <w:pPr>
              <w:spacing w:before="240" w:after="240" w:line="360" w:lineRule="auto"/>
              <w:rPr>
                <w:sz w:val="26"/>
                <w:szCs w:val="26"/>
              </w:rPr>
            </w:pPr>
            <w:r w:rsidRPr="00C47168">
              <w:rPr>
                <w:sz w:val="26"/>
                <w:szCs w:val="26"/>
              </w:rPr>
              <w:t>2.1 Hệ thống hiển thị giao diện cập nhập lịch thi đấu</w:t>
            </w:r>
          </w:p>
        </w:tc>
      </w:tr>
      <w:tr w:rsidR="00C47168" w:rsidRPr="00E856DB" w14:paraId="1BA82AE4" w14:textId="77777777" w:rsidTr="009A62C7">
        <w:trPr>
          <w:trHeight w:val="260"/>
        </w:trPr>
        <w:tc>
          <w:tcPr>
            <w:tcW w:w="1560" w:type="dxa"/>
            <w:vMerge/>
          </w:tcPr>
          <w:p w14:paraId="33DCEEDE" w14:textId="77777777" w:rsidR="00C47168" w:rsidRPr="00C47168" w:rsidRDefault="00C47168" w:rsidP="009A62C7">
            <w:pPr>
              <w:widowControl w:val="0"/>
              <w:pBdr>
                <w:top w:val="nil"/>
                <w:left w:val="nil"/>
                <w:bottom w:val="nil"/>
                <w:right w:val="nil"/>
                <w:between w:val="nil"/>
              </w:pBdr>
              <w:rPr>
                <w:sz w:val="26"/>
                <w:szCs w:val="26"/>
              </w:rPr>
            </w:pP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C48A4C" w14:textId="77777777" w:rsidR="00C47168" w:rsidRPr="00C47168" w:rsidRDefault="00C47168" w:rsidP="00C47168">
            <w:pPr>
              <w:numPr>
                <w:ilvl w:val="0"/>
                <w:numId w:val="36"/>
              </w:numPr>
              <w:spacing w:before="240" w:after="240" w:line="360" w:lineRule="auto"/>
              <w:rPr>
                <w:sz w:val="26"/>
                <w:szCs w:val="26"/>
              </w:rPr>
            </w:pPr>
            <w:r w:rsidRPr="00C47168">
              <w:rPr>
                <w:sz w:val="26"/>
                <w:szCs w:val="26"/>
              </w:rPr>
              <w:t xml:space="preserve"> Admin nhấn “cập nhập lịch thi đấu”</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A62AC" w14:textId="77777777" w:rsidR="00C47168" w:rsidRPr="00C47168" w:rsidRDefault="00C47168" w:rsidP="009A62C7">
            <w:pPr>
              <w:spacing w:before="240" w:after="240" w:line="360" w:lineRule="auto"/>
              <w:rPr>
                <w:sz w:val="26"/>
                <w:szCs w:val="26"/>
              </w:rPr>
            </w:pPr>
            <w:r w:rsidRPr="00C47168">
              <w:rPr>
                <w:sz w:val="26"/>
                <w:szCs w:val="26"/>
              </w:rPr>
              <w:t>3.1 Hệ thống hiển thị form cập nhật lịch thi đấu.</w:t>
            </w:r>
          </w:p>
        </w:tc>
      </w:tr>
      <w:tr w:rsidR="00C47168" w:rsidRPr="00E856DB" w14:paraId="4A960372" w14:textId="77777777" w:rsidTr="009A62C7">
        <w:trPr>
          <w:trHeight w:val="460"/>
        </w:trPr>
        <w:tc>
          <w:tcPr>
            <w:tcW w:w="156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22E78" w14:textId="77777777" w:rsidR="00C47168" w:rsidRPr="00C47168" w:rsidRDefault="00C47168" w:rsidP="009A62C7">
            <w:pPr>
              <w:widowControl w:val="0"/>
              <w:rPr>
                <w:sz w:val="26"/>
                <w:szCs w:val="26"/>
              </w:rPr>
            </w:pP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3D6991" w14:textId="77777777" w:rsidR="00C47168" w:rsidRPr="00C47168" w:rsidRDefault="00C47168" w:rsidP="00C47168">
            <w:pPr>
              <w:widowControl w:val="0"/>
              <w:numPr>
                <w:ilvl w:val="0"/>
                <w:numId w:val="36"/>
              </w:numPr>
              <w:spacing w:before="240" w:after="240" w:line="276" w:lineRule="auto"/>
              <w:rPr>
                <w:sz w:val="26"/>
                <w:szCs w:val="26"/>
              </w:rPr>
            </w:pPr>
            <w:r w:rsidRPr="00C47168">
              <w:rPr>
                <w:sz w:val="26"/>
                <w:szCs w:val="26"/>
              </w:rPr>
              <w:t xml:space="preserve"> Admin nhập thông tin tài khoản cần cập nhật và nhấn nút “xác nhận cập nhật”</w:t>
            </w:r>
          </w:p>
        </w:tc>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7AD74" w14:textId="77777777" w:rsidR="00C47168" w:rsidRPr="00C47168" w:rsidRDefault="00C47168" w:rsidP="009A62C7">
            <w:pPr>
              <w:spacing w:before="240" w:after="240" w:line="276" w:lineRule="auto"/>
              <w:rPr>
                <w:sz w:val="26"/>
                <w:szCs w:val="26"/>
              </w:rPr>
            </w:pPr>
            <w:r w:rsidRPr="00C47168">
              <w:rPr>
                <w:sz w:val="26"/>
                <w:szCs w:val="26"/>
              </w:rPr>
              <w:t>4.1 Hệ thống hiển thị “Cập nhật thành công”</w:t>
            </w:r>
          </w:p>
        </w:tc>
      </w:tr>
      <w:tr w:rsidR="00C47168" w:rsidRPr="00E856DB" w14:paraId="7D2A7037" w14:textId="77777777" w:rsidTr="009A62C7">
        <w:tc>
          <w:tcPr>
            <w:tcW w:w="1560" w:type="dxa"/>
          </w:tcPr>
          <w:p w14:paraId="780F111D" w14:textId="77777777" w:rsidR="00C47168" w:rsidRPr="00C47168" w:rsidRDefault="00C47168" w:rsidP="009A62C7">
            <w:pPr>
              <w:spacing w:line="360" w:lineRule="auto"/>
              <w:rPr>
                <w:sz w:val="26"/>
                <w:szCs w:val="26"/>
              </w:rPr>
            </w:pPr>
            <w:r w:rsidRPr="00C47168">
              <w:rPr>
                <w:sz w:val="26"/>
                <w:szCs w:val="26"/>
              </w:rPr>
              <w:t>Ngoại lệ</w:t>
            </w:r>
          </w:p>
        </w:tc>
        <w:tc>
          <w:tcPr>
            <w:tcW w:w="7545" w:type="dxa"/>
            <w:gridSpan w:val="2"/>
          </w:tcPr>
          <w:p w14:paraId="75108A88" w14:textId="77777777" w:rsidR="00C47168" w:rsidRPr="00C47168" w:rsidRDefault="00C47168" w:rsidP="009A62C7">
            <w:pPr>
              <w:spacing w:line="360" w:lineRule="auto"/>
              <w:rPr>
                <w:sz w:val="26"/>
                <w:szCs w:val="26"/>
              </w:rPr>
            </w:pPr>
            <w:r w:rsidRPr="00C47168">
              <w:rPr>
                <w:sz w:val="26"/>
                <w:szCs w:val="26"/>
              </w:rPr>
              <w:t xml:space="preserve"> Admin nhập sai hoặc thiếu thông tin lịch thi đấu</w:t>
            </w:r>
          </w:p>
          <w:p w14:paraId="169F6D22" w14:textId="77777777" w:rsidR="00C47168" w:rsidRPr="00C47168" w:rsidRDefault="00C47168" w:rsidP="009A62C7">
            <w:pPr>
              <w:spacing w:line="360" w:lineRule="auto"/>
              <w:rPr>
                <w:sz w:val="26"/>
                <w:szCs w:val="26"/>
              </w:rPr>
            </w:pPr>
            <w:r w:rsidRPr="00C47168">
              <w:rPr>
                <w:sz w:val="26"/>
                <w:szCs w:val="26"/>
              </w:rPr>
              <w:t>=&gt;Hệ thống không tìm thấy và không hiển thị lịch thi đấu đó</w:t>
            </w:r>
          </w:p>
        </w:tc>
      </w:tr>
    </w:tbl>
    <w:p w14:paraId="601FD707" w14:textId="77777777" w:rsidR="00C47168" w:rsidRPr="00C47168" w:rsidRDefault="00C47168" w:rsidP="00C47168">
      <w:pPr>
        <w:spacing w:line="360" w:lineRule="auto"/>
        <w:jc w:val="center"/>
        <w:rPr>
          <w:b/>
          <w:sz w:val="26"/>
          <w:szCs w:val="26"/>
        </w:rPr>
      </w:pPr>
    </w:p>
    <w:p w14:paraId="66D8324D" w14:textId="77777777" w:rsidR="00C47168" w:rsidRPr="00E856DB" w:rsidRDefault="00C47168" w:rsidP="00C47168">
      <w:pPr>
        <w:rPr>
          <w:rFonts w:asciiTheme="majorHAnsi" w:hAnsiTheme="majorHAnsi" w:cstheme="majorHAnsi"/>
          <w:sz w:val="26"/>
          <w:szCs w:val="26"/>
        </w:rPr>
      </w:pPr>
    </w:p>
    <w:p w14:paraId="1FC42B72" w14:textId="590D2B06" w:rsidR="008F2A28" w:rsidRPr="008F2A28" w:rsidRDefault="008F2A28" w:rsidP="008F2A28">
      <w:pPr>
        <w:pStyle w:val="Caption"/>
        <w:keepNext/>
        <w:rPr>
          <w:lang w:val="vi-VN"/>
        </w:rPr>
      </w:pPr>
      <w:bookmarkStart w:id="36" w:name="_Toc150521919"/>
      <w:r>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6</w:t>
      </w:r>
      <w:r w:rsidR="00E54097">
        <w:fldChar w:fldCharType="end"/>
      </w:r>
      <w:r>
        <w:rPr>
          <w:lang w:val="vi-VN"/>
        </w:rPr>
        <w:t xml:space="preserve"> </w:t>
      </w:r>
      <w:r w:rsidRPr="00C47168">
        <w:t>Đặc tả usecase xoá lịch thi đấu</w:t>
      </w:r>
      <w:bookmarkEnd w:id="36"/>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7"/>
        <w:gridCol w:w="3555"/>
      </w:tblGrid>
      <w:tr w:rsidR="00C47168" w:rsidRPr="00E856DB" w14:paraId="4A9AE72A" w14:textId="77777777" w:rsidTr="009A62C7">
        <w:tc>
          <w:tcPr>
            <w:tcW w:w="1569" w:type="dxa"/>
          </w:tcPr>
          <w:p w14:paraId="0F0E9FA6" w14:textId="77777777" w:rsidR="00C47168" w:rsidRPr="00C47168" w:rsidRDefault="00C47168" w:rsidP="009A62C7">
            <w:pPr>
              <w:spacing w:line="360" w:lineRule="auto"/>
              <w:rPr>
                <w:sz w:val="26"/>
                <w:szCs w:val="26"/>
              </w:rPr>
            </w:pPr>
            <w:r w:rsidRPr="00C47168">
              <w:rPr>
                <w:sz w:val="26"/>
                <w:szCs w:val="26"/>
              </w:rPr>
              <w:t>Mã Use Case</w:t>
            </w:r>
          </w:p>
        </w:tc>
        <w:tc>
          <w:tcPr>
            <w:tcW w:w="7542" w:type="dxa"/>
            <w:gridSpan w:val="2"/>
          </w:tcPr>
          <w:p w14:paraId="3F0F5775" w14:textId="77777777" w:rsidR="00C47168" w:rsidRPr="00C47168" w:rsidRDefault="00C47168" w:rsidP="009A62C7">
            <w:pPr>
              <w:spacing w:line="360" w:lineRule="auto"/>
              <w:rPr>
                <w:sz w:val="26"/>
                <w:szCs w:val="26"/>
              </w:rPr>
            </w:pPr>
            <w:r w:rsidRPr="00C47168">
              <w:rPr>
                <w:sz w:val="26"/>
                <w:szCs w:val="26"/>
              </w:rPr>
              <w:t>UC06.</w:t>
            </w:r>
          </w:p>
        </w:tc>
      </w:tr>
      <w:tr w:rsidR="00C47168" w:rsidRPr="00E856DB" w14:paraId="006C324E" w14:textId="77777777" w:rsidTr="009A62C7">
        <w:tc>
          <w:tcPr>
            <w:tcW w:w="1569" w:type="dxa"/>
          </w:tcPr>
          <w:p w14:paraId="33A310EC" w14:textId="77777777" w:rsidR="00C47168" w:rsidRPr="00C47168" w:rsidRDefault="00C47168" w:rsidP="009A62C7">
            <w:pPr>
              <w:spacing w:line="360" w:lineRule="auto"/>
              <w:rPr>
                <w:sz w:val="26"/>
                <w:szCs w:val="26"/>
              </w:rPr>
            </w:pPr>
            <w:r w:rsidRPr="00C47168">
              <w:rPr>
                <w:sz w:val="26"/>
                <w:szCs w:val="26"/>
              </w:rPr>
              <w:t>Use case</w:t>
            </w:r>
          </w:p>
        </w:tc>
        <w:tc>
          <w:tcPr>
            <w:tcW w:w="7542" w:type="dxa"/>
            <w:gridSpan w:val="2"/>
          </w:tcPr>
          <w:p w14:paraId="11CCFF56" w14:textId="77777777" w:rsidR="00C47168" w:rsidRPr="00C47168" w:rsidRDefault="00C47168" w:rsidP="009A62C7">
            <w:pPr>
              <w:spacing w:line="360" w:lineRule="auto"/>
              <w:rPr>
                <w:sz w:val="26"/>
                <w:szCs w:val="26"/>
              </w:rPr>
            </w:pPr>
            <w:r w:rsidRPr="00C47168">
              <w:rPr>
                <w:sz w:val="26"/>
                <w:szCs w:val="26"/>
              </w:rPr>
              <w:t>Xóa lịch thi đấu.</w:t>
            </w:r>
          </w:p>
        </w:tc>
      </w:tr>
      <w:tr w:rsidR="00C47168" w:rsidRPr="00E856DB" w14:paraId="51872395" w14:textId="77777777" w:rsidTr="009A62C7">
        <w:tc>
          <w:tcPr>
            <w:tcW w:w="1569" w:type="dxa"/>
          </w:tcPr>
          <w:p w14:paraId="51D28651" w14:textId="77777777" w:rsidR="00C47168" w:rsidRPr="00C47168" w:rsidRDefault="00C47168" w:rsidP="009A62C7">
            <w:pPr>
              <w:spacing w:line="360" w:lineRule="auto"/>
              <w:rPr>
                <w:sz w:val="26"/>
                <w:szCs w:val="26"/>
              </w:rPr>
            </w:pPr>
            <w:r w:rsidRPr="00C47168">
              <w:rPr>
                <w:sz w:val="26"/>
                <w:szCs w:val="26"/>
              </w:rPr>
              <w:t>Ngữ cảnh</w:t>
            </w:r>
          </w:p>
        </w:tc>
        <w:tc>
          <w:tcPr>
            <w:tcW w:w="7542" w:type="dxa"/>
            <w:gridSpan w:val="2"/>
          </w:tcPr>
          <w:p w14:paraId="1477C32C" w14:textId="77777777" w:rsidR="00C47168" w:rsidRPr="00C47168" w:rsidRDefault="00C47168" w:rsidP="009A62C7">
            <w:pPr>
              <w:spacing w:line="360" w:lineRule="auto"/>
              <w:rPr>
                <w:sz w:val="26"/>
                <w:szCs w:val="26"/>
              </w:rPr>
            </w:pPr>
            <w:r w:rsidRPr="00C47168">
              <w:rPr>
                <w:sz w:val="26"/>
                <w:szCs w:val="26"/>
              </w:rPr>
              <w:t>Xoá các lịch thi đấu không thể diễn ra .</w:t>
            </w:r>
          </w:p>
        </w:tc>
      </w:tr>
      <w:tr w:rsidR="00C47168" w:rsidRPr="00E856DB" w14:paraId="2177CAF3" w14:textId="77777777" w:rsidTr="009A62C7">
        <w:tc>
          <w:tcPr>
            <w:tcW w:w="1569" w:type="dxa"/>
          </w:tcPr>
          <w:p w14:paraId="486CF899" w14:textId="77777777" w:rsidR="00C47168" w:rsidRPr="00C47168" w:rsidRDefault="00C47168" w:rsidP="009A62C7">
            <w:pPr>
              <w:spacing w:line="360" w:lineRule="auto"/>
              <w:rPr>
                <w:sz w:val="26"/>
                <w:szCs w:val="26"/>
              </w:rPr>
            </w:pPr>
            <w:r w:rsidRPr="00C47168">
              <w:rPr>
                <w:sz w:val="26"/>
                <w:szCs w:val="26"/>
              </w:rPr>
              <w:t xml:space="preserve">Mô tả </w:t>
            </w:r>
          </w:p>
        </w:tc>
        <w:tc>
          <w:tcPr>
            <w:tcW w:w="7542" w:type="dxa"/>
            <w:gridSpan w:val="2"/>
          </w:tcPr>
          <w:p w14:paraId="1789EDE3" w14:textId="77777777" w:rsidR="00C47168" w:rsidRPr="00C47168" w:rsidRDefault="00C47168" w:rsidP="009A62C7">
            <w:pPr>
              <w:spacing w:line="360" w:lineRule="auto"/>
              <w:rPr>
                <w:sz w:val="26"/>
                <w:szCs w:val="26"/>
              </w:rPr>
            </w:pPr>
            <w:r w:rsidRPr="00C47168">
              <w:rPr>
                <w:sz w:val="26"/>
                <w:szCs w:val="26"/>
              </w:rPr>
              <w:t>Xóa thông tin lịch thi đấu ra khỏi hệ thống.</w:t>
            </w:r>
          </w:p>
        </w:tc>
      </w:tr>
      <w:tr w:rsidR="00C47168" w:rsidRPr="00E856DB" w14:paraId="138A8817" w14:textId="77777777" w:rsidTr="009A62C7">
        <w:tc>
          <w:tcPr>
            <w:tcW w:w="1569" w:type="dxa"/>
          </w:tcPr>
          <w:p w14:paraId="0BB18992" w14:textId="77777777" w:rsidR="00C47168" w:rsidRPr="00C47168" w:rsidRDefault="00C47168" w:rsidP="009A62C7">
            <w:pPr>
              <w:spacing w:line="360" w:lineRule="auto"/>
              <w:rPr>
                <w:sz w:val="26"/>
                <w:szCs w:val="26"/>
              </w:rPr>
            </w:pPr>
            <w:r w:rsidRPr="00C47168">
              <w:rPr>
                <w:sz w:val="26"/>
                <w:szCs w:val="26"/>
              </w:rPr>
              <w:t>Tác nhân</w:t>
            </w:r>
          </w:p>
        </w:tc>
        <w:tc>
          <w:tcPr>
            <w:tcW w:w="7542" w:type="dxa"/>
            <w:gridSpan w:val="2"/>
          </w:tcPr>
          <w:p w14:paraId="34F76FD8" w14:textId="77777777" w:rsidR="00C47168" w:rsidRPr="00C47168" w:rsidRDefault="00C47168" w:rsidP="009A62C7">
            <w:pPr>
              <w:spacing w:line="360" w:lineRule="auto"/>
              <w:rPr>
                <w:sz w:val="26"/>
                <w:szCs w:val="26"/>
              </w:rPr>
            </w:pPr>
            <w:r w:rsidRPr="00C47168">
              <w:rPr>
                <w:sz w:val="26"/>
                <w:szCs w:val="26"/>
              </w:rPr>
              <w:t>Admin.</w:t>
            </w:r>
          </w:p>
        </w:tc>
      </w:tr>
      <w:tr w:rsidR="00C47168" w:rsidRPr="00E856DB" w14:paraId="6D03336C" w14:textId="77777777" w:rsidTr="009A62C7">
        <w:tc>
          <w:tcPr>
            <w:tcW w:w="1569" w:type="dxa"/>
          </w:tcPr>
          <w:p w14:paraId="44938CEF" w14:textId="77777777" w:rsidR="00C47168" w:rsidRPr="00C47168" w:rsidRDefault="00C47168" w:rsidP="009A62C7">
            <w:pPr>
              <w:spacing w:line="360" w:lineRule="auto"/>
              <w:rPr>
                <w:sz w:val="26"/>
                <w:szCs w:val="26"/>
              </w:rPr>
            </w:pPr>
            <w:r w:rsidRPr="00C47168">
              <w:rPr>
                <w:sz w:val="26"/>
                <w:szCs w:val="26"/>
              </w:rPr>
              <w:lastRenderedPageBreak/>
              <w:t>Sự kiện kích hoạt</w:t>
            </w:r>
          </w:p>
        </w:tc>
        <w:tc>
          <w:tcPr>
            <w:tcW w:w="7542" w:type="dxa"/>
            <w:gridSpan w:val="2"/>
          </w:tcPr>
          <w:p w14:paraId="6B92779A" w14:textId="77777777" w:rsidR="00C47168" w:rsidRPr="00C47168" w:rsidRDefault="00C47168" w:rsidP="009A62C7">
            <w:pPr>
              <w:spacing w:line="360" w:lineRule="auto"/>
              <w:rPr>
                <w:sz w:val="26"/>
                <w:szCs w:val="26"/>
              </w:rPr>
            </w:pPr>
            <w:r w:rsidRPr="00C47168">
              <w:rPr>
                <w:sz w:val="26"/>
                <w:szCs w:val="26"/>
              </w:rPr>
              <w:t>Xóa lịch thi đấu.</w:t>
            </w:r>
          </w:p>
        </w:tc>
      </w:tr>
      <w:tr w:rsidR="00C47168" w:rsidRPr="00E856DB" w14:paraId="59BBAA49" w14:textId="77777777" w:rsidTr="009A62C7">
        <w:tc>
          <w:tcPr>
            <w:tcW w:w="1569" w:type="dxa"/>
          </w:tcPr>
          <w:p w14:paraId="2ED8A667"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2" w:type="dxa"/>
            <w:gridSpan w:val="2"/>
          </w:tcPr>
          <w:p w14:paraId="4874941C" w14:textId="77777777" w:rsidR="00C47168" w:rsidRPr="00C47168" w:rsidRDefault="00C47168" w:rsidP="009A62C7">
            <w:pPr>
              <w:rPr>
                <w:sz w:val="26"/>
                <w:szCs w:val="26"/>
              </w:rPr>
            </w:pPr>
            <w:r w:rsidRPr="00C47168">
              <w:rPr>
                <w:sz w:val="26"/>
                <w:szCs w:val="26"/>
              </w:rPr>
              <w:t>+ Admin đã truy cập vào được website.</w:t>
            </w:r>
          </w:p>
          <w:p w14:paraId="3B62D615" w14:textId="77777777" w:rsidR="00C47168" w:rsidRPr="00C47168" w:rsidRDefault="00C47168" w:rsidP="009A62C7">
            <w:pPr>
              <w:spacing w:line="360" w:lineRule="auto"/>
              <w:rPr>
                <w:sz w:val="26"/>
                <w:szCs w:val="26"/>
              </w:rPr>
            </w:pPr>
            <w:r w:rsidRPr="00C47168">
              <w:rPr>
                <w:sz w:val="26"/>
                <w:szCs w:val="26"/>
              </w:rPr>
              <w:t>+Admin đã đăng nhập thành công vào hệ thống.</w:t>
            </w:r>
          </w:p>
        </w:tc>
      </w:tr>
      <w:tr w:rsidR="00C47168" w:rsidRPr="00E856DB" w14:paraId="40757B09" w14:textId="77777777" w:rsidTr="009A62C7">
        <w:tc>
          <w:tcPr>
            <w:tcW w:w="1569" w:type="dxa"/>
          </w:tcPr>
          <w:p w14:paraId="0F809760" w14:textId="77777777" w:rsidR="00C47168" w:rsidRPr="00C47168" w:rsidRDefault="00C47168" w:rsidP="009A62C7">
            <w:pPr>
              <w:spacing w:line="360" w:lineRule="auto"/>
              <w:rPr>
                <w:sz w:val="26"/>
                <w:szCs w:val="26"/>
              </w:rPr>
            </w:pPr>
            <w:r w:rsidRPr="00C47168">
              <w:rPr>
                <w:sz w:val="26"/>
                <w:szCs w:val="26"/>
              </w:rPr>
              <w:t>Kết quả</w:t>
            </w:r>
          </w:p>
        </w:tc>
        <w:tc>
          <w:tcPr>
            <w:tcW w:w="7542" w:type="dxa"/>
            <w:gridSpan w:val="2"/>
            <w:tcBorders>
              <w:bottom w:val="single" w:sz="4" w:space="0" w:color="000000"/>
            </w:tcBorders>
          </w:tcPr>
          <w:p w14:paraId="533C0415" w14:textId="77777777" w:rsidR="00C47168" w:rsidRPr="00C47168" w:rsidRDefault="00C47168" w:rsidP="009A62C7">
            <w:pPr>
              <w:spacing w:line="360" w:lineRule="auto"/>
              <w:rPr>
                <w:sz w:val="26"/>
                <w:szCs w:val="26"/>
              </w:rPr>
            </w:pPr>
            <w:r w:rsidRPr="00C47168">
              <w:rPr>
                <w:sz w:val="26"/>
                <w:szCs w:val="26"/>
              </w:rPr>
              <w:t>Xóa lịch thi đấu thành công.</w:t>
            </w:r>
          </w:p>
        </w:tc>
      </w:tr>
      <w:tr w:rsidR="00C47168" w:rsidRPr="00E856DB" w14:paraId="2B593495" w14:textId="77777777" w:rsidTr="009A62C7">
        <w:tc>
          <w:tcPr>
            <w:tcW w:w="1569" w:type="dxa"/>
            <w:vMerge w:val="restart"/>
          </w:tcPr>
          <w:p w14:paraId="75FDE733" w14:textId="77777777" w:rsidR="00C47168" w:rsidRPr="00C47168" w:rsidRDefault="00C47168" w:rsidP="009A62C7">
            <w:pPr>
              <w:spacing w:line="360" w:lineRule="auto"/>
              <w:rPr>
                <w:sz w:val="26"/>
                <w:szCs w:val="26"/>
              </w:rPr>
            </w:pPr>
            <w:r w:rsidRPr="00C47168">
              <w:rPr>
                <w:sz w:val="26"/>
                <w:szCs w:val="26"/>
              </w:rPr>
              <w:t>Luồng</w:t>
            </w:r>
          </w:p>
          <w:p w14:paraId="289B950D" w14:textId="77777777" w:rsidR="00C47168" w:rsidRPr="00C47168" w:rsidRDefault="00C47168" w:rsidP="009A62C7">
            <w:pPr>
              <w:spacing w:line="360" w:lineRule="auto"/>
              <w:rPr>
                <w:sz w:val="26"/>
                <w:szCs w:val="26"/>
              </w:rPr>
            </w:pPr>
            <w:r w:rsidRPr="00C47168">
              <w:rPr>
                <w:sz w:val="26"/>
                <w:szCs w:val="26"/>
              </w:rPr>
              <w:t>Sự kiện</w:t>
            </w:r>
          </w:p>
        </w:tc>
        <w:tc>
          <w:tcPr>
            <w:tcW w:w="3987" w:type="dxa"/>
          </w:tcPr>
          <w:p w14:paraId="73B1E192" w14:textId="77777777" w:rsidR="00C47168" w:rsidRPr="00C47168" w:rsidRDefault="00C47168" w:rsidP="009A62C7">
            <w:pPr>
              <w:spacing w:line="360" w:lineRule="auto"/>
              <w:jc w:val="center"/>
              <w:rPr>
                <w:b/>
                <w:sz w:val="26"/>
                <w:szCs w:val="26"/>
              </w:rPr>
            </w:pPr>
            <w:r w:rsidRPr="00C47168">
              <w:rPr>
                <w:b/>
                <w:sz w:val="26"/>
                <w:szCs w:val="26"/>
              </w:rPr>
              <w:t>Actor</w:t>
            </w:r>
          </w:p>
        </w:tc>
        <w:tc>
          <w:tcPr>
            <w:tcW w:w="3555" w:type="dxa"/>
          </w:tcPr>
          <w:p w14:paraId="0A2793AE"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E856DB" w14:paraId="5551D155" w14:textId="77777777" w:rsidTr="009A62C7">
        <w:tc>
          <w:tcPr>
            <w:tcW w:w="1569" w:type="dxa"/>
            <w:vMerge/>
          </w:tcPr>
          <w:p w14:paraId="1842FEB7" w14:textId="77777777" w:rsidR="00C47168" w:rsidRPr="00C47168" w:rsidRDefault="00C47168" w:rsidP="009A62C7">
            <w:pPr>
              <w:spacing w:line="360" w:lineRule="auto"/>
              <w:rPr>
                <w:sz w:val="26"/>
                <w:szCs w:val="26"/>
              </w:rPr>
            </w:pPr>
          </w:p>
        </w:tc>
        <w:tc>
          <w:tcPr>
            <w:tcW w:w="3987" w:type="dxa"/>
          </w:tcPr>
          <w:p w14:paraId="5D326A00" w14:textId="77777777" w:rsidR="00C47168" w:rsidRPr="00C47168" w:rsidRDefault="00C47168" w:rsidP="00C47168">
            <w:pPr>
              <w:numPr>
                <w:ilvl w:val="0"/>
                <w:numId w:val="34"/>
              </w:numPr>
              <w:spacing w:line="360" w:lineRule="auto"/>
              <w:rPr>
                <w:sz w:val="26"/>
                <w:szCs w:val="26"/>
              </w:rPr>
            </w:pPr>
            <w:r w:rsidRPr="00C47168">
              <w:rPr>
                <w:sz w:val="26"/>
                <w:szCs w:val="26"/>
              </w:rPr>
              <w:t>Admin chọn mục “Quản lý lịch thi đấu”</w:t>
            </w:r>
          </w:p>
        </w:tc>
        <w:tc>
          <w:tcPr>
            <w:tcW w:w="3555" w:type="dxa"/>
          </w:tcPr>
          <w:p w14:paraId="721972B0" w14:textId="77777777" w:rsidR="00C47168" w:rsidRPr="00C47168" w:rsidRDefault="00C47168" w:rsidP="009A62C7">
            <w:pPr>
              <w:spacing w:line="360" w:lineRule="auto"/>
              <w:rPr>
                <w:sz w:val="26"/>
                <w:szCs w:val="26"/>
              </w:rPr>
            </w:pPr>
          </w:p>
        </w:tc>
      </w:tr>
      <w:tr w:rsidR="00C47168" w:rsidRPr="00E856DB" w14:paraId="668BE5B6" w14:textId="77777777" w:rsidTr="009A62C7">
        <w:tc>
          <w:tcPr>
            <w:tcW w:w="1569" w:type="dxa"/>
            <w:vMerge/>
          </w:tcPr>
          <w:p w14:paraId="3ED88C69"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7" w:type="dxa"/>
          </w:tcPr>
          <w:p w14:paraId="148F6C84" w14:textId="77777777" w:rsidR="00C47168" w:rsidRPr="00C47168" w:rsidRDefault="00C47168" w:rsidP="00C47168">
            <w:pPr>
              <w:numPr>
                <w:ilvl w:val="0"/>
                <w:numId w:val="34"/>
              </w:numPr>
              <w:spacing w:line="360" w:lineRule="auto"/>
              <w:rPr>
                <w:sz w:val="26"/>
                <w:szCs w:val="26"/>
              </w:rPr>
            </w:pPr>
            <w:r w:rsidRPr="00C47168">
              <w:rPr>
                <w:sz w:val="26"/>
                <w:szCs w:val="26"/>
              </w:rPr>
              <w:t>Admin chọn nút “Xoá lịch thi đấu”</w:t>
            </w:r>
          </w:p>
        </w:tc>
        <w:tc>
          <w:tcPr>
            <w:tcW w:w="3555" w:type="dxa"/>
          </w:tcPr>
          <w:p w14:paraId="5D42CBA8" w14:textId="77777777" w:rsidR="00C47168" w:rsidRPr="00C47168" w:rsidRDefault="00C47168" w:rsidP="009A62C7">
            <w:pPr>
              <w:spacing w:line="360" w:lineRule="auto"/>
              <w:rPr>
                <w:sz w:val="26"/>
                <w:szCs w:val="26"/>
              </w:rPr>
            </w:pPr>
            <w:r w:rsidRPr="00C47168">
              <w:rPr>
                <w:sz w:val="26"/>
                <w:szCs w:val="26"/>
              </w:rPr>
              <w:t>2.1 Hệ thống hiển thị danh sách lịch thi đấu</w:t>
            </w:r>
          </w:p>
        </w:tc>
      </w:tr>
      <w:tr w:rsidR="00C47168" w:rsidRPr="00E856DB" w14:paraId="1270E3EA" w14:textId="77777777" w:rsidTr="009A62C7">
        <w:tc>
          <w:tcPr>
            <w:tcW w:w="1569" w:type="dxa"/>
            <w:vMerge/>
          </w:tcPr>
          <w:p w14:paraId="1FF876B9"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19EF5780" w14:textId="77777777" w:rsidR="00C47168" w:rsidRPr="00C47168" w:rsidRDefault="00C47168" w:rsidP="00C47168">
            <w:pPr>
              <w:numPr>
                <w:ilvl w:val="0"/>
                <w:numId w:val="34"/>
              </w:numPr>
              <w:spacing w:line="360" w:lineRule="auto"/>
              <w:rPr>
                <w:sz w:val="26"/>
                <w:szCs w:val="26"/>
              </w:rPr>
            </w:pPr>
            <w:r w:rsidRPr="00C47168">
              <w:rPr>
                <w:sz w:val="26"/>
                <w:szCs w:val="26"/>
              </w:rPr>
              <w:t xml:space="preserve"> Admin chọn “Xoá lịch thi đấu”</w:t>
            </w:r>
          </w:p>
        </w:tc>
        <w:tc>
          <w:tcPr>
            <w:tcW w:w="3555" w:type="dxa"/>
          </w:tcPr>
          <w:p w14:paraId="0DFC7722" w14:textId="77777777" w:rsidR="00C47168" w:rsidRPr="00C47168" w:rsidRDefault="00C47168" w:rsidP="009A62C7">
            <w:pPr>
              <w:spacing w:line="360" w:lineRule="auto"/>
              <w:rPr>
                <w:sz w:val="26"/>
                <w:szCs w:val="26"/>
              </w:rPr>
            </w:pPr>
            <w:r w:rsidRPr="00C47168">
              <w:rPr>
                <w:sz w:val="26"/>
                <w:szCs w:val="26"/>
              </w:rPr>
              <w:t xml:space="preserve">3.1. Hệ thống hiển thị cảnh báo cân nhắc trước khi xoá </w:t>
            </w:r>
          </w:p>
          <w:p w14:paraId="29731E95" w14:textId="77777777" w:rsidR="00C47168" w:rsidRPr="00C47168" w:rsidRDefault="00C47168" w:rsidP="009A62C7">
            <w:pPr>
              <w:spacing w:line="360" w:lineRule="auto"/>
              <w:rPr>
                <w:sz w:val="26"/>
                <w:szCs w:val="26"/>
              </w:rPr>
            </w:pPr>
            <w:r w:rsidRPr="00C47168">
              <w:rPr>
                <w:sz w:val="26"/>
                <w:szCs w:val="26"/>
              </w:rPr>
              <w:t>3.1.a Hệ thống thực hiện xoá kết quả và hiển thị “Xoá thành công”</w:t>
            </w:r>
          </w:p>
          <w:p w14:paraId="4068FBB1" w14:textId="77777777" w:rsidR="00C47168" w:rsidRPr="00C47168" w:rsidRDefault="00C47168" w:rsidP="009A62C7">
            <w:pPr>
              <w:spacing w:line="360" w:lineRule="auto"/>
              <w:rPr>
                <w:sz w:val="26"/>
                <w:szCs w:val="26"/>
              </w:rPr>
            </w:pPr>
          </w:p>
          <w:p w14:paraId="168C8CAC" w14:textId="77777777" w:rsidR="00C47168" w:rsidRPr="00C47168" w:rsidRDefault="00C47168" w:rsidP="009A62C7">
            <w:pPr>
              <w:spacing w:line="360" w:lineRule="auto"/>
              <w:rPr>
                <w:sz w:val="26"/>
                <w:szCs w:val="26"/>
              </w:rPr>
            </w:pPr>
            <w:r w:rsidRPr="00C47168">
              <w:rPr>
                <w:sz w:val="26"/>
                <w:szCs w:val="26"/>
              </w:rPr>
              <w:t>3.1.b Hệ thống trở lại hiển thị danh sách kết quả nếu thao tác không thành công.</w:t>
            </w:r>
          </w:p>
          <w:p w14:paraId="28FD4E05" w14:textId="77777777" w:rsidR="00C47168" w:rsidRPr="00C47168" w:rsidRDefault="00C47168" w:rsidP="009A62C7">
            <w:pPr>
              <w:spacing w:line="360" w:lineRule="auto"/>
              <w:rPr>
                <w:sz w:val="26"/>
                <w:szCs w:val="26"/>
              </w:rPr>
            </w:pPr>
          </w:p>
          <w:p w14:paraId="18A6DDC0" w14:textId="77777777" w:rsidR="00C47168" w:rsidRPr="00C47168" w:rsidRDefault="00C47168" w:rsidP="009A62C7">
            <w:pPr>
              <w:spacing w:line="360" w:lineRule="auto"/>
              <w:rPr>
                <w:sz w:val="26"/>
                <w:szCs w:val="26"/>
              </w:rPr>
            </w:pPr>
          </w:p>
          <w:p w14:paraId="5495D09C" w14:textId="77777777" w:rsidR="00C47168" w:rsidRPr="00C47168" w:rsidRDefault="00C47168" w:rsidP="009A62C7">
            <w:pPr>
              <w:spacing w:line="360" w:lineRule="auto"/>
              <w:rPr>
                <w:sz w:val="26"/>
                <w:szCs w:val="26"/>
              </w:rPr>
            </w:pPr>
          </w:p>
        </w:tc>
      </w:tr>
      <w:tr w:rsidR="00C47168" w:rsidRPr="00E856DB" w14:paraId="3C9EBCE6" w14:textId="77777777" w:rsidTr="009A62C7">
        <w:tc>
          <w:tcPr>
            <w:tcW w:w="1569" w:type="dxa"/>
            <w:tcBorders>
              <w:top w:val="single" w:sz="4" w:space="0" w:color="000000"/>
            </w:tcBorders>
          </w:tcPr>
          <w:p w14:paraId="0FE4496C" w14:textId="77777777" w:rsidR="00C47168" w:rsidRPr="00C47168" w:rsidRDefault="00C47168" w:rsidP="009A62C7">
            <w:pPr>
              <w:spacing w:line="360" w:lineRule="auto"/>
              <w:rPr>
                <w:sz w:val="26"/>
                <w:szCs w:val="26"/>
              </w:rPr>
            </w:pPr>
            <w:r w:rsidRPr="00C47168">
              <w:rPr>
                <w:sz w:val="26"/>
                <w:szCs w:val="26"/>
              </w:rPr>
              <w:t>Ngoại lệ</w:t>
            </w:r>
          </w:p>
        </w:tc>
        <w:tc>
          <w:tcPr>
            <w:tcW w:w="7542" w:type="dxa"/>
            <w:gridSpan w:val="2"/>
          </w:tcPr>
          <w:p w14:paraId="43E17DAA" w14:textId="77777777" w:rsidR="00C47168" w:rsidRPr="00C47168" w:rsidRDefault="00C47168" w:rsidP="009A62C7">
            <w:pPr>
              <w:spacing w:line="360" w:lineRule="auto"/>
              <w:rPr>
                <w:sz w:val="26"/>
                <w:szCs w:val="26"/>
              </w:rPr>
            </w:pPr>
            <w:r w:rsidRPr="00C47168">
              <w:rPr>
                <w:sz w:val="26"/>
                <w:szCs w:val="26"/>
              </w:rPr>
              <w:t>Không.</w:t>
            </w:r>
          </w:p>
        </w:tc>
      </w:tr>
    </w:tbl>
    <w:p w14:paraId="30C18ABD" w14:textId="77777777" w:rsidR="00C47168" w:rsidRPr="00E856DB" w:rsidRDefault="00C47168" w:rsidP="00C47168">
      <w:pPr>
        <w:spacing w:line="360" w:lineRule="auto"/>
        <w:rPr>
          <w:rFonts w:asciiTheme="majorHAnsi" w:hAnsiTheme="majorHAnsi" w:cstheme="majorHAnsi"/>
          <w:sz w:val="26"/>
          <w:szCs w:val="26"/>
        </w:rPr>
      </w:pPr>
    </w:p>
    <w:p w14:paraId="33EAB367" w14:textId="0145F552" w:rsidR="00C47168" w:rsidRDefault="00C47168" w:rsidP="00C47168">
      <w:pPr>
        <w:rPr>
          <w:sz w:val="26"/>
          <w:szCs w:val="26"/>
        </w:rPr>
      </w:pPr>
    </w:p>
    <w:p w14:paraId="73E0F8B8" w14:textId="77777777" w:rsidR="00E662B3" w:rsidRPr="00C47168" w:rsidRDefault="00E662B3" w:rsidP="00C47168">
      <w:pPr>
        <w:rPr>
          <w:sz w:val="26"/>
          <w:szCs w:val="26"/>
        </w:rPr>
      </w:pPr>
    </w:p>
    <w:p w14:paraId="44876FB9" w14:textId="2535F15D" w:rsidR="00E662B3" w:rsidRPr="00E662B3" w:rsidRDefault="00E662B3" w:rsidP="00E662B3">
      <w:pPr>
        <w:pStyle w:val="Caption"/>
        <w:keepNext/>
        <w:rPr>
          <w:lang w:val="vi-VN"/>
        </w:rPr>
      </w:pPr>
      <w:bookmarkStart w:id="37" w:name="_Toc150521920"/>
      <w:r>
        <w:lastRenderedPageBreak/>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7</w:t>
      </w:r>
      <w:r w:rsidR="00E54097">
        <w:fldChar w:fldCharType="end"/>
      </w:r>
      <w:r>
        <w:rPr>
          <w:lang w:val="vi-VN"/>
        </w:rPr>
        <w:t xml:space="preserve"> Đặc tả usecase </w:t>
      </w:r>
      <w:r>
        <w:t>Thêm tài khoản</w:t>
      </w:r>
      <w:bookmarkEnd w:id="37"/>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9"/>
        <w:gridCol w:w="3553"/>
      </w:tblGrid>
      <w:tr w:rsidR="00C47168" w:rsidRPr="00C47168" w14:paraId="645FC3CE" w14:textId="77777777" w:rsidTr="009A62C7">
        <w:tc>
          <w:tcPr>
            <w:tcW w:w="1569" w:type="dxa"/>
          </w:tcPr>
          <w:p w14:paraId="4DF13415" w14:textId="77777777" w:rsidR="00C47168" w:rsidRPr="00C47168" w:rsidRDefault="00C47168" w:rsidP="009A62C7">
            <w:pPr>
              <w:spacing w:line="360" w:lineRule="auto"/>
              <w:rPr>
                <w:sz w:val="26"/>
                <w:szCs w:val="26"/>
              </w:rPr>
            </w:pPr>
            <w:r w:rsidRPr="00C47168">
              <w:rPr>
                <w:sz w:val="26"/>
                <w:szCs w:val="26"/>
              </w:rPr>
              <w:t>Mã Use Case</w:t>
            </w:r>
          </w:p>
        </w:tc>
        <w:tc>
          <w:tcPr>
            <w:tcW w:w="7542" w:type="dxa"/>
            <w:gridSpan w:val="2"/>
          </w:tcPr>
          <w:p w14:paraId="3967F647" w14:textId="77777777" w:rsidR="00C47168" w:rsidRPr="00C47168" w:rsidRDefault="00C47168" w:rsidP="009A62C7">
            <w:pPr>
              <w:spacing w:line="360" w:lineRule="auto"/>
              <w:rPr>
                <w:sz w:val="26"/>
                <w:szCs w:val="26"/>
              </w:rPr>
            </w:pPr>
            <w:r w:rsidRPr="00C47168">
              <w:rPr>
                <w:sz w:val="26"/>
                <w:szCs w:val="26"/>
              </w:rPr>
              <w:t>UC07.</w:t>
            </w:r>
          </w:p>
        </w:tc>
      </w:tr>
      <w:tr w:rsidR="00C47168" w:rsidRPr="00C47168" w14:paraId="355D7549" w14:textId="77777777" w:rsidTr="009A62C7">
        <w:tc>
          <w:tcPr>
            <w:tcW w:w="1569" w:type="dxa"/>
          </w:tcPr>
          <w:p w14:paraId="48E790A6" w14:textId="77777777" w:rsidR="00C47168" w:rsidRPr="00C47168" w:rsidRDefault="00C47168" w:rsidP="009A62C7">
            <w:pPr>
              <w:spacing w:line="360" w:lineRule="auto"/>
              <w:rPr>
                <w:sz w:val="26"/>
                <w:szCs w:val="26"/>
              </w:rPr>
            </w:pPr>
            <w:r w:rsidRPr="00C47168">
              <w:rPr>
                <w:sz w:val="26"/>
                <w:szCs w:val="26"/>
              </w:rPr>
              <w:t>Use case</w:t>
            </w:r>
          </w:p>
        </w:tc>
        <w:tc>
          <w:tcPr>
            <w:tcW w:w="7542" w:type="dxa"/>
            <w:gridSpan w:val="2"/>
          </w:tcPr>
          <w:p w14:paraId="76A50FD6" w14:textId="77777777" w:rsidR="00C47168" w:rsidRPr="00C47168" w:rsidRDefault="00C47168" w:rsidP="009A62C7">
            <w:pPr>
              <w:spacing w:line="360" w:lineRule="auto"/>
              <w:rPr>
                <w:sz w:val="26"/>
                <w:szCs w:val="26"/>
              </w:rPr>
            </w:pPr>
            <w:r w:rsidRPr="00C47168">
              <w:rPr>
                <w:sz w:val="26"/>
                <w:szCs w:val="26"/>
              </w:rPr>
              <w:t>Thêm tài khoản.</w:t>
            </w:r>
          </w:p>
        </w:tc>
      </w:tr>
      <w:tr w:rsidR="00C47168" w:rsidRPr="00C47168" w14:paraId="07933DBC" w14:textId="77777777" w:rsidTr="009A62C7">
        <w:tc>
          <w:tcPr>
            <w:tcW w:w="1569" w:type="dxa"/>
          </w:tcPr>
          <w:p w14:paraId="5D6944C3" w14:textId="77777777" w:rsidR="00C47168" w:rsidRPr="00C47168" w:rsidRDefault="00C47168" w:rsidP="009A62C7">
            <w:pPr>
              <w:spacing w:line="360" w:lineRule="auto"/>
              <w:rPr>
                <w:sz w:val="26"/>
                <w:szCs w:val="26"/>
              </w:rPr>
            </w:pPr>
            <w:r w:rsidRPr="00C47168">
              <w:rPr>
                <w:sz w:val="26"/>
                <w:szCs w:val="26"/>
              </w:rPr>
              <w:t>Ngữ cảnh</w:t>
            </w:r>
          </w:p>
        </w:tc>
        <w:tc>
          <w:tcPr>
            <w:tcW w:w="7542" w:type="dxa"/>
            <w:gridSpan w:val="2"/>
          </w:tcPr>
          <w:p w14:paraId="2A7FE57A" w14:textId="77777777" w:rsidR="00C47168" w:rsidRPr="00C47168" w:rsidRDefault="00C47168" w:rsidP="009A62C7">
            <w:pPr>
              <w:spacing w:line="360" w:lineRule="auto"/>
              <w:rPr>
                <w:sz w:val="26"/>
                <w:szCs w:val="26"/>
              </w:rPr>
            </w:pPr>
            <w:r w:rsidRPr="00C47168">
              <w:rPr>
                <w:sz w:val="26"/>
                <w:szCs w:val="26"/>
              </w:rPr>
              <w:t>Thêm tài khoản.</w:t>
            </w:r>
          </w:p>
        </w:tc>
      </w:tr>
      <w:tr w:rsidR="00C47168" w:rsidRPr="00C47168" w14:paraId="5C8F4969" w14:textId="77777777" w:rsidTr="009A62C7">
        <w:tc>
          <w:tcPr>
            <w:tcW w:w="1569" w:type="dxa"/>
          </w:tcPr>
          <w:p w14:paraId="36B4028E" w14:textId="77777777" w:rsidR="00C47168" w:rsidRPr="00C47168" w:rsidRDefault="00C47168" w:rsidP="009A62C7">
            <w:pPr>
              <w:spacing w:line="360" w:lineRule="auto"/>
              <w:rPr>
                <w:sz w:val="26"/>
                <w:szCs w:val="26"/>
              </w:rPr>
            </w:pPr>
            <w:r w:rsidRPr="00C47168">
              <w:rPr>
                <w:sz w:val="26"/>
                <w:szCs w:val="26"/>
              </w:rPr>
              <w:t xml:space="preserve">Mô tả </w:t>
            </w:r>
          </w:p>
        </w:tc>
        <w:tc>
          <w:tcPr>
            <w:tcW w:w="7542" w:type="dxa"/>
            <w:gridSpan w:val="2"/>
          </w:tcPr>
          <w:p w14:paraId="32D2D056" w14:textId="77777777" w:rsidR="00C47168" w:rsidRPr="00C47168" w:rsidRDefault="00C47168" w:rsidP="009A62C7">
            <w:pPr>
              <w:spacing w:line="360" w:lineRule="auto"/>
              <w:rPr>
                <w:sz w:val="26"/>
                <w:szCs w:val="26"/>
              </w:rPr>
            </w:pPr>
            <w:r w:rsidRPr="00C47168">
              <w:rPr>
                <w:sz w:val="26"/>
                <w:szCs w:val="26"/>
              </w:rPr>
              <w:t>Admin tạo tài khoản khi có người dùng mới dùng hệ thống.</w:t>
            </w:r>
          </w:p>
        </w:tc>
      </w:tr>
      <w:tr w:rsidR="00C47168" w:rsidRPr="00C47168" w14:paraId="7BE5CB13" w14:textId="77777777" w:rsidTr="009A62C7">
        <w:tc>
          <w:tcPr>
            <w:tcW w:w="1569" w:type="dxa"/>
          </w:tcPr>
          <w:p w14:paraId="000016A4" w14:textId="77777777" w:rsidR="00C47168" w:rsidRPr="00C47168" w:rsidRDefault="00C47168" w:rsidP="009A62C7">
            <w:pPr>
              <w:spacing w:line="360" w:lineRule="auto"/>
              <w:rPr>
                <w:sz w:val="26"/>
                <w:szCs w:val="26"/>
              </w:rPr>
            </w:pPr>
            <w:r w:rsidRPr="00C47168">
              <w:rPr>
                <w:sz w:val="26"/>
                <w:szCs w:val="26"/>
              </w:rPr>
              <w:t>Tác nhân</w:t>
            </w:r>
          </w:p>
        </w:tc>
        <w:tc>
          <w:tcPr>
            <w:tcW w:w="7542" w:type="dxa"/>
            <w:gridSpan w:val="2"/>
          </w:tcPr>
          <w:p w14:paraId="1E714EB9" w14:textId="77777777" w:rsidR="00C47168" w:rsidRPr="00C47168" w:rsidRDefault="00C47168" w:rsidP="009A62C7">
            <w:pPr>
              <w:spacing w:line="360" w:lineRule="auto"/>
              <w:rPr>
                <w:sz w:val="26"/>
                <w:szCs w:val="26"/>
              </w:rPr>
            </w:pPr>
            <w:r w:rsidRPr="00C47168">
              <w:rPr>
                <w:sz w:val="26"/>
                <w:szCs w:val="26"/>
              </w:rPr>
              <w:t>Người dùng.</w:t>
            </w:r>
          </w:p>
        </w:tc>
      </w:tr>
      <w:tr w:rsidR="00C47168" w:rsidRPr="00C47168" w14:paraId="2004B35B" w14:textId="77777777" w:rsidTr="009A62C7">
        <w:tc>
          <w:tcPr>
            <w:tcW w:w="1569" w:type="dxa"/>
          </w:tcPr>
          <w:p w14:paraId="39AC848D" w14:textId="77777777" w:rsidR="00C47168" w:rsidRPr="00C47168" w:rsidRDefault="00C47168" w:rsidP="009A62C7">
            <w:pPr>
              <w:spacing w:line="360" w:lineRule="auto"/>
              <w:rPr>
                <w:sz w:val="26"/>
                <w:szCs w:val="26"/>
              </w:rPr>
            </w:pPr>
            <w:r w:rsidRPr="00C47168">
              <w:rPr>
                <w:sz w:val="26"/>
                <w:szCs w:val="26"/>
              </w:rPr>
              <w:t>Sự kiện kích hoạt</w:t>
            </w:r>
          </w:p>
        </w:tc>
        <w:tc>
          <w:tcPr>
            <w:tcW w:w="7542" w:type="dxa"/>
            <w:gridSpan w:val="2"/>
          </w:tcPr>
          <w:p w14:paraId="2A65D763" w14:textId="77777777" w:rsidR="00C47168" w:rsidRPr="00C47168" w:rsidRDefault="00C47168" w:rsidP="009A62C7">
            <w:pPr>
              <w:spacing w:line="360" w:lineRule="auto"/>
              <w:rPr>
                <w:sz w:val="26"/>
                <w:szCs w:val="26"/>
              </w:rPr>
            </w:pPr>
            <w:r w:rsidRPr="00C47168">
              <w:rPr>
                <w:sz w:val="26"/>
                <w:szCs w:val="26"/>
              </w:rPr>
              <w:t>Thêm tài khoản.</w:t>
            </w:r>
          </w:p>
        </w:tc>
      </w:tr>
      <w:tr w:rsidR="00C47168" w:rsidRPr="00C47168" w14:paraId="27EF7062" w14:textId="77777777" w:rsidTr="009A62C7">
        <w:tc>
          <w:tcPr>
            <w:tcW w:w="1569" w:type="dxa"/>
          </w:tcPr>
          <w:p w14:paraId="6F615AFC"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2" w:type="dxa"/>
            <w:gridSpan w:val="2"/>
          </w:tcPr>
          <w:p w14:paraId="04EC66D8" w14:textId="77777777" w:rsidR="00C47168" w:rsidRPr="00C47168" w:rsidRDefault="00C47168" w:rsidP="009A62C7">
            <w:pPr>
              <w:rPr>
                <w:sz w:val="26"/>
                <w:szCs w:val="26"/>
              </w:rPr>
            </w:pPr>
            <w:r w:rsidRPr="00C47168">
              <w:rPr>
                <w:sz w:val="26"/>
                <w:szCs w:val="26"/>
              </w:rPr>
              <w:t>+ Admin đã truy cập vào được website.</w:t>
            </w:r>
          </w:p>
          <w:p w14:paraId="7C321228" w14:textId="77777777" w:rsidR="00C47168" w:rsidRPr="00C47168" w:rsidRDefault="00C47168" w:rsidP="009A62C7">
            <w:pPr>
              <w:spacing w:line="360" w:lineRule="auto"/>
              <w:rPr>
                <w:sz w:val="26"/>
                <w:szCs w:val="26"/>
              </w:rPr>
            </w:pPr>
            <w:r w:rsidRPr="00C47168">
              <w:rPr>
                <w:sz w:val="26"/>
                <w:szCs w:val="26"/>
              </w:rPr>
              <w:t>+Admin đã đăng nhập thành công vào hệ thống.</w:t>
            </w:r>
          </w:p>
        </w:tc>
      </w:tr>
      <w:tr w:rsidR="00C47168" w:rsidRPr="00C47168" w14:paraId="704CC927" w14:textId="77777777" w:rsidTr="009A62C7">
        <w:tc>
          <w:tcPr>
            <w:tcW w:w="1569" w:type="dxa"/>
          </w:tcPr>
          <w:p w14:paraId="27B73027" w14:textId="77777777" w:rsidR="00C47168" w:rsidRPr="00C47168" w:rsidRDefault="00C47168" w:rsidP="009A62C7">
            <w:pPr>
              <w:spacing w:line="360" w:lineRule="auto"/>
              <w:rPr>
                <w:sz w:val="26"/>
                <w:szCs w:val="26"/>
              </w:rPr>
            </w:pPr>
            <w:r w:rsidRPr="00C47168">
              <w:rPr>
                <w:sz w:val="26"/>
                <w:szCs w:val="26"/>
              </w:rPr>
              <w:t>Kết quả</w:t>
            </w:r>
          </w:p>
        </w:tc>
        <w:tc>
          <w:tcPr>
            <w:tcW w:w="7542" w:type="dxa"/>
            <w:gridSpan w:val="2"/>
            <w:tcBorders>
              <w:bottom w:val="single" w:sz="4" w:space="0" w:color="000000"/>
            </w:tcBorders>
          </w:tcPr>
          <w:p w14:paraId="39BF05C2" w14:textId="77777777" w:rsidR="00C47168" w:rsidRPr="00C47168" w:rsidRDefault="00C47168" w:rsidP="009A62C7">
            <w:pPr>
              <w:spacing w:line="360" w:lineRule="auto"/>
              <w:rPr>
                <w:sz w:val="26"/>
                <w:szCs w:val="26"/>
              </w:rPr>
            </w:pPr>
            <w:r w:rsidRPr="00C47168">
              <w:rPr>
                <w:sz w:val="26"/>
                <w:szCs w:val="26"/>
              </w:rPr>
              <w:t>Thêm tài khoản thành công.</w:t>
            </w:r>
          </w:p>
        </w:tc>
      </w:tr>
      <w:tr w:rsidR="00C47168" w:rsidRPr="00C47168" w14:paraId="1C9A0037" w14:textId="77777777" w:rsidTr="009A62C7">
        <w:tc>
          <w:tcPr>
            <w:tcW w:w="1569" w:type="dxa"/>
            <w:vMerge w:val="restart"/>
          </w:tcPr>
          <w:p w14:paraId="4CCDC9AA" w14:textId="77777777" w:rsidR="00C47168" w:rsidRPr="00C47168" w:rsidRDefault="00C47168" w:rsidP="009A62C7">
            <w:pPr>
              <w:spacing w:line="360" w:lineRule="auto"/>
              <w:jc w:val="center"/>
              <w:rPr>
                <w:sz w:val="26"/>
                <w:szCs w:val="26"/>
              </w:rPr>
            </w:pPr>
            <w:r w:rsidRPr="00C47168">
              <w:rPr>
                <w:sz w:val="26"/>
                <w:szCs w:val="26"/>
              </w:rPr>
              <w:t>Luồng</w:t>
            </w:r>
          </w:p>
          <w:p w14:paraId="0DBE5933" w14:textId="77777777" w:rsidR="00C47168" w:rsidRPr="00C47168" w:rsidRDefault="00C47168" w:rsidP="009A62C7">
            <w:pPr>
              <w:spacing w:line="360" w:lineRule="auto"/>
              <w:jc w:val="center"/>
              <w:rPr>
                <w:sz w:val="26"/>
                <w:szCs w:val="26"/>
              </w:rPr>
            </w:pPr>
            <w:r w:rsidRPr="00C47168">
              <w:rPr>
                <w:sz w:val="26"/>
                <w:szCs w:val="26"/>
              </w:rPr>
              <w:t>Sự kiện</w:t>
            </w:r>
          </w:p>
        </w:tc>
        <w:tc>
          <w:tcPr>
            <w:tcW w:w="3989" w:type="dxa"/>
          </w:tcPr>
          <w:p w14:paraId="5A70B638" w14:textId="77777777" w:rsidR="00C47168" w:rsidRPr="00C47168" w:rsidRDefault="00C47168" w:rsidP="009A62C7">
            <w:pPr>
              <w:spacing w:line="360" w:lineRule="auto"/>
              <w:jc w:val="center"/>
              <w:rPr>
                <w:b/>
                <w:sz w:val="26"/>
                <w:szCs w:val="26"/>
              </w:rPr>
            </w:pPr>
            <w:r w:rsidRPr="00C47168">
              <w:rPr>
                <w:b/>
                <w:sz w:val="26"/>
                <w:szCs w:val="26"/>
              </w:rPr>
              <w:t>Actor</w:t>
            </w:r>
          </w:p>
        </w:tc>
        <w:tc>
          <w:tcPr>
            <w:tcW w:w="3553" w:type="dxa"/>
          </w:tcPr>
          <w:p w14:paraId="310B6121"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5DE21057" w14:textId="77777777" w:rsidTr="009A62C7">
        <w:tc>
          <w:tcPr>
            <w:tcW w:w="1569" w:type="dxa"/>
            <w:vMerge/>
          </w:tcPr>
          <w:p w14:paraId="5B06ED8F"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9" w:type="dxa"/>
          </w:tcPr>
          <w:p w14:paraId="33D46DE7" w14:textId="77777777" w:rsidR="00C47168" w:rsidRPr="00C47168" w:rsidRDefault="00C47168" w:rsidP="00C47168">
            <w:pPr>
              <w:numPr>
                <w:ilvl w:val="0"/>
                <w:numId w:val="35"/>
              </w:numPr>
              <w:spacing w:line="360" w:lineRule="auto"/>
              <w:rPr>
                <w:sz w:val="26"/>
                <w:szCs w:val="26"/>
              </w:rPr>
            </w:pPr>
            <w:r w:rsidRPr="00C47168">
              <w:rPr>
                <w:sz w:val="26"/>
                <w:szCs w:val="26"/>
              </w:rPr>
              <w:t>Admin chọn mục “Quản lý tài khoản”</w:t>
            </w:r>
          </w:p>
        </w:tc>
        <w:tc>
          <w:tcPr>
            <w:tcW w:w="3553" w:type="dxa"/>
          </w:tcPr>
          <w:p w14:paraId="7789006B" w14:textId="77777777" w:rsidR="00C47168" w:rsidRPr="00C47168" w:rsidRDefault="00C47168" w:rsidP="009A62C7">
            <w:pPr>
              <w:spacing w:line="360" w:lineRule="auto"/>
              <w:rPr>
                <w:sz w:val="26"/>
                <w:szCs w:val="26"/>
              </w:rPr>
            </w:pPr>
            <w:r w:rsidRPr="00C47168">
              <w:rPr>
                <w:sz w:val="26"/>
                <w:szCs w:val="26"/>
              </w:rPr>
              <w:t>1.1 Hệ thống hiển thị giao diện danh sách tài khoản</w:t>
            </w:r>
          </w:p>
        </w:tc>
      </w:tr>
      <w:tr w:rsidR="00C47168" w:rsidRPr="00C47168" w14:paraId="2E55F701" w14:textId="77777777" w:rsidTr="009A62C7">
        <w:tc>
          <w:tcPr>
            <w:tcW w:w="1569" w:type="dxa"/>
            <w:vMerge/>
          </w:tcPr>
          <w:p w14:paraId="4499C308"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9" w:type="dxa"/>
          </w:tcPr>
          <w:p w14:paraId="59DBD32F" w14:textId="77777777" w:rsidR="00C47168" w:rsidRPr="00C47168" w:rsidRDefault="00C47168" w:rsidP="00C47168">
            <w:pPr>
              <w:numPr>
                <w:ilvl w:val="0"/>
                <w:numId w:val="35"/>
              </w:numPr>
              <w:spacing w:line="360" w:lineRule="auto"/>
              <w:rPr>
                <w:sz w:val="26"/>
                <w:szCs w:val="26"/>
              </w:rPr>
            </w:pPr>
            <w:r w:rsidRPr="00C47168">
              <w:rPr>
                <w:sz w:val="26"/>
                <w:szCs w:val="26"/>
              </w:rPr>
              <w:t>Admin chọn mục “Thêm tài khoản”</w:t>
            </w:r>
          </w:p>
        </w:tc>
        <w:tc>
          <w:tcPr>
            <w:tcW w:w="3553" w:type="dxa"/>
          </w:tcPr>
          <w:p w14:paraId="6141A4A3" w14:textId="77777777" w:rsidR="00C47168" w:rsidRPr="00C47168" w:rsidRDefault="00C47168" w:rsidP="009A62C7">
            <w:pPr>
              <w:spacing w:line="360" w:lineRule="auto"/>
              <w:rPr>
                <w:sz w:val="26"/>
                <w:szCs w:val="26"/>
              </w:rPr>
            </w:pPr>
            <w:r w:rsidRPr="00C47168">
              <w:rPr>
                <w:sz w:val="26"/>
                <w:szCs w:val="26"/>
              </w:rPr>
              <w:t>2.1 Hệ thống hiển thị giao diện form thêm tài khoản</w:t>
            </w:r>
          </w:p>
        </w:tc>
      </w:tr>
      <w:tr w:rsidR="00C47168" w:rsidRPr="00C47168" w14:paraId="60A893D6" w14:textId="77777777" w:rsidTr="009A62C7">
        <w:tc>
          <w:tcPr>
            <w:tcW w:w="1569" w:type="dxa"/>
            <w:vMerge/>
          </w:tcPr>
          <w:p w14:paraId="32F1A985"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9" w:type="dxa"/>
          </w:tcPr>
          <w:p w14:paraId="7C012A14" w14:textId="77777777" w:rsidR="00C47168" w:rsidRPr="00C47168" w:rsidRDefault="00C47168" w:rsidP="00C47168">
            <w:pPr>
              <w:numPr>
                <w:ilvl w:val="0"/>
                <w:numId w:val="35"/>
              </w:numPr>
              <w:spacing w:line="360" w:lineRule="auto"/>
              <w:rPr>
                <w:sz w:val="26"/>
                <w:szCs w:val="26"/>
              </w:rPr>
            </w:pPr>
            <w:r w:rsidRPr="00C47168">
              <w:rPr>
                <w:sz w:val="26"/>
                <w:szCs w:val="26"/>
              </w:rPr>
              <w:t>Admin nhập thông tin tài khoản và chọn nút “Thêm tài khoản”</w:t>
            </w:r>
          </w:p>
        </w:tc>
        <w:tc>
          <w:tcPr>
            <w:tcW w:w="3553" w:type="dxa"/>
          </w:tcPr>
          <w:p w14:paraId="53B84E81" w14:textId="77777777" w:rsidR="00C47168" w:rsidRPr="00C47168" w:rsidRDefault="00C47168" w:rsidP="009A62C7">
            <w:pPr>
              <w:spacing w:line="360" w:lineRule="auto"/>
              <w:rPr>
                <w:sz w:val="26"/>
                <w:szCs w:val="26"/>
              </w:rPr>
            </w:pPr>
            <w:r w:rsidRPr="00C47168">
              <w:rPr>
                <w:sz w:val="26"/>
                <w:szCs w:val="26"/>
              </w:rPr>
              <w:t>3.1 Hệ thống thêm tài khoản vào hệ thống và hiển thị “Đã thêm thành công”</w:t>
            </w:r>
          </w:p>
        </w:tc>
      </w:tr>
      <w:tr w:rsidR="00C47168" w:rsidRPr="00C47168" w14:paraId="62B70230" w14:textId="77777777" w:rsidTr="009A62C7">
        <w:trPr>
          <w:trHeight w:val="928"/>
        </w:trPr>
        <w:tc>
          <w:tcPr>
            <w:tcW w:w="1569" w:type="dxa"/>
          </w:tcPr>
          <w:p w14:paraId="3E3C64F0" w14:textId="77777777" w:rsidR="00C47168" w:rsidRPr="00C47168" w:rsidRDefault="00C47168" w:rsidP="009A62C7">
            <w:pPr>
              <w:spacing w:line="360" w:lineRule="auto"/>
              <w:rPr>
                <w:sz w:val="26"/>
                <w:szCs w:val="26"/>
              </w:rPr>
            </w:pPr>
            <w:r w:rsidRPr="00C47168">
              <w:rPr>
                <w:sz w:val="26"/>
                <w:szCs w:val="26"/>
              </w:rPr>
              <w:t>Ngoại lệ</w:t>
            </w:r>
          </w:p>
        </w:tc>
        <w:tc>
          <w:tcPr>
            <w:tcW w:w="7542" w:type="dxa"/>
            <w:gridSpan w:val="2"/>
          </w:tcPr>
          <w:p w14:paraId="2DF9301E" w14:textId="77777777" w:rsidR="00C47168" w:rsidRPr="00C47168" w:rsidRDefault="00C47168" w:rsidP="009A62C7">
            <w:pPr>
              <w:spacing w:line="360" w:lineRule="auto"/>
              <w:rPr>
                <w:sz w:val="26"/>
                <w:szCs w:val="26"/>
              </w:rPr>
            </w:pPr>
            <w:r w:rsidRPr="00C47168">
              <w:rPr>
                <w:sz w:val="26"/>
                <w:szCs w:val="26"/>
              </w:rPr>
              <w:t xml:space="preserve"> Admin nhập sai hoặc thiếu thông tin tài khoản cần tạo</w:t>
            </w:r>
          </w:p>
          <w:p w14:paraId="4BB7BC13" w14:textId="77777777" w:rsidR="00C47168" w:rsidRPr="00C47168" w:rsidRDefault="00C47168" w:rsidP="009A62C7">
            <w:pPr>
              <w:spacing w:line="360" w:lineRule="auto"/>
              <w:rPr>
                <w:sz w:val="26"/>
                <w:szCs w:val="26"/>
              </w:rPr>
            </w:pPr>
            <w:r w:rsidRPr="00C47168">
              <w:rPr>
                <w:sz w:val="26"/>
                <w:szCs w:val="26"/>
              </w:rPr>
              <w:t>=&gt;Hệ thống báo lỗi và yêu cầu nhập lại</w:t>
            </w:r>
          </w:p>
        </w:tc>
      </w:tr>
    </w:tbl>
    <w:p w14:paraId="21DBCAC0" w14:textId="77777777" w:rsidR="00C47168" w:rsidRPr="00C47168" w:rsidRDefault="00C47168" w:rsidP="00C47168">
      <w:pPr>
        <w:spacing w:line="360" w:lineRule="auto"/>
        <w:jc w:val="center"/>
        <w:rPr>
          <w:b/>
          <w:sz w:val="26"/>
          <w:szCs w:val="26"/>
        </w:rPr>
      </w:pPr>
    </w:p>
    <w:p w14:paraId="31150EA4" w14:textId="2D50E5CE" w:rsidR="00C47168" w:rsidRDefault="00C47168" w:rsidP="00C47168">
      <w:pPr>
        <w:rPr>
          <w:sz w:val="26"/>
          <w:szCs w:val="26"/>
        </w:rPr>
      </w:pPr>
      <w:bookmarkStart w:id="38" w:name="_30j0zll" w:colFirst="0" w:colLast="0"/>
      <w:bookmarkEnd w:id="38"/>
    </w:p>
    <w:p w14:paraId="138CE3AF" w14:textId="77777777" w:rsidR="003A47D0" w:rsidRPr="00C47168" w:rsidRDefault="003A47D0" w:rsidP="00C47168">
      <w:pPr>
        <w:rPr>
          <w:sz w:val="26"/>
          <w:szCs w:val="26"/>
        </w:rPr>
      </w:pPr>
    </w:p>
    <w:p w14:paraId="3F4ABC13" w14:textId="58E3BA3D" w:rsidR="003A47D0" w:rsidRPr="003A47D0" w:rsidRDefault="003A47D0" w:rsidP="003A47D0">
      <w:pPr>
        <w:pStyle w:val="Caption"/>
        <w:keepNext/>
        <w:rPr>
          <w:lang w:val="vi-VN"/>
        </w:rPr>
      </w:pPr>
      <w:bookmarkStart w:id="39" w:name="_Toc150521921"/>
      <w:r w:rsidRPr="003A47D0">
        <w:lastRenderedPageBreak/>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8</w:t>
      </w:r>
      <w:r w:rsidR="00E54097">
        <w:fldChar w:fldCharType="end"/>
      </w:r>
      <w:r w:rsidRPr="003A47D0">
        <w:rPr>
          <w:lang w:val="vi-VN"/>
        </w:rPr>
        <w:t xml:space="preserve"> </w:t>
      </w:r>
      <w:r w:rsidRPr="003A47D0">
        <w:rPr>
          <w:color w:val="000000"/>
        </w:rPr>
        <w:t>Đặc tả usecase cập nhật tài khoản</w:t>
      </w:r>
      <w:bookmarkEnd w:id="39"/>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3765"/>
        <w:gridCol w:w="3670"/>
      </w:tblGrid>
      <w:tr w:rsidR="00C47168" w:rsidRPr="00C47168" w14:paraId="5D1CCFE7" w14:textId="77777777" w:rsidTr="003A47D0">
        <w:trPr>
          <w:trHeight w:val="605"/>
        </w:trPr>
        <w:tc>
          <w:tcPr>
            <w:tcW w:w="1650" w:type="dxa"/>
            <w:tcMar>
              <w:top w:w="100" w:type="dxa"/>
              <w:left w:w="100" w:type="dxa"/>
              <w:bottom w:w="100" w:type="dxa"/>
              <w:right w:w="100" w:type="dxa"/>
            </w:tcMar>
          </w:tcPr>
          <w:p w14:paraId="0FDF6CCB" w14:textId="77777777" w:rsidR="00C47168" w:rsidRPr="00C47168" w:rsidRDefault="00C47168" w:rsidP="003A47D0">
            <w:pPr>
              <w:spacing w:before="240" w:after="240"/>
              <w:rPr>
                <w:sz w:val="26"/>
                <w:szCs w:val="26"/>
              </w:rPr>
            </w:pPr>
            <w:r w:rsidRPr="00C47168">
              <w:rPr>
                <w:sz w:val="26"/>
                <w:szCs w:val="26"/>
              </w:rPr>
              <w:t>Mã Use Case</w:t>
            </w:r>
          </w:p>
        </w:tc>
        <w:tc>
          <w:tcPr>
            <w:tcW w:w="7435" w:type="dxa"/>
            <w:gridSpan w:val="2"/>
            <w:tcMar>
              <w:top w:w="100" w:type="dxa"/>
              <w:left w:w="100" w:type="dxa"/>
              <w:bottom w:w="100" w:type="dxa"/>
              <w:right w:w="100" w:type="dxa"/>
            </w:tcMar>
          </w:tcPr>
          <w:p w14:paraId="095D589A" w14:textId="77777777" w:rsidR="00C47168" w:rsidRPr="00C47168" w:rsidRDefault="00C47168" w:rsidP="003A47D0">
            <w:pPr>
              <w:spacing w:before="240" w:after="240"/>
              <w:rPr>
                <w:sz w:val="26"/>
                <w:szCs w:val="26"/>
              </w:rPr>
            </w:pPr>
            <w:r w:rsidRPr="00C47168">
              <w:rPr>
                <w:sz w:val="26"/>
                <w:szCs w:val="26"/>
              </w:rPr>
              <w:t>UC08.</w:t>
            </w:r>
          </w:p>
        </w:tc>
      </w:tr>
      <w:tr w:rsidR="00C47168" w:rsidRPr="00C47168" w14:paraId="48E24551" w14:textId="77777777" w:rsidTr="003A47D0">
        <w:trPr>
          <w:trHeight w:val="605"/>
        </w:trPr>
        <w:tc>
          <w:tcPr>
            <w:tcW w:w="1650" w:type="dxa"/>
            <w:shd w:val="clear" w:color="auto" w:fill="auto"/>
            <w:tcMar>
              <w:top w:w="100" w:type="dxa"/>
              <w:left w:w="100" w:type="dxa"/>
              <w:bottom w:w="100" w:type="dxa"/>
              <w:right w:w="100" w:type="dxa"/>
            </w:tcMar>
          </w:tcPr>
          <w:p w14:paraId="3560C775" w14:textId="77777777" w:rsidR="00C47168" w:rsidRPr="00C47168" w:rsidRDefault="00C47168" w:rsidP="003A47D0">
            <w:pPr>
              <w:spacing w:before="240" w:after="240"/>
              <w:rPr>
                <w:sz w:val="26"/>
                <w:szCs w:val="26"/>
              </w:rPr>
            </w:pPr>
            <w:r w:rsidRPr="00C47168">
              <w:rPr>
                <w:sz w:val="26"/>
                <w:szCs w:val="26"/>
              </w:rPr>
              <w:t>Use case</w:t>
            </w:r>
          </w:p>
        </w:tc>
        <w:tc>
          <w:tcPr>
            <w:tcW w:w="7435" w:type="dxa"/>
            <w:gridSpan w:val="2"/>
            <w:shd w:val="clear" w:color="auto" w:fill="auto"/>
            <w:tcMar>
              <w:top w:w="100" w:type="dxa"/>
              <w:left w:w="100" w:type="dxa"/>
              <w:bottom w:w="100" w:type="dxa"/>
              <w:right w:w="100" w:type="dxa"/>
            </w:tcMar>
          </w:tcPr>
          <w:p w14:paraId="5CD0949D" w14:textId="77777777" w:rsidR="00C47168" w:rsidRPr="00C47168" w:rsidRDefault="00C47168" w:rsidP="003A47D0">
            <w:pPr>
              <w:spacing w:before="240" w:after="240"/>
              <w:rPr>
                <w:sz w:val="26"/>
                <w:szCs w:val="26"/>
              </w:rPr>
            </w:pPr>
            <w:r w:rsidRPr="00C47168">
              <w:rPr>
                <w:sz w:val="26"/>
                <w:szCs w:val="26"/>
              </w:rPr>
              <w:t>Cập nhật tài khoản.</w:t>
            </w:r>
          </w:p>
        </w:tc>
      </w:tr>
      <w:tr w:rsidR="00C47168" w:rsidRPr="00C47168" w14:paraId="681A9BC5" w14:textId="77777777" w:rsidTr="003A47D0">
        <w:trPr>
          <w:trHeight w:val="605"/>
        </w:trPr>
        <w:tc>
          <w:tcPr>
            <w:tcW w:w="1650" w:type="dxa"/>
            <w:shd w:val="clear" w:color="auto" w:fill="auto"/>
            <w:tcMar>
              <w:top w:w="100" w:type="dxa"/>
              <w:left w:w="100" w:type="dxa"/>
              <w:bottom w:w="100" w:type="dxa"/>
              <w:right w:w="100" w:type="dxa"/>
            </w:tcMar>
          </w:tcPr>
          <w:p w14:paraId="2B8A1F0D" w14:textId="77777777" w:rsidR="00C47168" w:rsidRPr="00C47168" w:rsidRDefault="00C47168" w:rsidP="003A47D0">
            <w:pPr>
              <w:spacing w:before="240" w:after="240"/>
              <w:rPr>
                <w:sz w:val="26"/>
                <w:szCs w:val="26"/>
              </w:rPr>
            </w:pPr>
            <w:r w:rsidRPr="00C47168">
              <w:rPr>
                <w:sz w:val="26"/>
                <w:szCs w:val="26"/>
              </w:rPr>
              <w:t>Ngữ cảnh</w:t>
            </w:r>
          </w:p>
        </w:tc>
        <w:tc>
          <w:tcPr>
            <w:tcW w:w="7435" w:type="dxa"/>
            <w:gridSpan w:val="2"/>
            <w:shd w:val="clear" w:color="auto" w:fill="auto"/>
            <w:tcMar>
              <w:top w:w="100" w:type="dxa"/>
              <w:left w:w="100" w:type="dxa"/>
              <w:bottom w:w="100" w:type="dxa"/>
              <w:right w:w="100" w:type="dxa"/>
            </w:tcMar>
          </w:tcPr>
          <w:p w14:paraId="6CD5FB67" w14:textId="77777777" w:rsidR="00C47168" w:rsidRPr="00C47168" w:rsidRDefault="00C47168" w:rsidP="003A47D0">
            <w:pPr>
              <w:spacing w:before="240" w:after="240"/>
              <w:rPr>
                <w:sz w:val="26"/>
                <w:szCs w:val="26"/>
              </w:rPr>
            </w:pPr>
            <w:r w:rsidRPr="00C47168">
              <w:rPr>
                <w:sz w:val="26"/>
                <w:szCs w:val="26"/>
              </w:rPr>
              <w:t>Cập nhật tài khoản.</w:t>
            </w:r>
          </w:p>
        </w:tc>
      </w:tr>
      <w:tr w:rsidR="00C47168" w:rsidRPr="00C47168" w14:paraId="4C9E0EE4" w14:textId="77777777" w:rsidTr="003A47D0">
        <w:trPr>
          <w:trHeight w:val="605"/>
        </w:trPr>
        <w:tc>
          <w:tcPr>
            <w:tcW w:w="1650" w:type="dxa"/>
            <w:shd w:val="clear" w:color="auto" w:fill="auto"/>
            <w:tcMar>
              <w:top w:w="100" w:type="dxa"/>
              <w:left w:w="100" w:type="dxa"/>
              <w:bottom w:w="100" w:type="dxa"/>
              <w:right w:w="100" w:type="dxa"/>
            </w:tcMar>
          </w:tcPr>
          <w:p w14:paraId="5FD6D06C" w14:textId="77777777" w:rsidR="00C47168" w:rsidRPr="00C47168" w:rsidRDefault="00C47168" w:rsidP="003A47D0">
            <w:pPr>
              <w:spacing w:before="240" w:after="240"/>
              <w:rPr>
                <w:sz w:val="26"/>
                <w:szCs w:val="26"/>
              </w:rPr>
            </w:pPr>
            <w:r w:rsidRPr="00C47168">
              <w:rPr>
                <w:sz w:val="26"/>
                <w:szCs w:val="26"/>
              </w:rPr>
              <w:t>Mô tả</w:t>
            </w:r>
          </w:p>
        </w:tc>
        <w:tc>
          <w:tcPr>
            <w:tcW w:w="7435" w:type="dxa"/>
            <w:gridSpan w:val="2"/>
            <w:shd w:val="clear" w:color="auto" w:fill="auto"/>
            <w:tcMar>
              <w:top w:w="100" w:type="dxa"/>
              <w:left w:w="100" w:type="dxa"/>
              <w:bottom w:w="100" w:type="dxa"/>
              <w:right w:w="100" w:type="dxa"/>
            </w:tcMar>
          </w:tcPr>
          <w:p w14:paraId="4F06A2BD" w14:textId="77777777" w:rsidR="00C47168" w:rsidRPr="00C47168" w:rsidRDefault="00C47168" w:rsidP="003A47D0">
            <w:pPr>
              <w:spacing w:before="240" w:after="240"/>
              <w:rPr>
                <w:sz w:val="26"/>
                <w:szCs w:val="26"/>
              </w:rPr>
            </w:pPr>
            <w:r w:rsidRPr="00C47168">
              <w:rPr>
                <w:sz w:val="26"/>
                <w:szCs w:val="26"/>
              </w:rPr>
              <w:t>Chỉnh sửa thông tin của tài khoản.</w:t>
            </w:r>
          </w:p>
        </w:tc>
      </w:tr>
      <w:tr w:rsidR="00C47168" w:rsidRPr="00C47168" w14:paraId="173A72D0" w14:textId="77777777" w:rsidTr="003A47D0">
        <w:trPr>
          <w:trHeight w:val="605"/>
        </w:trPr>
        <w:tc>
          <w:tcPr>
            <w:tcW w:w="1650" w:type="dxa"/>
            <w:shd w:val="clear" w:color="auto" w:fill="auto"/>
            <w:tcMar>
              <w:top w:w="100" w:type="dxa"/>
              <w:left w:w="100" w:type="dxa"/>
              <w:bottom w:w="100" w:type="dxa"/>
              <w:right w:w="100" w:type="dxa"/>
            </w:tcMar>
          </w:tcPr>
          <w:p w14:paraId="66AE1FAF" w14:textId="77777777" w:rsidR="00C47168" w:rsidRPr="00C47168" w:rsidRDefault="00C47168" w:rsidP="003A47D0">
            <w:pPr>
              <w:spacing w:before="240" w:after="240"/>
              <w:rPr>
                <w:sz w:val="26"/>
                <w:szCs w:val="26"/>
              </w:rPr>
            </w:pPr>
            <w:r w:rsidRPr="00C47168">
              <w:rPr>
                <w:sz w:val="26"/>
                <w:szCs w:val="26"/>
              </w:rPr>
              <w:t>Tác nhân</w:t>
            </w:r>
          </w:p>
        </w:tc>
        <w:tc>
          <w:tcPr>
            <w:tcW w:w="7435" w:type="dxa"/>
            <w:gridSpan w:val="2"/>
            <w:shd w:val="clear" w:color="auto" w:fill="auto"/>
            <w:tcMar>
              <w:top w:w="100" w:type="dxa"/>
              <w:left w:w="100" w:type="dxa"/>
              <w:bottom w:w="100" w:type="dxa"/>
              <w:right w:w="100" w:type="dxa"/>
            </w:tcMar>
          </w:tcPr>
          <w:p w14:paraId="41027B21" w14:textId="77777777" w:rsidR="00C47168" w:rsidRPr="00C47168" w:rsidRDefault="00C47168" w:rsidP="003A47D0">
            <w:pPr>
              <w:spacing w:before="240" w:after="240"/>
              <w:rPr>
                <w:sz w:val="26"/>
                <w:szCs w:val="26"/>
              </w:rPr>
            </w:pPr>
            <w:r w:rsidRPr="00C47168">
              <w:rPr>
                <w:sz w:val="26"/>
                <w:szCs w:val="26"/>
              </w:rPr>
              <w:t>Admin.</w:t>
            </w:r>
          </w:p>
        </w:tc>
      </w:tr>
      <w:tr w:rsidR="00C47168" w:rsidRPr="00C47168" w14:paraId="461DBC0B" w14:textId="77777777" w:rsidTr="003A47D0">
        <w:trPr>
          <w:trHeight w:val="980"/>
        </w:trPr>
        <w:tc>
          <w:tcPr>
            <w:tcW w:w="1650" w:type="dxa"/>
            <w:shd w:val="clear" w:color="auto" w:fill="auto"/>
            <w:tcMar>
              <w:top w:w="100" w:type="dxa"/>
              <w:left w:w="100" w:type="dxa"/>
              <w:bottom w:w="100" w:type="dxa"/>
              <w:right w:w="100" w:type="dxa"/>
            </w:tcMar>
          </w:tcPr>
          <w:p w14:paraId="38535687" w14:textId="77777777" w:rsidR="00C47168" w:rsidRPr="00C47168" w:rsidRDefault="00C47168" w:rsidP="003A47D0">
            <w:pPr>
              <w:spacing w:before="240" w:after="240"/>
              <w:rPr>
                <w:sz w:val="26"/>
                <w:szCs w:val="26"/>
              </w:rPr>
            </w:pPr>
            <w:r w:rsidRPr="00C47168">
              <w:rPr>
                <w:sz w:val="26"/>
                <w:szCs w:val="26"/>
              </w:rPr>
              <w:t>Sự kiện kích hoạt</w:t>
            </w:r>
          </w:p>
        </w:tc>
        <w:tc>
          <w:tcPr>
            <w:tcW w:w="7435" w:type="dxa"/>
            <w:gridSpan w:val="2"/>
            <w:shd w:val="clear" w:color="auto" w:fill="auto"/>
            <w:tcMar>
              <w:top w:w="100" w:type="dxa"/>
              <w:left w:w="100" w:type="dxa"/>
              <w:bottom w:w="100" w:type="dxa"/>
              <w:right w:w="100" w:type="dxa"/>
            </w:tcMar>
          </w:tcPr>
          <w:p w14:paraId="702B3F06" w14:textId="77777777" w:rsidR="00C47168" w:rsidRPr="00C47168" w:rsidRDefault="00C47168" w:rsidP="003A47D0">
            <w:pPr>
              <w:spacing w:before="240" w:after="240"/>
              <w:rPr>
                <w:sz w:val="26"/>
                <w:szCs w:val="26"/>
              </w:rPr>
            </w:pPr>
            <w:r w:rsidRPr="00C47168">
              <w:rPr>
                <w:sz w:val="26"/>
                <w:szCs w:val="26"/>
              </w:rPr>
              <w:t>Cập nhật tài khoản.</w:t>
            </w:r>
          </w:p>
        </w:tc>
      </w:tr>
      <w:tr w:rsidR="00C47168" w:rsidRPr="00C47168" w14:paraId="4F62B63A" w14:textId="77777777" w:rsidTr="003A47D0">
        <w:trPr>
          <w:trHeight w:val="1130"/>
        </w:trPr>
        <w:tc>
          <w:tcPr>
            <w:tcW w:w="1650" w:type="dxa"/>
            <w:shd w:val="clear" w:color="auto" w:fill="auto"/>
            <w:tcMar>
              <w:top w:w="100" w:type="dxa"/>
              <w:left w:w="100" w:type="dxa"/>
              <w:bottom w:w="100" w:type="dxa"/>
              <w:right w:w="100" w:type="dxa"/>
            </w:tcMar>
          </w:tcPr>
          <w:p w14:paraId="7DC3DD5D" w14:textId="77777777" w:rsidR="00C47168" w:rsidRPr="00C47168" w:rsidRDefault="00C47168" w:rsidP="003A47D0">
            <w:pPr>
              <w:spacing w:before="240" w:after="240"/>
              <w:rPr>
                <w:sz w:val="26"/>
                <w:szCs w:val="26"/>
              </w:rPr>
            </w:pPr>
            <w:r w:rsidRPr="00C47168">
              <w:rPr>
                <w:sz w:val="26"/>
                <w:szCs w:val="26"/>
              </w:rPr>
              <w:t>Điều kiện tiên quyết</w:t>
            </w:r>
          </w:p>
        </w:tc>
        <w:tc>
          <w:tcPr>
            <w:tcW w:w="7435" w:type="dxa"/>
            <w:gridSpan w:val="2"/>
            <w:shd w:val="clear" w:color="auto" w:fill="auto"/>
            <w:tcMar>
              <w:top w:w="100" w:type="dxa"/>
              <w:left w:w="100" w:type="dxa"/>
              <w:bottom w:w="100" w:type="dxa"/>
              <w:right w:w="100" w:type="dxa"/>
            </w:tcMar>
          </w:tcPr>
          <w:p w14:paraId="5E104426" w14:textId="77777777" w:rsidR="00C47168" w:rsidRPr="00C47168" w:rsidRDefault="00C47168" w:rsidP="003A47D0">
            <w:pPr>
              <w:spacing w:before="240" w:after="240"/>
              <w:rPr>
                <w:sz w:val="26"/>
                <w:szCs w:val="26"/>
              </w:rPr>
            </w:pPr>
            <w:r w:rsidRPr="00C47168">
              <w:rPr>
                <w:sz w:val="26"/>
                <w:szCs w:val="26"/>
              </w:rPr>
              <w:t>+ Admin đã truy cập vào được website.</w:t>
            </w:r>
          </w:p>
          <w:p w14:paraId="31136050" w14:textId="77777777" w:rsidR="00C47168" w:rsidRPr="00C47168" w:rsidRDefault="00C47168" w:rsidP="003A47D0">
            <w:pPr>
              <w:spacing w:before="240" w:after="240"/>
              <w:rPr>
                <w:sz w:val="26"/>
                <w:szCs w:val="26"/>
              </w:rPr>
            </w:pPr>
            <w:r w:rsidRPr="00C47168">
              <w:rPr>
                <w:sz w:val="26"/>
                <w:szCs w:val="26"/>
              </w:rPr>
              <w:t>+ Admin đã đăng nhập thành công vào hệ thống.</w:t>
            </w:r>
          </w:p>
        </w:tc>
      </w:tr>
      <w:tr w:rsidR="00C47168" w:rsidRPr="00C47168" w14:paraId="78B57449" w14:textId="77777777" w:rsidTr="003A47D0">
        <w:trPr>
          <w:trHeight w:val="605"/>
        </w:trPr>
        <w:tc>
          <w:tcPr>
            <w:tcW w:w="1650" w:type="dxa"/>
            <w:shd w:val="clear" w:color="auto" w:fill="auto"/>
            <w:tcMar>
              <w:top w:w="100" w:type="dxa"/>
              <w:left w:w="100" w:type="dxa"/>
              <w:bottom w:w="100" w:type="dxa"/>
              <w:right w:w="100" w:type="dxa"/>
            </w:tcMar>
          </w:tcPr>
          <w:p w14:paraId="18F5AEC2" w14:textId="77777777" w:rsidR="00C47168" w:rsidRPr="00C47168" w:rsidRDefault="00C47168" w:rsidP="003A47D0">
            <w:pPr>
              <w:spacing w:before="240" w:after="240"/>
              <w:rPr>
                <w:sz w:val="26"/>
                <w:szCs w:val="26"/>
              </w:rPr>
            </w:pPr>
            <w:r w:rsidRPr="00C47168">
              <w:rPr>
                <w:sz w:val="26"/>
                <w:szCs w:val="26"/>
              </w:rPr>
              <w:t>Kết quả</w:t>
            </w:r>
          </w:p>
        </w:tc>
        <w:tc>
          <w:tcPr>
            <w:tcW w:w="7435" w:type="dxa"/>
            <w:gridSpan w:val="2"/>
            <w:shd w:val="clear" w:color="auto" w:fill="auto"/>
            <w:tcMar>
              <w:top w:w="100" w:type="dxa"/>
              <w:left w:w="100" w:type="dxa"/>
              <w:bottom w:w="100" w:type="dxa"/>
              <w:right w:w="100" w:type="dxa"/>
            </w:tcMar>
          </w:tcPr>
          <w:p w14:paraId="243DFA3B" w14:textId="77777777" w:rsidR="00C47168" w:rsidRPr="00C47168" w:rsidRDefault="00C47168" w:rsidP="003A47D0">
            <w:pPr>
              <w:spacing w:before="240" w:after="240"/>
              <w:rPr>
                <w:sz w:val="26"/>
                <w:szCs w:val="26"/>
              </w:rPr>
            </w:pPr>
            <w:r w:rsidRPr="00C47168">
              <w:rPr>
                <w:sz w:val="26"/>
                <w:szCs w:val="26"/>
              </w:rPr>
              <w:t>Cập nhập tài khoản thành công.</w:t>
            </w:r>
          </w:p>
        </w:tc>
      </w:tr>
      <w:tr w:rsidR="00C47168" w:rsidRPr="00C47168" w14:paraId="509F49ED" w14:textId="77777777" w:rsidTr="003A47D0">
        <w:trPr>
          <w:trHeight w:val="605"/>
        </w:trPr>
        <w:tc>
          <w:tcPr>
            <w:tcW w:w="1650" w:type="dxa"/>
            <w:vMerge w:val="restart"/>
            <w:shd w:val="clear" w:color="auto" w:fill="auto"/>
            <w:tcMar>
              <w:top w:w="100" w:type="dxa"/>
              <w:left w:w="100" w:type="dxa"/>
              <w:bottom w:w="100" w:type="dxa"/>
              <w:right w:w="100" w:type="dxa"/>
            </w:tcMar>
          </w:tcPr>
          <w:p w14:paraId="643AFFF7" w14:textId="77777777" w:rsidR="00C47168" w:rsidRPr="00C47168" w:rsidRDefault="00C47168" w:rsidP="003A47D0">
            <w:pPr>
              <w:spacing w:before="240" w:after="240"/>
              <w:rPr>
                <w:sz w:val="26"/>
                <w:szCs w:val="26"/>
              </w:rPr>
            </w:pPr>
            <w:r w:rsidRPr="00C47168">
              <w:rPr>
                <w:sz w:val="26"/>
                <w:szCs w:val="26"/>
              </w:rPr>
              <w:t>Luồng</w:t>
            </w:r>
          </w:p>
          <w:p w14:paraId="467A92DA" w14:textId="77777777" w:rsidR="00C47168" w:rsidRPr="00C47168" w:rsidRDefault="00C47168" w:rsidP="003A47D0">
            <w:pPr>
              <w:spacing w:before="240" w:after="240"/>
              <w:rPr>
                <w:sz w:val="26"/>
                <w:szCs w:val="26"/>
              </w:rPr>
            </w:pPr>
            <w:r w:rsidRPr="00C47168">
              <w:rPr>
                <w:sz w:val="26"/>
                <w:szCs w:val="26"/>
              </w:rPr>
              <w:t>Sự kiện</w:t>
            </w:r>
          </w:p>
          <w:p w14:paraId="67609327" w14:textId="77777777" w:rsidR="00C47168" w:rsidRPr="00C47168" w:rsidRDefault="00C47168" w:rsidP="003A47D0">
            <w:pPr>
              <w:spacing w:before="240" w:after="240"/>
              <w:rPr>
                <w:sz w:val="26"/>
                <w:szCs w:val="26"/>
              </w:rPr>
            </w:pPr>
            <w:r w:rsidRPr="00C47168">
              <w:rPr>
                <w:sz w:val="26"/>
                <w:szCs w:val="26"/>
              </w:rPr>
              <w:t xml:space="preserve"> </w:t>
            </w:r>
          </w:p>
        </w:tc>
        <w:tc>
          <w:tcPr>
            <w:tcW w:w="3765" w:type="dxa"/>
            <w:shd w:val="clear" w:color="auto" w:fill="auto"/>
            <w:tcMar>
              <w:top w:w="100" w:type="dxa"/>
              <w:left w:w="100" w:type="dxa"/>
              <w:bottom w:w="100" w:type="dxa"/>
              <w:right w:w="100" w:type="dxa"/>
            </w:tcMar>
          </w:tcPr>
          <w:p w14:paraId="7EFA36D3" w14:textId="77777777" w:rsidR="00C47168" w:rsidRPr="00C47168" w:rsidRDefault="00C47168" w:rsidP="003A47D0">
            <w:pPr>
              <w:spacing w:before="240" w:after="240"/>
              <w:jc w:val="center"/>
              <w:rPr>
                <w:b/>
                <w:sz w:val="26"/>
                <w:szCs w:val="26"/>
              </w:rPr>
            </w:pPr>
            <w:r w:rsidRPr="00C47168">
              <w:rPr>
                <w:b/>
                <w:sz w:val="26"/>
                <w:szCs w:val="26"/>
              </w:rPr>
              <w:t>Actor</w:t>
            </w:r>
          </w:p>
        </w:tc>
        <w:tc>
          <w:tcPr>
            <w:tcW w:w="3670" w:type="dxa"/>
            <w:shd w:val="clear" w:color="auto" w:fill="auto"/>
            <w:tcMar>
              <w:top w:w="100" w:type="dxa"/>
              <w:left w:w="100" w:type="dxa"/>
              <w:bottom w:w="100" w:type="dxa"/>
              <w:right w:w="100" w:type="dxa"/>
            </w:tcMar>
          </w:tcPr>
          <w:p w14:paraId="60163FED" w14:textId="77777777" w:rsidR="00C47168" w:rsidRPr="00C47168" w:rsidRDefault="00C47168" w:rsidP="003A47D0">
            <w:pPr>
              <w:spacing w:before="240" w:after="240"/>
              <w:jc w:val="center"/>
              <w:rPr>
                <w:b/>
                <w:sz w:val="26"/>
                <w:szCs w:val="26"/>
              </w:rPr>
            </w:pPr>
            <w:r w:rsidRPr="00C47168">
              <w:rPr>
                <w:b/>
                <w:sz w:val="26"/>
                <w:szCs w:val="26"/>
              </w:rPr>
              <w:t>System</w:t>
            </w:r>
          </w:p>
        </w:tc>
      </w:tr>
      <w:tr w:rsidR="00C47168" w:rsidRPr="00C47168" w14:paraId="36DDD6EA" w14:textId="77777777" w:rsidTr="003A47D0">
        <w:trPr>
          <w:trHeight w:val="980"/>
        </w:trPr>
        <w:tc>
          <w:tcPr>
            <w:tcW w:w="1650" w:type="dxa"/>
            <w:vMerge/>
            <w:shd w:val="clear" w:color="auto" w:fill="auto"/>
            <w:tcMar>
              <w:top w:w="100" w:type="dxa"/>
              <w:left w:w="100" w:type="dxa"/>
              <w:bottom w:w="100" w:type="dxa"/>
              <w:right w:w="100" w:type="dxa"/>
            </w:tcMar>
          </w:tcPr>
          <w:p w14:paraId="09E3F958" w14:textId="77777777" w:rsidR="00C47168" w:rsidRPr="00C47168" w:rsidRDefault="00C47168" w:rsidP="003A47D0">
            <w:pPr>
              <w:rPr>
                <w:sz w:val="26"/>
                <w:szCs w:val="26"/>
              </w:rPr>
            </w:pPr>
          </w:p>
        </w:tc>
        <w:tc>
          <w:tcPr>
            <w:tcW w:w="3765" w:type="dxa"/>
            <w:shd w:val="clear" w:color="auto" w:fill="auto"/>
            <w:tcMar>
              <w:top w:w="100" w:type="dxa"/>
              <w:left w:w="100" w:type="dxa"/>
              <w:bottom w:w="100" w:type="dxa"/>
              <w:right w:w="100" w:type="dxa"/>
            </w:tcMar>
          </w:tcPr>
          <w:p w14:paraId="09E15C32" w14:textId="77777777" w:rsidR="00C47168" w:rsidRPr="00C47168" w:rsidRDefault="00C47168" w:rsidP="003A47D0">
            <w:pPr>
              <w:spacing w:before="240" w:after="240"/>
              <w:rPr>
                <w:sz w:val="26"/>
                <w:szCs w:val="26"/>
              </w:rPr>
            </w:pPr>
            <w:r w:rsidRPr="00C47168">
              <w:rPr>
                <w:sz w:val="26"/>
                <w:szCs w:val="26"/>
              </w:rPr>
              <w:t>1. Admin chọn mục “quản lý tài khoản người dùng”</w:t>
            </w:r>
          </w:p>
        </w:tc>
        <w:tc>
          <w:tcPr>
            <w:tcW w:w="3670" w:type="dxa"/>
            <w:shd w:val="clear" w:color="auto" w:fill="auto"/>
            <w:tcMar>
              <w:top w:w="100" w:type="dxa"/>
              <w:left w:w="100" w:type="dxa"/>
              <w:bottom w:w="100" w:type="dxa"/>
              <w:right w:w="100" w:type="dxa"/>
            </w:tcMar>
          </w:tcPr>
          <w:p w14:paraId="259A989F" w14:textId="77777777" w:rsidR="00C47168" w:rsidRPr="00C47168" w:rsidRDefault="00C47168" w:rsidP="003A47D0">
            <w:pPr>
              <w:spacing w:before="240" w:after="240"/>
              <w:rPr>
                <w:sz w:val="26"/>
                <w:szCs w:val="26"/>
              </w:rPr>
            </w:pPr>
            <w:r w:rsidRPr="00C47168">
              <w:rPr>
                <w:sz w:val="26"/>
                <w:szCs w:val="26"/>
              </w:rPr>
              <w:t xml:space="preserve"> </w:t>
            </w:r>
          </w:p>
        </w:tc>
      </w:tr>
      <w:tr w:rsidR="00C47168" w:rsidRPr="00C47168" w14:paraId="0FFBB2FA" w14:textId="77777777" w:rsidTr="003A47D0">
        <w:trPr>
          <w:trHeight w:val="980"/>
        </w:trPr>
        <w:tc>
          <w:tcPr>
            <w:tcW w:w="1650" w:type="dxa"/>
            <w:vMerge/>
            <w:shd w:val="clear" w:color="auto" w:fill="auto"/>
            <w:tcMar>
              <w:top w:w="100" w:type="dxa"/>
              <w:left w:w="100" w:type="dxa"/>
              <w:bottom w:w="100" w:type="dxa"/>
              <w:right w:w="100" w:type="dxa"/>
            </w:tcMar>
          </w:tcPr>
          <w:p w14:paraId="778AAFF6" w14:textId="77777777" w:rsidR="00C47168" w:rsidRPr="00C47168" w:rsidRDefault="00C47168" w:rsidP="003A47D0">
            <w:pPr>
              <w:rPr>
                <w:sz w:val="26"/>
                <w:szCs w:val="26"/>
              </w:rPr>
            </w:pPr>
          </w:p>
        </w:tc>
        <w:tc>
          <w:tcPr>
            <w:tcW w:w="3765" w:type="dxa"/>
            <w:shd w:val="clear" w:color="auto" w:fill="auto"/>
            <w:tcMar>
              <w:top w:w="100" w:type="dxa"/>
              <w:left w:w="100" w:type="dxa"/>
              <w:bottom w:w="100" w:type="dxa"/>
              <w:right w:w="100" w:type="dxa"/>
            </w:tcMar>
          </w:tcPr>
          <w:p w14:paraId="1E8D7238" w14:textId="77777777" w:rsidR="00C47168" w:rsidRPr="00C47168" w:rsidRDefault="00C47168" w:rsidP="003A47D0">
            <w:pPr>
              <w:spacing w:before="240" w:after="240"/>
              <w:rPr>
                <w:sz w:val="26"/>
                <w:szCs w:val="26"/>
              </w:rPr>
            </w:pPr>
            <w:r w:rsidRPr="00C47168">
              <w:rPr>
                <w:sz w:val="26"/>
                <w:szCs w:val="26"/>
              </w:rPr>
              <w:t>2. Admin chọn mục “Cập nhập tài khoản”</w:t>
            </w:r>
          </w:p>
        </w:tc>
        <w:tc>
          <w:tcPr>
            <w:tcW w:w="3670" w:type="dxa"/>
            <w:shd w:val="clear" w:color="auto" w:fill="auto"/>
            <w:tcMar>
              <w:top w:w="100" w:type="dxa"/>
              <w:left w:w="100" w:type="dxa"/>
              <w:bottom w:w="100" w:type="dxa"/>
              <w:right w:w="100" w:type="dxa"/>
            </w:tcMar>
          </w:tcPr>
          <w:p w14:paraId="33639FF1" w14:textId="77777777" w:rsidR="00C47168" w:rsidRPr="00C47168" w:rsidRDefault="00C47168" w:rsidP="003A47D0">
            <w:pPr>
              <w:spacing w:before="240" w:after="240"/>
              <w:rPr>
                <w:sz w:val="26"/>
                <w:szCs w:val="26"/>
              </w:rPr>
            </w:pPr>
            <w:r w:rsidRPr="00C47168">
              <w:rPr>
                <w:sz w:val="26"/>
                <w:szCs w:val="26"/>
              </w:rPr>
              <w:t>1.1 Hệ thống hiển thị giao diện cập nhập tài khoản</w:t>
            </w:r>
          </w:p>
        </w:tc>
      </w:tr>
      <w:tr w:rsidR="00C47168" w:rsidRPr="00C47168" w14:paraId="43226CCF" w14:textId="77777777" w:rsidTr="003A47D0">
        <w:trPr>
          <w:trHeight w:val="980"/>
        </w:trPr>
        <w:tc>
          <w:tcPr>
            <w:tcW w:w="1650" w:type="dxa"/>
            <w:vMerge/>
            <w:shd w:val="clear" w:color="auto" w:fill="auto"/>
            <w:tcMar>
              <w:top w:w="100" w:type="dxa"/>
              <w:left w:w="100" w:type="dxa"/>
              <w:bottom w:w="100" w:type="dxa"/>
              <w:right w:w="100" w:type="dxa"/>
            </w:tcMar>
          </w:tcPr>
          <w:p w14:paraId="460DCCCE" w14:textId="77777777" w:rsidR="00C47168" w:rsidRPr="00C47168" w:rsidRDefault="00C47168" w:rsidP="003A47D0">
            <w:pPr>
              <w:rPr>
                <w:sz w:val="26"/>
                <w:szCs w:val="26"/>
              </w:rPr>
            </w:pPr>
          </w:p>
        </w:tc>
        <w:tc>
          <w:tcPr>
            <w:tcW w:w="3765" w:type="dxa"/>
            <w:shd w:val="clear" w:color="auto" w:fill="auto"/>
            <w:tcMar>
              <w:top w:w="100" w:type="dxa"/>
              <w:left w:w="100" w:type="dxa"/>
              <w:bottom w:w="100" w:type="dxa"/>
              <w:right w:w="100" w:type="dxa"/>
            </w:tcMar>
          </w:tcPr>
          <w:p w14:paraId="1A76C637" w14:textId="77777777" w:rsidR="00C47168" w:rsidRPr="00C47168" w:rsidRDefault="00C47168" w:rsidP="003A47D0">
            <w:pPr>
              <w:spacing w:before="240" w:after="240"/>
              <w:rPr>
                <w:sz w:val="26"/>
                <w:szCs w:val="26"/>
              </w:rPr>
            </w:pPr>
            <w:r w:rsidRPr="00C47168">
              <w:rPr>
                <w:sz w:val="26"/>
                <w:szCs w:val="26"/>
              </w:rPr>
              <w:t>3. Admin nhấn “cập nhập tài khoản”</w:t>
            </w:r>
          </w:p>
        </w:tc>
        <w:tc>
          <w:tcPr>
            <w:tcW w:w="3670" w:type="dxa"/>
            <w:shd w:val="clear" w:color="auto" w:fill="auto"/>
            <w:tcMar>
              <w:top w:w="100" w:type="dxa"/>
              <w:left w:w="100" w:type="dxa"/>
              <w:bottom w:w="100" w:type="dxa"/>
              <w:right w:w="100" w:type="dxa"/>
            </w:tcMar>
          </w:tcPr>
          <w:p w14:paraId="599EFB7A" w14:textId="77777777" w:rsidR="00C47168" w:rsidRPr="00C47168" w:rsidRDefault="00C47168" w:rsidP="003A47D0">
            <w:pPr>
              <w:spacing w:before="240" w:after="240"/>
              <w:rPr>
                <w:sz w:val="26"/>
                <w:szCs w:val="26"/>
              </w:rPr>
            </w:pPr>
            <w:r w:rsidRPr="00C47168">
              <w:rPr>
                <w:sz w:val="26"/>
                <w:szCs w:val="26"/>
              </w:rPr>
              <w:t>2.1 Hệ thống hiển thị form cập nhật tài khoản.</w:t>
            </w:r>
          </w:p>
        </w:tc>
      </w:tr>
      <w:tr w:rsidR="00C47168" w:rsidRPr="00C47168" w14:paraId="5D767F54" w14:textId="77777777" w:rsidTr="003A47D0">
        <w:trPr>
          <w:trHeight w:val="1370"/>
        </w:trPr>
        <w:tc>
          <w:tcPr>
            <w:tcW w:w="1650" w:type="dxa"/>
            <w:vMerge/>
            <w:shd w:val="clear" w:color="auto" w:fill="auto"/>
            <w:tcMar>
              <w:top w:w="100" w:type="dxa"/>
              <w:left w:w="100" w:type="dxa"/>
              <w:bottom w:w="100" w:type="dxa"/>
              <w:right w:w="100" w:type="dxa"/>
            </w:tcMar>
          </w:tcPr>
          <w:p w14:paraId="1AB513D9" w14:textId="77777777" w:rsidR="00C47168" w:rsidRPr="00C47168" w:rsidRDefault="00C47168" w:rsidP="003A47D0">
            <w:pPr>
              <w:rPr>
                <w:sz w:val="26"/>
                <w:szCs w:val="26"/>
              </w:rPr>
            </w:pPr>
          </w:p>
        </w:tc>
        <w:tc>
          <w:tcPr>
            <w:tcW w:w="3765" w:type="dxa"/>
            <w:shd w:val="clear" w:color="auto" w:fill="auto"/>
            <w:tcMar>
              <w:top w:w="100" w:type="dxa"/>
              <w:left w:w="100" w:type="dxa"/>
              <w:bottom w:w="100" w:type="dxa"/>
              <w:right w:w="100" w:type="dxa"/>
            </w:tcMar>
          </w:tcPr>
          <w:p w14:paraId="2FC72CB9" w14:textId="77777777" w:rsidR="00C47168" w:rsidRPr="00C47168" w:rsidRDefault="00C47168" w:rsidP="003A47D0">
            <w:pPr>
              <w:spacing w:before="240" w:after="240"/>
              <w:rPr>
                <w:sz w:val="26"/>
                <w:szCs w:val="26"/>
              </w:rPr>
            </w:pPr>
            <w:r w:rsidRPr="00C47168">
              <w:rPr>
                <w:sz w:val="26"/>
                <w:szCs w:val="26"/>
              </w:rPr>
              <w:t>4. Admin nhập thông tin tài khoản cần cập nhật và nhấn nút “xác nhận cập nhật”</w:t>
            </w:r>
          </w:p>
        </w:tc>
        <w:tc>
          <w:tcPr>
            <w:tcW w:w="3670" w:type="dxa"/>
            <w:shd w:val="clear" w:color="auto" w:fill="auto"/>
            <w:tcMar>
              <w:top w:w="100" w:type="dxa"/>
              <w:left w:w="100" w:type="dxa"/>
              <w:bottom w:w="100" w:type="dxa"/>
              <w:right w:w="100" w:type="dxa"/>
            </w:tcMar>
          </w:tcPr>
          <w:p w14:paraId="070B743A" w14:textId="77777777" w:rsidR="00C47168" w:rsidRPr="00C47168" w:rsidRDefault="00C47168" w:rsidP="003A47D0">
            <w:pPr>
              <w:spacing w:before="240" w:after="240"/>
              <w:rPr>
                <w:sz w:val="26"/>
                <w:szCs w:val="26"/>
              </w:rPr>
            </w:pPr>
            <w:r w:rsidRPr="00C47168">
              <w:rPr>
                <w:sz w:val="26"/>
                <w:szCs w:val="26"/>
              </w:rPr>
              <w:t>3.1 Hệ thống hiển thị “Cập nhật thành công”</w:t>
            </w:r>
          </w:p>
        </w:tc>
      </w:tr>
      <w:tr w:rsidR="00C47168" w:rsidRPr="00C47168" w14:paraId="6742A29B" w14:textId="77777777" w:rsidTr="003A47D0">
        <w:trPr>
          <w:trHeight w:val="1220"/>
        </w:trPr>
        <w:tc>
          <w:tcPr>
            <w:tcW w:w="1650" w:type="dxa"/>
            <w:shd w:val="clear" w:color="auto" w:fill="auto"/>
            <w:tcMar>
              <w:top w:w="100" w:type="dxa"/>
              <w:left w:w="100" w:type="dxa"/>
              <w:bottom w:w="100" w:type="dxa"/>
              <w:right w:w="100" w:type="dxa"/>
            </w:tcMar>
          </w:tcPr>
          <w:p w14:paraId="25FFA471" w14:textId="77777777" w:rsidR="00C47168" w:rsidRPr="00C47168" w:rsidRDefault="00C47168" w:rsidP="003A47D0">
            <w:pPr>
              <w:spacing w:before="240" w:after="240"/>
              <w:rPr>
                <w:sz w:val="26"/>
                <w:szCs w:val="26"/>
              </w:rPr>
            </w:pPr>
            <w:r w:rsidRPr="00C47168">
              <w:rPr>
                <w:sz w:val="26"/>
                <w:szCs w:val="26"/>
              </w:rPr>
              <w:t>Ngoại lệ</w:t>
            </w:r>
          </w:p>
        </w:tc>
        <w:tc>
          <w:tcPr>
            <w:tcW w:w="7435" w:type="dxa"/>
            <w:gridSpan w:val="2"/>
            <w:shd w:val="clear" w:color="auto" w:fill="auto"/>
            <w:tcMar>
              <w:top w:w="100" w:type="dxa"/>
              <w:left w:w="100" w:type="dxa"/>
              <w:bottom w:w="100" w:type="dxa"/>
              <w:right w:w="100" w:type="dxa"/>
            </w:tcMar>
          </w:tcPr>
          <w:p w14:paraId="5B543E3E" w14:textId="77777777" w:rsidR="00C47168" w:rsidRPr="00C47168" w:rsidRDefault="00C47168" w:rsidP="003A47D0">
            <w:pPr>
              <w:spacing w:before="240" w:after="240"/>
              <w:rPr>
                <w:sz w:val="26"/>
                <w:szCs w:val="26"/>
              </w:rPr>
            </w:pPr>
            <w:r w:rsidRPr="00C47168">
              <w:rPr>
                <w:sz w:val="26"/>
                <w:szCs w:val="26"/>
              </w:rPr>
              <w:t>Admin nhập sai hoặc thiếu thông tin tài khoản.</w:t>
            </w:r>
          </w:p>
          <w:p w14:paraId="49E4BD65" w14:textId="77777777" w:rsidR="00C47168" w:rsidRPr="00C47168" w:rsidRDefault="00C47168" w:rsidP="003A47D0">
            <w:pPr>
              <w:spacing w:before="240" w:after="240"/>
              <w:rPr>
                <w:sz w:val="26"/>
                <w:szCs w:val="26"/>
              </w:rPr>
            </w:pPr>
            <w:r w:rsidRPr="00C47168">
              <w:rPr>
                <w:sz w:val="26"/>
                <w:szCs w:val="26"/>
              </w:rPr>
              <w:t>=&gt;Hệ thống không tìm thấy và không hiển thị tài khoản đó.</w:t>
            </w:r>
          </w:p>
        </w:tc>
      </w:tr>
    </w:tbl>
    <w:p w14:paraId="791BCAEB" w14:textId="784CFE40" w:rsidR="00C47168" w:rsidRPr="00E856DB" w:rsidRDefault="00C47168" w:rsidP="00C47168">
      <w:pPr>
        <w:rPr>
          <w:rFonts w:asciiTheme="majorHAnsi" w:hAnsiTheme="majorHAnsi" w:cstheme="majorHAnsi"/>
          <w:sz w:val="26"/>
          <w:szCs w:val="26"/>
        </w:rPr>
      </w:pPr>
    </w:p>
    <w:p w14:paraId="6DED5ADB" w14:textId="1630F551" w:rsidR="00C47168" w:rsidRPr="00E856DB" w:rsidRDefault="00C47168" w:rsidP="00C47168">
      <w:pPr>
        <w:rPr>
          <w:rFonts w:asciiTheme="majorHAnsi" w:hAnsiTheme="majorHAnsi" w:cstheme="majorHAnsi"/>
          <w:sz w:val="26"/>
          <w:szCs w:val="26"/>
        </w:rPr>
      </w:pPr>
    </w:p>
    <w:p w14:paraId="405FD5D0" w14:textId="73990CAB" w:rsidR="003A47D0" w:rsidRPr="003A47D0" w:rsidRDefault="003A47D0" w:rsidP="003A47D0">
      <w:pPr>
        <w:pStyle w:val="Caption"/>
        <w:keepNext/>
        <w:rPr>
          <w:lang w:val="vi-VN"/>
        </w:rPr>
      </w:pPr>
      <w:bookmarkStart w:id="40" w:name="_Toc150521922"/>
      <w:r>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9</w:t>
      </w:r>
      <w:r w:rsidR="00E54097">
        <w:fldChar w:fldCharType="end"/>
      </w:r>
      <w:r>
        <w:rPr>
          <w:lang w:val="vi-VN"/>
        </w:rPr>
        <w:t xml:space="preserve"> </w:t>
      </w:r>
      <w:r w:rsidRPr="00C47168">
        <w:t>Đặc tả usecase xoá tài khoản</w:t>
      </w:r>
      <w:bookmarkEnd w:id="40"/>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3987"/>
        <w:gridCol w:w="3554"/>
      </w:tblGrid>
      <w:tr w:rsidR="00C47168" w:rsidRPr="00E856DB" w14:paraId="383296C6" w14:textId="77777777" w:rsidTr="009A62C7">
        <w:tc>
          <w:tcPr>
            <w:tcW w:w="1570" w:type="dxa"/>
          </w:tcPr>
          <w:p w14:paraId="45C36916" w14:textId="77777777" w:rsidR="00C47168" w:rsidRPr="00C47168" w:rsidRDefault="00C47168" w:rsidP="009A62C7">
            <w:pPr>
              <w:spacing w:line="360" w:lineRule="auto"/>
              <w:rPr>
                <w:sz w:val="26"/>
                <w:szCs w:val="26"/>
              </w:rPr>
            </w:pPr>
            <w:r w:rsidRPr="00C47168">
              <w:rPr>
                <w:sz w:val="26"/>
                <w:szCs w:val="26"/>
              </w:rPr>
              <w:t>Mã Use Case</w:t>
            </w:r>
          </w:p>
        </w:tc>
        <w:tc>
          <w:tcPr>
            <w:tcW w:w="7541" w:type="dxa"/>
            <w:gridSpan w:val="2"/>
          </w:tcPr>
          <w:p w14:paraId="74A34FA0" w14:textId="77777777" w:rsidR="00C47168" w:rsidRPr="00C47168" w:rsidRDefault="00C47168" w:rsidP="009A62C7">
            <w:pPr>
              <w:spacing w:line="360" w:lineRule="auto"/>
              <w:rPr>
                <w:sz w:val="26"/>
                <w:szCs w:val="26"/>
              </w:rPr>
            </w:pPr>
            <w:r w:rsidRPr="00C47168">
              <w:rPr>
                <w:sz w:val="26"/>
                <w:szCs w:val="26"/>
              </w:rPr>
              <w:t>UC09.</w:t>
            </w:r>
          </w:p>
        </w:tc>
      </w:tr>
      <w:tr w:rsidR="00C47168" w:rsidRPr="00E856DB" w14:paraId="4EA2C4FD" w14:textId="77777777" w:rsidTr="009A62C7">
        <w:tc>
          <w:tcPr>
            <w:tcW w:w="1570" w:type="dxa"/>
          </w:tcPr>
          <w:p w14:paraId="07CF0845" w14:textId="77777777" w:rsidR="00C47168" w:rsidRPr="00C47168" w:rsidRDefault="00C47168" w:rsidP="009A62C7">
            <w:pPr>
              <w:spacing w:line="360" w:lineRule="auto"/>
              <w:rPr>
                <w:sz w:val="26"/>
                <w:szCs w:val="26"/>
              </w:rPr>
            </w:pPr>
            <w:r w:rsidRPr="00C47168">
              <w:rPr>
                <w:sz w:val="26"/>
                <w:szCs w:val="26"/>
              </w:rPr>
              <w:t>Use case</w:t>
            </w:r>
          </w:p>
        </w:tc>
        <w:tc>
          <w:tcPr>
            <w:tcW w:w="7541" w:type="dxa"/>
            <w:gridSpan w:val="2"/>
          </w:tcPr>
          <w:p w14:paraId="2C7CE67B" w14:textId="77777777" w:rsidR="00C47168" w:rsidRPr="00C47168" w:rsidRDefault="00C47168" w:rsidP="009A62C7">
            <w:pPr>
              <w:spacing w:line="360" w:lineRule="auto"/>
              <w:rPr>
                <w:sz w:val="26"/>
                <w:szCs w:val="26"/>
              </w:rPr>
            </w:pPr>
            <w:r w:rsidRPr="00C47168">
              <w:rPr>
                <w:sz w:val="26"/>
                <w:szCs w:val="26"/>
              </w:rPr>
              <w:t>Xóa tài khoản.</w:t>
            </w:r>
          </w:p>
        </w:tc>
      </w:tr>
      <w:tr w:rsidR="00C47168" w:rsidRPr="00E856DB" w14:paraId="2BA4CCC6" w14:textId="77777777" w:rsidTr="009A62C7">
        <w:tc>
          <w:tcPr>
            <w:tcW w:w="1570" w:type="dxa"/>
          </w:tcPr>
          <w:p w14:paraId="556C029D" w14:textId="77777777" w:rsidR="00C47168" w:rsidRPr="00C47168" w:rsidRDefault="00C47168" w:rsidP="009A62C7">
            <w:pPr>
              <w:spacing w:line="360" w:lineRule="auto"/>
              <w:rPr>
                <w:sz w:val="26"/>
                <w:szCs w:val="26"/>
              </w:rPr>
            </w:pPr>
            <w:r w:rsidRPr="00C47168">
              <w:rPr>
                <w:sz w:val="26"/>
                <w:szCs w:val="26"/>
              </w:rPr>
              <w:t>Ngữ cảnh</w:t>
            </w:r>
          </w:p>
        </w:tc>
        <w:tc>
          <w:tcPr>
            <w:tcW w:w="7541" w:type="dxa"/>
            <w:gridSpan w:val="2"/>
          </w:tcPr>
          <w:p w14:paraId="2BAD1FAC" w14:textId="77777777" w:rsidR="00C47168" w:rsidRPr="00C47168" w:rsidRDefault="00C47168" w:rsidP="009A62C7">
            <w:pPr>
              <w:spacing w:line="360" w:lineRule="auto"/>
              <w:rPr>
                <w:sz w:val="26"/>
                <w:szCs w:val="26"/>
              </w:rPr>
            </w:pPr>
            <w:r w:rsidRPr="00C47168">
              <w:rPr>
                <w:sz w:val="26"/>
                <w:szCs w:val="26"/>
              </w:rPr>
              <w:t>Xóa tài khoản.</w:t>
            </w:r>
          </w:p>
        </w:tc>
      </w:tr>
      <w:tr w:rsidR="00C47168" w:rsidRPr="00E856DB" w14:paraId="62AD3730" w14:textId="77777777" w:rsidTr="009A62C7">
        <w:tc>
          <w:tcPr>
            <w:tcW w:w="1570" w:type="dxa"/>
          </w:tcPr>
          <w:p w14:paraId="6C507FC0" w14:textId="77777777" w:rsidR="00C47168" w:rsidRPr="00C47168" w:rsidRDefault="00C47168" w:rsidP="009A62C7">
            <w:pPr>
              <w:spacing w:line="360" w:lineRule="auto"/>
              <w:rPr>
                <w:sz w:val="26"/>
                <w:szCs w:val="26"/>
              </w:rPr>
            </w:pPr>
            <w:r w:rsidRPr="00C47168">
              <w:rPr>
                <w:sz w:val="26"/>
                <w:szCs w:val="26"/>
              </w:rPr>
              <w:t xml:space="preserve">Mô tả </w:t>
            </w:r>
          </w:p>
        </w:tc>
        <w:tc>
          <w:tcPr>
            <w:tcW w:w="7541" w:type="dxa"/>
            <w:gridSpan w:val="2"/>
          </w:tcPr>
          <w:p w14:paraId="6741CEF3" w14:textId="77777777" w:rsidR="00C47168" w:rsidRPr="00C47168" w:rsidRDefault="00C47168" w:rsidP="009A62C7">
            <w:pPr>
              <w:spacing w:line="360" w:lineRule="auto"/>
              <w:rPr>
                <w:sz w:val="26"/>
                <w:szCs w:val="26"/>
              </w:rPr>
            </w:pPr>
            <w:r w:rsidRPr="00C47168">
              <w:rPr>
                <w:sz w:val="26"/>
                <w:szCs w:val="26"/>
              </w:rPr>
              <w:t>Xóa thông tin tài khoản ra khỏi hệ thống.</w:t>
            </w:r>
          </w:p>
        </w:tc>
      </w:tr>
      <w:tr w:rsidR="00C47168" w:rsidRPr="00E856DB" w14:paraId="6E59BCDB" w14:textId="77777777" w:rsidTr="009A62C7">
        <w:tc>
          <w:tcPr>
            <w:tcW w:w="1570" w:type="dxa"/>
          </w:tcPr>
          <w:p w14:paraId="2A2B1065" w14:textId="77777777" w:rsidR="00C47168" w:rsidRPr="00C47168" w:rsidRDefault="00C47168" w:rsidP="009A62C7">
            <w:pPr>
              <w:spacing w:line="360" w:lineRule="auto"/>
              <w:rPr>
                <w:sz w:val="26"/>
                <w:szCs w:val="26"/>
              </w:rPr>
            </w:pPr>
            <w:r w:rsidRPr="00C47168">
              <w:rPr>
                <w:sz w:val="26"/>
                <w:szCs w:val="26"/>
              </w:rPr>
              <w:t>Tác nhân</w:t>
            </w:r>
          </w:p>
        </w:tc>
        <w:tc>
          <w:tcPr>
            <w:tcW w:w="7541" w:type="dxa"/>
            <w:gridSpan w:val="2"/>
          </w:tcPr>
          <w:p w14:paraId="5120B201" w14:textId="77777777" w:rsidR="00C47168" w:rsidRPr="00C47168" w:rsidRDefault="00C47168" w:rsidP="009A62C7">
            <w:pPr>
              <w:spacing w:line="360" w:lineRule="auto"/>
              <w:rPr>
                <w:sz w:val="26"/>
                <w:szCs w:val="26"/>
              </w:rPr>
            </w:pPr>
            <w:r w:rsidRPr="00C47168">
              <w:rPr>
                <w:sz w:val="26"/>
                <w:szCs w:val="26"/>
              </w:rPr>
              <w:t>Admin.</w:t>
            </w:r>
          </w:p>
        </w:tc>
      </w:tr>
      <w:tr w:rsidR="00C47168" w:rsidRPr="00E856DB" w14:paraId="78FF10F9" w14:textId="77777777" w:rsidTr="009A62C7">
        <w:tc>
          <w:tcPr>
            <w:tcW w:w="1570" w:type="dxa"/>
          </w:tcPr>
          <w:p w14:paraId="03AF1E5D" w14:textId="77777777" w:rsidR="00C47168" w:rsidRPr="00C47168" w:rsidRDefault="00C47168" w:rsidP="009A62C7">
            <w:pPr>
              <w:spacing w:line="360" w:lineRule="auto"/>
              <w:rPr>
                <w:sz w:val="26"/>
                <w:szCs w:val="26"/>
              </w:rPr>
            </w:pPr>
            <w:r w:rsidRPr="00C47168">
              <w:rPr>
                <w:sz w:val="26"/>
                <w:szCs w:val="26"/>
              </w:rPr>
              <w:t>Sự kiện kích hoạt</w:t>
            </w:r>
          </w:p>
        </w:tc>
        <w:tc>
          <w:tcPr>
            <w:tcW w:w="7541" w:type="dxa"/>
            <w:gridSpan w:val="2"/>
          </w:tcPr>
          <w:p w14:paraId="702C928D" w14:textId="77777777" w:rsidR="00C47168" w:rsidRPr="00C47168" w:rsidRDefault="00C47168" w:rsidP="009A62C7">
            <w:pPr>
              <w:spacing w:line="360" w:lineRule="auto"/>
              <w:rPr>
                <w:sz w:val="26"/>
                <w:szCs w:val="26"/>
              </w:rPr>
            </w:pPr>
            <w:r w:rsidRPr="00C47168">
              <w:rPr>
                <w:sz w:val="26"/>
                <w:szCs w:val="26"/>
              </w:rPr>
              <w:t>Xóa tài khoản.</w:t>
            </w:r>
          </w:p>
        </w:tc>
      </w:tr>
      <w:tr w:rsidR="00C47168" w:rsidRPr="00E856DB" w14:paraId="40588E99" w14:textId="77777777" w:rsidTr="009A62C7">
        <w:tc>
          <w:tcPr>
            <w:tcW w:w="1570" w:type="dxa"/>
          </w:tcPr>
          <w:p w14:paraId="6C3B1412"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1" w:type="dxa"/>
            <w:gridSpan w:val="2"/>
          </w:tcPr>
          <w:p w14:paraId="317DDADF" w14:textId="77777777" w:rsidR="00C47168" w:rsidRPr="00C47168" w:rsidRDefault="00C47168" w:rsidP="009A62C7">
            <w:pPr>
              <w:rPr>
                <w:sz w:val="26"/>
                <w:szCs w:val="26"/>
              </w:rPr>
            </w:pPr>
            <w:r w:rsidRPr="00C47168">
              <w:rPr>
                <w:sz w:val="26"/>
                <w:szCs w:val="26"/>
              </w:rPr>
              <w:t>+ Admin đã truy cập vào được website.</w:t>
            </w:r>
          </w:p>
          <w:p w14:paraId="444258E1" w14:textId="77777777" w:rsidR="00C47168" w:rsidRPr="00C47168" w:rsidRDefault="00C47168" w:rsidP="009A62C7">
            <w:pPr>
              <w:spacing w:line="360" w:lineRule="auto"/>
              <w:rPr>
                <w:sz w:val="26"/>
                <w:szCs w:val="26"/>
              </w:rPr>
            </w:pPr>
            <w:r w:rsidRPr="00C47168">
              <w:rPr>
                <w:sz w:val="26"/>
                <w:szCs w:val="26"/>
              </w:rPr>
              <w:t>+ Admin đã đăng nhập thành công vào hệ thống.</w:t>
            </w:r>
          </w:p>
        </w:tc>
      </w:tr>
      <w:tr w:rsidR="00C47168" w:rsidRPr="00E856DB" w14:paraId="75588913" w14:textId="77777777" w:rsidTr="009A62C7">
        <w:tc>
          <w:tcPr>
            <w:tcW w:w="1570" w:type="dxa"/>
          </w:tcPr>
          <w:p w14:paraId="20635BC6" w14:textId="77777777" w:rsidR="00C47168" w:rsidRPr="00C47168" w:rsidRDefault="00C47168" w:rsidP="009A62C7">
            <w:pPr>
              <w:spacing w:line="360" w:lineRule="auto"/>
              <w:rPr>
                <w:sz w:val="26"/>
                <w:szCs w:val="26"/>
              </w:rPr>
            </w:pPr>
            <w:r w:rsidRPr="00C47168">
              <w:rPr>
                <w:sz w:val="26"/>
                <w:szCs w:val="26"/>
              </w:rPr>
              <w:t>Kết quả</w:t>
            </w:r>
          </w:p>
        </w:tc>
        <w:tc>
          <w:tcPr>
            <w:tcW w:w="7541" w:type="dxa"/>
            <w:gridSpan w:val="2"/>
            <w:tcBorders>
              <w:bottom w:val="single" w:sz="4" w:space="0" w:color="000000"/>
            </w:tcBorders>
          </w:tcPr>
          <w:p w14:paraId="1EC48CC1" w14:textId="77777777" w:rsidR="00C47168" w:rsidRPr="00C47168" w:rsidRDefault="00C47168" w:rsidP="009A62C7">
            <w:pPr>
              <w:spacing w:line="360" w:lineRule="auto"/>
              <w:rPr>
                <w:sz w:val="26"/>
                <w:szCs w:val="26"/>
              </w:rPr>
            </w:pPr>
            <w:r w:rsidRPr="00C47168">
              <w:rPr>
                <w:sz w:val="26"/>
                <w:szCs w:val="26"/>
              </w:rPr>
              <w:t>Xoá tài khoản thành công.</w:t>
            </w:r>
          </w:p>
        </w:tc>
      </w:tr>
      <w:tr w:rsidR="00C47168" w:rsidRPr="00E856DB" w14:paraId="52231AE4" w14:textId="77777777" w:rsidTr="009A62C7">
        <w:tc>
          <w:tcPr>
            <w:tcW w:w="1570" w:type="dxa"/>
            <w:vMerge w:val="restart"/>
          </w:tcPr>
          <w:p w14:paraId="608F8A3F" w14:textId="77777777" w:rsidR="00C47168" w:rsidRPr="00C47168" w:rsidRDefault="00C47168" w:rsidP="009A62C7">
            <w:pPr>
              <w:spacing w:line="360" w:lineRule="auto"/>
              <w:rPr>
                <w:sz w:val="26"/>
                <w:szCs w:val="26"/>
              </w:rPr>
            </w:pPr>
          </w:p>
          <w:p w14:paraId="7DB785E6" w14:textId="77777777" w:rsidR="00C47168" w:rsidRPr="00C47168" w:rsidRDefault="00C47168" w:rsidP="009A62C7">
            <w:pPr>
              <w:spacing w:line="360" w:lineRule="auto"/>
              <w:rPr>
                <w:sz w:val="26"/>
                <w:szCs w:val="26"/>
              </w:rPr>
            </w:pPr>
          </w:p>
          <w:p w14:paraId="0498C1CB" w14:textId="77777777" w:rsidR="00C47168" w:rsidRPr="00C47168" w:rsidRDefault="00C47168" w:rsidP="009A62C7">
            <w:pPr>
              <w:spacing w:line="360" w:lineRule="auto"/>
              <w:rPr>
                <w:sz w:val="26"/>
                <w:szCs w:val="26"/>
              </w:rPr>
            </w:pPr>
          </w:p>
          <w:p w14:paraId="734F3853" w14:textId="77777777" w:rsidR="00C47168" w:rsidRPr="00C47168" w:rsidRDefault="00C47168" w:rsidP="009A62C7">
            <w:pPr>
              <w:spacing w:line="360" w:lineRule="auto"/>
              <w:rPr>
                <w:sz w:val="26"/>
                <w:szCs w:val="26"/>
              </w:rPr>
            </w:pPr>
          </w:p>
          <w:p w14:paraId="4130AF1B" w14:textId="77777777" w:rsidR="00C47168" w:rsidRPr="00C47168" w:rsidRDefault="00C47168" w:rsidP="009A62C7">
            <w:pPr>
              <w:spacing w:line="360" w:lineRule="auto"/>
              <w:rPr>
                <w:sz w:val="26"/>
                <w:szCs w:val="26"/>
              </w:rPr>
            </w:pPr>
          </w:p>
          <w:p w14:paraId="03BA6878" w14:textId="77777777" w:rsidR="00C47168" w:rsidRPr="00C47168" w:rsidRDefault="00C47168" w:rsidP="009A62C7">
            <w:pPr>
              <w:spacing w:line="360" w:lineRule="auto"/>
              <w:rPr>
                <w:sz w:val="26"/>
                <w:szCs w:val="26"/>
              </w:rPr>
            </w:pPr>
          </w:p>
          <w:p w14:paraId="214665EA" w14:textId="77777777" w:rsidR="00C47168" w:rsidRPr="00C47168" w:rsidRDefault="00C47168" w:rsidP="009A62C7">
            <w:pPr>
              <w:spacing w:line="360" w:lineRule="auto"/>
              <w:rPr>
                <w:sz w:val="26"/>
                <w:szCs w:val="26"/>
              </w:rPr>
            </w:pPr>
            <w:r w:rsidRPr="00C47168">
              <w:rPr>
                <w:sz w:val="26"/>
                <w:szCs w:val="26"/>
              </w:rPr>
              <w:t>Luồng</w:t>
            </w:r>
          </w:p>
          <w:p w14:paraId="24C07CD4" w14:textId="77777777" w:rsidR="00C47168" w:rsidRPr="00C47168" w:rsidRDefault="00C47168" w:rsidP="009A62C7">
            <w:pPr>
              <w:spacing w:line="360" w:lineRule="auto"/>
              <w:rPr>
                <w:sz w:val="26"/>
                <w:szCs w:val="26"/>
              </w:rPr>
            </w:pPr>
            <w:r w:rsidRPr="00C47168">
              <w:rPr>
                <w:sz w:val="26"/>
                <w:szCs w:val="26"/>
              </w:rPr>
              <w:t>Sự kiện</w:t>
            </w:r>
          </w:p>
        </w:tc>
        <w:tc>
          <w:tcPr>
            <w:tcW w:w="3987" w:type="dxa"/>
          </w:tcPr>
          <w:p w14:paraId="07819B0C" w14:textId="77777777" w:rsidR="00C47168" w:rsidRPr="00C47168" w:rsidRDefault="00C47168" w:rsidP="009A62C7">
            <w:pPr>
              <w:spacing w:line="360" w:lineRule="auto"/>
              <w:jc w:val="center"/>
              <w:rPr>
                <w:b/>
                <w:sz w:val="26"/>
                <w:szCs w:val="26"/>
              </w:rPr>
            </w:pPr>
            <w:r w:rsidRPr="00C47168">
              <w:rPr>
                <w:b/>
                <w:sz w:val="26"/>
                <w:szCs w:val="26"/>
              </w:rPr>
              <w:t>Actor</w:t>
            </w:r>
          </w:p>
        </w:tc>
        <w:tc>
          <w:tcPr>
            <w:tcW w:w="3554" w:type="dxa"/>
          </w:tcPr>
          <w:p w14:paraId="1225E085"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E856DB" w14:paraId="17FB470B" w14:textId="77777777" w:rsidTr="009A62C7">
        <w:tc>
          <w:tcPr>
            <w:tcW w:w="1570" w:type="dxa"/>
            <w:vMerge/>
          </w:tcPr>
          <w:p w14:paraId="27CB8F18" w14:textId="77777777" w:rsidR="00C47168" w:rsidRPr="00E856DB" w:rsidRDefault="00C47168" w:rsidP="009A62C7">
            <w:pPr>
              <w:widowControl w:val="0"/>
              <w:pBdr>
                <w:top w:val="nil"/>
                <w:left w:val="nil"/>
                <w:bottom w:val="nil"/>
                <w:right w:val="nil"/>
                <w:between w:val="nil"/>
              </w:pBdr>
              <w:spacing w:line="276" w:lineRule="auto"/>
              <w:rPr>
                <w:rFonts w:asciiTheme="majorHAnsi" w:hAnsiTheme="majorHAnsi" w:cstheme="majorHAnsi"/>
                <w:b/>
                <w:sz w:val="26"/>
                <w:szCs w:val="26"/>
              </w:rPr>
            </w:pPr>
          </w:p>
        </w:tc>
        <w:tc>
          <w:tcPr>
            <w:tcW w:w="3987" w:type="dxa"/>
          </w:tcPr>
          <w:p w14:paraId="473D65A2" w14:textId="77777777" w:rsidR="00C47168" w:rsidRPr="00C47168" w:rsidRDefault="00C47168" w:rsidP="00C47168">
            <w:pPr>
              <w:numPr>
                <w:ilvl w:val="0"/>
                <w:numId w:val="29"/>
              </w:numPr>
              <w:spacing w:line="360" w:lineRule="auto"/>
              <w:rPr>
                <w:sz w:val="26"/>
                <w:szCs w:val="26"/>
              </w:rPr>
            </w:pPr>
            <w:r w:rsidRPr="00C47168">
              <w:rPr>
                <w:sz w:val="26"/>
                <w:szCs w:val="26"/>
              </w:rPr>
              <w:t>Admin chọn mục “Quản lý tài khoản người dùng”</w:t>
            </w:r>
          </w:p>
        </w:tc>
        <w:tc>
          <w:tcPr>
            <w:tcW w:w="3554" w:type="dxa"/>
          </w:tcPr>
          <w:p w14:paraId="1970D07F" w14:textId="77777777" w:rsidR="00C47168" w:rsidRPr="00C47168" w:rsidRDefault="00C47168" w:rsidP="009A62C7">
            <w:pPr>
              <w:spacing w:line="360" w:lineRule="auto"/>
              <w:rPr>
                <w:sz w:val="26"/>
                <w:szCs w:val="26"/>
              </w:rPr>
            </w:pPr>
          </w:p>
        </w:tc>
      </w:tr>
      <w:tr w:rsidR="00C47168" w:rsidRPr="00E856DB" w14:paraId="35B5E35E" w14:textId="77777777" w:rsidTr="009A62C7">
        <w:tc>
          <w:tcPr>
            <w:tcW w:w="1570" w:type="dxa"/>
            <w:vMerge/>
          </w:tcPr>
          <w:p w14:paraId="1DE13F99" w14:textId="77777777" w:rsidR="00C47168" w:rsidRPr="00E856DB" w:rsidRDefault="00C47168" w:rsidP="009A62C7">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987" w:type="dxa"/>
          </w:tcPr>
          <w:p w14:paraId="655198D0" w14:textId="77777777" w:rsidR="00C47168" w:rsidRPr="00C47168" w:rsidRDefault="00C47168" w:rsidP="00C47168">
            <w:pPr>
              <w:numPr>
                <w:ilvl w:val="0"/>
                <w:numId w:val="29"/>
              </w:numPr>
              <w:spacing w:line="360" w:lineRule="auto"/>
              <w:rPr>
                <w:sz w:val="26"/>
                <w:szCs w:val="26"/>
              </w:rPr>
            </w:pPr>
            <w:r w:rsidRPr="00C47168">
              <w:rPr>
                <w:sz w:val="26"/>
                <w:szCs w:val="26"/>
              </w:rPr>
              <w:t>Admin chọn nút “Xoá tài khoản”</w:t>
            </w:r>
          </w:p>
        </w:tc>
        <w:tc>
          <w:tcPr>
            <w:tcW w:w="3554" w:type="dxa"/>
          </w:tcPr>
          <w:p w14:paraId="0660414D" w14:textId="77777777" w:rsidR="00C47168" w:rsidRPr="00C47168" w:rsidRDefault="00C47168" w:rsidP="009A62C7">
            <w:pPr>
              <w:spacing w:line="360" w:lineRule="auto"/>
              <w:rPr>
                <w:sz w:val="26"/>
                <w:szCs w:val="26"/>
              </w:rPr>
            </w:pPr>
            <w:r w:rsidRPr="00C47168">
              <w:rPr>
                <w:sz w:val="26"/>
                <w:szCs w:val="26"/>
              </w:rPr>
              <w:t>2.1 Hệ thống hiển thị danh sách tài khoản người dùng</w:t>
            </w:r>
          </w:p>
        </w:tc>
      </w:tr>
      <w:tr w:rsidR="00C47168" w:rsidRPr="00C47168" w14:paraId="3C2092F4" w14:textId="77777777" w:rsidTr="009A62C7">
        <w:tc>
          <w:tcPr>
            <w:tcW w:w="1570" w:type="dxa"/>
            <w:vMerge/>
          </w:tcPr>
          <w:p w14:paraId="1DE05010"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416C3128" w14:textId="77777777" w:rsidR="00C47168" w:rsidRPr="00C47168" w:rsidRDefault="00C47168" w:rsidP="00C47168">
            <w:pPr>
              <w:numPr>
                <w:ilvl w:val="0"/>
                <w:numId w:val="29"/>
              </w:numPr>
              <w:spacing w:line="360" w:lineRule="auto"/>
              <w:rPr>
                <w:sz w:val="26"/>
                <w:szCs w:val="26"/>
              </w:rPr>
            </w:pPr>
            <w:r w:rsidRPr="00C47168">
              <w:rPr>
                <w:sz w:val="26"/>
                <w:szCs w:val="26"/>
              </w:rPr>
              <w:t xml:space="preserve"> Admin chọn “Xoá tài khoản”</w:t>
            </w:r>
          </w:p>
        </w:tc>
        <w:tc>
          <w:tcPr>
            <w:tcW w:w="3554" w:type="dxa"/>
          </w:tcPr>
          <w:p w14:paraId="6EA69FF9" w14:textId="77777777" w:rsidR="00C47168" w:rsidRPr="00C47168" w:rsidRDefault="00C47168" w:rsidP="009A62C7">
            <w:pPr>
              <w:spacing w:line="360" w:lineRule="auto"/>
              <w:rPr>
                <w:sz w:val="26"/>
                <w:szCs w:val="26"/>
              </w:rPr>
            </w:pPr>
            <w:r w:rsidRPr="00C47168">
              <w:rPr>
                <w:sz w:val="26"/>
                <w:szCs w:val="26"/>
              </w:rPr>
              <w:t xml:space="preserve">3.1. Hệ thống hiển thị cảnh báo cân nhắc trước khi xoá </w:t>
            </w:r>
          </w:p>
          <w:p w14:paraId="09540880" w14:textId="77777777" w:rsidR="00C47168" w:rsidRPr="00C47168" w:rsidRDefault="00C47168" w:rsidP="009A62C7">
            <w:pPr>
              <w:spacing w:line="360" w:lineRule="auto"/>
              <w:rPr>
                <w:sz w:val="26"/>
                <w:szCs w:val="26"/>
              </w:rPr>
            </w:pPr>
            <w:r w:rsidRPr="00C47168">
              <w:rPr>
                <w:sz w:val="26"/>
                <w:szCs w:val="26"/>
              </w:rPr>
              <w:t>3.1.a Hệ thống thực hiện xoá kết quả và hiển thị “Xoá thành công”</w:t>
            </w:r>
          </w:p>
          <w:p w14:paraId="77D6BF7C" w14:textId="77777777" w:rsidR="00C47168" w:rsidRPr="00C47168" w:rsidRDefault="00C47168" w:rsidP="009A62C7">
            <w:pPr>
              <w:spacing w:line="360" w:lineRule="auto"/>
              <w:rPr>
                <w:sz w:val="26"/>
                <w:szCs w:val="26"/>
              </w:rPr>
            </w:pPr>
          </w:p>
          <w:p w14:paraId="047CDF9A" w14:textId="77777777" w:rsidR="00C47168" w:rsidRPr="00C47168" w:rsidRDefault="00C47168" w:rsidP="009A62C7">
            <w:pPr>
              <w:spacing w:line="360" w:lineRule="auto"/>
              <w:rPr>
                <w:sz w:val="26"/>
                <w:szCs w:val="26"/>
              </w:rPr>
            </w:pPr>
            <w:r w:rsidRPr="00C47168">
              <w:rPr>
                <w:sz w:val="26"/>
                <w:szCs w:val="26"/>
              </w:rPr>
              <w:t>3.1.b Hệ thống trở lại hiển thị danh sách kết quả nếu thao tác không thành công.</w:t>
            </w:r>
          </w:p>
          <w:p w14:paraId="459ACB9F" w14:textId="77777777" w:rsidR="00C47168" w:rsidRPr="00C47168" w:rsidRDefault="00C47168" w:rsidP="009A62C7">
            <w:pPr>
              <w:spacing w:line="360" w:lineRule="auto"/>
              <w:rPr>
                <w:sz w:val="26"/>
                <w:szCs w:val="26"/>
              </w:rPr>
            </w:pPr>
          </w:p>
          <w:p w14:paraId="5E8260D6" w14:textId="77777777" w:rsidR="00C47168" w:rsidRPr="00C47168" w:rsidRDefault="00C47168" w:rsidP="009A62C7">
            <w:pPr>
              <w:spacing w:line="360" w:lineRule="auto"/>
              <w:rPr>
                <w:sz w:val="26"/>
                <w:szCs w:val="26"/>
              </w:rPr>
            </w:pPr>
          </w:p>
          <w:p w14:paraId="4AC9D5EC" w14:textId="77777777" w:rsidR="00C47168" w:rsidRPr="00C47168" w:rsidRDefault="00C47168" w:rsidP="009A62C7">
            <w:pPr>
              <w:spacing w:line="360" w:lineRule="auto"/>
              <w:rPr>
                <w:sz w:val="26"/>
                <w:szCs w:val="26"/>
              </w:rPr>
            </w:pPr>
          </w:p>
        </w:tc>
      </w:tr>
      <w:tr w:rsidR="00C47168" w:rsidRPr="00C47168" w14:paraId="27D08F44" w14:textId="77777777" w:rsidTr="009A62C7">
        <w:tc>
          <w:tcPr>
            <w:tcW w:w="1570" w:type="dxa"/>
          </w:tcPr>
          <w:p w14:paraId="48B27AC6" w14:textId="77777777" w:rsidR="00C47168" w:rsidRPr="00C47168" w:rsidRDefault="00C47168" w:rsidP="009A62C7">
            <w:pPr>
              <w:spacing w:line="360" w:lineRule="auto"/>
              <w:rPr>
                <w:sz w:val="26"/>
                <w:szCs w:val="26"/>
              </w:rPr>
            </w:pPr>
            <w:r w:rsidRPr="00C47168">
              <w:rPr>
                <w:sz w:val="26"/>
                <w:szCs w:val="26"/>
              </w:rPr>
              <w:t>Ngoại lệ</w:t>
            </w:r>
          </w:p>
        </w:tc>
        <w:tc>
          <w:tcPr>
            <w:tcW w:w="7541" w:type="dxa"/>
            <w:gridSpan w:val="2"/>
          </w:tcPr>
          <w:p w14:paraId="021CD97F" w14:textId="77777777" w:rsidR="00C47168" w:rsidRPr="00C47168" w:rsidRDefault="00C47168" w:rsidP="009A62C7">
            <w:pPr>
              <w:spacing w:line="360" w:lineRule="auto"/>
              <w:rPr>
                <w:sz w:val="26"/>
                <w:szCs w:val="26"/>
              </w:rPr>
            </w:pPr>
            <w:r w:rsidRPr="00C47168">
              <w:rPr>
                <w:sz w:val="26"/>
                <w:szCs w:val="26"/>
              </w:rPr>
              <w:t xml:space="preserve"> Không</w:t>
            </w:r>
          </w:p>
        </w:tc>
      </w:tr>
    </w:tbl>
    <w:p w14:paraId="0714EB0A" w14:textId="77777777" w:rsidR="00C47168" w:rsidRPr="00C47168" w:rsidRDefault="00C47168" w:rsidP="00C47168">
      <w:pPr>
        <w:spacing w:line="360" w:lineRule="auto"/>
        <w:rPr>
          <w:sz w:val="26"/>
          <w:szCs w:val="26"/>
        </w:rPr>
      </w:pPr>
    </w:p>
    <w:p w14:paraId="0DAE7B28" w14:textId="10AAE171" w:rsidR="00C47168" w:rsidRPr="00C47168" w:rsidRDefault="00C47168" w:rsidP="00C47168">
      <w:pPr>
        <w:jc w:val="center"/>
        <w:rPr>
          <w:sz w:val="26"/>
          <w:szCs w:val="26"/>
        </w:rPr>
      </w:pPr>
      <w:bookmarkStart w:id="41" w:name="_1fob9te" w:colFirst="0" w:colLast="0"/>
      <w:bookmarkEnd w:id="41"/>
    </w:p>
    <w:p w14:paraId="15A22288" w14:textId="7830806A" w:rsidR="00ED20B0" w:rsidRPr="00ED20B0" w:rsidRDefault="00ED20B0" w:rsidP="00ED20B0">
      <w:pPr>
        <w:pStyle w:val="Caption"/>
        <w:keepNext/>
        <w:rPr>
          <w:lang w:val="vi-VN"/>
        </w:rPr>
      </w:pPr>
      <w:bookmarkStart w:id="42" w:name="_Toc150521923"/>
      <w:r>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10</w:t>
      </w:r>
      <w:r w:rsidR="00E54097">
        <w:fldChar w:fldCharType="end"/>
      </w:r>
      <w:r>
        <w:rPr>
          <w:lang w:val="vi-VN"/>
        </w:rPr>
        <w:t xml:space="preserve"> </w:t>
      </w:r>
      <w:r w:rsidRPr="00C47168">
        <w:t>Đặc tả Usecase Thêm câu lạc bộ</w:t>
      </w:r>
      <w:bookmarkEnd w:id="42"/>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9"/>
        <w:gridCol w:w="3553"/>
      </w:tblGrid>
      <w:tr w:rsidR="00C47168" w:rsidRPr="00C47168" w14:paraId="17F57874" w14:textId="77777777" w:rsidTr="009A62C7">
        <w:tc>
          <w:tcPr>
            <w:tcW w:w="1569" w:type="dxa"/>
          </w:tcPr>
          <w:p w14:paraId="79B770D0" w14:textId="77777777" w:rsidR="00C47168" w:rsidRPr="00C47168" w:rsidRDefault="00C47168" w:rsidP="009A62C7">
            <w:pPr>
              <w:spacing w:line="360" w:lineRule="auto"/>
              <w:rPr>
                <w:sz w:val="26"/>
                <w:szCs w:val="26"/>
              </w:rPr>
            </w:pPr>
            <w:r w:rsidRPr="00C47168">
              <w:rPr>
                <w:sz w:val="26"/>
                <w:szCs w:val="26"/>
              </w:rPr>
              <w:t>Mã Use Case</w:t>
            </w:r>
          </w:p>
        </w:tc>
        <w:tc>
          <w:tcPr>
            <w:tcW w:w="7542" w:type="dxa"/>
            <w:gridSpan w:val="2"/>
          </w:tcPr>
          <w:p w14:paraId="0D6FE01D" w14:textId="77777777" w:rsidR="00C47168" w:rsidRPr="00C47168" w:rsidRDefault="00C47168" w:rsidP="009A62C7">
            <w:pPr>
              <w:spacing w:line="360" w:lineRule="auto"/>
              <w:rPr>
                <w:sz w:val="26"/>
                <w:szCs w:val="26"/>
              </w:rPr>
            </w:pPr>
            <w:r w:rsidRPr="00C47168">
              <w:rPr>
                <w:sz w:val="26"/>
                <w:szCs w:val="26"/>
              </w:rPr>
              <w:t>UC10</w:t>
            </w:r>
          </w:p>
        </w:tc>
      </w:tr>
      <w:tr w:rsidR="00C47168" w:rsidRPr="00C47168" w14:paraId="584FB151" w14:textId="77777777" w:rsidTr="009A62C7">
        <w:tc>
          <w:tcPr>
            <w:tcW w:w="1569" w:type="dxa"/>
          </w:tcPr>
          <w:p w14:paraId="3F1AAB4B" w14:textId="77777777" w:rsidR="00C47168" w:rsidRPr="00C47168" w:rsidRDefault="00C47168" w:rsidP="009A62C7">
            <w:pPr>
              <w:spacing w:line="360" w:lineRule="auto"/>
              <w:rPr>
                <w:sz w:val="26"/>
                <w:szCs w:val="26"/>
              </w:rPr>
            </w:pPr>
            <w:r w:rsidRPr="00C47168">
              <w:rPr>
                <w:sz w:val="26"/>
                <w:szCs w:val="26"/>
              </w:rPr>
              <w:t>Use case</w:t>
            </w:r>
          </w:p>
        </w:tc>
        <w:tc>
          <w:tcPr>
            <w:tcW w:w="7542" w:type="dxa"/>
            <w:gridSpan w:val="2"/>
          </w:tcPr>
          <w:p w14:paraId="7D2A3C13" w14:textId="77777777" w:rsidR="00C47168" w:rsidRPr="00C47168" w:rsidRDefault="00C47168" w:rsidP="009A62C7">
            <w:pPr>
              <w:spacing w:line="360" w:lineRule="auto"/>
              <w:rPr>
                <w:sz w:val="26"/>
                <w:szCs w:val="26"/>
              </w:rPr>
            </w:pPr>
            <w:r w:rsidRPr="00C47168">
              <w:rPr>
                <w:sz w:val="26"/>
                <w:szCs w:val="26"/>
              </w:rPr>
              <w:t>Thêm câu lạc bộ</w:t>
            </w:r>
          </w:p>
        </w:tc>
      </w:tr>
      <w:tr w:rsidR="00C47168" w:rsidRPr="00C47168" w14:paraId="181D71F6" w14:textId="77777777" w:rsidTr="009A62C7">
        <w:tc>
          <w:tcPr>
            <w:tcW w:w="1569" w:type="dxa"/>
          </w:tcPr>
          <w:p w14:paraId="0452598E" w14:textId="77777777" w:rsidR="00C47168" w:rsidRPr="00C47168" w:rsidRDefault="00C47168" w:rsidP="009A62C7">
            <w:pPr>
              <w:spacing w:line="360" w:lineRule="auto"/>
              <w:rPr>
                <w:sz w:val="26"/>
                <w:szCs w:val="26"/>
              </w:rPr>
            </w:pPr>
            <w:r w:rsidRPr="00C47168">
              <w:rPr>
                <w:sz w:val="26"/>
                <w:szCs w:val="26"/>
              </w:rPr>
              <w:t>Ngữ cảnh</w:t>
            </w:r>
          </w:p>
        </w:tc>
        <w:tc>
          <w:tcPr>
            <w:tcW w:w="7542" w:type="dxa"/>
            <w:gridSpan w:val="2"/>
          </w:tcPr>
          <w:p w14:paraId="664249FE" w14:textId="77777777" w:rsidR="00C47168" w:rsidRPr="00C47168" w:rsidRDefault="00C47168" w:rsidP="009A62C7">
            <w:pPr>
              <w:spacing w:line="360" w:lineRule="auto"/>
              <w:rPr>
                <w:sz w:val="26"/>
                <w:szCs w:val="26"/>
              </w:rPr>
            </w:pPr>
            <w:r w:rsidRPr="00C47168">
              <w:rPr>
                <w:sz w:val="26"/>
                <w:szCs w:val="26"/>
              </w:rPr>
              <w:t>Thêm câu lạc bộ</w:t>
            </w:r>
          </w:p>
        </w:tc>
      </w:tr>
      <w:tr w:rsidR="00C47168" w:rsidRPr="00C47168" w14:paraId="3BC9F6DF" w14:textId="77777777" w:rsidTr="009A62C7">
        <w:tc>
          <w:tcPr>
            <w:tcW w:w="1569" w:type="dxa"/>
          </w:tcPr>
          <w:p w14:paraId="3CA9B84B" w14:textId="77777777" w:rsidR="00C47168" w:rsidRPr="00C47168" w:rsidRDefault="00C47168" w:rsidP="009A62C7">
            <w:pPr>
              <w:spacing w:line="360" w:lineRule="auto"/>
              <w:rPr>
                <w:sz w:val="26"/>
                <w:szCs w:val="26"/>
              </w:rPr>
            </w:pPr>
            <w:r w:rsidRPr="00C47168">
              <w:rPr>
                <w:sz w:val="26"/>
                <w:szCs w:val="26"/>
              </w:rPr>
              <w:t xml:space="preserve">Mô tả </w:t>
            </w:r>
          </w:p>
        </w:tc>
        <w:tc>
          <w:tcPr>
            <w:tcW w:w="7542" w:type="dxa"/>
            <w:gridSpan w:val="2"/>
          </w:tcPr>
          <w:p w14:paraId="560FEB7D" w14:textId="77777777" w:rsidR="00C47168" w:rsidRPr="00C47168" w:rsidRDefault="00C47168" w:rsidP="009A62C7">
            <w:pPr>
              <w:spacing w:line="360" w:lineRule="auto"/>
              <w:rPr>
                <w:sz w:val="26"/>
                <w:szCs w:val="26"/>
              </w:rPr>
            </w:pPr>
            <w:r w:rsidRPr="00C47168">
              <w:rPr>
                <w:sz w:val="26"/>
                <w:szCs w:val="26"/>
              </w:rPr>
              <w:t>Thêm thông tin về câu lạc bộ mới tham gia</w:t>
            </w:r>
          </w:p>
        </w:tc>
      </w:tr>
      <w:tr w:rsidR="00C47168" w:rsidRPr="00C47168" w14:paraId="0C1FF7F3" w14:textId="77777777" w:rsidTr="009A62C7">
        <w:tc>
          <w:tcPr>
            <w:tcW w:w="1569" w:type="dxa"/>
          </w:tcPr>
          <w:p w14:paraId="4E10A865" w14:textId="77777777" w:rsidR="00C47168" w:rsidRPr="00C47168" w:rsidRDefault="00C47168" w:rsidP="009A62C7">
            <w:pPr>
              <w:spacing w:line="360" w:lineRule="auto"/>
              <w:rPr>
                <w:sz w:val="26"/>
                <w:szCs w:val="26"/>
              </w:rPr>
            </w:pPr>
            <w:r w:rsidRPr="00C47168">
              <w:rPr>
                <w:sz w:val="26"/>
                <w:szCs w:val="26"/>
              </w:rPr>
              <w:t>Tác nhân</w:t>
            </w:r>
          </w:p>
        </w:tc>
        <w:tc>
          <w:tcPr>
            <w:tcW w:w="7542" w:type="dxa"/>
            <w:gridSpan w:val="2"/>
          </w:tcPr>
          <w:p w14:paraId="70190D4B" w14:textId="77777777" w:rsidR="00C47168" w:rsidRPr="00C47168" w:rsidRDefault="00C47168" w:rsidP="009A62C7">
            <w:pPr>
              <w:spacing w:line="360" w:lineRule="auto"/>
              <w:rPr>
                <w:sz w:val="26"/>
                <w:szCs w:val="26"/>
              </w:rPr>
            </w:pPr>
            <w:r w:rsidRPr="00C47168">
              <w:rPr>
                <w:sz w:val="26"/>
                <w:szCs w:val="26"/>
              </w:rPr>
              <w:t>Admin</w:t>
            </w:r>
          </w:p>
        </w:tc>
      </w:tr>
      <w:tr w:rsidR="00C47168" w:rsidRPr="00C47168" w14:paraId="405C91CB" w14:textId="77777777" w:rsidTr="009A62C7">
        <w:tc>
          <w:tcPr>
            <w:tcW w:w="1569" w:type="dxa"/>
          </w:tcPr>
          <w:p w14:paraId="4177E8F0" w14:textId="77777777" w:rsidR="00C47168" w:rsidRPr="00C47168" w:rsidRDefault="00C47168" w:rsidP="009A62C7">
            <w:pPr>
              <w:spacing w:line="360" w:lineRule="auto"/>
              <w:rPr>
                <w:sz w:val="26"/>
                <w:szCs w:val="26"/>
              </w:rPr>
            </w:pPr>
            <w:r w:rsidRPr="00C47168">
              <w:rPr>
                <w:sz w:val="26"/>
                <w:szCs w:val="26"/>
              </w:rPr>
              <w:lastRenderedPageBreak/>
              <w:t>Sự kiện kích hoạt</w:t>
            </w:r>
          </w:p>
        </w:tc>
        <w:tc>
          <w:tcPr>
            <w:tcW w:w="7542" w:type="dxa"/>
            <w:gridSpan w:val="2"/>
          </w:tcPr>
          <w:p w14:paraId="303019DA" w14:textId="77777777" w:rsidR="00C47168" w:rsidRPr="00C47168" w:rsidRDefault="00C47168" w:rsidP="009A62C7">
            <w:pPr>
              <w:spacing w:line="360" w:lineRule="auto"/>
              <w:rPr>
                <w:sz w:val="26"/>
                <w:szCs w:val="26"/>
              </w:rPr>
            </w:pPr>
            <w:r w:rsidRPr="00C47168">
              <w:rPr>
                <w:sz w:val="26"/>
                <w:szCs w:val="26"/>
              </w:rPr>
              <w:t>Thêm câu lạc bộ</w:t>
            </w:r>
          </w:p>
        </w:tc>
      </w:tr>
      <w:tr w:rsidR="00C47168" w:rsidRPr="00C47168" w14:paraId="326B249B" w14:textId="77777777" w:rsidTr="009A62C7">
        <w:tc>
          <w:tcPr>
            <w:tcW w:w="1569" w:type="dxa"/>
          </w:tcPr>
          <w:p w14:paraId="3A51EB2B"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2" w:type="dxa"/>
            <w:gridSpan w:val="2"/>
          </w:tcPr>
          <w:p w14:paraId="73B7A2F7" w14:textId="77777777" w:rsidR="00C47168" w:rsidRPr="00C47168" w:rsidRDefault="00C47168" w:rsidP="009A62C7">
            <w:pPr>
              <w:spacing w:before="240" w:after="240" w:line="360" w:lineRule="auto"/>
              <w:rPr>
                <w:sz w:val="26"/>
                <w:szCs w:val="26"/>
              </w:rPr>
            </w:pPr>
            <w:r w:rsidRPr="00C47168">
              <w:rPr>
                <w:sz w:val="26"/>
                <w:szCs w:val="26"/>
              </w:rPr>
              <w:t>+ Admin đã truy cập vào được website.</w:t>
            </w:r>
          </w:p>
          <w:p w14:paraId="66F3CF78" w14:textId="77777777" w:rsidR="00C47168" w:rsidRPr="00C47168" w:rsidRDefault="00C47168" w:rsidP="009A62C7">
            <w:pPr>
              <w:spacing w:before="240" w:after="240" w:line="360" w:lineRule="auto"/>
              <w:rPr>
                <w:sz w:val="26"/>
                <w:szCs w:val="26"/>
              </w:rPr>
            </w:pPr>
            <w:r w:rsidRPr="00C47168">
              <w:rPr>
                <w:sz w:val="26"/>
                <w:szCs w:val="26"/>
              </w:rPr>
              <w:t>+Admin đã đăng nhập thành công vào hệ thống.</w:t>
            </w:r>
          </w:p>
        </w:tc>
      </w:tr>
      <w:tr w:rsidR="00C47168" w:rsidRPr="00C47168" w14:paraId="706DEA01" w14:textId="77777777" w:rsidTr="009A62C7">
        <w:tc>
          <w:tcPr>
            <w:tcW w:w="1569" w:type="dxa"/>
          </w:tcPr>
          <w:p w14:paraId="53682B5E" w14:textId="77777777" w:rsidR="00C47168" w:rsidRPr="00C47168" w:rsidRDefault="00C47168" w:rsidP="009A62C7">
            <w:pPr>
              <w:spacing w:line="360" w:lineRule="auto"/>
              <w:rPr>
                <w:sz w:val="26"/>
                <w:szCs w:val="26"/>
              </w:rPr>
            </w:pPr>
            <w:r w:rsidRPr="00C47168">
              <w:rPr>
                <w:sz w:val="26"/>
                <w:szCs w:val="26"/>
              </w:rPr>
              <w:t>Kết quả</w:t>
            </w:r>
          </w:p>
        </w:tc>
        <w:tc>
          <w:tcPr>
            <w:tcW w:w="7542" w:type="dxa"/>
            <w:gridSpan w:val="2"/>
            <w:tcBorders>
              <w:bottom w:val="single" w:sz="4" w:space="0" w:color="000000"/>
            </w:tcBorders>
          </w:tcPr>
          <w:p w14:paraId="5E54A5EA" w14:textId="77777777" w:rsidR="00C47168" w:rsidRPr="00C47168" w:rsidRDefault="00C47168" w:rsidP="009A62C7">
            <w:pPr>
              <w:spacing w:line="360" w:lineRule="auto"/>
              <w:rPr>
                <w:sz w:val="26"/>
                <w:szCs w:val="26"/>
              </w:rPr>
            </w:pPr>
            <w:r w:rsidRPr="00C47168">
              <w:rPr>
                <w:sz w:val="26"/>
                <w:szCs w:val="26"/>
              </w:rPr>
              <w:t>Thêm câu lạc bộ thành công</w:t>
            </w:r>
          </w:p>
        </w:tc>
      </w:tr>
      <w:tr w:rsidR="00C47168" w:rsidRPr="00C47168" w14:paraId="15D9F191" w14:textId="77777777" w:rsidTr="009A62C7">
        <w:tc>
          <w:tcPr>
            <w:tcW w:w="1569" w:type="dxa"/>
            <w:vMerge w:val="restart"/>
          </w:tcPr>
          <w:p w14:paraId="43B72D10" w14:textId="77777777" w:rsidR="00C47168" w:rsidRPr="00C47168" w:rsidRDefault="00C47168" w:rsidP="009A62C7">
            <w:pPr>
              <w:spacing w:line="360" w:lineRule="auto"/>
              <w:rPr>
                <w:sz w:val="26"/>
                <w:szCs w:val="26"/>
              </w:rPr>
            </w:pPr>
          </w:p>
          <w:p w14:paraId="65488CA9" w14:textId="77777777" w:rsidR="00C47168" w:rsidRPr="00C47168" w:rsidRDefault="00C47168" w:rsidP="009A62C7">
            <w:pPr>
              <w:spacing w:line="360" w:lineRule="auto"/>
              <w:rPr>
                <w:sz w:val="26"/>
                <w:szCs w:val="26"/>
              </w:rPr>
            </w:pPr>
          </w:p>
          <w:p w14:paraId="2B492509" w14:textId="77777777" w:rsidR="00C47168" w:rsidRPr="00C47168" w:rsidRDefault="00C47168" w:rsidP="009A62C7">
            <w:pPr>
              <w:spacing w:line="360" w:lineRule="auto"/>
              <w:rPr>
                <w:sz w:val="26"/>
                <w:szCs w:val="26"/>
              </w:rPr>
            </w:pPr>
          </w:p>
          <w:p w14:paraId="301E847D" w14:textId="77777777" w:rsidR="00C47168" w:rsidRPr="00C47168" w:rsidRDefault="00C47168" w:rsidP="009A62C7">
            <w:pPr>
              <w:spacing w:line="360" w:lineRule="auto"/>
              <w:rPr>
                <w:sz w:val="26"/>
                <w:szCs w:val="26"/>
              </w:rPr>
            </w:pPr>
          </w:p>
          <w:p w14:paraId="1DCD8E6C" w14:textId="77777777" w:rsidR="00C47168" w:rsidRPr="00C47168" w:rsidRDefault="00C47168" w:rsidP="009A62C7">
            <w:pPr>
              <w:spacing w:line="360" w:lineRule="auto"/>
              <w:rPr>
                <w:sz w:val="26"/>
                <w:szCs w:val="26"/>
              </w:rPr>
            </w:pPr>
          </w:p>
          <w:p w14:paraId="71DD84FF" w14:textId="77777777" w:rsidR="00C47168" w:rsidRPr="00C47168" w:rsidRDefault="00C47168" w:rsidP="009A62C7">
            <w:pPr>
              <w:spacing w:line="360" w:lineRule="auto"/>
              <w:rPr>
                <w:sz w:val="26"/>
                <w:szCs w:val="26"/>
              </w:rPr>
            </w:pPr>
          </w:p>
          <w:p w14:paraId="5A441A94" w14:textId="77777777" w:rsidR="00C47168" w:rsidRPr="00C47168" w:rsidRDefault="00C47168" w:rsidP="009A62C7">
            <w:pPr>
              <w:spacing w:line="360" w:lineRule="auto"/>
              <w:rPr>
                <w:sz w:val="26"/>
                <w:szCs w:val="26"/>
              </w:rPr>
            </w:pPr>
            <w:r w:rsidRPr="00C47168">
              <w:rPr>
                <w:sz w:val="26"/>
                <w:szCs w:val="26"/>
              </w:rPr>
              <w:t>Luồng</w:t>
            </w:r>
          </w:p>
          <w:p w14:paraId="01BC87FF" w14:textId="77777777" w:rsidR="00C47168" w:rsidRPr="00C47168" w:rsidRDefault="00C47168" w:rsidP="009A62C7">
            <w:pPr>
              <w:spacing w:line="360" w:lineRule="auto"/>
              <w:rPr>
                <w:sz w:val="26"/>
                <w:szCs w:val="26"/>
              </w:rPr>
            </w:pPr>
            <w:r w:rsidRPr="00C47168">
              <w:rPr>
                <w:sz w:val="26"/>
                <w:szCs w:val="26"/>
              </w:rPr>
              <w:t>Sự kiện</w:t>
            </w:r>
          </w:p>
        </w:tc>
        <w:tc>
          <w:tcPr>
            <w:tcW w:w="3989" w:type="dxa"/>
          </w:tcPr>
          <w:p w14:paraId="38B9E827" w14:textId="77777777" w:rsidR="00C47168" w:rsidRPr="00C47168" w:rsidRDefault="00C47168" w:rsidP="009A62C7">
            <w:pPr>
              <w:spacing w:line="360" w:lineRule="auto"/>
              <w:jc w:val="center"/>
              <w:rPr>
                <w:b/>
                <w:sz w:val="26"/>
                <w:szCs w:val="26"/>
              </w:rPr>
            </w:pPr>
            <w:r w:rsidRPr="00C47168">
              <w:rPr>
                <w:b/>
                <w:sz w:val="26"/>
                <w:szCs w:val="26"/>
              </w:rPr>
              <w:t>Actor</w:t>
            </w:r>
          </w:p>
        </w:tc>
        <w:tc>
          <w:tcPr>
            <w:tcW w:w="3553" w:type="dxa"/>
          </w:tcPr>
          <w:p w14:paraId="4F0BE195"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0710F3A4" w14:textId="77777777" w:rsidTr="009A62C7">
        <w:tc>
          <w:tcPr>
            <w:tcW w:w="1569" w:type="dxa"/>
            <w:vMerge/>
          </w:tcPr>
          <w:p w14:paraId="6514F262"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9" w:type="dxa"/>
          </w:tcPr>
          <w:p w14:paraId="6FA387F8" w14:textId="77777777" w:rsidR="00C47168" w:rsidRPr="00C47168" w:rsidRDefault="00C47168" w:rsidP="009A62C7">
            <w:pPr>
              <w:pBdr>
                <w:top w:val="nil"/>
                <w:left w:val="nil"/>
                <w:bottom w:val="nil"/>
                <w:right w:val="nil"/>
                <w:between w:val="nil"/>
              </w:pBdr>
              <w:spacing w:line="360" w:lineRule="auto"/>
              <w:ind w:left="720" w:hanging="360"/>
              <w:rPr>
                <w:color w:val="000000"/>
                <w:sz w:val="26"/>
                <w:szCs w:val="26"/>
              </w:rPr>
            </w:pPr>
            <w:r w:rsidRPr="00C47168">
              <w:rPr>
                <w:sz w:val="26"/>
                <w:szCs w:val="26"/>
              </w:rPr>
              <w:t xml:space="preserve">   1 Admin chọn mục “Quản lý hồ sơ câu lạc bộ”</w:t>
            </w:r>
          </w:p>
        </w:tc>
        <w:tc>
          <w:tcPr>
            <w:tcW w:w="3553" w:type="dxa"/>
          </w:tcPr>
          <w:p w14:paraId="6FA42449" w14:textId="77777777" w:rsidR="00C47168" w:rsidRPr="00C47168" w:rsidRDefault="00C47168" w:rsidP="009A62C7">
            <w:pPr>
              <w:spacing w:line="360" w:lineRule="auto"/>
              <w:rPr>
                <w:sz w:val="26"/>
                <w:szCs w:val="26"/>
              </w:rPr>
            </w:pPr>
          </w:p>
        </w:tc>
      </w:tr>
      <w:tr w:rsidR="00C47168" w:rsidRPr="00C47168" w14:paraId="25CC18CF" w14:textId="77777777" w:rsidTr="009A62C7">
        <w:tc>
          <w:tcPr>
            <w:tcW w:w="1569" w:type="dxa"/>
            <w:vMerge/>
          </w:tcPr>
          <w:p w14:paraId="305F9C71"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9" w:type="dxa"/>
          </w:tcPr>
          <w:p w14:paraId="5F0167ED" w14:textId="77777777" w:rsidR="00C47168" w:rsidRPr="00C47168" w:rsidRDefault="00C47168" w:rsidP="009A62C7">
            <w:pPr>
              <w:pBdr>
                <w:top w:val="nil"/>
                <w:left w:val="nil"/>
                <w:bottom w:val="nil"/>
                <w:right w:val="nil"/>
                <w:between w:val="nil"/>
              </w:pBdr>
              <w:spacing w:line="360" w:lineRule="auto"/>
              <w:ind w:left="720"/>
              <w:rPr>
                <w:color w:val="000000"/>
                <w:sz w:val="26"/>
                <w:szCs w:val="26"/>
              </w:rPr>
            </w:pPr>
            <w:r w:rsidRPr="00C47168">
              <w:rPr>
                <w:sz w:val="26"/>
                <w:szCs w:val="26"/>
              </w:rPr>
              <w:t xml:space="preserve">2 </w:t>
            </w:r>
            <w:r w:rsidRPr="00C47168">
              <w:rPr>
                <w:color w:val="000000"/>
                <w:sz w:val="26"/>
                <w:szCs w:val="26"/>
              </w:rPr>
              <w:t>Admin chọn mục “Thêm câu lạc bộ”</w:t>
            </w:r>
          </w:p>
        </w:tc>
        <w:tc>
          <w:tcPr>
            <w:tcW w:w="3553" w:type="dxa"/>
          </w:tcPr>
          <w:p w14:paraId="53FCD6DF" w14:textId="77777777" w:rsidR="00C47168" w:rsidRPr="00C47168" w:rsidRDefault="00C47168" w:rsidP="009A62C7">
            <w:pPr>
              <w:spacing w:line="360" w:lineRule="auto"/>
              <w:rPr>
                <w:sz w:val="26"/>
                <w:szCs w:val="26"/>
              </w:rPr>
            </w:pPr>
            <w:r w:rsidRPr="00C47168">
              <w:rPr>
                <w:sz w:val="26"/>
                <w:szCs w:val="26"/>
              </w:rPr>
              <w:t>2.1 Hệ thống hiển thị danh sách câu lạc bộ</w:t>
            </w:r>
          </w:p>
        </w:tc>
      </w:tr>
      <w:tr w:rsidR="00C47168" w:rsidRPr="00C47168" w14:paraId="5F5ED7CA" w14:textId="77777777" w:rsidTr="009A62C7">
        <w:tc>
          <w:tcPr>
            <w:tcW w:w="1569" w:type="dxa"/>
            <w:vMerge/>
          </w:tcPr>
          <w:p w14:paraId="21E070FA"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9" w:type="dxa"/>
          </w:tcPr>
          <w:p w14:paraId="3A5AEE01" w14:textId="77777777" w:rsidR="00C47168" w:rsidRPr="00C47168" w:rsidRDefault="00C47168" w:rsidP="009A62C7">
            <w:pPr>
              <w:pBdr>
                <w:top w:val="nil"/>
                <w:left w:val="nil"/>
                <w:bottom w:val="nil"/>
                <w:right w:val="nil"/>
                <w:between w:val="nil"/>
              </w:pBdr>
              <w:spacing w:line="360" w:lineRule="auto"/>
              <w:ind w:left="720"/>
              <w:rPr>
                <w:color w:val="000000"/>
                <w:sz w:val="26"/>
                <w:szCs w:val="26"/>
              </w:rPr>
            </w:pPr>
            <w:r w:rsidRPr="00C47168">
              <w:rPr>
                <w:sz w:val="26"/>
                <w:szCs w:val="26"/>
              </w:rPr>
              <w:t xml:space="preserve">3 </w:t>
            </w:r>
            <w:r w:rsidRPr="00C47168">
              <w:rPr>
                <w:color w:val="000000"/>
                <w:sz w:val="26"/>
                <w:szCs w:val="26"/>
              </w:rPr>
              <w:t xml:space="preserve">Admin </w:t>
            </w:r>
            <w:r w:rsidRPr="00C47168">
              <w:rPr>
                <w:sz w:val="26"/>
                <w:szCs w:val="26"/>
              </w:rPr>
              <w:t>chọn nút “Thêm câu lạc bộ”</w:t>
            </w:r>
          </w:p>
        </w:tc>
        <w:tc>
          <w:tcPr>
            <w:tcW w:w="3553" w:type="dxa"/>
          </w:tcPr>
          <w:p w14:paraId="4D696545" w14:textId="77777777" w:rsidR="00C47168" w:rsidRPr="00C47168" w:rsidRDefault="00C47168" w:rsidP="009A62C7">
            <w:pPr>
              <w:spacing w:line="360" w:lineRule="auto"/>
              <w:rPr>
                <w:sz w:val="26"/>
                <w:szCs w:val="26"/>
              </w:rPr>
            </w:pPr>
            <w:r w:rsidRPr="00C47168">
              <w:rPr>
                <w:sz w:val="26"/>
                <w:szCs w:val="26"/>
              </w:rPr>
              <w:t>3.1 Hệ thống hiển thị form thêm câu lạc bộ</w:t>
            </w:r>
          </w:p>
        </w:tc>
      </w:tr>
      <w:tr w:rsidR="00C47168" w:rsidRPr="00C47168" w14:paraId="1BDD824B" w14:textId="77777777" w:rsidTr="009A62C7">
        <w:tc>
          <w:tcPr>
            <w:tcW w:w="1569" w:type="dxa"/>
            <w:vMerge/>
          </w:tcPr>
          <w:p w14:paraId="54894469"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9" w:type="dxa"/>
          </w:tcPr>
          <w:p w14:paraId="31125CCB" w14:textId="77777777" w:rsidR="00C47168" w:rsidRPr="00C47168" w:rsidRDefault="00C47168" w:rsidP="009A62C7">
            <w:pPr>
              <w:pBdr>
                <w:top w:val="nil"/>
                <w:left w:val="nil"/>
                <w:bottom w:val="nil"/>
                <w:right w:val="nil"/>
                <w:between w:val="nil"/>
              </w:pBdr>
              <w:spacing w:line="360" w:lineRule="auto"/>
              <w:ind w:left="720"/>
              <w:rPr>
                <w:color w:val="000000"/>
                <w:sz w:val="26"/>
                <w:szCs w:val="26"/>
              </w:rPr>
            </w:pPr>
            <w:r w:rsidRPr="00C47168">
              <w:rPr>
                <w:sz w:val="26"/>
                <w:szCs w:val="26"/>
              </w:rPr>
              <w:t xml:space="preserve">4 </w:t>
            </w:r>
            <w:r w:rsidRPr="00C47168">
              <w:rPr>
                <w:color w:val="000000"/>
                <w:sz w:val="26"/>
                <w:szCs w:val="26"/>
              </w:rPr>
              <w:t xml:space="preserve">Admin </w:t>
            </w:r>
            <w:r w:rsidRPr="00C47168">
              <w:rPr>
                <w:sz w:val="26"/>
                <w:szCs w:val="26"/>
              </w:rPr>
              <w:t xml:space="preserve">nhập các thông tin của câu lạc bộ cần thêm vào hệ thống và </w:t>
            </w:r>
            <w:r w:rsidRPr="00C47168">
              <w:rPr>
                <w:color w:val="000000"/>
                <w:sz w:val="26"/>
                <w:szCs w:val="26"/>
              </w:rPr>
              <w:t>nhấn vào nút “Thêm c</w:t>
            </w:r>
            <w:r w:rsidRPr="00C47168">
              <w:rPr>
                <w:sz w:val="26"/>
                <w:szCs w:val="26"/>
              </w:rPr>
              <w:t>âu lạc bộ</w:t>
            </w:r>
            <w:r w:rsidRPr="00C47168">
              <w:rPr>
                <w:color w:val="000000"/>
                <w:sz w:val="26"/>
                <w:szCs w:val="26"/>
              </w:rPr>
              <w:t>”</w:t>
            </w:r>
          </w:p>
        </w:tc>
        <w:tc>
          <w:tcPr>
            <w:tcW w:w="3553" w:type="dxa"/>
          </w:tcPr>
          <w:p w14:paraId="287E99C2" w14:textId="77777777" w:rsidR="00C47168" w:rsidRPr="00C47168" w:rsidRDefault="00C47168" w:rsidP="009A62C7">
            <w:pPr>
              <w:spacing w:line="360" w:lineRule="auto"/>
              <w:rPr>
                <w:sz w:val="26"/>
                <w:szCs w:val="26"/>
              </w:rPr>
            </w:pPr>
            <w:r w:rsidRPr="00C47168">
              <w:rPr>
                <w:sz w:val="26"/>
                <w:szCs w:val="26"/>
              </w:rPr>
              <w:t>4.1 Thông tin của câu lạc bộ đã được thêm và hệ thống hiển thị “Đã thêm thành công”</w:t>
            </w:r>
          </w:p>
        </w:tc>
      </w:tr>
      <w:tr w:rsidR="00C47168" w:rsidRPr="00C47168" w14:paraId="3FFD68A0" w14:textId="77777777" w:rsidTr="009A62C7">
        <w:tc>
          <w:tcPr>
            <w:tcW w:w="1569" w:type="dxa"/>
          </w:tcPr>
          <w:p w14:paraId="1BDC306B" w14:textId="77777777" w:rsidR="00C47168" w:rsidRPr="00C47168" w:rsidRDefault="00C47168" w:rsidP="009A62C7">
            <w:pPr>
              <w:spacing w:line="360" w:lineRule="auto"/>
              <w:rPr>
                <w:sz w:val="26"/>
                <w:szCs w:val="26"/>
              </w:rPr>
            </w:pPr>
            <w:r w:rsidRPr="00C47168">
              <w:rPr>
                <w:sz w:val="26"/>
                <w:szCs w:val="26"/>
              </w:rPr>
              <w:t>Ngoại lệ</w:t>
            </w:r>
          </w:p>
        </w:tc>
        <w:tc>
          <w:tcPr>
            <w:tcW w:w="7542" w:type="dxa"/>
            <w:gridSpan w:val="2"/>
          </w:tcPr>
          <w:p w14:paraId="693A430C" w14:textId="77777777" w:rsidR="00C47168" w:rsidRPr="00C47168" w:rsidRDefault="00C47168" w:rsidP="009A62C7">
            <w:pPr>
              <w:spacing w:line="360" w:lineRule="auto"/>
              <w:rPr>
                <w:sz w:val="26"/>
                <w:szCs w:val="26"/>
              </w:rPr>
            </w:pPr>
            <w:r w:rsidRPr="00C47168">
              <w:rPr>
                <w:sz w:val="26"/>
                <w:szCs w:val="26"/>
              </w:rPr>
              <w:t>Admin nhập sai hoặc thiếu thông tin câu lạc bộ cần thêm</w:t>
            </w:r>
          </w:p>
          <w:p w14:paraId="7B2B1CD1" w14:textId="77777777" w:rsidR="00C47168" w:rsidRPr="00C47168" w:rsidRDefault="00C47168" w:rsidP="009A62C7">
            <w:pPr>
              <w:spacing w:line="360" w:lineRule="auto"/>
              <w:rPr>
                <w:sz w:val="26"/>
                <w:szCs w:val="26"/>
              </w:rPr>
            </w:pPr>
            <w:r w:rsidRPr="00C47168">
              <w:rPr>
                <w:sz w:val="26"/>
                <w:szCs w:val="26"/>
              </w:rPr>
              <w:t>=&gt;Hệ thống báo lỗi và yêu cầu nhập lại</w:t>
            </w:r>
          </w:p>
        </w:tc>
      </w:tr>
    </w:tbl>
    <w:p w14:paraId="77A38EC6" w14:textId="77777777" w:rsidR="00C47168" w:rsidRPr="00C47168" w:rsidRDefault="00C47168" w:rsidP="00C47168">
      <w:pPr>
        <w:spacing w:line="360" w:lineRule="auto"/>
        <w:jc w:val="center"/>
        <w:rPr>
          <w:sz w:val="26"/>
          <w:szCs w:val="26"/>
        </w:rPr>
      </w:pPr>
      <w:r w:rsidRPr="00C47168">
        <w:rPr>
          <w:sz w:val="26"/>
          <w:szCs w:val="26"/>
        </w:rPr>
        <w:t>Bảng 11 Đặc tả Usecase Cập nhật câu lạc bộ</w:t>
      </w:r>
    </w:p>
    <w:p w14:paraId="58A93B2A" w14:textId="77777777" w:rsidR="00C47168" w:rsidRPr="00C47168" w:rsidRDefault="00C47168" w:rsidP="00C47168">
      <w:pPr>
        <w:rPr>
          <w:sz w:val="26"/>
          <w:szCs w:val="26"/>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7"/>
        <w:gridCol w:w="3555"/>
      </w:tblGrid>
      <w:tr w:rsidR="00C47168" w:rsidRPr="00C47168" w14:paraId="10FFC757" w14:textId="77777777" w:rsidTr="009A62C7">
        <w:tc>
          <w:tcPr>
            <w:tcW w:w="1569" w:type="dxa"/>
          </w:tcPr>
          <w:p w14:paraId="6F4F9033" w14:textId="77777777" w:rsidR="00C47168" w:rsidRPr="00C47168" w:rsidRDefault="00C47168" w:rsidP="009A62C7">
            <w:pPr>
              <w:spacing w:line="360" w:lineRule="auto"/>
              <w:rPr>
                <w:sz w:val="26"/>
                <w:szCs w:val="26"/>
              </w:rPr>
            </w:pPr>
            <w:r w:rsidRPr="00C47168">
              <w:rPr>
                <w:sz w:val="26"/>
                <w:szCs w:val="26"/>
              </w:rPr>
              <w:t>Mã Use Case</w:t>
            </w:r>
          </w:p>
        </w:tc>
        <w:tc>
          <w:tcPr>
            <w:tcW w:w="7542" w:type="dxa"/>
            <w:gridSpan w:val="2"/>
          </w:tcPr>
          <w:p w14:paraId="5A5BDB7A" w14:textId="77777777" w:rsidR="00C47168" w:rsidRPr="00C47168" w:rsidRDefault="00C47168" w:rsidP="009A62C7">
            <w:pPr>
              <w:spacing w:line="360" w:lineRule="auto"/>
              <w:rPr>
                <w:sz w:val="26"/>
                <w:szCs w:val="26"/>
              </w:rPr>
            </w:pPr>
            <w:r w:rsidRPr="00C47168">
              <w:rPr>
                <w:sz w:val="26"/>
                <w:szCs w:val="26"/>
              </w:rPr>
              <w:t>UC11</w:t>
            </w:r>
          </w:p>
        </w:tc>
      </w:tr>
      <w:tr w:rsidR="00C47168" w:rsidRPr="00C47168" w14:paraId="2E9B756C" w14:textId="77777777" w:rsidTr="009A62C7">
        <w:tc>
          <w:tcPr>
            <w:tcW w:w="1569" w:type="dxa"/>
          </w:tcPr>
          <w:p w14:paraId="3F8F1D49" w14:textId="77777777" w:rsidR="00C47168" w:rsidRPr="00C47168" w:rsidRDefault="00C47168" w:rsidP="009A62C7">
            <w:pPr>
              <w:spacing w:line="360" w:lineRule="auto"/>
              <w:rPr>
                <w:sz w:val="26"/>
                <w:szCs w:val="26"/>
              </w:rPr>
            </w:pPr>
            <w:r w:rsidRPr="00C47168">
              <w:rPr>
                <w:sz w:val="26"/>
                <w:szCs w:val="26"/>
              </w:rPr>
              <w:t>Use case</w:t>
            </w:r>
          </w:p>
        </w:tc>
        <w:tc>
          <w:tcPr>
            <w:tcW w:w="7542" w:type="dxa"/>
            <w:gridSpan w:val="2"/>
          </w:tcPr>
          <w:p w14:paraId="70635AB3" w14:textId="77777777" w:rsidR="00C47168" w:rsidRPr="00C47168" w:rsidRDefault="00C47168" w:rsidP="009A62C7">
            <w:pPr>
              <w:spacing w:line="360" w:lineRule="auto"/>
              <w:rPr>
                <w:sz w:val="26"/>
                <w:szCs w:val="26"/>
              </w:rPr>
            </w:pPr>
            <w:r w:rsidRPr="00C47168">
              <w:rPr>
                <w:sz w:val="26"/>
                <w:szCs w:val="26"/>
              </w:rPr>
              <w:t>Cập nhật câu lạc bộ</w:t>
            </w:r>
          </w:p>
        </w:tc>
      </w:tr>
      <w:tr w:rsidR="00C47168" w:rsidRPr="00C47168" w14:paraId="1B07D2F9" w14:textId="77777777" w:rsidTr="009A62C7">
        <w:tc>
          <w:tcPr>
            <w:tcW w:w="1569" w:type="dxa"/>
          </w:tcPr>
          <w:p w14:paraId="1CF47565" w14:textId="77777777" w:rsidR="00C47168" w:rsidRPr="00C47168" w:rsidRDefault="00C47168" w:rsidP="009A62C7">
            <w:pPr>
              <w:spacing w:line="360" w:lineRule="auto"/>
              <w:rPr>
                <w:sz w:val="26"/>
                <w:szCs w:val="26"/>
              </w:rPr>
            </w:pPr>
            <w:r w:rsidRPr="00C47168">
              <w:rPr>
                <w:sz w:val="26"/>
                <w:szCs w:val="26"/>
              </w:rPr>
              <w:t>Ngữ cảnh</w:t>
            </w:r>
          </w:p>
        </w:tc>
        <w:tc>
          <w:tcPr>
            <w:tcW w:w="7542" w:type="dxa"/>
            <w:gridSpan w:val="2"/>
          </w:tcPr>
          <w:p w14:paraId="69487044" w14:textId="77777777" w:rsidR="00C47168" w:rsidRPr="00C47168" w:rsidRDefault="00C47168" w:rsidP="009A62C7">
            <w:pPr>
              <w:spacing w:line="360" w:lineRule="auto"/>
              <w:rPr>
                <w:sz w:val="26"/>
                <w:szCs w:val="26"/>
              </w:rPr>
            </w:pPr>
            <w:r w:rsidRPr="00C47168">
              <w:rPr>
                <w:sz w:val="26"/>
                <w:szCs w:val="26"/>
              </w:rPr>
              <w:t>Cập nhật câu lạc bộ</w:t>
            </w:r>
          </w:p>
        </w:tc>
      </w:tr>
      <w:tr w:rsidR="00C47168" w:rsidRPr="00C47168" w14:paraId="5ECF9A6A" w14:textId="77777777" w:rsidTr="009A62C7">
        <w:tc>
          <w:tcPr>
            <w:tcW w:w="1569" w:type="dxa"/>
          </w:tcPr>
          <w:p w14:paraId="16354E03" w14:textId="77777777" w:rsidR="00C47168" w:rsidRPr="00C47168" w:rsidRDefault="00C47168" w:rsidP="009A62C7">
            <w:pPr>
              <w:spacing w:line="360" w:lineRule="auto"/>
              <w:rPr>
                <w:sz w:val="26"/>
                <w:szCs w:val="26"/>
              </w:rPr>
            </w:pPr>
            <w:r w:rsidRPr="00C47168">
              <w:rPr>
                <w:sz w:val="26"/>
                <w:szCs w:val="26"/>
              </w:rPr>
              <w:t xml:space="preserve">Mô tả </w:t>
            </w:r>
          </w:p>
        </w:tc>
        <w:tc>
          <w:tcPr>
            <w:tcW w:w="7542" w:type="dxa"/>
            <w:gridSpan w:val="2"/>
          </w:tcPr>
          <w:p w14:paraId="15FE7B5F" w14:textId="77777777" w:rsidR="00C47168" w:rsidRPr="00C47168" w:rsidRDefault="00C47168" w:rsidP="009A62C7">
            <w:pPr>
              <w:spacing w:line="360" w:lineRule="auto"/>
              <w:rPr>
                <w:sz w:val="26"/>
                <w:szCs w:val="26"/>
              </w:rPr>
            </w:pPr>
            <w:r w:rsidRPr="00C47168">
              <w:rPr>
                <w:sz w:val="26"/>
                <w:szCs w:val="26"/>
              </w:rPr>
              <w:t>Chỉnh sửa thông tin của câu lạc bộ</w:t>
            </w:r>
          </w:p>
        </w:tc>
      </w:tr>
      <w:tr w:rsidR="00C47168" w:rsidRPr="00C47168" w14:paraId="01C8E22D" w14:textId="77777777" w:rsidTr="009A62C7">
        <w:tc>
          <w:tcPr>
            <w:tcW w:w="1569" w:type="dxa"/>
          </w:tcPr>
          <w:p w14:paraId="5D63C978" w14:textId="77777777" w:rsidR="00C47168" w:rsidRPr="00C47168" w:rsidRDefault="00C47168" w:rsidP="009A62C7">
            <w:pPr>
              <w:spacing w:line="360" w:lineRule="auto"/>
              <w:rPr>
                <w:sz w:val="26"/>
                <w:szCs w:val="26"/>
              </w:rPr>
            </w:pPr>
            <w:r w:rsidRPr="00C47168">
              <w:rPr>
                <w:sz w:val="26"/>
                <w:szCs w:val="26"/>
              </w:rPr>
              <w:lastRenderedPageBreak/>
              <w:t>Tác nhân</w:t>
            </w:r>
          </w:p>
        </w:tc>
        <w:tc>
          <w:tcPr>
            <w:tcW w:w="7542" w:type="dxa"/>
            <w:gridSpan w:val="2"/>
          </w:tcPr>
          <w:p w14:paraId="5834EF30" w14:textId="77777777" w:rsidR="00C47168" w:rsidRPr="00C47168" w:rsidRDefault="00C47168" w:rsidP="009A62C7">
            <w:pPr>
              <w:spacing w:line="360" w:lineRule="auto"/>
              <w:rPr>
                <w:sz w:val="26"/>
                <w:szCs w:val="26"/>
              </w:rPr>
            </w:pPr>
            <w:r w:rsidRPr="00C47168">
              <w:rPr>
                <w:sz w:val="26"/>
                <w:szCs w:val="26"/>
              </w:rPr>
              <w:t>Admin</w:t>
            </w:r>
          </w:p>
        </w:tc>
      </w:tr>
      <w:tr w:rsidR="00C47168" w:rsidRPr="00C47168" w14:paraId="00C66C8A" w14:textId="77777777" w:rsidTr="009A62C7">
        <w:tc>
          <w:tcPr>
            <w:tcW w:w="1569" w:type="dxa"/>
          </w:tcPr>
          <w:p w14:paraId="129994BE" w14:textId="77777777" w:rsidR="00C47168" w:rsidRPr="00C47168" w:rsidRDefault="00C47168" w:rsidP="009A62C7">
            <w:pPr>
              <w:spacing w:line="360" w:lineRule="auto"/>
              <w:rPr>
                <w:sz w:val="26"/>
                <w:szCs w:val="26"/>
              </w:rPr>
            </w:pPr>
            <w:r w:rsidRPr="00C47168">
              <w:rPr>
                <w:sz w:val="26"/>
                <w:szCs w:val="26"/>
              </w:rPr>
              <w:t>Sự kiện kích hoạt</w:t>
            </w:r>
          </w:p>
        </w:tc>
        <w:tc>
          <w:tcPr>
            <w:tcW w:w="7542" w:type="dxa"/>
            <w:gridSpan w:val="2"/>
          </w:tcPr>
          <w:p w14:paraId="28EBFFF0" w14:textId="77777777" w:rsidR="00C47168" w:rsidRPr="00C47168" w:rsidRDefault="00C47168" w:rsidP="009A62C7">
            <w:pPr>
              <w:spacing w:line="360" w:lineRule="auto"/>
              <w:rPr>
                <w:sz w:val="26"/>
                <w:szCs w:val="26"/>
              </w:rPr>
            </w:pPr>
            <w:r w:rsidRPr="00C47168">
              <w:rPr>
                <w:sz w:val="26"/>
                <w:szCs w:val="26"/>
              </w:rPr>
              <w:t>Khi nhấn vào mục “Cập nhật câu lạc bộ”</w:t>
            </w:r>
          </w:p>
        </w:tc>
      </w:tr>
      <w:tr w:rsidR="00C47168" w:rsidRPr="00C47168" w14:paraId="324B84BA" w14:textId="77777777" w:rsidTr="009A62C7">
        <w:tc>
          <w:tcPr>
            <w:tcW w:w="1569" w:type="dxa"/>
          </w:tcPr>
          <w:p w14:paraId="573E8F25"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2" w:type="dxa"/>
            <w:gridSpan w:val="2"/>
          </w:tcPr>
          <w:p w14:paraId="1606744F" w14:textId="77777777" w:rsidR="00C47168" w:rsidRPr="00C47168" w:rsidRDefault="00C47168" w:rsidP="009A62C7">
            <w:pPr>
              <w:spacing w:before="240" w:after="240" w:line="360" w:lineRule="auto"/>
              <w:rPr>
                <w:sz w:val="26"/>
                <w:szCs w:val="26"/>
              </w:rPr>
            </w:pPr>
            <w:r w:rsidRPr="00C47168">
              <w:rPr>
                <w:sz w:val="26"/>
                <w:szCs w:val="26"/>
              </w:rPr>
              <w:t>+ Admin đã truy cập vào được website.</w:t>
            </w:r>
          </w:p>
          <w:p w14:paraId="10A8AEED" w14:textId="77777777" w:rsidR="00C47168" w:rsidRPr="00C47168" w:rsidRDefault="00C47168" w:rsidP="009A62C7">
            <w:pPr>
              <w:spacing w:before="240" w:after="240" w:line="360" w:lineRule="auto"/>
              <w:rPr>
                <w:sz w:val="26"/>
                <w:szCs w:val="26"/>
              </w:rPr>
            </w:pPr>
            <w:r w:rsidRPr="00C47168">
              <w:rPr>
                <w:sz w:val="26"/>
                <w:szCs w:val="26"/>
              </w:rPr>
              <w:t>+Admin đã đăng nhập thành công vào hệ thống.</w:t>
            </w:r>
          </w:p>
        </w:tc>
      </w:tr>
      <w:tr w:rsidR="00C47168" w:rsidRPr="00C47168" w14:paraId="6E870620" w14:textId="77777777" w:rsidTr="009A62C7">
        <w:tc>
          <w:tcPr>
            <w:tcW w:w="1569" w:type="dxa"/>
          </w:tcPr>
          <w:p w14:paraId="162FAA1E" w14:textId="77777777" w:rsidR="00C47168" w:rsidRPr="00C47168" w:rsidRDefault="00C47168" w:rsidP="009A62C7">
            <w:pPr>
              <w:spacing w:line="360" w:lineRule="auto"/>
              <w:rPr>
                <w:sz w:val="26"/>
                <w:szCs w:val="26"/>
              </w:rPr>
            </w:pPr>
            <w:r w:rsidRPr="00C47168">
              <w:rPr>
                <w:sz w:val="26"/>
                <w:szCs w:val="26"/>
              </w:rPr>
              <w:t>Kết quả</w:t>
            </w:r>
          </w:p>
        </w:tc>
        <w:tc>
          <w:tcPr>
            <w:tcW w:w="7542" w:type="dxa"/>
            <w:gridSpan w:val="2"/>
            <w:tcBorders>
              <w:bottom w:val="single" w:sz="4" w:space="0" w:color="000000"/>
            </w:tcBorders>
          </w:tcPr>
          <w:p w14:paraId="3D9DEC82" w14:textId="77777777" w:rsidR="00C47168" w:rsidRPr="00C47168" w:rsidRDefault="00C47168" w:rsidP="009A62C7">
            <w:pPr>
              <w:spacing w:line="360" w:lineRule="auto"/>
              <w:rPr>
                <w:sz w:val="26"/>
                <w:szCs w:val="26"/>
              </w:rPr>
            </w:pPr>
            <w:r w:rsidRPr="00C47168">
              <w:rPr>
                <w:sz w:val="26"/>
                <w:szCs w:val="26"/>
              </w:rPr>
              <w:t>“Cập nhật câu lạc bộ” thành công</w:t>
            </w:r>
          </w:p>
        </w:tc>
      </w:tr>
      <w:tr w:rsidR="00C47168" w:rsidRPr="00C47168" w14:paraId="54C55C13" w14:textId="77777777" w:rsidTr="009A62C7">
        <w:tc>
          <w:tcPr>
            <w:tcW w:w="1569" w:type="dxa"/>
            <w:vMerge w:val="restart"/>
          </w:tcPr>
          <w:p w14:paraId="4D02DDBB" w14:textId="77777777" w:rsidR="00C47168" w:rsidRPr="00C47168" w:rsidRDefault="00C47168" w:rsidP="009A62C7">
            <w:pPr>
              <w:spacing w:line="360" w:lineRule="auto"/>
              <w:rPr>
                <w:sz w:val="26"/>
                <w:szCs w:val="26"/>
              </w:rPr>
            </w:pPr>
          </w:p>
          <w:p w14:paraId="02011C30" w14:textId="77777777" w:rsidR="00C47168" w:rsidRPr="00C47168" w:rsidRDefault="00C47168" w:rsidP="009A62C7">
            <w:pPr>
              <w:spacing w:line="360" w:lineRule="auto"/>
              <w:rPr>
                <w:sz w:val="26"/>
                <w:szCs w:val="26"/>
              </w:rPr>
            </w:pPr>
          </w:p>
          <w:p w14:paraId="7FA31B53" w14:textId="77777777" w:rsidR="00C47168" w:rsidRPr="00C47168" w:rsidRDefault="00C47168" w:rsidP="009A62C7">
            <w:pPr>
              <w:spacing w:line="360" w:lineRule="auto"/>
              <w:rPr>
                <w:sz w:val="26"/>
                <w:szCs w:val="26"/>
              </w:rPr>
            </w:pPr>
          </w:p>
          <w:p w14:paraId="2F5C40B5" w14:textId="77777777" w:rsidR="00C47168" w:rsidRPr="00C47168" w:rsidRDefault="00C47168" w:rsidP="009A62C7">
            <w:pPr>
              <w:spacing w:line="360" w:lineRule="auto"/>
              <w:rPr>
                <w:sz w:val="26"/>
                <w:szCs w:val="26"/>
              </w:rPr>
            </w:pPr>
          </w:p>
          <w:p w14:paraId="012B2C69" w14:textId="77777777" w:rsidR="00C47168" w:rsidRPr="00C47168" w:rsidRDefault="00C47168" w:rsidP="009A62C7">
            <w:pPr>
              <w:spacing w:line="360" w:lineRule="auto"/>
              <w:rPr>
                <w:sz w:val="26"/>
                <w:szCs w:val="26"/>
              </w:rPr>
            </w:pPr>
          </w:p>
          <w:p w14:paraId="705364A6" w14:textId="77777777" w:rsidR="00C47168" w:rsidRPr="00C47168" w:rsidRDefault="00C47168" w:rsidP="009A62C7">
            <w:pPr>
              <w:spacing w:line="360" w:lineRule="auto"/>
              <w:rPr>
                <w:sz w:val="26"/>
                <w:szCs w:val="26"/>
              </w:rPr>
            </w:pPr>
          </w:p>
          <w:p w14:paraId="4A493076" w14:textId="77777777" w:rsidR="00C47168" w:rsidRPr="00C47168" w:rsidRDefault="00C47168" w:rsidP="009A62C7">
            <w:pPr>
              <w:spacing w:line="360" w:lineRule="auto"/>
              <w:rPr>
                <w:sz w:val="26"/>
                <w:szCs w:val="26"/>
              </w:rPr>
            </w:pPr>
            <w:r w:rsidRPr="00C47168">
              <w:rPr>
                <w:sz w:val="26"/>
                <w:szCs w:val="26"/>
              </w:rPr>
              <w:t>Luồng</w:t>
            </w:r>
          </w:p>
          <w:p w14:paraId="74D5037E" w14:textId="77777777" w:rsidR="00C47168" w:rsidRPr="00C47168" w:rsidRDefault="00C47168" w:rsidP="009A62C7">
            <w:pPr>
              <w:spacing w:line="360" w:lineRule="auto"/>
              <w:rPr>
                <w:sz w:val="26"/>
                <w:szCs w:val="26"/>
              </w:rPr>
            </w:pPr>
            <w:r w:rsidRPr="00C47168">
              <w:rPr>
                <w:sz w:val="26"/>
                <w:szCs w:val="26"/>
              </w:rPr>
              <w:t>Sự kiện</w:t>
            </w:r>
          </w:p>
        </w:tc>
        <w:tc>
          <w:tcPr>
            <w:tcW w:w="3987" w:type="dxa"/>
          </w:tcPr>
          <w:p w14:paraId="2AF3F6CE" w14:textId="77777777" w:rsidR="00C47168" w:rsidRPr="00C47168" w:rsidRDefault="00C47168" w:rsidP="009A62C7">
            <w:pPr>
              <w:spacing w:line="360" w:lineRule="auto"/>
              <w:jc w:val="center"/>
              <w:rPr>
                <w:b/>
                <w:sz w:val="26"/>
                <w:szCs w:val="26"/>
              </w:rPr>
            </w:pPr>
            <w:r w:rsidRPr="00C47168">
              <w:rPr>
                <w:b/>
                <w:sz w:val="26"/>
                <w:szCs w:val="26"/>
              </w:rPr>
              <w:t>Actor</w:t>
            </w:r>
          </w:p>
        </w:tc>
        <w:tc>
          <w:tcPr>
            <w:tcW w:w="3555" w:type="dxa"/>
          </w:tcPr>
          <w:p w14:paraId="6C500464"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4FDEDA66" w14:textId="77777777" w:rsidTr="009A62C7">
        <w:tc>
          <w:tcPr>
            <w:tcW w:w="1569" w:type="dxa"/>
            <w:vMerge/>
          </w:tcPr>
          <w:p w14:paraId="326A2689" w14:textId="77777777" w:rsidR="00C47168" w:rsidRPr="00C47168" w:rsidRDefault="00C47168" w:rsidP="009A62C7">
            <w:pPr>
              <w:spacing w:line="360" w:lineRule="auto"/>
              <w:rPr>
                <w:sz w:val="26"/>
                <w:szCs w:val="26"/>
              </w:rPr>
            </w:pPr>
          </w:p>
        </w:tc>
        <w:tc>
          <w:tcPr>
            <w:tcW w:w="3987" w:type="dxa"/>
          </w:tcPr>
          <w:p w14:paraId="2D55233F" w14:textId="77777777" w:rsidR="00C47168" w:rsidRPr="00C47168" w:rsidRDefault="00C47168" w:rsidP="00C47168">
            <w:pPr>
              <w:numPr>
                <w:ilvl w:val="0"/>
                <w:numId w:val="25"/>
              </w:numPr>
              <w:spacing w:line="360" w:lineRule="auto"/>
              <w:rPr>
                <w:sz w:val="26"/>
                <w:szCs w:val="26"/>
              </w:rPr>
            </w:pPr>
            <w:r w:rsidRPr="00C47168">
              <w:rPr>
                <w:sz w:val="26"/>
                <w:szCs w:val="26"/>
              </w:rPr>
              <w:t xml:space="preserve"> Admin chọn nút”Quản lý hồ sơ câu lạc bộ”</w:t>
            </w:r>
          </w:p>
        </w:tc>
        <w:tc>
          <w:tcPr>
            <w:tcW w:w="3555" w:type="dxa"/>
          </w:tcPr>
          <w:p w14:paraId="3635FAAF" w14:textId="77777777" w:rsidR="00C47168" w:rsidRPr="00C47168" w:rsidRDefault="00C47168" w:rsidP="009A62C7">
            <w:pPr>
              <w:spacing w:line="360" w:lineRule="auto"/>
              <w:jc w:val="center"/>
              <w:rPr>
                <w:b/>
                <w:sz w:val="26"/>
                <w:szCs w:val="26"/>
              </w:rPr>
            </w:pPr>
          </w:p>
        </w:tc>
      </w:tr>
      <w:tr w:rsidR="00C47168" w:rsidRPr="00C47168" w14:paraId="077F9500" w14:textId="77777777" w:rsidTr="009A62C7">
        <w:tc>
          <w:tcPr>
            <w:tcW w:w="1569" w:type="dxa"/>
            <w:vMerge/>
          </w:tcPr>
          <w:p w14:paraId="336D5831"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7" w:type="dxa"/>
          </w:tcPr>
          <w:p w14:paraId="04DD212D" w14:textId="77777777" w:rsidR="00C47168" w:rsidRPr="00C47168" w:rsidRDefault="00C47168" w:rsidP="00C47168">
            <w:pPr>
              <w:numPr>
                <w:ilvl w:val="0"/>
                <w:numId w:val="25"/>
              </w:numPr>
              <w:pBdr>
                <w:top w:val="nil"/>
                <w:left w:val="nil"/>
                <w:bottom w:val="nil"/>
                <w:right w:val="nil"/>
                <w:between w:val="nil"/>
              </w:pBdr>
              <w:spacing w:line="360" w:lineRule="auto"/>
              <w:rPr>
                <w:color w:val="000000"/>
                <w:sz w:val="26"/>
                <w:szCs w:val="26"/>
              </w:rPr>
            </w:pPr>
            <w:r w:rsidRPr="00C47168">
              <w:rPr>
                <w:color w:val="000000"/>
                <w:sz w:val="26"/>
                <w:szCs w:val="26"/>
              </w:rPr>
              <w:t>Admin chọn mục “Cập nhật câu lạc bộ”</w:t>
            </w:r>
          </w:p>
        </w:tc>
        <w:tc>
          <w:tcPr>
            <w:tcW w:w="3555" w:type="dxa"/>
          </w:tcPr>
          <w:p w14:paraId="324E78DD" w14:textId="77777777" w:rsidR="00C47168" w:rsidRPr="00C47168" w:rsidRDefault="00C47168" w:rsidP="009A62C7">
            <w:pPr>
              <w:spacing w:line="360" w:lineRule="auto"/>
              <w:rPr>
                <w:sz w:val="26"/>
                <w:szCs w:val="26"/>
              </w:rPr>
            </w:pPr>
            <w:r w:rsidRPr="00C47168">
              <w:rPr>
                <w:sz w:val="26"/>
                <w:szCs w:val="26"/>
              </w:rPr>
              <w:t>2.1 Hệ thống hiển thị danh sách câu lạc bộ</w:t>
            </w:r>
          </w:p>
        </w:tc>
      </w:tr>
      <w:tr w:rsidR="00C47168" w:rsidRPr="00C47168" w14:paraId="554C87CE" w14:textId="77777777" w:rsidTr="009A62C7">
        <w:tc>
          <w:tcPr>
            <w:tcW w:w="1569" w:type="dxa"/>
            <w:vMerge/>
          </w:tcPr>
          <w:p w14:paraId="4483C4E4"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0E2538E5" w14:textId="77777777" w:rsidR="00C47168" w:rsidRPr="00C47168" w:rsidRDefault="00C47168" w:rsidP="00C47168">
            <w:pPr>
              <w:numPr>
                <w:ilvl w:val="0"/>
                <w:numId w:val="25"/>
              </w:numPr>
              <w:pBdr>
                <w:top w:val="nil"/>
                <w:left w:val="nil"/>
                <w:bottom w:val="nil"/>
                <w:right w:val="nil"/>
                <w:between w:val="nil"/>
              </w:pBdr>
              <w:spacing w:line="360" w:lineRule="auto"/>
              <w:rPr>
                <w:sz w:val="26"/>
                <w:szCs w:val="26"/>
              </w:rPr>
            </w:pPr>
            <w:r w:rsidRPr="00C47168">
              <w:rPr>
                <w:color w:val="000000"/>
                <w:sz w:val="26"/>
                <w:szCs w:val="26"/>
              </w:rPr>
              <w:t xml:space="preserve">Admin chọn </w:t>
            </w:r>
            <w:r w:rsidRPr="00C47168">
              <w:rPr>
                <w:sz w:val="26"/>
                <w:szCs w:val="26"/>
              </w:rPr>
              <w:t>“Cập nhật câu lạc bộ”</w:t>
            </w:r>
          </w:p>
        </w:tc>
        <w:tc>
          <w:tcPr>
            <w:tcW w:w="3555" w:type="dxa"/>
          </w:tcPr>
          <w:p w14:paraId="45046968" w14:textId="77777777" w:rsidR="00C47168" w:rsidRPr="00C47168" w:rsidRDefault="00C47168" w:rsidP="009A62C7">
            <w:pPr>
              <w:spacing w:line="360" w:lineRule="auto"/>
              <w:rPr>
                <w:sz w:val="26"/>
                <w:szCs w:val="26"/>
              </w:rPr>
            </w:pPr>
            <w:r w:rsidRPr="00C47168">
              <w:rPr>
                <w:sz w:val="26"/>
                <w:szCs w:val="26"/>
              </w:rPr>
              <w:t>3.1 Hệ thống hiển thị form cập nhật câu lạc bộ</w:t>
            </w:r>
          </w:p>
        </w:tc>
      </w:tr>
      <w:tr w:rsidR="00C47168" w:rsidRPr="00C47168" w14:paraId="719B8126" w14:textId="77777777" w:rsidTr="009A62C7">
        <w:tc>
          <w:tcPr>
            <w:tcW w:w="1569" w:type="dxa"/>
            <w:vMerge/>
          </w:tcPr>
          <w:p w14:paraId="7402DF8C"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2D46E569" w14:textId="77777777" w:rsidR="00C47168" w:rsidRPr="00C47168" w:rsidRDefault="00C47168" w:rsidP="00C47168">
            <w:pPr>
              <w:numPr>
                <w:ilvl w:val="0"/>
                <w:numId w:val="25"/>
              </w:numPr>
              <w:pBdr>
                <w:top w:val="nil"/>
                <w:left w:val="nil"/>
                <w:bottom w:val="nil"/>
                <w:right w:val="nil"/>
                <w:between w:val="nil"/>
              </w:pBdr>
              <w:spacing w:line="360" w:lineRule="auto"/>
              <w:rPr>
                <w:sz w:val="26"/>
                <w:szCs w:val="26"/>
              </w:rPr>
            </w:pPr>
            <w:r w:rsidRPr="00C47168">
              <w:rPr>
                <w:color w:val="000000"/>
                <w:sz w:val="26"/>
                <w:szCs w:val="26"/>
              </w:rPr>
              <w:t>Admin nh</w:t>
            </w:r>
            <w:r w:rsidRPr="00C47168">
              <w:rPr>
                <w:sz w:val="26"/>
                <w:szCs w:val="26"/>
              </w:rPr>
              <w:t>ập thông tin câu lạc bộ cần nhập và</w:t>
            </w:r>
            <w:r w:rsidRPr="00C47168">
              <w:rPr>
                <w:color w:val="000000"/>
                <w:sz w:val="26"/>
                <w:szCs w:val="26"/>
              </w:rPr>
              <w:t xml:space="preserve"> nhấn nút “</w:t>
            </w:r>
            <w:r w:rsidRPr="00C47168">
              <w:rPr>
                <w:sz w:val="26"/>
                <w:szCs w:val="26"/>
              </w:rPr>
              <w:t>C</w:t>
            </w:r>
            <w:r w:rsidRPr="00C47168">
              <w:rPr>
                <w:color w:val="000000"/>
                <w:sz w:val="26"/>
                <w:szCs w:val="26"/>
              </w:rPr>
              <w:t xml:space="preserve">ập </w:t>
            </w:r>
            <w:r w:rsidRPr="00C47168">
              <w:rPr>
                <w:sz w:val="26"/>
                <w:szCs w:val="26"/>
              </w:rPr>
              <w:t>nhật</w:t>
            </w:r>
            <w:r w:rsidRPr="00C47168">
              <w:rPr>
                <w:color w:val="000000"/>
                <w:sz w:val="26"/>
                <w:szCs w:val="26"/>
              </w:rPr>
              <w:t xml:space="preserve"> c</w:t>
            </w:r>
            <w:r w:rsidRPr="00C47168">
              <w:rPr>
                <w:sz w:val="26"/>
                <w:szCs w:val="26"/>
              </w:rPr>
              <w:t>âu lạc bộ</w:t>
            </w:r>
            <w:r w:rsidRPr="00C47168">
              <w:rPr>
                <w:color w:val="000000"/>
                <w:sz w:val="26"/>
                <w:szCs w:val="26"/>
              </w:rPr>
              <w:t>”</w:t>
            </w:r>
          </w:p>
        </w:tc>
        <w:tc>
          <w:tcPr>
            <w:tcW w:w="3555" w:type="dxa"/>
          </w:tcPr>
          <w:p w14:paraId="13DBC82F" w14:textId="77777777" w:rsidR="00C47168" w:rsidRPr="00C47168" w:rsidRDefault="00C47168" w:rsidP="009A62C7">
            <w:pPr>
              <w:spacing w:line="360" w:lineRule="auto"/>
              <w:rPr>
                <w:sz w:val="26"/>
                <w:szCs w:val="26"/>
              </w:rPr>
            </w:pPr>
            <w:r w:rsidRPr="00C47168">
              <w:rPr>
                <w:sz w:val="26"/>
                <w:szCs w:val="26"/>
              </w:rPr>
              <w:t>4.1 Hệ thống hiển thị “Cập nhật thành công”</w:t>
            </w:r>
          </w:p>
        </w:tc>
      </w:tr>
      <w:tr w:rsidR="00C47168" w:rsidRPr="00C47168" w14:paraId="2B617C49" w14:textId="77777777" w:rsidTr="009A62C7">
        <w:tc>
          <w:tcPr>
            <w:tcW w:w="1569" w:type="dxa"/>
          </w:tcPr>
          <w:p w14:paraId="75B672FB" w14:textId="77777777" w:rsidR="00C47168" w:rsidRPr="00C47168" w:rsidRDefault="00C47168" w:rsidP="009A62C7">
            <w:pPr>
              <w:spacing w:line="360" w:lineRule="auto"/>
              <w:rPr>
                <w:sz w:val="26"/>
                <w:szCs w:val="26"/>
              </w:rPr>
            </w:pPr>
            <w:r w:rsidRPr="00C47168">
              <w:rPr>
                <w:sz w:val="26"/>
                <w:szCs w:val="26"/>
              </w:rPr>
              <w:t>Ngoại lệ</w:t>
            </w:r>
          </w:p>
        </w:tc>
        <w:tc>
          <w:tcPr>
            <w:tcW w:w="7542" w:type="dxa"/>
            <w:gridSpan w:val="2"/>
          </w:tcPr>
          <w:p w14:paraId="736601D7" w14:textId="77777777" w:rsidR="00C47168" w:rsidRPr="00C47168" w:rsidRDefault="00C47168" w:rsidP="009A62C7">
            <w:pPr>
              <w:spacing w:line="360" w:lineRule="auto"/>
              <w:rPr>
                <w:sz w:val="26"/>
                <w:szCs w:val="26"/>
              </w:rPr>
            </w:pPr>
            <w:r w:rsidRPr="00C47168">
              <w:rPr>
                <w:sz w:val="26"/>
                <w:szCs w:val="26"/>
              </w:rPr>
              <w:t>Không</w:t>
            </w:r>
          </w:p>
        </w:tc>
      </w:tr>
    </w:tbl>
    <w:p w14:paraId="55E9B4A4" w14:textId="77777777" w:rsidR="00C47168" w:rsidRPr="00C47168" w:rsidRDefault="00C47168" w:rsidP="00C47168">
      <w:pPr>
        <w:spacing w:line="360" w:lineRule="auto"/>
        <w:jc w:val="center"/>
        <w:rPr>
          <w:b/>
          <w:sz w:val="26"/>
          <w:szCs w:val="26"/>
        </w:rPr>
      </w:pPr>
    </w:p>
    <w:p w14:paraId="01C3D34B" w14:textId="2C3CE6A7" w:rsidR="00C47168" w:rsidRPr="00C47168" w:rsidRDefault="00C47168" w:rsidP="00C47168">
      <w:pPr>
        <w:jc w:val="center"/>
        <w:rPr>
          <w:sz w:val="26"/>
          <w:szCs w:val="26"/>
        </w:rPr>
      </w:pPr>
    </w:p>
    <w:p w14:paraId="733C268F" w14:textId="6CEDB299" w:rsidR="00586137" w:rsidRPr="00586137" w:rsidRDefault="00586137" w:rsidP="00586137">
      <w:pPr>
        <w:pStyle w:val="Caption"/>
        <w:keepNext/>
        <w:rPr>
          <w:lang w:val="vi-VN"/>
        </w:rPr>
      </w:pPr>
      <w:bookmarkStart w:id="43" w:name="_Toc150521924"/>
      <w:r>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11</w:t>
      </w:r>
      <w:r w:rsidR="00E54097">
        <w:fldChar w:fldCharType="end"/>
      </w:r>
      <w:r>
        <w:rPr>
          <w:lang w:val="vi-VN"/>
        </w:rPr>
        <w:t xml:space="preserve"> </w:t>
      </w:r>
      <w:r w:rsidRPr="00C47168">
        <w:t>Đặc tả Usecase Xoá câu lạc bộ</w:t>
      </w:r>
      <w:bookmarkEnd w:id="43"/>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7"/>
        <w:gridCol w:w="3555"/>
      </w:tblGrid>
      <w:tr w:rsidR="00C47168" w:rsidRPr="00C47168" w14:paraId="4C40D6C3" w14:textId="77777777" w:rsidTr="009A62C7">
        <w:tc>
          <w:tcPr>
            <w:tcW w:w="1569" w:type="dxa"/>
          </w:tcPr>
          <w:p w14:paraId="508DA44F" w14:textId="77777777" w:rsidR="00C47168" w:rsidRPr="00C47168" w:rsidRDefault="00C47168" w:rsidP="009A62C7">
            <w:pPr>
              <w:spacing w:line="360" w:lineRule="auto"/>
              <w:rPr>
                <w:sz w:val="26"/>
                <w:szCs w:val="26"/>
              </w:rPr>
            </w:pPr>
            <w:r w:rsidRPr="00C47168">
              <w:rPr>
                <w:sz w:val="26"/>
                <w:szCs w:val="26"/>
              </w:rPr>
              <w:t>Mã Use Case</w:t>
            </w:r>
          </w:p>
        </w:tc>
        <w:tc>
          <w:tcPr>
            <w:tcW w:w="7542" w:type="dxa"/>
            <w:gridSpan w:val="2"/>
          </w:tcPr>
          <w:p w14:paraId="64E55027" w14:textId="77777777" w:rsidR="00C47168" w:rsidRPr="00C47168" w:rsidRDefault="00C47168" w:rsidP="009A62C7">
            <w:pPr>
              <w:spacing w:line="360" w:lineRule="auto"/>
              <w:rPr>
                <w:sz w:val="26"/>
                <w:szCs w:val="26"/>
              </w:rPr>
            </w:pPr>
            <w:r w:rsidRPr="00C47168">
              <w:rPr>
                <w:sz w:val="26"/>
                <w:szCs w:val="26"/>
              </w:rPr>
              <w:t>UC12</w:t>
            </w:r>
          </w:p>
        </w:tc>
      </w:tr>
      <w:tr w:rsidR="00C47168" w:rsidRPr="00C47168" w14:paraId="7C3B5DF4" w14:textId="77777777" w:rsidTr="009A62C7">
        <w:tc>
          <w:tcPr>
            <w:tcW w:w="1569" w:type="dxa"/>
          </w:tcPr>
          <w:p w14:paraId="6E7BD493" w14:textId="77777777" w:rsidR="00C47168" w:rsidRPr="00C47168" w:rsidRDefault="00C47168" w:rsidP="009A62C7">
            <w:pPr>
              <w:spacing w:line="360" w:lineRule="auto"/>
              <w:rPr>
                <w:sz w:val="26"/>
                <w:szCs w:val="26"/>
              </w:rPr>
            </w:pPr>
            <w:r w:rsidRPr="00C47168">
              <w:rPr>
                <w:sz w:val="26"/>
                <w:szCs w:val="26"/>
              </w:rPr>
              <w:t>Use case</w:t>
            </w:r>
          </w:p>
        </w:tc>
        <w:tc>
          <w:tcPr>
            <w:tcW w:w="7542" w:type="dxa"/>
            <w:gridSpan w:val="2"/>
          </w:tcPr>
          <w:p w14:paraId="1F96EE29" w14:textId="77777777" w:rsidR="00C47168" w:rsidRPr="00C47168" w:rsidRDefault="00C47168" w:rsidP="009A62C7">
            <w:pPr>
              <w:spacing w:line="360" w:lineRule="auto"/>
              <w:rPr>
                <w:sz w:val="26"/>
                <w:szCs w:val="26"/>
              </w:rPr>
            </w:pPr>
            <w:r w:rsidRPr="00C47168">
              <w:rPr>
                <w:sz w:val="26"/>
                <w:szCs w:val="26"/>
              </w:rPr>
              <w:t>Xóa câu lạc bộ</w:t>
            </w:r>
          </w:p>
        </w:tc>
      </w:tr>
      <w:tr w:rsidR="00C47168" w:rsidRPr="00C47168" w14:paraId="52E3E55F" w14:textId="77777777" w:rsidTr="009A62C7">
        <w:tc>
          <w:tcPr>
            <w:tcW w:w="1569" w:type="dxa"/>
          </w:tcPr>
          <w:p w14:paraId="0C90494A" w14:textId="77777777" w:rsidR="00C47168" w:rsidRPr="00C47168" w:rsidRDefault="00C47168" w:rsidP="009A62C7">
            <w:pPr>
              <w:spacing w:line="360" w:lineRule="auto"/>
              <w:rPr>
                <w:sz w:val="26"/>
                <w:szCs w:val="26"/>
              </w:rPr>
            </w:pPr>
            <w:r w:rsidRPr="00C47168">
              <w:rPr>
                <w:sz w:val="26"/>
                <w:szCs w:val="26"/>
              </w:rPr>
              <w:t>Ngữ cảnh</w:t>
            </w:r>
          </w:p>
        </w:tc>
        <w:tc>
          <w:tcPr>
            <w:tcW w:w="7542" w:type="dxa"/>
            <w:gridSpan w:val="2"/>
          </w:tcPr>
          <w:p w14:paraId="165841E0" w14:textId="77777777" w:rsidR="00C47168" w:rsidRPr="00C47168" w:rsidRDefault="00C47168" w:rsidP="009A62C7">
            <w:pPr>
              <w:spacing w:line="360" w:lineRule="auto"/>
              <w:rPr>
                <w:sz w:val="26"/>
                <w:szCs w:val="26"/>
              </w:rPr>
            </w:pPr>
            <w:r w:rsidRPr="00C47168">
              <w:rPr>
                <w:sz w:val="26"/>
                <w:szCs w:val="26"/>
              </w:rPr>
              <w:t>Xóa câu lạc bộ</w:t>
            </w:r>
          </w:p>
        </w:tc>
      </w:tr>
      <w:tr w:rsidR="00C47168" w:rsidRPr="00C47168" w14:paraId="76C3AE63" w14:textId="77777777" w:rsidTr="009A62C7">
        <w:tc>
          <w:tcPr>
            <w:tcW w:w="1569" w:type="dxa"/>
          </w:tcPr>
          <w:p w14:paraId="0BE353CB" w14:textId="77777777" w:rsidR="00C47168" w:rsidRPr="00C47168" w:rsidRDefault="00C47168" w:rsidP="009A62C7">
            <w:pPr>
              <w:spacing w:line="360" w:lineRule="auto"/>
              <w:rPr>
                <w:sz w:val="26"/>
                <w:szCs w:val="26"/>
              </w:rPr>
            </w:pPr>
            <w:r w:rsidRPr="00C47168">
              <w:rPr>
                <w:sz w:val="26"/>
                <w:szCs w:val="26"/>
              </w:rPr>
              <w:t xml:space="preserve">Mô tả </w:t>
            </w:r>
          </w:p>
        </w:tc>
        <w:tc>
          <w:tcPr>
            <w:tcW w:w="7542" w:type="dxa"/>
            <w:gridSpan w:val="2"/>
          </w:tcPr>
          <w:p w14:paraId="2B1243E7" w14:textId="77777777" w:rsidR="00C47168" w:rsidRPr="00C47168" w:rsidRDefault="00C47168" w:rsidP="009A62C7">
            <w:pPr>
              <w:spacing w:line="360" w:lineRule="auto"/>
              <w:rPr>
                <w:sz w:val="26"/>
                <w:szCs w:val="26"/>
              </w:rPr>
            </w:pPr>
            <w:r w:rsidRPr="00C47168">
              <w:rPr>
                <w:sz w:val="26"/>
                <w:szCs w:val="26"/>
              </w:rPr>
              <w:t>Xóa thông tin câu lạc bộ ra khỏi hệ thống</w:t>
            </w:r>
          </w:p>
        </w:tc>
      </w:tr>
      <w:tr w:rsidR="00C47168" w:rsidRPr="00C47168" w14:paraId="12AC3D8A" w14:textId="77777777" w:rsidTr="009A62C7">
        <w:tc>
          <w:tcPr>
            <w:tcW w:w="1569" w:type="dxa"/>
          </w:tcPr>
          <w:p w14:paraId="4C05F204" w14:textId="77777777" w:rsidR="00C47168" w:rsidRPr="00C47168" w:rsidRDefault="00C47168" w:rsidP="009A62C7">
            <w:pPr>
              <w:spacing w:line="360" w:lineRule="auto"/>
              <w:rPr>
                <w:sz w:val="26"/>
                <w:szCs w:val="26"/>
              </w:rPr>
            </w:pPr>
            <w:r w:rsidRPr="00C47168">
              <w:rPr>
                <w:sz w:val="26"/>
                <w:szCs w:val="26"/>
              </w:rPr>
              <w:lastRenderedPageBreak/>
              <w:t>Tác nhân</w:t>
            </w:r>
          </w:p>
        </w:tc>
        <w:tc>
          <w:tcPr>
            <w:tcW w:w="7542" w:type="dxa"/>
            <w:gridSpan w:val="2"/>
          </w:tcPr>
          <w:p w14:paraId="1B226C95" w14:textId="77777777" w:rsidR="00C47168" w:rsidRPr="00C47168" w:rsidRDefault="00C47168" w:rsidP="009A62C7">
            <w:pPr>
              <w:spacing w:line="360" w:lineRule="auto"/>
              <w:rPr>
                <w:sz w:val="26"/>
                <w:szCs w:val="26"/>
              </w:rPr>
            </w:pPr>
            <w:r w:rsidRPr="00C47168">
              <w:rPr>
                <w:sz w:val="26"/>
                <w:szCs w:val="26"/>
              </w:rPr>
              <w:t>Admin</w:t>
            </w:r>
          </w:p>
        </w:tc>
      </w:tr>
      <w:tr w:rsidR="00C47168" w:rsidRPr="00C47168" w14:paraId="39F74534" w14:textId="77777777" w:rsidTr="009A62C7">
        <w:tc>
          <w:tcPr>
            <w:tcW w:w="1569" w:type="dxa"/>
          </w:tcPr>
          <w:p w14:paraId="74C18D74" w14:textId="77777777" w:rsidR="00C47168" w:rsidRPr="00C47168" w:rsidRDefault="00C47168" w:rsidP="009A62C7">
            <w:pPr>
              <w:spacing w:line="360" w:lineRule="auto"/>
              <w:rPr>
                <w:sz w:val="26"/>
                <w:szCs w:val="26"/>
              </w:rPr>
            </w:pPr>
            <w:r w:rsidRPr="00C47168">
              <w:rPr>
                <w:sz w:val="26"/>
                <w:szCs w:val="26"/>
              </w:rPr>
              <w:t>Sự kiện kích hoạt</w:t>
            </w:r>
          </w:p>
        </w:tc>
        <w:tc>
          <w:tcPr>
            <w:tcW w:w="7542" w:type="dxa"/>
            <w:gridSpan w:val="2"/>
          </w:tcPr>
          <w:p w14:paraId="405C8F6E" w14:textId="77777777" w:rsidR="00C47168" w:rsidRPr="00C47168" w:rsidRDefault="00C47168" w:rsidP="009A62C7">
            <w:pPr>
              <w:spacing w:line="360" w:lineRule="auto"/>
              <w:rPr>
                <w:sz w:val="26"/>
                <w:szCs w:val="26"/>
              </w:rPr>
            </w:pPr>
            <w:r w:rsidRPr="00C47168">
              <w:rPr>
                <w:sz w:val="26"/>
                <w:szCs w:val="26"/>
              </w:rPr>
              <w:t>Xóa câu lạc bộ</w:t>
            </w:r>
          </w:p>
        </w:tc>
      </w:tr>
      <w:tr w:rsidR="00C47168" w:rsidRPr="00C47168" w14:paraId="6B78D759" w14:textId="77777777" w:rsidTr="009A62C7">
        <w:tc>
          <w:tcPr>
            <w:tcW w:w="1569" w:type="dxa"/>
          </w:tcPr>
          <w:p w14:paraId="5E26B85A"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2" w:type="dxa"/>
            <w:gridSpan w:val="2"/>
          </w:tcPr>
          <w:p w14:paraId="0E7B3415" w14:textId="77777777" w:rsidR="00C47168" w:rsidRPr="00C47168" w:rsidRDefault="00C47168" w:rsidP="009A62C7">
            <w:pPr>
              <w:spacing w:before="240" w:after="240" w:line="360" w:lineRule="auto"/>
              <w:rPr>
                <w:sz w:val="26"/>
                <w:szCs w:val="26"/>
              </w:rPr>
            </w:pPr>
            <w:r w:rsidRPr="00C47168">
              <w:rPr>
                <w:sz w:val="26"/>
                <w:szCs w:val="26"/>
              </w:rPr>
              <w:t>+ Admin đã truy cập vào được website.</w:t>
            </w:r>
          </w:p>
          <w:p w14:paraId="2789C5E0" w14:textId="77777777" w:rsidR="00C47168" w:rsidRPr="00C47168" w:rsidRDefault="00C47168" w:rsidP="009A62C7">
            <w:pPr>
              <w:spacing w:before="240" w:after="240" w:line="360" w:lineRule="auto"/>
              <w:rPr>
                <w:sz w:val="26"/>
                <w:szCs w:val="26"/>
              </w:rPr>
            </w:pPr>
            <w:r w:rsidRPr="00C47168">
              <w:rPr>
                <w:sz w:val="26"/>
                <w:szCs w:val="26"/>
              </w:rPr>
              <w:t>+Admin đã đăng nhập thành công vào hệ thống.</w:t>
            </w:r>
          </w:p>
        </w:tc>
      </w:tr>
      <w:tr w:rsidR="00C47168" w:rsidRPr="00C47168" w14:paraId="1345BCA8" w14:textId="77777777" w:rsidTr="009A62C7">
        <w:tc>
          <w:tcPr>
            <w:tcW w:w="1569" w:type="dxa"/>
          </w:tcPr>
          <w:p w14:paraId="15EA5B49" w14:textId="77777777" w:rsidR="00C47168" w:rsidRPr="00C47168" w:rsidRDefault="00C47168" w:rsidP="009A62C7">
            <w:pPr>
              <w:spacing w:line="360" w:lineRule="auto"/>
              <w:rPr>
                <w:sz w:val="26"/>
                <w:szCs w:val="26"/>
              </w:rPr>
            </w:pPr>
            <w:r w:rsidRPr="00C47168">
              <w:rPr>
                <w:sz w:val="26"/>
                <w:szCs w:val="26"/>
              </w:rPr>
              <w:t>Kết quả</w:t>
            </w:r>
          </w:p>
        </w:tc>
        <w:tc>
          <w:tcPr>
            <w:tcW w:w="7542" w:type="dxa"/>
            <w:gridSpan w:val="2"/>
            <w:tcBorders>
              <w:bottom w:val="single" w:sz="4" w:space="0" w:color="000000"/>
            </w:tcBorders>
          </w:tcPr>
          <w:p w14:paraId="5ABCAD00" w14:textId="77777777" w:rsidR="00C47168" w:rsidRPr="00C47168" w:rsidRDefault="00C47168" w:rsidP="009A62C7">
            <w:pPr>
              <w:spacing w:line="360" w:lineRule="auto"/>
              <w:rPr>
                <w:sz w:val="26"/>
                <w:szCs w:val="26"/>
              </w:rPr>
            </w:pPr>
            <w:r w:rsidRPr="00C47168">
              <w:rPr>
                <w:sz w:val="26"/>
                <w:szCs w:val="26"/>
              </w:rPr>
              <w:t>Xóa câu lạc bộ thành công</w:t>
            </w:r>
          </w:p>
        </w:tc>
      </w:tr>
      <w:tr w:rsidR="00C47168" w:rsidRPr="00C47168" w14:paraId="6D953AE8" w14:textId="77777777" w:rsidTr="009A62C7">
        <w:tc>
          <w:tcPr>
            <w:tcW w:w="1569" w:type="dxa"/>
            <w:vMerge w:val="restart"/>
          </w:tcPr>
          <w:p w14:paraId="756342D5" w14:textId="77777777" w:rsidR="00C47168" w:rsidRPr="00C47168" w:rsidRDefault="00C47168" w:rsidP="009A62C7">
            <w:pPr>
              <w:spacing w:line="360" w:lineRule="auto"/>
              <w:rPr>
                <w:sz w:val="26"/>
                <w:szCs w:val="26"/>
              </w:rPr>
            </w:pPr>
          </w:p>
          <w:p w14:paraId="7C07E25B" w14:textId="77777777" w:rsidR="00C47168" w:rsidRPr="00C47168" w:rsidRDefault="00C47168" w:rsidP="009A62C7">
            <w:pPr>
              <w:spacing w:line="360" w:lineRule="auto"/>
              <w:rPr>
                <w:sz w:val="26"/>
                <w:szCs w:val="26"/>
              </w:rPr>
            </w:pPr>
          </w:p>
          <w:p w14:paraId="5583BC5C" w14:textId="77777777" w:rsidR="00C47168" w:rsidRPr="00C47168" w:rsidRDefault="00C47168" w:rsidP="009A62C7">
            <w:pPr>
              <w:spacing w:line="360" w:lineRule="auto"/>
              <w:rPr>
                <w:sz w:val="26"/>
                <w:szCs w:val="26"/>
              </w:rPr>
            </w:pPr>
          </w:p>
          <w:p w14:paraId="39DE06A4" w14:textId="77777777" w:rsidR="00C47168" w:rsidRPr="00C47168" w:rsidRDefault="00C47168" w:rsidP="009A62C7">
            <w:pPr>
              <w:spacing w:line="360" w:lineRule="auto"/>
              <w:rPr>
                <w:sz w:val="26"/>
                <w:szCs w:val="26"/>
              </w:rPr>
            </w:pPr>
          </w:p>
          <w:p w14:paraId="15B186AA" w14:textId="77777777" w:rsidR="00C47168" w:rsidRPr="00C47168" w:rsidRDefault="00C47168" w:rsidP="009A62C7">
            <w:pPr>
              <w:spacing w:line="360" w:lineRule="auto"/>
              <w:rPr>
                <w:sz w:val="26"/>
                <w:szCs w:val="26"/>
              </w:rPr>
            </w:pPr>
          </w:p>
          <w:p w14:paraId="5687ED5D" w14:textId="77777777" w:rsidR="00C47168" w:rsidRPr="00C47168" w:rsidRDefault="00C47168" w:rsidP="009A62C7">
            <w:pPr>
              <w:spacing w:line="360" w:lineRule="auto"/>
              <w:rPr>
                <w:sz w:val="26"/>
                <w:szCs w:val="26"/>
              </w:rPr>
            </w:pPr>
          </w:p>
          <w:p w14:paraId="37A9FF2C" w14:textId="77777777" w:rsidR="00C47168" w:rsidRPr="00C47168" w:rsidRDefault="00C47168" w:rsidP="009A62C7">
            <w:pPr>
              <w:spacing w:line="360" w:lineRule="auto"/>
              <w:rPr>
                <w:sz w:val="26"/>
                <w:szCs w:val="26"/>
              </w:rPr>
            </w:pPr>
            <w:r w:rsidRPr="00C47168">
              <w:rPr>
                <w:sz w:val="26"/>
                <w:szCs w:val="26"/>
              </w:rPr>
              <w:t>Luồng</w:t>
            </w:r>
          </w:p>
          <w:p w14:paraId="0FAF1487" w14:textId="77777777" w:rsidR="00C47168" w:rsidRPr="00C47168" w:rsidRDefault="00C47168" w:rsidP="009A62C7">
            <w:pPr>
              <w:spacing w:line="360" w:lineRule="auto"/>
              <w:rPr>
                <w:sz w:val="26"/>
                <w:szCs w:val="26"/>
              </w:rPr>
            </w:pPr>
            <w:r w:rsidRPr="00C47168">
              <w:rPr>
                <w:sz w:val="26"/>
                <w:szCs w:val="26"/>
              </w:rPr>
              <w:t>Sự kiện</w:t>
            </w:r>
          </w:p>
        </w:tc>
        <w:tc>
          <w:tcPr>
            <w:tcW w:w="3987" w:type="dxa"/>
          </w:tcPr>
          <w:p w14:paraId="4AB334D7" w14:textId="77777777" w:rsidR="00C47168" w:rsidRPr="00C47168" w:rsidRDefault="00C47168" w:rsidP="009A62C7">
            <w:pPr>
              <w:spacing w:line="360" w:lineRule="auto"/>
              <w:jc w:val="center"/>
              <w:rPr>
                <w:b/>
                <w:sz w:val="26"/>
                <w:szCs w:val="26"/>
              </w:rPr>
            </w:pPr>
            <w:r w:rsidRPr="00C47168">
              <w:rPr>
                <w:b/>
                <w:sz w:val="26"/>
                <w:szCs w:val="26"/>
              </w:rPr>
              <w:t>Actor</w:t>
            </w:r>
          </w:p>
        </w:tc>
        <w:tc>
          <w:tcPr>
            <w:tcW w:w="3555" w:type="dxa"/>
          </w:tcPr>
          <w:p w14:paraId="57FF05FA"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2141B5EA" w14:textId="77777777" w:rsidTr="009A62C7">
        <w:tc>
          <w:tcPr>
            <w:tcW w:w="1569" w:type="dxa"/>
            <w:vMerge/>
          </w:tcPr>
          <w:p w14:paraId="1101D67D"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7" w:type="dxa"/>
          </w:tcPr>
          <w:p w14:paraId="0E8E24CC" w14:textId="77777777" w:rsidR="00C47168" w:rsidRPr="00C47168" w:rsidRDefault="00C47168" w:rsidP="00C47168">
            <w:pPr>
              <w:numPr>
                <w:ilvl w:val="0"/>
                <w:numId w:val="32"/>
              </w:numPr>
              <w:pBdr>
                <w:top w:val="nil"/>
                <w:left w:val="nil"/>
                <w:bottom w:val="nil"/>
                <w:right w:val="nil"/>
                <w:between w:val="nil"/>
              </w:pBdr>
              <w:spacing w:line="360" w:lineRule="auto"/>
              <w:rPr>
                <w:sz w:val="26"/>
                <w:szCs w:val="26"/>
              </w:rPr>
            </w:pPr>
            <w:r w:rsidRPr="00C47168">
              <w:rPr>
                <w:color w:val="000000"/>
                <w:sz w:val="26"/>
                <w:szCs w:val="26"/>
              </w:rPr>
              <w:t>Admin chọn mục “</w:t>
            </w:r>
            <w:r w:rsidRPr="00C47168">
              <w:rPr>
                <w:sz w:val="26"/>
                <w:szCs w:val="26"/>
              </w:rPr>
              <w:t xml:space="preserve">Quản lý hồ sơ </w:t>
            </w:r>
            <w:r w:rsidRPr="00C47168">
              <w:rPr>
                <w:color w:val="000000"/>
                <w:sz w:val="26"/>
                <w:szCs w:val="26"/>
              </w:rPr>
              <w:t>câu lạc bộ”</w:t>
            </w:r>
          </w:p>
        </w:tc>
        <w:tc>
          <w:tcPr>
            <w:tcW w:w="3555" w:type="dxa"/>
          </w:tcPr>
          <w:p w14:paraId="7E26601A" w14:textId="77777777" w:rsidR="00C47168" w:rsidRPr="00C47168" w:rsidRDefault="00C47168" w:rsidP="009A62C7">
            <w:pPr>
              <w:spacing w:line="360" w:lineRule="auto"/>
              <w:rPr>
                <w:sz w:val="26"/>
                <w:szCs w:val="26"/>
              </w:rPr>
            </w:pPr>
          </w:p>
        </w:tc>
      </w:tr>
      <w:tr w:rsidR="00C47168" w:rsidRPr="00C47168" w14:paraId="68A819EF" w14:textId="77777777" w:rsidTr="009A62C7">
        <w:tc>
          <w:tcPr>
            <w:tcW w:w="1569" w:type="dxa"/>
            <w:vMerge/>
          </w:tcPr>
          <w:p w14:paraId="70EC9E35"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407E4D0B" w14:textId="77777777" w:rsidR="00C47168" w:rsidRPr="00C47168" w:rsidRDefault="00C47168" w:rsidP="00C47168">
            <w:pPr>
              <w:numPr>
                <w:ilvl w:val="0"/>
                <w:numId w:val="32"/>
              </w:numPr>
              <w:pBdr>
                <w:top w:val="nil"/>
                <w:left w:val="nil"/>
                <w:bottom w:val="nil"/>
                <w:right w:val="nil"/>
                <w:between w:val="nil"/>
              </w:pBdr>
              <w:spacing w:line="360" w:lineRule="auto"/>
              <w:rPr>
                <w:sz w:val="26"/>
                <w:szCs w:val="26"/>
              </w:rPr>
            </w:pPr>
            <w:r w:rsidRPr="00C47168">
              <w:rPr>
                <w:color w:val="000000"/>
                <w:sz w:val="26"/>
                <w:szCs w:val="26"/>
              </w:rPr>
              <w:t xml:space="preserve">Admin chọn </w:t>
            </w:r>
            <w:r w:rsidRPr="00C47168">
              <w:rPr>
                <w:sz w:val="26"/>
                <w:szCs w:val="26"/>
              </w:rPr>
              <w:t>nút “Xoá câu lạc bộ”</w:t>
            </w:r>
          </w:p>
        </w:tc>
        <w:tc>
          <w:tcPr>
            <w:tcW w:w="3555" w:type="dxa"/>
          </w:tcPr>
          <w:p w14:paraId="485E6727" w14:textId="77777777" w:rsidR="00C47168" w:rsidRPr="00C47168" w:rsidRDefault="00C47168" w:rsidP="009A62C7">
            <w:pPr>
              <w:spacing w:line="360" w:lineRule="auto"/>
              <w:rPr>
                <w:sz w:val="26"/>
                <w:szCs w:val="26"/>
              </w:rPr>
            </w:pPr>
            <w:r w:rsidRPr="00C47168">
              <w:rPr>
                <w:sz w:val="26"/>
                <w:szCs w:val="26"/>
              </w:rPr>
              <w:t>2.1 Hệ thống hiển thị danh sách câu lạc bộ</w:t>
            </w:r>
          </w:p>
        </w:tc>
      </w:tr>
      <w:tr w:rsidR="00C47168" w:rsidRPr="00C47168" w14:paraId="43B7ACED" w14:textId="77777777" w:rsidTr="009A62C7">
        <w:tc>
          <w:tcPr>
            <w:tcW w:w="1569" w:type="dxa"/>
            <w:vMerge/>
          </w:tcPr>
          <w:p w14:paraId="13F7CCB4"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2474D7EE" w14:textId="77777777" w:rsidR="00C47168" w:rsidRPr="00C47168" w:rsidRDefault="00C47168" w:rsidP="00C47168">
            <w:pPr>
              <w:numPr>
                <w:ilvl w:val="0"/>
                <w:numId w:val="32"/>
              </w:numPr>
              <w:spacing w:line="360" w:lineRule="auto"/>
              <w:rPr>
                <w:sz w:val="26"/>
                <w:szCs w:val="26"/>
              </w:rPr>
            </w:pPr>
            <w:r w:rsidRPr="00C47168">
              <w:rPr>
                <w:sz w:val="26"/>
                <w:szCs w:val="26"/>
              </w:rPr>
              <w:t xml:space="preserve">  Admin chọn “Xoá câu lạc bộ”</w:t>
            </w:r>
          </w:p>
        </w:tc>
        <w:tc>
          <w:tcPr>
            <w:tcW w:w="3555" w:type="dxa"/>
          </w:tcPr>
          <w:p w14:paraId="318C8454" w14:textId="77777777" w:rsidR="00C47168" w:rsidRPr="00C47168" w:rsidRDefault="00C47168" w:rsidP="009A62C7">
            <w:pPr>
              <w:spacing w:line="360" w:lineRule="auto"/>
              <w:rPr>
                <w:sz w:val="26"/>
                <w:szCs w:val="26"/>
              </w:rPr>
            </w:pPr>
            <w:r w:rsidRPr="00C47168">
              <w:rPr>
                <w:sz w:val="26"/>
                <w:szCs w:val="26"/>
              </w:rPr>
              <w:t xml:space="preserve">3.1. Hệ thống hiển thị cảnh báo cân nhắc trước khi xoá </w:t>
            </w:r>
          </w:p>
          <w:p w14:paraId="76BD4D33" w14:textId="77777777" w:rsidR="00C47168" w:rsidRPr="00C47168" w:rsidRDefault="00C47168" w:rsidP="009A62C7">
            <w:pPr>
              <w:spacing w:line="360" w:lineRule="auto"/>
              <w:rPr>
                <w:sz w:val="26"/>
                <w:szCs w:val="26"/>
              </w:rPr>
            </w:pPr>
            <w:r w:rsidRPr="00C47168">
              <w:rPr>
                <w:sz w:val="26"/>
                <w:szCs w:val="26"/>
              </w:rPr>
              <w:t>3.1.a Hệ thống thực hiện xoá kết quả và hiển thị “Xoá thành công”</w:t>
            </w:r>
          </w:p>
          <w:p w14:paraId="574790B1" w14:textId="77777777" w:rsidR="00C47168" w:rsidRPr="00C47168" w:rsidRDefault="00C47168" w:rsidP="009A62C7">
            <w:pPr>
              <w:spacing w:line="360" w:lineRule="auto"/>
              <w:rPr>
                <w:sz w:val="26"/>
                <w:szCs w:val="26"/>
              </w:rPr>
            </w:pPr>
          </w:p>
          <w:p w14:paraId="6F86B72E" w14:textId="77777777" w:rsidR="00C47168" w:rsidRPr="00C47168" w:rsidRDefault="00C47168" w:rsidP="009A62C7">
            <w:pPr>
              <w:spacing w:line="360" w:lineRule="auto"/>
              <w:rPr>
                <w:sz w:val="26"/>
                <w:szCs w:val="26"/>
              </w:rPr>
            </w:pPr>
            <w:r w:rsidRPr="00C47168">
              <w:rPr>
                <w:sz w:val="26"/>
                <w:szCs w:val="26"/>
              </w:rPr>
              <w:t>3.1.b Hệ thống trở lại hiển thị danh sách kết quả nếu thao tác không thành công.</w:t>
            </w:r>
          </w:p>
          <w:p w14:paraId="1E2E5A99" w14:textId="77777777" w:rsidR="00C47168" w:rsidRPr="00C47168" w:rsidRDefault="00C47168" w:rsidP="009A62C7">
            <w:pPr>
              <w:spacing w:line="360" w:lineRule="auto"/>
              <w:rPr>
                <w:sz w:val="26"/>
                <w:szCs w:val="26"/>
              </w:rPr>
            </w:pPr>
          </w:p>
          <w:p w14:paraId="73564EDC" w14:textId="77777777" w:rsidR="00C47168" w:rsidRPr="00C47168" w:rsidRDefault="00C47168" w:rsidP="009A62C7">
            <w:pPr>
              <w:spacing w:line="360" w:lineRule="auto"/>
              <w:rPr>
                <w:sz w:val="26"/>
                <w:szCs w:val="26"/>
              </w:rPr>
            </w:pPr>
          </w:p>
          <w:p w14:paraId="511C3F5D" w14:textId="77777777" w:rsidR="00C47168" w:rsidRPr="00C47168" w:rsidRDefault="00C47168" w:rsidP="009A62C7">
            <w:pPr>
              <w:spacing w:line="360" w:lineRule="auto"/>
              <w:rPr>
                <w:sz w:val="26"/>
                <w:szCs w:val="26"/>
              </w:rPr>
            </w:pPr>
          </w:p>
        </w:tc>
      </w:tr>
      <w:tr w:rsidR="00C47168" w:rsidRPr="00C47168" w14:paraId="7CB1DB9C" w14:textId="77777777" w:rsidTr="009A62C7">
        <w:tc>
          <w:tcPr>
            <w:tcW w:w="1569" w:type="dxa"/>
          </w:tcPr>
          <w:p w14:paraId="7871C747" w14:textId="77777777" w:rsidR="00C47168" w:rsidRPr="00C47168" w:rsidRDefault="00C47168" w:rsidP="009A62C7">
            <w:pPr>
              <w:spacing w:line="360" w:lineRule="auto"/>
              <w:rPr>
                <w:sz w:val="26"/>
                <w:szCs w:val="26"/>
              </w:rPr>
            </w:pPr>
            <w:r w:rsidRPr="00C47168">
              <w:rPr>
                <w:sz w:val="26"/>
                <w:szCs w:val="26"/>
              </w:rPr>
              <w:t>Ngoại lệ</w:t>
            </w:r>
          </w:p>
        </w:tc>
        <w:tc>
          <w:tcPr>
            <w:tcW w:w="7542" w:type="dxa"/>
            <w:gridSpan w:val="2"/>
          </w:tcPr>
          <w:p w14:paraId="3FF6DE10" w14:textId="77777777" w:rsidR="00C47168" w:rsidRPr="00C47168" w:rsidRDefault="00C47168" w:rsidP="009A62C7">
            <w:pPr>
              <w:spacing w:line="360" w:lineRule="auto"/>
              <w:rPr>
                <w:sz w:val="26"/>
                <w:szCs w:val="26"/>
              </w:rPr>
            </w:pPr>
            <w:r w:rsidRPr="00C47168">
              <w:rPr>
                <w:sz w:val="26"/>
                <w:szCs w:val="26"/>
              </w:rPr>
              <w:t>Không</w:t>
            </w:r>
          </w:p>
        </w:tc>
      </w:tr>
    </w:tbl>
    <w:p w14:paraId="373D64A4" w14:textId="102AAC96" w:rsidR="00C47168" w:rsidRPr="00C47168" w:rsidRDefault="00C47168" w:rsidP="00C47168">
      <w:pPr>
        <w:rPr>
          <w:sz w:val="26"/>
          <w:szCs w:val="26"/>
        </w:rPr>
      </w:pPr>
      <w:bookmarkStart w:id="44" w:name="_2et92p0" w:colFirst="0" w:colLast="0"/>
      <w:bookmarkEnd w:id="44"/>
    </w:p>
    <w:p w14:paraId="656B7144" w14:textId="61944407" w:rsidR="009408F4" w:rsidRPr="009408F4" w:rsidRDefault="009408F4" w:rsidP="009408F4">
      <w:pPr>
        <w:pStyle w:val="Caption"/>
        <w:keepNext/>
        <w:rPr>
          <w:lang w:val="vi-VN"/>
        </w:rPr>
      </w:pPr>
      <w:bookmarkStart w:id="45" w:name="_Toc150521925"/>
      <w:r>
        <w:lastRenderedPageBreak/>
        <w:t xml:space="preserve">Bảng </w:t>
      </w:r>
      <w:r w:rsidR="00E54097">
        <w:fldChar w:fldCharType="begin"/>
      </w:r>
      <w:r w:rsidR="00E54097">
        <w:instrText xml:space="preserve"> STYLEREF 1 \s </w:instrText>
      </w:r>
      <w:r w:rsidR="00E54097">
        <w:fldChar w:fldCharType="separate"/>
      </w:r>
      <w:r w:rsidR="00E54097">
        <w:rPr>
          <w:noProof/>
        </w:rPr>
        <w:t>0</w:t>
      </w:r>
      <w:r w:rsidR="00E54097">
        <w:fldChar w:fldCharType="end"/>
      </w:r>
      <w:r w:rsidR="00E54097">
        <w:t>.</w:t>
      </w:r>
      <w:r w:rsidR="00E54097">
        <w:fldChar w:fldCharType="begin"/>
      </w:r>
      <w:r w:rsidR="00E54097">
        <w:instrText xml:space="preserve"> SEQ Bảng \* ARABIC \s 1 </w:instrText>
      </w:r>
      <w:r w:rsidR="00E54097">
        <w:fldChar w:fldCharType="separate"/>
      </w:r>
      <w:r w:rsidR="00E54097">
        <w:rPr>
          <w:noProof/>
        </w:rPr>
        <w:t>12</w:t>
      </w:r>
      <w:r w:rsidR="00E54097">
        <w:fldChar w:fldCharType="end"/>
      </w:r>
      <w:r>
        <w:rPr>
          <w:lang w:val="vi-VN"/>
        </w:rPr>
        <w:t xml:space="preserve"> Đặc tả usecase Thêm mùa giải</w:t>
      </w:r>
      <w:bookmarkEnd w:id="45"/>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7"/>
        <w:gridCol w:w="3555"/>
      </w:tblGrid>
      <w:tr w:rsidR="00C47168" w:rsidRPr="00C47168" w14:paraId="47831D54" w14:textId="77777777" w:rsidTr="009A62C7">
        <w:tc>
          <w:tcPr>
            <w:tcW w:w="1569" w:type="dxa"/>
          </w:tcPr>
          <w:p w14:paraId="494AA9D1" w14:textId="77777777" w:rsidR="00C47168" w:rsidRPr="00C47168" w:rsidRDefault="00C47168" w:rsidP="009A62C7">
            <w:pPr>
              <w:spacing w:line="360" w:lineRule="auto"/>
              <w:rPr>
                <w:sz w:val="26"/>
                <w:szCs w:val="26"/>
              </w:rPr>
            </w:pPr>
            <w:r w:rsidRPr="00C47168">
              <w:rPr>
                <w:sz w:val="26"/>
                <w:szCs w:val="26"/>
              </w:rPr>
              <w:t>Mã Use Case</w:t>
            </w:r>
          </w:p>
        </w:tc>
        <w:tc>
          <w:tcPr>
            <w:tcW w:w="7542" w:type="dxa"/>
            <w:gridSpan w:val="2"/>
          </w:tcPr>
          <w:p w14:paraId="50618048" w14:textId="77777777" w:rsidR="00C47168" w:rsidRPr="00C47168" w:rsidRDefault="00C47168" w:rsidP="009A62C7">
            <w:pPr>
              <w:spacing w:line="360" w:lineRule="auto"/>
              <w:rPr>
                <w:sz w:val="26"/>
                <w:szCs w:val="26"/>
              </w:rPr>
            </w:pPr>
            <w:r w:rsidRPr="00C47168">
              <w:rPr>
                <w:sz w:val="26"/>
                <w:szCs w:val="26"/>
              </w:rPr>
              <w:t>UC13</w:t>
            </w:r>
          </w:p>
        </w:tc>
      </w:tr>
      <w:tr w:rsidR="00C47168" w:rsidRPr="00C47168" w14:paraId="29814589" w14:textId="77777777" w:rsidTr="009A62C7">
        <w:tc>
          <w:tcPr>
            <w:tcW w:w="1569" w:type="dxa"/>
          </w:tcPr>
          <w:p w14:paraId="0C08EAD2" w14:textId="77777777" w:rsidR="00C47168" w:rsidRPr="00C47168" w:rsidRDefault="00C47168" w:rsidP="009A62C7">
            <w:pPr>
              <w:spacing w:line="360" w:lineRule="auto"/>
              <w:rPr>
                <w:sz w:val="26"/>
                <w:szCs w:val="26"/>
              </w:rPr>
            </w:pPr>
            <w:r w:rsidRPr="00C47168">
              <w:rPr>
                <w:sz w:val="26"/>
                <w:szCs w:val="26"/>
              </w:rPr>
              <w:t>Use case</w:t>
            </w:r>
          </w:p>
        </w:tc>
        <w:tc>
          <w:tcPr>
            <w:tcW w:w="7542" w:type="dxa"/>
            <w:gridSpan w:val="2"/>
          </w:tcPr>
          <w:p w14:paraId="4D2542D2" w14:textId="77777777" w:rsidR="00C47168" w:rsidRPr="00C47168" w:rsidRDefault="00C47168" w:rsidP="009A62C7">
            <w:pPr>
              <w:spacing w:line="360" w:lineRule="auto"/>
              <w:rPr>
                <w:sz w:val="26"/>
                <w:szCs w:val="26"/>
              </w:rPr>
            </w:pPr>
            <w:r w:rsidRPr="00C47168">
              <w:rPr>
                <w:sz w:val="26"/>
                <w:szCs w:val="26"/>
              </w:rPr>
              <w:t>Thêm mùa giải</w:t>
            </w:r>
          </w:p>
        </w:tc>
      </w:tr>
      <w:tr w:rsidR="00C47168" w:rsidRPr="00C47168" w14:paraId="5224EE67" w14:textId="77777777" w:rsidTr="009A62C7">
        <w:tc>
          <w:tcPr>
            <w:tcW w:w="1569" w:type="dxa"/>
          </w:tcPr>
          <w:p w14:paraId="5F556B0A" w14:textId="77777777" w:rsidR="00C47168" w:rsidRPr="00C47168" w:rsidRDefault="00C47168" w:rsidP="009A62C7">
            <w:pPr>
              <w:spacing w:line="360" w:lineRule="auto"/>
              <w:rPr>
                <w:sz w:val="26"/>
                <w:szCs w:val="26"/>
              </w:rPr>
            </w:pPr>
            <w:r w:rsidRPr="00C47168">
              <w:rPr>
                <w:sz w:val="26"/>
                <w:szCs w:val="26"/>
              </w:rPr>
              <w:t>Ngữ cảnh</w:t>
            </w:r>
          </w:p>
        </w:tc>
        <w:tc>
          <w:tcPr>
            <w:tcW w:w="7542" w:type="dxa"/>
            <w:gridSpan w:val="2"/>
          </w:tcPr>
          <w:p w14:paraId="6AF84967" w14:textId="77777777" w:rsidR="00C47168" w:rsidRPr="00C47168" w:rsidRDefault="00C47168" w:rsidP="009A62C7">
            <w:pPr>
              <w:spacing w:line="360" w:lineRule="auto"/>
              <w:rPr>
                <w:sz w:val="26"/>
                <w:szCs w:val="26"/>
              </w:rPr>
            </w:pPr>
            <w:r w:rsidRPr="00C47168">
              <w:rPr>
                <w:sz w:val="26"/>
                <w:szCs w:val="26"/>
              </w:rPr>
              <w:t>Thêm mùa giải</w:t>
            </w:r>
          </w:p>
        </w:tc>
      </w:tr>
      <w:tr w:rsidR="00C47168" w:rsidRPr="00C47168" w14:paraId="51513A06" w14:textId="77777777" w:rsidTr="009A62C7">
        <w:tc>
          <w:tcPr>
            <w:tcW w:w="1569" w:type="dxa"/>
          </w:tcPr>
          <w:p w14:paraId="6DDAB42A" w14:textId="77777777" w:rsidR="00C47168" w:rsidRPr="00C47168" w:rsidRDefault="00C47168" w:rsidP="009A62C7">
            <w:pPr>
              <w:spacing w:line="360" w:lineRule="auto"/>
              <w:rPr>
                <w:sz w:val="26"/>
                <w:szCs w:val="26"/>
              </w:rPr>
            </w:pPr>
            <w:r w:rsidRPr="00C47168">
              <w:rPr>
                <w:sz w:val="26"/>
                <w:szCs w:val="26"/>
              </w:rPr>
              <w:t xml:space="preserve">Mô tả </w:t>
            </w:r>
          </w:p>
        </w:tc>
        <w:tc>
          <w:tcPr>
            <w:tcW w:w="7542" w:type="dxa"/>
            <w:gridSpan w:val="2"/>
          </w:tcPr>
          <w:p w14:paraId="7A3EABC9" w14:textId="77777777" w:rsidR="00C47168" w:rsidRPr="00C47168" w:rsidRDefault="00C47168" w:rsidP="009A62C7">
            <w:pPr>
              <w:spacing w:line="360" w:lineRule="auto"/>
              <w:rPr>
                <w:sz w:val="26"/>
                <w:szCs w:val="26"/>
              </w:rPr>
            </w:pPr>
            <w:r w:rsidRPr="00C47168">
              <w:rPr>
                <w:sz w:val="26"/>
                <w:szCs w:val="26"/>
              </w:rPr>
              <w:t>Tạo mới thông tin về mùa giải sắp tới</w:t>
            </w:r>
          </w:p>
        </w:tc>
      </w:tr>
      <w:tr w:rsidR="00C47168" w:rsidRPr="00C47168" w14:paraId="0FEFD941" w14:textId="77777777" w:rsidTr="009A62C7">
        <w:tc>
          <w:tcPr>
            <w:tcW w:w="1569" w:type="dxa"/>
          </w:tcPr>
          <w:p w14:paraId="342BE9B2" w14:textId="77777777" w:rsidR="00C47168" w:rsidRPr="00C47168" w:rsidRDefault="00C47168" w:rsidP="009A62C7">
            <w:pPr>
              <w:spacing w:line="360" w:lineRule="auto"/>
              <w:rPr>
                <w:sz w:val="26"/>
                <w:szCs w:val="26"/>
              </w:rPr>
            </w:pPr>
            <w:r w:rsidRPr="00C47168">
              <w:rPr>
                <w:sz w:val="26"/>
                <w:szCs w:val="26"/>
              </w:rPr>
              <w:t>Tác nhân</w:t>
            </w:r>
          </w:p>
        </w:tc>
        <w:tc>
          <w:tcPr>
            <w:tcW w:w="7542" w:type="dxa"/>
            <w:gridSpan w:val="2"/>
          </w:tcPr>
          <w:p w14:paraId="13B132A0" w14:textId="77777777" w:rsidR="00C47168" w:rsidRPr="00C47168" w:rsidRDefault="00C47168" w:rsidP="009A62C7">
            <w:pPr>
              <w:spacing w:line="360" w:lineRule="auto"/>
              <w:rPr>
                <w:sz w:val="26"/>
                <w:szCs w:val="26"/>
              </w:rPr>
            </w:pPr>
            <w:r w:rsidRPr="00C47168">
              <w:rPr>
                <w:sz w:val="26"/>
                <w:szCs w:val="26"/>
              </w:rPr>
              <w:t>Admin</w:t>
            </w:r>
          </w:p>
        </w:tc>
      </w:tr>
      <w:tr w:rsidR="00C47168" w:rsidRPr="00C47168" w14:paraId="3AC9A625" w14:textId="77777777" w:rsidTr="009A62C7">
        <w:tc>
          <w:tcPr>
            <w:tcW w:w="1569" w:type="dxa"/>
          </w:tcPr>
          <w:p w14:paraId="7F6E3DC5" w14:textId="77777777" w:rsidR="00C47168" w:rsidRPr="00C47168" w:rsidRDefault="00C47168" w:rsidP="009A62C7">
            <w:pPr>
              <w:spacing w:line="360" w:lineRule="auto"/>
              <w:rPr>
                <w:sz w:val="26"/>
                <w:szCs w:val="26"/>
              </w:rPr>
            </w:pPr>
            <w:r w:rsidRPr="00C47168">
              <w:rPr>
                <w:sz w:val="26"/>
                <w:szCs w:val="26"/>
              </w:rPr>
              <w:t>Sự kiện kích hoạt</w:t>
            </w:r>
          </w:p>
        </w:tc>
        <w:tc>
          <w:tcPr>
            <w:tcW w:w="7542" w:type="dxa"/>
            <w:gridSpan w:val="2"/>
          </w:tcPr>
          <w:p w14:paraId="4344A062" w14:textId="77777777" w:rsidR="00C47168" w:rsidRPr="00C47168" w:rsidRDefault="00C47168" w:rsidP="009A62C7">
            <w:pPr>
              <w:spacing w:line="360" w:lineRule="auto"/>
              <w:rPr>
                <w:sz w:val="26"/>
                <w:szCs w:val="26"/>
              </w:rPr>
            </w:pPr>
            <w:r w:rsidRPr="00C47168">
              <w:rPr>
                <w:sz w:val="26"/>
                <w:szCs w:val="26"/>
              </w:rPr>
              <w:t>Khi nhấn vào mục “Thêm mùa giải”</w:t>
            </w:r>
          </w:p>
        </w:tc>
      </w:tr>
      <w:tr w:rsidR="00C47168" w:rsidRPr="00C47168" w14:paraId="1D1F16B8" w14:textId="77777777" w:rsidTr="009A62C7">
        <w:tc>
          <w:tcPr>
            <w:tcW w:w="1569" w:type="dxa"/>
          </w:tcPr>
          <w:p w14:paraId="64F7AB69"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2" w:type="dxa"/>
            <w:gridSpan w:val="2"/>
          </w:tcPr>
          <w:p w14:paraId="0C77D069" w14:textId="77777777" w:rsidR="00C47168" w:rsidRPr="00C47168" w:rsidRDefault="00C47168" w:rsidP="009A62C7">
            <w:pPr>
              <w:spacing w:before="240" w:after="240" w:line="360" w:lineRule="auto"/>
              <w:rPr>
                <w:sz w:val="26"/>
                <w:szCs w:val="26"/>
              </w:rPr>
            </w:pPr>
            <w:r w:rsidRPr="00C47168">
              <w:rPr>
                <w:sz w:val="26"/>
                <w:szCs w:val="26"/>
              </w:rPr>
              <w:t>+ Admin đã truy cập vào được website.</w:t>
            </w:r>
          </w:p>
          <w:p w14:paraId="6B8309E2" w14:textId="77777777" w:rsidR="00C47168" w:rsidRPr="00C47168" w:rsidRDefault="00C47168" w:rsidP="009A62C7">
            <w:pPr>
              <w:spacing w:before="240" w:after="240" w:line="360" w:lineRule="auto"/>
              <w:rPr>
                <w:sz w:val="26"/>
                <w:szCs w:val="26"/>
              </w:rPr>
            </w:pPr>
            <w:r w:rsidRPr="00C47168">
              <w:rPr>
                <w:sz w:val="26"/>
                <w:szCs w:val="26"/>
              </w:rPr>
              <w:t>+Admin đã đăng nhập thành công vào hệ thống.</w:t>
            </w:r>
          </w:p>
        </w:tc>
      </w:tr>
      <w:tr w:rsidR="00C47168" w:rsidRPr="00C47168" w14:paraId="40D9A3F3" w14:textId="77777777" w:rsidTr="009A62C7">
        <w:tc>
          <w:tcPr>
            <w:tcW w:w="1569" w:type="dxa"/>
          </w:tcPr>
          <w:p w14:paraId="4CB74ECF" w14:textId="77777777" w:rsidR="00C47168" w:rsidRPr="00C47168" w:rsidRDefault="00C47168" w:rsidP="009A62C7">
            <w:pPr>
              <w:spacing w:line="360" w:lineRule="auto"/>
              <w:rPr>
                <w:sz w:val="26"/>
                <w:szCs w:val="26"/>
              </w:rPr>
            </w:pPr>
            <w:r w:rsidRPr="00C47168">
              <w:rPr>
                <w:sz w:val="26"/>
                <w:szCs w:val="26"/>
              </w:rPr>
              <w:t>Kết quả</w:t>
            </w:r>
          </w:p>
        </w:tc>
        <w:tc>
          <w:tcPr>
            <w:tcW w:w="7542" w:type="dxa"/>
            <w:gridSpan w:val="2"/>
            <w:tcBorders>
              <w:bottom w:val="single" w:sz="4" w:space="0" w:color="000000"/>
            </w:tcBorders>
          </w:tcPr>
          <w:p w14:paraId="2F573D5B" w14:textId="77777777" w:rsidR="00C47168" w:rsidRPr="00C47168" w:rsidRDefault="00C47168" w:rsidP="009A62C7">
            <w:pPr>
              <w:spacing w:line="360" w:lineRule="auto"/>
              <w:rPr>
                <w:sz w:val="26"/>
                <w:szCs w:val="26"/>
              </w:rPr>
            </w:pPr>
            <w:r w:rsidRPr="00C47168">
              <w:rPr>
                <w:sz w:val="26"/>
                <w:szCs w:val="26"/>
              </w:rPr>
              <w:t>Thêm mùa giải thành công</w:t>
            </w:r>
          </w:p>
        </w:tc>
      </w:tr>
      <w:tr w:rsidR="00C47168" w:rsidRPr="00C47168" w14:paraId="6E1B53FC" w14:textId="77777777" w:rsidTr="009A62C7">
        <w:trPr>
          <w:trHeight w:val="260"/>
        </w:trPr>
        <w:tc>
          <w:tcPr>
            <w:tcW w:w="1569" w:type="dxa"/>
            <w:vMerge w:val="restart"/>
          </w:tcPr>
          <w:p w14:paraId="78737D96" w14:textId="77777777" w:rsidR="00C47168" w:rsidRPr="00C47168" w:rsidRDefault="00C47168" w:rsidP="009A62C7">
            <w:pPr>
              <w:spacing w:line="360" w:lineRule="auto"/>
              <w:rPr>
                <w:sz w:val="26"/>
                <w:szCs w:val="26"/>
              </w:rPr>
            </w:pPr>
          </w:p>
          <w:p w14:paraId="01A5DB4F" w14:textId="77777777" w:rsidR="00C47168" w:rsidRPr="00C47168" w:rsidRDefault="00C47168" w:rsidP="009A62C7">
            <w:pPr>
              <w:spacing w:line="360" w:lineRule="auto"/>
              <w:rPr>
                <w:sz w:val="26"/>
                <w:szCs w:val="26"/>
              </w:rPr>
            </w:pPr>
          </w:p>
          <w:p w14:paraId="52DB03E5" w14:textId="77777777" w:rsidR="00C47168" w:rsidRPr="00C47168" w:rsidRDefault="00C47168" w:rsidP="009A62C7">
            <w:pPr>
              <w:spacing w:line="360" w:lineRule="auto"/>
              <w:rPr>
                <w:sz w:val="26"/>
                <w:szCs w:val="26"/>
              </w:rPr>
            </w:pPr>
            <w:r w:rsidRPr="00C47168">
              <w:rPr>
                <w:sz w:val="26"/>
                <w:szCs w:val="26"/>
              </w:rPr>
              <w:t>Luồng</w:t>
            </w:r>
          </w:p>
          <w:p w14:paraId="373149C0" w14:textId="77777777" w:rsidR="00C47168" w:rsidRPr="00C47168" w:rsidRDefault="00C47168" w:rsidP="009A62C7">
            <w:pPr>
              <w:spacing w:line="360" w:lineRule="auto"/>
              <w:rPr>
                <w:sz w:val="26"/>
                <w:szCs w:val="26"/>
              </w:rPr>
            </w:pPr>
            <w:r w:rsidRPr="00C47168">
              <w:rPr>
                <w:sz w:val="26"/>
                <w:szCs w:val="26"/>
              </w:rPr>
              <w:t>Sự kiện</w:t>
            </w:r>
          </w:p>
        </w:tc>
        <w:tc>
          <w:tcPr>
            <w:tcW w:w="3987" w:type="dxa"/>
          </w:tcPr>
          <w:p w14:paraId="78E71CB8" w14:textId="77777777" w:rsidR="00C47168" w:rsidRPr="00C47168" w:rsidRDefault="00C47168" w:rsidP="009A62C7">
            <w:pPr>
              <w:spacing w:line="360" w:lineRule="auto"/>
              <w:jc w:val="center"/>
              <w:rPr>
                <w:b/>
                <w:sz w:val="26"/>
                <w:szCs w:val="26"/>
              </w:rPr>
            </w:pPr>
            <w:r w:rsidRPr="00C47168">
              <w:rPr>
                <w:b/>
                <w:sz w:val="26"/>
                <w:szCs w:val="26"/>
              </w:rPr>
              <w:t>Actor</w:t>
            </w:r>
          </w:p>
        </w:tc>
        <w:tc>
          <w:tcPr>
            <w:tcW w:w="3555" w:type="dxa"/>
          </w:tcPr>
          <w:p w14:paraId="5545B41B"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29B15225" w14:textId="77777777" w:rsidTr="009A62C7">
        <w:trPr>
          <w:trHeight w:val="260"/>
        </w:trPr>
        <w:tc>
          <w:tcPr>
            <w:tcW w:w="1569" w:type="dxa"/>
            <w:vMerge/>
          </w:tcPr>
          <w:p w14:paraId="2971E522" w14:textId="77777777" w:rsidR="00C47168" w:rsidRPr="00C47168" w:rsidRDefault="00C47168" w:rsidP="009A62C7">
            <w:pPr>
              <w:widowControl w:val="0"/>
              <w:pBdr>
                <w:top w:val="nil"/>
                <w:left w:val="nil"/>
                <w:bottom w:val="nil"/>
                <w:right w:val="nil"/>
                <w:between w:val="nil"/>
              </w:pBdr>
              <w:rPr>
                <w:b/>
                <w:sz w:val="26"/>
                <w:szCs w:val="26"/>
              </w:rPr>
            </w:pPr>
          </w:p>
        </w:tc>
        <w:tc>
          <w:tcPr>
            <w:tcW w:w="3987" w:type="dxa"/>
          </w:tcPr>
          <w:p w14:paraId="11700320" w14:textId="77777777" w:rsidR="00C47168" w:rsidRPr="00C47168" w:rsidRDefault="00C47168" w:rsidP="00C47168">
            <w:pPr>
              <w:numPr>
                <w:ilvl w:val="0"/>
                <w:numId w:val="26"/>
              </w:numPr>
              <w:pBdr>
                <w:top w:val="nil"/>
                <w:left w:val="nil"/>
                <w:bottom w:val="nil"/>
                <w:right w:val="nil"/>
                <w:between w:val="nil"/>
              </w:pBdr>
              <w:spacing w:line="360" w:lineRule="auto"/>
              <w:rPr>
                <w:sz w:val="26"/>
                <w:szCs w:val="26"/>
              </w:rPr>
            </w:pPr>
            <w:r w:rsidRPr="00C47168">
              <w:rPr>
                <w:color w:val="000000"/>
                <w:sz w:val="26"/>
                <w:szCs w:val="26"/>
              </w:rPr>
              <w:t>Admin chọn mục “</w:t>
            </w:r>
            <w:r w:rsidRPr="00C47168">
              <w:rPr>
                <w:sz w:val="26"/>
                <w:szCs w:val="26"/>
              </w:rPr>
              <w:t>Quản lý hồ sơ mùa giải</w:t>
            </w:r>
            <w:r w:rsidRPr="00C47168">
              <w:rPr>
                <w:color w:val="000000"/>
                <w:sz w:val="26"/>
                <w:szCs w:val="26"/>
              </w:rPr>
              <w:t>”</w:t>
            </w:r>
          </w:p>
        </w:tc>
        <w:tc>
          <w:tcPr>
            <w:tcW w:w="3555" w:type="dxa"/>
          </w:tcPr>
          <w:p w14:paraId="113497D4" w14:textId="77777777" w:rsidR="00C47168" w:rsidRPr="00C47168" w:rsidRDefault="00C47168" w:rsidP="009A62C7">
            <w:pPr>
              <w:spacing w:line="360" w:lineRule="auto"/>
              <w:rPr>
                <w:sz w:val="26"/>
                <w:szCs w:val="26"/>
              </w:rPr>
            </w:pPr>
          </w:p>
        </w:tc>
      </w:tr>
      <w:tr w:rsidR="00C47168" w:rsidRPr="00C47168" w14:paraId="0A220614" w14:textId="77777777" w:rsidTr="009A62C7">
        <w:trPr>
          <w:trHeight w:val="260"/>
        </w:trPr>
        <w:tc>
          <w:tcPr>
            <w:tcW w:w="1569" w:type="dxa"/>
            <w:vMerge/>
          </w:tcPr>
          <w:p w14:paraId="12A91CC7" w14:textId="77777777" w:rsidR="00C47168" w:rsidRPr="00C47168" w:rsidRDefault="00C47168" w:rsidP="009A62C7">
            <w:pPr>
              <w:widowControl w:val="0"/>
              <w:pBdr>
                <w:top w:val="nil"/>
                <w:left w:val="nil"/>
                <w:bottom w:val="nil"/>
                <w:right w:val="nil"/>
                <w:between w:val="nil"/>
              </w:pBdr>
              <w:rPr>
                <w:sz w:val="26"/>
                <w:szCs w:val="26"/>
              </w:rPr>
            </w:pPr>
          </w:p>
        </w:tc>
        <w:tc>
          <w:tcPr>
            <w:tcW w:w="3987" w:type="dxa"/>
          </w:tcPr>
          <w:p w14:paraId="7CC1AEC5" w14:textId="77777777" w:rsidR="00C47168" w:rsidRPr="00C47168" w:rsidRDefault="00C47168" w:rsidP="00C47168">
            <w:pPr>
              <w:numPr>
                <w:ilvl w:val="0"/>
                <w:numId w:val="26"/>
              </w:numPr>
              <w:pBdr>
                <w:top w:val="nil"/>
                <w:left w:val="nil"/>
                <w:bottom w:val="nil"/>
                <w:right w:val="nil"/>
                <w:between w:val="nil"/>
              </w:pBdr>
              <w:spacing w:line="360" w:lineRule="auto"/>
              <w:rPr>
                <w:color w:val="000000"/>
                <w:sz w:val="26"/>
                <w:szCs w:val="26"/>
              </w:rPr>
            </w:pPr>
            <w:r w:rsidRPr="00C47168">
              <w:rPr>
                <w:color w:val="000000"/>
                <w:sz w:val="26"/>
                <w:szCs w:val="26"/>
              </w:rPr>
              <w:t>Admin chọn mục “Thêm mùa giải”</w:t>
            </w:r>
          </w:p>
        </w:tc>
        <w:tc>
          <w:tcPr>
            <w:tcW w:w="3555" w:type="dxa"/>
          </w:tcPr>
          <w:p w14:paraId="2D5AA96A" w14:textId="77777777" w:rsidR="00C47168" w:rsidRPr="00C47168" w:rsidRDefault="00C47168" w:rsidP="009A62C7">
            <w:pPr>
              <w:spacing w:line="360" w:lineRule="auto"/>
              <w:rPr>
                <w:sz w:val="26"/>
                <w:szCs w:val="26"/>
              </w:rPr>
            </w:pPr>
            <w:r w:rsidRPr="00C47168">
              <w:rPr>
                <w:sz w:val="26"/>
                <w:szCs w:val="26"/>
              </w:rPr>
              <w:t>2.1 Hệ thống hiển thị danh sách mùa giải</w:t>
            </w:r>
          </w:p>
        </w:tc>
      </w:tr>
      <w:tr w:rsidR="00C47168" w:rsidRPr="00C47168" w14:paraId="648A1D0B" w14:textId="77777777" w:rsidTr="009A62C7">
        <w:trPr>
          <w:trHeight w:val="260"/>
        </w:trPr>
        <w:tc>
          <w:tcPr>
            <w:tcW w:w="1569" w:type="dxa"/>
            <w:vMerge/>
          </w:tcPr>
          <w:p w14:paraId="564FD414" w14:textId="77777777" w:rsidR="00C47168" w:rsidRPr="00C47168" w:rsidRDefault="00C47168" w:rsidP="009A62C7">
            <w:pPr>
              <w:widowControl w:val="0"/>
              <w:pBdr>
                <w:top w:val="nil"/>
                <w:left w:val="nil"/>
                <w:bottom w:val="nil"/>
                <w:right w:val="nil"/>
                <w:between w:val="nil"/>
              </w:pBdr>
              <w:rPr>
                <w:sz w:val="26"/>
                <w:szCs w:val="26"/>
              </w:rPr>
            </w:pPr>
          </w:p>
        </w:tc>
        <w:tc>
          <w:tcPr>
            <w:tcW w:w="3987" w:type="dxa"/>
          </w:tcPr>
          <w:p w14:paraId="4F87E08D" w14:textId="77777777" w:rsidR="00C47168" w:rsidRPr="00C47168" w:rsidRDefault="00C47168" w:rsidP="00C47168">
            <w:pPr>
              <w:numPr>
                <w:ilvl w:val="0"/>
                <w:numId w:val="26"/>
              </w:numPr>
              <w:pBdr>
                <w:top w:val="nil"/>
                <w:left w:val="nil"/>
                <w:bottom w:val="nil"/>
                <w:right w:val="nil"/>
                <w:between w:val="nil"/>
              </w:pBdr>
              <w:spacing w:line="360" w:lineRule="auto"/>
              <w:rPr>
                <w:sz w:val="26"/>
                <w:szCs w:val="26"/>
              </w:rPr>
            </w:pPr>
            <w:r w:rsidRPr="00C47168">
              <w:rPr>
                <w:color w:val="000000"/>
                <w:sz w:val="26"/>
                <w:szCs w:val="26"/>
              </w:rPr>
              <w:t>Admin ch</w:t>
            </w:r>
            <w:r w:rsidRPr="00C47168">
              <w:rPr>
                <w:sz w:val="26"/>
                <w:szCs w:val="26"/>
              </w:rPr>
              <w:t xml:space="preserve">ọn nút “Thêm mùa giải” </w:t>
            </w:r>
          </w:p>
        </w:tc>
        <w:tc>
          <w:tcPr>
            <w:tcW w:w="3555" w:type="dxa"/>
          </w:tcPr>
          <w:p w14:paraId="2ABE6088" w14:textId="77777777" w:rsidR="00C47168" w:rsidRPr="00C47168" w:rsidRDefault="00C47168" w:rsidP="009A62C7">
            <w:pPr>
              <w:spacing w:line="360" w:lineRule="auto"/>
              <w:rPr>
                <w:sz w:val="26"/>
                <w:szCs w:val="26"/>
              </w:rPr>
            </w:pPr>
            <w:r w:rsidRPr="00C47168">
              <w:rPr>
                <w:sz w:val="26"/>
                <w:szCs w:val="26"/>
              </w:rPr>
              <w:t>3.1 Hệ thống hiện thị form thêm mùa giải</w:t>
            </w:r>
          </w:p>
        </w:tc>
      </w:tr>
      <w:tr w:rsidR="00C47168" w:rsidRPr="00C47168" w14:paraId="547F16FD" w14:textId="77777777" w:rsidTr="009A62C7">
        <w:trPr>
          <w:trHeight w:val="260"/>
        </w:trPr>
        <w:tc>
          <w:tcPr>
            <w:tcW w:w="1569" w:type="dxa"/>
            <w:vMerge/>
          </w:tcPr>
          <w:p w14:paraId="21890E75" w14:textId="77777777" w:rsidR="00C47168" w:rsidRPr="00C47168" w:rsidRDefault="00C47168" w:rsidP="009A62C7">
            <w:pPr>
              <w:widowControl w:val="0"/>
              <w:pBdr>
                <w:top w:val="nil"/>
                <w:left w:val="nil"/>
                <w:bottom w:val="nil"/>
                <w:right w:val="nil"/>
                <w:between w:val="nil"/>
              </w:pBdr>
              <w:rPr>
                <w:sz w:val="26"/>
                <w:szCs w:val="26"/>
              </w:rPr>
            </w:pPr>
          </w:p>
        </w:tc>
        <w:tc>
          <w:tcPr>
            <w:tcW w:w="3987" w:type="dxa"/>
          </w:tcPr>
          <w:p w14:paraId="21FC61B7" w14:textId="77777777" w:rsidR="00C47168" w:rsidRPr="00C47168" w:rsidRDefault="00C47168" w:rsidP="00C47168">
            <w:pPr>
              <w:numPr>
                <w:ilvl w:val="0"/>
                <w:numId w:val="26"/>
              </w:numPr>
              <w:pBdr>
                <w:top w:val="nil"/>
                <w:left w:val="nil"/>
                <w:bottom w:val="nil"/>
                <w:right w:val="nil"/>
                <w:between w:val="nil"/>
              </w:pBdr>
              <w:spacing w:line="360" w:lineRule="auto"/>
              <w:rPr>
                <w:sz w:val="26"/>
                <w:szCs w:val="26"/>
              </w:rPr>
            </w:pPr>
            <w:r w:rsidRPr="00C47168">
              <w:rPr>
                <w:sz w:val="26"/>
                <w:szCs w:val="26"/>
              </w:rPr>
              <w:t xml:space="preserve"> Admin nhập thông tin mùa giải</w:t>
            </w:r>
          </w:p>
        </w:tc>
        <w:tc>
          <w:tcPr>
            <w:tcW w:w="3555" w:type="dxa"/>
          </w:tcPr>
          <w:p w14:paraId="6A3D80B2" w14:textId="77777777" w:rsidR="00C47168" w:rsidRPr="00C47168" w:rsidRDefault="00C47168" w:rsidP="009A62C7">
            <w:pPr>
              <w:spacing w:line="360" w:lineRule="auto"/>
              <w:rPr>
                <w:sz w:val="26"/>
                <w:szCs w:val="26"/>
              </w:rPr>
            </w:pPr>
          </w:p>
        </w:tc>
      </w:tr>
      <w:tr w:rsidR="00C47168" w:rsidRPr="00C47168" w14:paraId="127F9A32" w14:textId="77777777" w:rsidTr="009A62C7">
        <w:trPr>
          <w:trHeight w:val="260"/>
        </w:trPr>
        <w:tc>
          <w:tcPr>
            <w:tcW w:w="1569" w:type="dxa"/>
            <w:vMerge/>
          </w:tcPr>
          <w:p w14:paraId="2AA1B816" w14:textId="77777777" w:rsidR="00C47168" w:rsidRPr="00C47168" w:rsidRDefault="00C47168" w:rsidP="009A62C7">
            <w:pPr>
              <w:rPr>
                <w:sz w:val="26"/>
                <w:szCs w:val="26"/>
              </w:rPr>
            </w:pPr>
          </w:p>
        </w:tc>
        <w:tc>
          <w:tcPr>
            <w:tcW w:w="3987" w:type="dxa"/>
          </w:tcPr>
          <w:p w14:paraId="191FE51C" w14:textId="77777777" w:rsidR="00C47168" w:rsidRPr="00C47168" w:rsidRDefault="00C47168" w:rsidP="00C47168">
            <w:pPr>
              <w:numPr>
                <w:ilvl w:val="0"/>
                <w:numId w:val="26"/>
              </w:numPr>
              <w:pBdr>
                <w:top w:val="nil"/>
                <w:left w:val="nil"/>
                <w:bottom w:val="nil"/>
                <w:right w:val="nil"/>
                <w:between w:val="nil"/>
              </w:pBdr>
              <w:spacing w:line="360" w:lineRule="auto"/>
              <w:rPr>
                <w:color w:val="000000"/>
                <w:sz w:val="26"/>
                <w:szCs w:val="26"/>
              </w:rPr>
            </w:pPr>
            <w:r w:rsidRPr="00C47168">
              <w:rPr>
                <w:color w:val="000000"/>
                <w:sz w:val="26"/>
                <w:szCs w:val="26"/>
              </w:rPr>
              <w:t>Admin nhấn nút “Thêm mùa giải”</w:t>
            </w:r>
          </w:p>
        </w:tc>
        <w:tc>
          <w:tcPr>
            <w:tcW w:w="3555" w:type="dxa"/>
          </w:tcPr>
          <w:p w14:paraId="77A510BA" w14:textId="77777777" w:rsidR="00C47168" w:rsidRPr="00C47168" w:rsidRDefault="00C47168" w:rsidP="009A62C7">
            <w:pPr>
              <w:spacing w:line="360" w:lineRule="auto"/>
              <w:rPr>
                <w:sz w:val="26"/>
                <w:szCs w:val="26"/>
              </w:rPr>
            </w:pPr>
            <w:r w:rsidRPr="00C47168">
              <w:rPr>
                <w:sz w:val="26"/>
                <w:szCs w:val="26"/>
              </w:rPr>
              <w:t>5.1 Hệ thống hiển thị giao diện “Đã thêm thành công”</w:t>
            </w:r>
          </w:p>
        </w:tc>
      </w:tr>
      <w:tr w:rsidR="00C47168" w:rsidRPr="00C47168" w14:paraId="14657F48" w14:textId="77777777" w:rsidTr="009A62C7">
        <w:tc>
          <w:tcPr>
            <w:tcW w:w="1569" w:type="dxa"/>
          </w:tcPr>
          <w:p w14:paraId="444B35EC" w14:textId="77777777" w:rsidR="00C47168" w:rsidRPr="00C47168" w:rsidRDefault="00C47168" w:rsidP="009A62C7">
            <w:pPr>
              <w:spacing w:line="360" w:lineRule="auto"/>
              <w:rPr>
                <w:sz w:val="26"/>
                <w:szCs w:val="26"/>
              </w:rPr>
            </w:pPr>
            <w:r w:rsidRPr="00C47168">
              <w:rPr>
                <w:sz w:val="26"/>
                <w:szCs w:val="26"/>
              </w:rPr>
              <w:t>Ngoại lệ</w:t>
            </w:r>
          </w:p>
        </w:tc>
        <w:tc>
          <w:tcPr>
            <w:tcW w:w="7542" w:type="dxa"/>
            <w:gridSpan w:val="2"/>
          </w:tcPr>
          <w:p w14:paraId="14607CB3" w14:textId="77777777" w:rsidR="00C47168" w:rsidRPr="00C47168" w:rsidRDefault="00C47168" w:rsidP="009A62C7">
            <w:pPr>
              <w:pBdr>
                <w:top w:val="nil"/>
                <w:left w:val="nil"/>
                <w:bottom w:val="nil"/>
                <w:right w:val="nil"/>
                <w:between w:val="nil"/>
              </w:pBdr>
              <w:spacing w:line="360" w:lineRule="auto"/>
              <w:rPr>
                <w:sz w:val="26"/>
                <w:szCs w:val="26"/>
              </w:rPr>
            </w:pPr>
            <w:r w:rsidRPr="00C47168">
              <w:rPr>
                <w:color w:val="000000"/>
                <w:sz w:val="26"/>
                <w:szCs w:val="26"/>
              </w:rPr>
              <w:t xml:space="preserve">Admin nhập sai hoặc thiếu tên mùa giải </w:t>
            </w:r>
          </w:p>
          <w:p w14:paraId="549C89F6" w14:textId="77777777" w:rsidR="00C47168" w:rsidRPr="00C47168" w:rsidRDefault="00C47168" w:rsidP="009A62C7">
            <w:pPr>
              <w:pBdr>
                <w:top w:val="nil"/>
                <w:left w:val="nil"/>
                <w:bottom w:val="nil"/>
                <w:right w:val="nil"/>
                <w:between w:val="nil"/>
              </w:pBdr>
              <w:spacing w:line="360" w:lineRule="auto"/>
              <w:rPr>
                <w:sz w:val="26"/>
                <w:szCs w:val="26"/>
              </w:rPr>
            </w:pPr>
            <w:r w:rsidRPr="00C47168">
              <w:rPr>
                <w:sz w:val="26"/>
                <w:szCs w:val="26"/>
              </w:rPr>
              <w:t>=&gt;Hệ thống báo lỗi và yêu cầu nhập lại</w:t>
            </w:r>
          </w:p>
        </w:tc>
      </w:tr>
    </w:tbl>
    <w:p w14:paraId="6819E8F2" w14:textId="06CA712B" w:rsidR="00C47168" w:rsidRPr="00C47168" w:rsidRDefault="00C47168" w:rsidP="00C47168">
      <w:pPr>
        <w:rPr>
          <w:sz w:val="26"/>
          <w:szCs w:val="26"/>
        </w:rPr>
      </w:pPr>
    </w:p>
    <w:p w14:paraId="632E8640" w14:textId="4248BD28" w:rsidR="00E54097" w:rsidRPr="00E904EA" w:rsidRDefault="00E54097" w:rsidP="00E904EA">
      <w:pPr>
        <w:pStyle w:val="Heading3"/>
        <w:jc w:val="center"/>
        <w:rPr>
          <w:b w:val="0"/>
          <w:color w:val="000000" w:themeColor="text1"/>
          <w:lang w:val="vi-VN"/>
        </w:rPr>
      </w:pPr>
      <w:bookmarkStart w:id="46" w:name="_Toc150521926"/>
      <w:bookmarkStart w:id="47" w:name="_Toc150522368"/>
      <w:r w:rsidRPr="00E904EA">
        <w:rPr>
          <w:b w:val="0"/>
          <w:color w:val="000000" w:themeColor="text1"/>
        </w:rPr>
        <w:t xml:space="preserve">Bảng </w:t>
      </w:r>
      <w:r w:rsidRPr="00E904EA">
        <w:rPr>
          <w:b w:val="0"/>
          <w:color w:val="000000" w:themeColor="text1"/>
        </w:rPr>
        <w:fldChar w:fldCharType="begin"/>
      </w:r>
      <w:r w:rsidRPr="00E904EA">
        <w:rPr>
          <w:b w:val="0"/>
          <w:color w:val="000000" w:themeColor="text1"/>
        </w:rPr>
        <w:instrText xml:space="preserve"> STYLEREF 1 \s </w:instrText>
      </w:r>
      <w:r w:rsidRPr="00E904EA">
        <w:rPr>
          <w:b w:val="0"/>
          <w:color w:val="000000" w:themeColor="text1"/>
        </w:rPr>
        <w:fldChar w:fldCharType="separate"/>
      </w:r>
      <w:r w:rsidRPr="00E904EA">
        <w:rPr>
          <w:b w:val="0"/>
          <w:noProof/>
          <w:color w:val="000000" w:themeColor="text1"/>
        </w:rPr>
        <w:t>0</w:t>
      </w:r>
      <w:r w:rsidRPr="00E904EA">
        <w:rPr>
          <w:b w:val="0"/>
          <w:color w:val="000000" w:themeColor="text1"/>
        </w:rPr>
        <w:fldChar w:fldCharType="end"/>
      </w:r>
      <w:r w:rsidRPr="00E904EA">
        <w:rPr>
          <w:b w:val="0"/>
          <w:color w:val="000000" w:themeColor="text1"/>
        </w:rPr>
        <w:t>.</w:t>
      </w:r>
      <w:r w:rsidRPr="00E904EA">
        <w:rPr>
          <w:b w:val="0"/>
          <w:color w:val="000000" w:themeColor="text1"/>
        </w:rPr>
        <w:fldChar w:fldCharType="begin"/>
      </w:r>
      <w:r w:rsidRPr="00E904EA">
        <w:rPr>
          <w:b w:val="0"/>
          <w:color w:val="000000" w:themeColor="text1"/>
        </w:rPr>
        <w:instrText xml:space="preserve"> SEQ Bảng \* ARABIC \s 1 </w:instrText>
      </w:r>
      <w:r w:rsidRPr="00E904EA">
        <w:rPr>
          <w:b w:val="0"/>
          <w:color w:val="000000" w:themeColor="text1"/>
        </w:rPr>
        <w:fldChar w:fldCharType="separate"/>
      </w:r>
      <w:r w:rsidRPr="00E904EA">
        <w:rPr>
          <w:b w:val="0"/>
          <w:noProof/>
          <w:color w:val="000000" w:themeColor="text1"/>
        </w:rPr>
        <w:t>1</w:t>
      </w:r>
      <w:r w:rsidRPr="00E904EA">
        <w:rPr>
          <w:b w:val="0"/>
          <w:color w:val="000000" w:themeColor="text1"/>
        </w:rPr>
        <w:fldChar w:fldCharType="end"/>
      </w:r>
      <w:r w:rsidR="00F62F06" w:rsidRPr="00E904EA">
        <w:rPr>
          <w:b w:val="0"/>
          <w:color w:val="000000" w:themeColor="text1"/>
          <w:lang w:val="vi-VN"/>
        </w:rPr>
        <w:t>3</w:t>
      </w:r>
      <w:r w:rsidRPr="00E904EA">
        <w:rPr>
          <w:b w:val="0"/>
          <w:color w:val="000000" w:themeColor="text1"/>
          <w:lang w:val="vi-VN"/>
        </w:rPr>
        <w:t xml:space="preserve"> </w:t>
      </w:r>
      <w:r w:rsidRPr="00E904EA">
        <w:rPr>
          <w:b w:val="0"/>
          <w:color w:val="000000" w:themeColor="text1"/>
        </w:rPr>
        <w:t>Đặc tả usecase Cập nhật mùa giải</w:t>
      </w:r>
      <w:bookmarkEnd w:id="46"/>
      <w:bookmarkEnd w:id="47"/>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7"/>
        <w:gridCol w:w="3555"/>
      </w:tblGrid>
      <w:tr w:rsidR="00C47168" w:rsidRPr="00C47168" w14:paraId="1882FFC2"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450A8719" w14:textId="77777777" w:rsidR="00C47168" w:rsidRPr="00C47168" w:rsidRDefault="00C47168" w:rsidP="009A62C7">
            <w:pPr>
              <w:rPr>
                <w:sz w:val="26"/>
                <w:szCs w:val="26"/>
              </w:rPr>
            </w:pPr>
            <w:r w:rsidRPr="00C47168">
              <w:rPr>
                <w:sz w:val="26"/>
                <w:szCs w:val="26"/>
              </w:rPr>
              <w:t>Mã Use Case</w:t>
            </w:r>
          </w:p>
        </w:tc>
        <w:tc>
          <w:tcPr>
            <w:tcW w:w="7542" w:type="dxa"/>
            <w:gridSpan w:val="2"/>
            <w:tcBorders>
              <w:top w:val="single" w:sz="4" w:space="0" w:color="000000"/>
              <w:left w:val="single" w:sz="4" w:space="0" w:color="000000"/>
              <w:bottom w:val="single" w:sz="4" w:space="0" w:color="000000"/>
              <w:right w:val="single" w:sz="4" w:space="0" w:color="000000"/>
            </w:tcBorders>
          </w:tcPr>
          <w:p w14:paraId="3FED953C" w14:textId="77777777" w:rsidR="00C47168" w:rsidRPr="00C47168" w:rsidRDefault="00C47168" w:rsidP="009A62C7">
            <w:pPr>
              <w:rPr>
                <w:sz w:val="26"/>
                <w:szCs w:val="26"/>
              </w:rPr>
            </w:pPr>
            <w:r w:rsidRPr="00C47168">
              <w:rPr>
                <w:sz w:val="26"/>
                <w:szCs w:val="26"/>
              </w:rPr>
              <w:t>UC14</w:t>
            </w:r>
          </w:p>
        </w:tc>
      </w:tr>
      <w:tr w:rsidR="00C47168" w:rsidRPr="00C47168" w14:paraId="6EA6320B"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749A6A99" w14:textId="77777777" w:rsidR="00C47168" w:rsidRPr="00C47168" w:rsidRDefault="00C47168" w:rsidP="009A62C7">
            <w:pPr>
              <w:rPr>
                <w:sz w:val="26"/>
                <w:szCs w:val="26"/>
              </w:rPr>
            </w:pPr>
            <w:r w:rsidRPr="00C47168">
              <w:rPr>
                <w:sz w:val="26"/>
                <w:szCs w:val="26"/>
              </w:rPr>
              <w:t>Use case</w:t>
            </w:r>
          </w:p>
        </w:tc>
        <w:tc>
          <w:tcPr>
            <w:tcW w:w="7542" w:type="dxa"/>
            <w:gridSpan w:val="2"/>
            <w:tcBorders>
              <w:top w:val="single" w:sz="4" w:space="0" w:color="000000"/>
              <w:left w:val="single" w:sz="4" w:space="0" w:color="000000"/>
              <w:bottom w:val="single" w:sz="4" w:space="0" w:color="000000"/>
              <w:right w:val="single" w:sz="4" w:space="0" w:color="000000"/>
            </w:tcBorders>
          </w:tcPr>
          <w:p w14:paraId="62F86777" w14:textId="77777777" w:rsidR="00C47168" w:rsidRPr="00C47168" w:rsidRDefault="00C47168" w:rsidP="009A62C7">
            <w:pPr>
              <w:rPr>
                <w:sz w:val="26"/>
                <w:szCs w:val="26"/>
              </w:rPr>
            </w:pPr>
            <w:r w:rsidRPr="00C47168">
              <w:rPr>
                <w:sz w:val="26"/>
                <w:szCs w:val="26"/>
              </w:rPr>
              <w:t>Cập nhật mùa giải</w:t>
            </w:r>
          </w:p>
        </w:tc>
      </w:tr>
      <w:tr w:rsidR="00C47168" w:rsidRPr="00C47168" w14:paraId="3809CEA7"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78DACCD3" w14:textId="77777777" w:rsidR="00C47168" w:rsidRPr="00C47168" w:rsidRDefault="00C47168" w:rsidP="009A62C7">
            <w:pPr>
              <w:rPr>
                <w:sz w:val="26"/>
                <w:szCs w:val="26"/>
              </w:rPr>
            </w:pPr>
            <w:r w:rsidRPr="00C47168">
              <w:rPr>
                <w:sz w:val="26"/>
                <w:szCs w:val="26"/>
              </w:rPr>
              <w:t>Ngữ cảnh</w:t>
            </w:r>
          </w:p>
        </w:tc>
        <w:tc>
          <w:tcPr>
            <w:tcW w:w="7542" w:type="dxa"/>
            <w:gridSpan w:val="2"/>
            <w:tcBorders>
              <w:top w:val="single" w:sz="4" w:space="0" w:color="000000"/>
              <w:left w:val="single" w:sz="4" w:space="0" w:color="000000"/>
              <w:bottom w:val="single" w:sz="4" w:space="0" w:color="000000"/>
              <w:right w:val="single" w:sz="4" w:space="0" w:color="000000"/>
            </w:tcBorders>
          </w:tcPr>
          <w:p w14:paraId="7CF0AC2A" w14:textId="77777777" w:rsidR="00C47168" w:rsidRPr="00C47168" w:rsidRDefault="00C47168" w:rsidP="009A62C7">
            <w:pPr>
              <w:rPr>
                <w:sz w:val="26"/>
                <w:szCs w:val="26"/>
              </w:rPr>
            </w:pPr>
            <w:r w:rsidRPr="00C47168">
              <w:rPr>
                <w:sz w:val="26"/>
                <w:szCs w:val="26"/>
              </w:rPr>
              <w:t>Cập nhật mùa giải</w:t>
            </w:r>
          </w:p>
        </w:tc>
      </w:tr>
      <w:tr w:rsidR="00C47168" w:rsidRPr="00C47168" w14:paraId="2B58CE6A"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6B49BF32" w14:textId="77777777" w:rsidR="00C47168" w:rsidRPr="00C47168" w:rsidRDefault="00C47168" w:rsidP="009A62C7">
            <w:pPr>
              <w:rPr>
                <w:sz w:val="26"/>
                <w:szCs w:val="26"/>
              </w:rPr>
            </w:pPr>
            <w:r w:rsidRPr="00C47168">
              <w:rPr>
                <w:sz w:val="26"/>
                <w:szCs w:val="26"/>
              </w:rPr>
              <w:t xml:space="preserve">Mô tả </w:t>
            </w:r>
          </w:p>
        </w:tc>
        <w:tc>
          <w:tcPr>
            <w:tcW w:w="7542" w:type="dxa"/>
            <w:gridSpan w:val="2"/>
            <w:tcBorders>
              <w:top w:val="single" w:sz="4" w:space="0" w:color="000000"/>
              <w:left w:val="single" w:sz="4" w:space="0" w:color="000000"/>
              <w:bottom w:val="single" w:sz="4" w:space="0" w:color="000000"/>
              <w:right w:val="single" w:sz="4" w:space="0" w:color="000000"/>
            </w:tcBorders>
          </w:tcPr>
          <w:p w14:paraId="0738DBE7" w14:textId="77777777" w:rsidR="00C47168" w:rsidRPr="00C47168" w:rsidRDefault="00C47168" w:rsidP="009A62C7">
            <w:pPr>
              <w:rPr>
                <w:sz w:val="26"/>
                <w:szCs w:val="26"/>
              </w:rPr>
            </w:pPr>
            <w:r w:rsidRPr="00C47168">
              <w:rPr>
                <w:sz w:val="26"/>
                <w:szCs w:val="26"/>
              </w:rPr>
              <w:t>Chỉnh sửa thông tin của mùa giải</w:t>
            </w:r>
          </w:p>
        </w:tc>
      </w:tr>
      <w:tr w:rsidR="00C47168" w:rsidRPr="00C47168" w14:paraId="35EC54E9"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08F37368" w14:textId="77777777" w:rsidR="00C47168" w:rsidRPr="00C47168" w:rsidRDefault="00C47168" w:rsidP="009A62C7">
            <w:pPr>
              <w:rPr>
                <w:sz w:val="26"/>
                <w:szCs w:val="26"/>
              </w:rPr>
            </w:pPr>
            <w:r w:rsidRPr="00C47168">
              <w:rPr>
                <w:sz w:val="26"/>
                <w:szCs w:val="26"/>
              </w:rPr>
              <w:t>Tác nhân</w:t>
            </w:r>
          </w:p>
        </w:tc>
        <w:tc>
          <w:tcPr>
            <w:tcW w:w="7542" w:type="dxa"/>
            <w:gridSpan w:val="2"/>
            <w:tcBorders>
              <w:top w:val="single" w:sz="4" w:space="0" w:color="000000"/>
              <w:left w:val="single" w:sz="4" w:space="0" w:color="000000"/>
              <w:bottom w:val="single" w:sz="4" w:space="0" w:color="000000"/>
              <w:right w:val="single" w:sz="4" w:space="0" w:color="000000"/>
            </w:tcBorders>
          </w:tcPr>
          <w:p w14:paraId="7E9F0769" w14:textId="77777777" w:rsidR="00C47168" w:rsidRPr="00C47168" w:rsidRDefault="00C47168" w:rsidP="009A62C7">
            <w:pPr>
              <w:rPr>
                <w:sz w:val="26"/>
                <w:szCs w:val="26"/>
              </w:rPr>
            </w:pPr>
            <w:r w:rsidRPr="00C47168">
              <w:rPr>
                <w:sz w:val="26"/>
                <w:szCs w:val="26"/>
              </w:rPr>
              <w:t>Admin</w:t>
            </w:r>
          </w:p>
        </w:tc>
      </w:tr>
      <w:tr w:rsidR="00C47168" w:rsidRPr="00C47168" w14:paraId="4AD7DD0A"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46823B99" w14:textId="77777777" w:rsidR="00C47168" w:rsidRPr="00C47168" w:rsidRDefault="00C47168" w:rsidP="009A62C7">
            <w:pPr>
              <w:rPr>
                <w:sz w:val="26"/>
                <w:szCs w:val="26"/>
              </w:rPr>
            </w:pPr>
            <w:r w:rsidRPr="00C47168">
              <w:rPr>
                <w:sz w:val="26"/>
                <w:szCs w:val="26"/>
              </w:rPr>
              <w:t>Sự kiện kích hoạt</w:t>
            </w:r>
          </w:p>
        </w:tc>
        <w:tc>
          <w:tcPr>
            <w:tcW w:w="7542" w:type="dxa"/>
            <w:gridSpan w:val="2"/>
            <w:tcBorders>
              <w:top w:val="single" w:sz="4" w:space="0" w:color="000000"/>
              <w:left w:val="single" w:sz="4" w:space="0" w:color="000000"/>
              <w:bottom w:val="single" w:sz="4" w:space="0" w:color="000000"/>
              <w:right w:val="single" w:sz="4" w:space="0" w:color="000000"/>
            </w:tcBorders>
          </w:tcPr>
          <w:p w14:paraId="0D3524F7" w14:textId="77777777" w:rsidR="00C47168" w:rsidRPr="00C47168" w:rsidRDefault="00C47168" w:rsidP="009A62C7">
            <w:pPr>
              <w:rPr>
                <w:sz w:val="26"/>
                <w:szCs w:val="26"/>
              </w:rPr>
            </w:pPr>
            <w:r w:rsidRPr="00C47168">
              <w:rPr>
                <w:sz w:val="26"/>
                <w:szCs w:val="26"/>
              </w:rPr>
              <w:t>Cập nhật mùa giải</w:t>
            </w:r>
          </w:p>
        </w:tc>
      </w:tr>
      <w:tr w:rsidR="00C47168" w:rsidRPr="00C47168" w14:paraId="027634E2"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5647A325" w14:textId="77777777" w:rsidR="00C47168" w:rsidRPr="00C47168" w:rsidRDefault="00C47168" w:rsidP="009A62C7">
            <w:pPr>
              <w:rPr>
                <w:sz w:val="26"/>
                <w:szCs w:val="26"/>
              </w:rPr>
            </w:pPr>
            <w:r w:rsidRPr="00C47168">
              <w:rPr>
                <w:sz w:val="26"/>
                <w:szCs w:val="26"/>
              </w:rPr>
              <w:t>Điều kiện tiên quyết</w:t>
            </w:r>
          </w:p>
        </w:tc>
        <w:tc>
          <w:tcPr>
            <w:tcW w:w="7542" w:type="dxa"/>
            <w:gridSpan w:val="2"/>
            <w:tcBorders>
              <w:top w:val="single" w:sz="4" w:space="0" w:color="000000"/>
              <w:left w:val="single" w:sz="4" w:space="0" w:color="000000"/>
              <w:bottom w:val="single" w:sz="4" w:space="0" w:color="000000"/>
              <w:right w:val="single" w:sz="4" w:space="0" w:color="000000"/>
            </w:tcBorders>
          </w:tcPr>
          <w:p w14:paraId="154AAC78" w14:textId="77777777" w:rsidR="00C47168" w:rsidRPr="00C47168" w:rsidRDefault="00C47168" w:rsidP="009A62C7">
            <w:pPr>
              <w:spacing w:before="240" w:after="240" w:line="360" w:lineRule="auto"/>
              <w:rPr>
                <w:sz w:val="26"/>
                <w:szCs w:val="26"/>
              </w:rPr>
            </w:pPr>
            <w:r w:rsidRPr="00C47168">
              <w:rPr>
                <w:sz w:val="26"/>
                <w:szCs w:val="26"/>
              </w:rPr>
              <w:t>+ Admin đã truy cập vào được website.</w:t>
            </w:r>
          </w:p>
          <w:p w14:paraId="6CC72BE4" w14:textId="77777777" w:rsidR="00C47168" w:rsidRPr="00C47168" w:rsidRDefault="00C47168" w:rsidP="009A62C7">
            <w:pPr>
              <w:spacing w:before="240" w:after="240" w:line="360" w:lineRule="auto"/>
              <w:rPr>
                <w:sz w:val="26"/>
                <w:szCs w:val="26"/>
              </w:rPr>
            </w:pPr>
            <w:r w:rsidRPr="00C47168">
              <w:rPr>
                <w:sz w:val="26"/>
                <w:szCs w:val="26"/>
              </w:rPr>
              <w:t>+Admin đã đăng nhập thành công vào hệ thống.</w:t>
            </w:r>
          </w:p>
          <w:p w14:paraId="2FEBC1CA" w14:textId="77777777" w:rsidR="00C47168" w:rsidRPr="00C47168" w:rsidRDefault="00C47168" w:rsidP="009A62C7">
            <w:pPr>
              <w:rPr>
                <w:sz w:val="26"/>
                <w:szCs w:val="26"/>
              </w:rPr>
            </w:pPr>
          </w:p>
        </w:tc>
      </w:tr>
      <w:tr w:rsidR="00C47168" w:rsidRPr="00C47168" w14:paraId="4D4D53D6"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0BD7750E" w14:textId="77777777" w:rsidR="00C47168" w:rsidRPr="00C47168" w:rsidRDefault="00C47168" w:rsidP="009A62C7">
            <w:pPr>
              <w:rPr>
                <w:sz w:val="26"/>
                <w:szCs w:val="26"/>
              </w:rPr>
            </w:pPr>
            <w:r w:rsidRPr="00C47168">
              <w:rPr>
                <w:sz w:val="26"/>
                <w:szCs w:val="26"/>
              </w:rPr>
              <w:t>Kết quả</w:t>
            </w:r>
          </w:p>
        </w:tc>
        <w:tc>
          <w:tcPr>
            <w:tcW w:w="7542" w:type="dxa"/>
            <w:gridSpan w:val="2"/>
            <w:tcBorders>
              <w:top w:val="single" w:sz="4" w:space="0" w:color="000000"/>
              <w:left w:val="single" w:sz="4" w:space="0" w:color="000000"/>
              <w:bottom w:val="single" w:sz="4" w:space="0" w:color="000000"/>
              <w:right w:val="single" w:sz="4" w:space="0" w:color="000000"/>
            </w:tcBorders>
          </w:tcPr>
          <w:p w14:paraId="63B26158" w14:textId="77777777" w:rsidR="00C47168" w:rsidRPr="00C47168" w:rsidRDefault="00C47168" w:rsidP="009A62C7">
            <w:pPr>
              <w:rPr>
                <w:sz w:val="26"/>
                <w:szCs w:val="26"/>
              </w:rPr>
            </w:pPr>
            <w:r w:rsidRPr="00C47168">
              <w:rPr>
                <w:sz w:val="26"/>
                <w:szCs w:val="26"/>
              </w:rPr>
              <w:t>Cập nhật mùa giải thành công</w:t>
            </w:r>
          </w:p>
        </w:tc>
      </w:tr>
      <w:tr w:rsidR="00C47168" w:rsidRPr="00C47168" w14:paraId="4790E73C" w14:textId="77777777" w:rsidTr="009A62C7">
        <w:tc>
          <w:tcPr>
            <w:tcW w:w="1569" w:type="dxa"/>
            <w:vMerge w:val="restart"/>
            <w:tcBorders>
              <w:top w:val="single" w:sz="4" w:space="0" w:color="000000"/>
              <w:left w:val="single" w:sz="4" w:space="0" w:color="000000"/>
              <w:bottom w:val="single" w:sz="4" w:space="0" w:color="000000"/>
              <w:right w:val="single" w:sz="4" w:space="0" w:color="000000"/>
            </w:tcBorders>
          </w:tcPr>
          <w:p w14:paraId="2A96125C" w14:textId="77777777" w:rsidR="00C47168" w:rsidRPr="00C47168" w:rsidRDefault="00C47168" w:rsidP="009A62C7">
            <w:pPr>
              <w:rPr>
                <w:sz w:val="26"/>
                <w:szCs w:val="26"/>
              </w:rPr>
            </w:pPr>
            <w:r w:rsidRPr="00C47168">
              <w:rPr>
                <w:sz w:val="26"/>
                <w:szCs w:val="26"/>
              </w:rPr>
              <w:t>Luồng</w:t>
            </w:r>
          </w:p>
          <w:p w14:paraId="5A4B1030" w14:textId="77777777" w:rsidR="00C47168" w:rsidRPr="00C47168" w:rsidRDefault="00C47168" w:rsidP="009A62C7">
            <w:pPr>
              <w:rPr>
                <w:sz w:val="26"/>
                <w:szCs w:val="26"/>
              </w:rPr>
            </w:pPr>
            <w:r w:rsidRPr="00C47168">
              <w:rPr>
                <w:sz w:val="26"/>
                <w:szCs w:val="26"/>
              </w:rPr>
              <w:t>Sự kiện</w:t>
            </w:r>
          </w:p>
        </w:tc>
        <w:tc>
          <w:tcPr>
            <w:tcW w:w="3987" w:type="dxa"/>
            <w:tcBorders>
              <w:top w:val="single" w:sz="4" w:space="0" w:color="000000"/>
              <w:left w:val="single" w:sz="4" w:space="0" w:color="000000"/>
              <w:bottom w:val="single" w:sz="4" w:space="0" w:color="000000"/>
              <w:right w:val="single" w:sz="4" w:space="0" w:color="000000"/>
            </w:tcBorders>
          </w:tcPr>
          <w:p w14:paraId="0CB8E732" w14:textId="77777777" w:rsidR="00C47168" w:rsidRPr="00C47168" w:rsidRDefault="00C47168" w:rsidP="009A62C7">
            <w:pPr>
              <w:jc w:val="center"/>
              <w:rPr>
                <w:b/>
                <w:sz w:val="26"/>
                <w:szCs w:val="26"/>
              </w:rPr>
            </w:pPr>
            <w:r w:rsidRPr="00C47168">
              <w:rPr>
                <w:b/>
                <w:sz w:val="26"/>
                <w:szCs w:val="26"/>
              </w:rPr>
              <w:t>Actor</w:t>
            </w:r>
          </w:p>
        </w:tc>
        <w:tc>
          <w:tcPr>
            <w:tcW w:w="3555" w:type="dxa"/>
            <w:tcBorders>
              <w:top w:val="single" w:sz="4" w:space="0" w:color="000000"/>
              <w:left w:val="single" w:sz="4" w:space="0" w:color="000000"/>
              <w:bottom w:val="single" w:sz="4" w:space="0" w:color="000000"/>
              <w:right w:val="single" w:sz="4" w:space="0" w:color="000000"/>
            </w:tcBorders>
          </w:tcPr>
          <w:p w14:paraId="2C8A0FE7" w14:textId="77777777" w:rsidR="00C47168" w:rsidRPr="00C47168" w:rsidRDefault="00C47168" w:rsidP="009A62C7">
            <w:pPr>
              <w:jc w:val="center"/>
              <w:rPr>
                <w:b/>
                <w:sz w:val="26"/>
                <w:szCs w:val="26"/>
              </w:rPr>
            </w:pPr>
            <w:r w:rsidRPr="00C47168">
              <w:rPr>
                <w:b/>
                <w:sz w:val="26"/>
                <w:szCs w:val="26"/>
              </w:rPr>
              <w:t>System</w:t>
            </w:r>
          </w:p>
        </w:tc>
      </w:tr>
      <w:tr w:rsidR="00C47168" w:rsidRPr="00C47168" w14:paraId="0DD07ABE" w14:textId="77777777" w:rsidTr="009A62C7">
        <w:tc>
          <w:tcPr>
            <w:tcW w:w="1569" w:type="dxa"/>
            <w:vMerge/>
            <w:tcBorders>
              <w:top w:val="single" w:sz="4" w:space="0" w:color="000000"/>
              <w:left w:val="single" w:sz="4" w:space="0" w:color="000000"/>
              <w:bottom w:val="single" w:sz="4" w:space="0" w:color="000000"/>
              <w:right w:val="single" w:sz="4" w:space="0" w:color="000000"/>
            </w:tcBorders>
          </w:tcPr>
          <w:p w14:paraId="1D03CC3B"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7" w:type="dxa"/>
            <w:tcBorders>
              <w:top w:val="single" w:sz="4" w:space="0" w:color="000000"/>
              <w:left w:val="single" w:sz="4" w:space="0" w:color="000000"/>
              <w:bottom w:val="single" w:sz="4" w:space="0" w:color="000000"/>
              <w:right w:val="single" w:sz="4" w:space="0" w:color="000000"/>
            </w:tcBorders>
          </w:tcPr>
          <w:p w14:paraId="35BEA855" w14:textId="77777777" w:rsidR="00C47168" w:rsidRPr="00C47168" w:rsidRDefault="00C47168" w:rsidP="00C47168">
            <w:pPr>
              <w:numPr>
                <w:ilvl w:val="0"/>
                <w:numId w:val="27"/>
              </w:numPr>
              <w:pBdr>
                <w:top w:val="nil"/>
                <w:left w:val="nil"/>
                <w:bottom w:val="nil"/>
                <w:right w:val="nil"/>
                <w:between w:val="nil"/>
              </w:pBdr>
              <w:rPr>
                <w:color w:val="000000"/>
                <w:sz w:val="26"/>
                <w:szCs w:val="26"/>
              </w:rPr>
            </w:pPr>
            <w:r w:rsidRPr="00C47168">
              <w:rPr>
                <w:color w:val="000000"/>
                <w:sz w:val="26"/>
                <w:szCs w:val="26"/>
              </w:rPr>
              <w:t>Admin chọn mục “</w:t>
            </w:r>
            <w:r w:rsidRPr="00C47168">
              <w:rPr>
                <w:sz w:val="26"/>
                <w:szCs w:val="26"/>
              </w:rPr>
              <w:t>Quản lý hồ sơ</w:t>
            </w:r>
            <w:r w:rsidRPr="00C47168">
              <w:rPr>
                <w:color w:val="000000"/>
                <w:sz w:val="26"/>
                <w:szCs w:val="26"/>
              </w:rPr>
              <w:t xml:space="preserve"> mùa giải”</w:t>
            </w:r>
          </w:p>
        </w:tc>
        <w:tc>
          <w:tcPr>
            <w:tcW w:w="3555" w:type="dxa"/>
            <w:tcBorders>
              <w:top w:val="single" w:sz="4" w:space="0" w:color="000000"/>
              <w:left w:val="single" w:sz="4" w:space="0" w:color="000000"/>
              <w:bottom w:val="single" w:sz="4" w:space="0" w:color="000000"/>
              <w:right w:val="single" w:sz="4" w:space="0" w:color="000000"/>
            </w:tcBorders>
          </w:tcPr>
          <w:p w14:paraId="6E4CA7DB" w14:textId="77777777" w:rsidR="00C47168" w:rsidRPr="00C47168" w:rsidRDefault="00C47168" w:rsidP="009A62C7">
            <w:pPr>
              <w:rPr>
                <w:sz w:val="26"/>
                <w:szCs w:val="26"/>
              </w:rPr>
            </w:pPr>
          </w:p>
        </w:tc>
      </w:tr>
      <w:tr w:rsidR="00C47168" w:rsidRPr="00C47168" w14:paraId="58A5E7EF" w14:textId="77777777" w:rsidTr="009A62C7">
        <w:tc>
          <w:tcPr>
            <w:tcW w:w="1569" w:type="dxa"/>
            <w:vMerge/>
            <w:tcBorders>
              <w:top w:val="single" w:sz="4" w:space="0" w:color="000000"/>
              <w:left w:val="single" w:sz="4" w:space="0" w:color="000000"/>
              <w:bottom w:val="single" w:sz="4" w:space="0" w:color="000000"/>
              <w:right w:val="single" w:sz="4" w:space="0" w:color="000000"/>
            </w:tcBorders>
          </w:tcPr>
          <w:p w14:paraId="12017A02"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Borders>
              <w:top w:val="single" w:sz="4" w:space="0" w:color="000000"/>
              <w:left w:val="single" w:sz="4" w:space="0" w:color="000000"/>
              <w:bottom w:val="single" w:sz="4" w:space="0" w:color="000000"/>
              <w:right w:val="single" w:sz="4" w:space="0" w:color="000000"/>
            </w:tcBorders>
          </w:tcPr>
          <w:p w14:paraId="5DB24DEE" w14:textId="77777777" w:rsidR="00C47168" w:rsidRPr="00C47168" w:rsidRDefault="00C47168" w:rsidP="00C47168">
            <w:pPr>
              <w:numPr>
                <w:ilvl w:val="0"/>
                <w:numId w:val="27"/>
              </w:numPr>
              <w:pBdr>
                <w:top w:val="nil"/>
                <w:left w:val="nil"/>
                <w:bottom w:val="nil"/>
                <w:right w:val="nil"/>
                <w:between w:val="nil"/>
              </w:pBdr>
              <w:rPr>
                <w:color w:val="000000"/>
                <w:sz w:val="26"/>
                <w:szCs w:val="26"/>
              </w:rPr>
            </w:pPr>
            <w:r w:rsidRPr="00C47168">
              <w:rPr>
                <w:color w:val="000000"/>
                <w:sz w:val="26"/>
                <w:szCs w:val="26"/>
              </w:rPr>
              <w:t xml:space="preserve">Admin </w:t>
            </w:r>
            <w:r w:rsidRPr="00C47168">
              <w:rPr>
                <w:sz w:val="26"/>
                <w:szCs w:val="26"/>
              </w:rPr>
              <w:t>chọn nút ”Cập nhật mùa giải”</w:t>
            </w:r>
          </w:p>
        </w:tc>
        <w:tc>
          <w:tcPr>
            <w:tcW w:w="3555" w:type="dxa"/>
            <w:tcBorders>
              <w:top w:val="single" w:sz="4" w:space="0" w:color="000000"/>
              <w:left w:val="single" w:sz="4" w:space="0" w:color="000000"/>
              <w:bottom w:val="single" w:sz="4" w:space="0" w:color="000000"/>
              <w:right w:val="single" w:sz="4" w:space="0" w:color="000000"/>
            </w:tcBorders>
          </w:tcPr>
          <w:p w14:paraId="1C648DF0" w14:textId="77777777" w:rsidR="00C47168" w:rsidRPr="00C47168" w:rsidRDefault="00C47168" w:rsidP="009A62C7">
            <w:pPr>
              <w:rPr>
                <w:sz w:val="26"/>
                <w:szCs w:val="26"/>
              </w:rPr>
            </w:pPr>
            <w:r w:rsidRPr="00C47168">
              <w:rPr>
                <w:sz w:val="26"/>
                <w:szCs w:val="26"/>
              </w:rPr>
              <w:t>2.1 Hệ thống hiển thị danh sách mùa giải</w:t>
            </w:r>
          </w:p>
        </w:tc>
      </w:tr>
      <w:tr w:rsidR="00C47168" w:rsidRPr="00C47168" w14:paraId="72724642" w14:textId="77777777" w:rsidTr="009A62C7">
        <w:tc>
          <w:tcPr>
            <w:tcW w:w="1569" w:type="dxa"/>
            <w:vMerge/>
            <w:tcBorders>
              <w:top w:val="single" w:sz="4" w:space="0" w:color="000000"/>
              <w:left w:val="single" w:sz="4" w:space="0" w:color="000000"/>
              <w:bottom w:val="single" w:sz="4" w:space="0" w:color="000000"/>
              <w:right w:val="single" w:sz="4" w:space="0" w:color="000000"/>
            </w:tcBorders>
          </w:tcPr>
          <w:p w14:paraId="6FBF9B0E"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Borders>
              <w:top w:val="single" w:sz="4" w:space="0" w:color="000000"/>
              <w:left w:val="single" w:sz="4" w:space="0" w:color="000000"/>
              <w:bottom w:val="single" w:sz="4" w:space="0" w:color="000000"/>
              <w:right w:val="single" w:sz="4" w:space="0" w:color="000000"/>
            </w:tcBorders>
          </w:tcPr>
          <w:p w14:paraId="24AC631F" w14:textId="77777777" w:rsidR="00C47168" w:rsidRPr="00C47168" w:rsidRDefault="00C47168" w:rsidP="00C47168">
            <w:pPr>
              <w:numPr>
                <w:ilvl w:val="0"/>
                <w:numId w:val="27"/>
              </w:numPr>
              <w:pBdr>
                <w:top w:val="nil"/>
                <w:left w:val="nil"/>
                <w:bottom w:val="nil"/>
                <w:right w:val="nil"/>
                <w:between w:val="nil"/>
              </w:pBdr>
              <w:rPr>
                <w:color w:val="000000"/>
                <w:sz w:val="26"/>
                <w:szCs w:val="26"/>
              </w:rPr>
            </w:pPr>
            <w:r w:rsidRPr="00C47168">
              <w:rPr>
                <w:color w:val="000000"/>
                <w:sz w:val="26"/>
                <w:szCs w:val="26"/>
              </w:rPr>
              <w:t>Admin nhấn nút “</w:t>
            </w:r>
            <w:r w:rsidRPr="00C47168">
              <w:rPr>
                <w:sz w:val="26"/>
                <w:szCs w:val="26"/>
              </w:rPr>
              <w:t>Cập nhật mùa giải</w:t>
            </w:r>
            <w:r w:rsidRPr="00C47168">
              <w:rPr>
                <w:color w:val="000000"/>
                <w:sz w:val="26"/>
                <w:szCs w:val="26"/>
              </w:rPr>
              <w:t>”</w:t>
            </w:r>
          </w:p>
        </w:tc>
        <w:tc>
          <w:tcPr>
            <w:tcW w:w="3555" w:type="dxa"/>
            <w:tcBorders>
              <w:top w:val="single" w:sz="4" w:space="0" w:color="000000"/>
              <w:left w:val="single" w:sz="4" w:space="0" w:color="000000"/>
              <w:bottom w:val="single" w:sz="4" w:space="0" w:color="000000"/>
              <w:right w:val="single" w:sz="4" w:space="0" w:color="000000"/>
            </w:tcBorders>
          </w:tcPr>
          <w:p w14:paraId="046359A2" w14:textId="77777777" w:rsidR="00C47168" w:rsidRPr="00C47168" w:rsidRDefault="00C47168" w:rsidP="009A62C7">
            <w:pPr>
              <w:rPr>
                <w:sz w:val="26"/>
                <w:szCs w:val="26"/>
              </w:rPr>
            </w:pPr>
            <w:r w:rsidRPr="00C47168">
              <w:rPr>
                <w:sz w:val="26"/>
                <w:szCs w:val="26"/>
              </w:rPr>
              <w:t xml:space="preserve">3.1 Hệ thống hiển thị form cập nhập mùa giải </w:t>
            </w:r>
          </w:p>
        </w:tc>
      </w:tr>
      <w:tr w:rsidR="00C47168" w:rsidRPr="00C47168" w14:paraId="4E527C85"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24FE4AD6"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Borders>
              <w:top w:val="single" w:sz="4" w:space="0" w:color="000000"/>
              <w:left w:val="single" w:sz="4" w:space="0" w:color="000000"/>
              <w:bottom w:val="single" w:sz="4" w:space="0" w:color="000000"/>
              <w:right w:val="single" w:sz="4" w:space="0" w:color="000000"/>
            </w:tcBorders>
          </w:tcPr>
          <w:p w14:paraId="4A89CD22" w14:textId="77777777" w:rsidR="00C47168" w:rsidRPr="00C47168" w:rsidRDefault="00C47168" w:rsidP="009A62C7">
            <w:pPr>
              <w:pBdr>
                <w:top w:val="nil"/>
                <w:left w:val="nil"/>
                <w:bottom w:val="nil"/>
                <w:right w:val="nil"/>
                <w:between w:val="nil"/>
              </w:pBdr>
              <w:ind w:left="720" w:hanging="360"/>
              <w:rPr>
                <w:color w:val="000000"/>
                <w:sz w:val="26"/>
                <w:szCs w:val="26"/>
              </w:rPr>
            </w:pPr>
            <w:r w:rsidRPr="00C47168">
              <w:rPr>
                <w:sz w:val="26"/>
                <w:szCs w:val="26"/>
              </w:rPr>
              <w:t>4. Admin nhập thông tin mùa giải cần cập nhật và chọn “Cập nhật mùa giải”</w:t>
            </w:r>
          </w:p>
        </w:tc>
        <w:tc>
          <w:tcPr>
            <w:tcW w:w="3555" w:type="dxa"/>
            <w:tcBorders>
              <w:top w:val="single" w:sz="4" w:space="0" w:color="000000"/>
              <w:left w:val="single" w:sz="4" w:space="0" w:color="000000"/>
              <w:bottom w:val="single" w:sz="4" w:space="0" w:color="000000"/>
              <w:right w:val="single" w:sz="4" w:space="0" w:color="000000"/>
            </w:tcBorders>
          </w:tcPr>
          <w:p w14:paraId="238F5F94" w14:textId="77777777" w:rsidR="00C47168" w:rsidRPr="00C47168" w:rsidRDefault="00C47168" w:rsidP="009A62C7">
            <w:pPr>
              <w:rPr>
                <w:sz w:val="26"/>
                <w:szCs w:val="26"/>
              </w:rPr>
            </w:pPr>
            <w:r w:rsidRPr="00C47168">
              <w:rPr>
                <w:sz w:val="26"/>
                <w:szCs w:val="26"/>
              </w:rPr>
              <w:t>4.1 Hệ thống hiển thị “Cập nhật thành công”</w:t>
            </w:r>
          </w:p>
        </w:tc>
      </w:tr>
      <w:tr w:rsidR="00C47168" w:rsidRPr="00C47168" w14:paraId="123DAADF"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4D7FC64B" w14:textId="77777777" w:rsidR="00C47168" w:rsidRPr="00C47168" w:rsidRDefault="00C47168" w:rsidP="009A62C7">
            <w:pPr>
              <w:rPr>
                <w:sz w:val="26"/>
                <w:szCs w:val="26"/>
              </w:rPr>
            </w:pPr>
            <w:r w:rsidRPr="00C47168">
              <w:rPr>
                <w:sz w:val="26"/>
                <w:szCs w:val="26"/>
              </w:rPr>
              <w:t>Ngoại lệ</w:t>
            </w:r>
          </w:p>
        </w:tc>
        <w:tc>
          <w:tcPr>
            <w:tcW w:w="7542" w:type="dxa"/>
            <w:gridSpan w:val="2"/>
            <w:tcBorders>
              <w:top w:val="single" w:sz="4" w:space="0" w:color="000000"/>
              <w:left w:val="single" w:sz="4" w:space="0" w:color="000000"/>
              <w:bottom w:val="single" w:sz="4" w:space="0" w:color="000000"/>
              <w:right w:val="single" w:sz="4" w:space="0" w:color="000000"/>
            </w:tcBorders>
          </w:tcPr>
          <w:p w14:paraId="39E70C21" w14:textId="77777777" w:rsidR="00C47168" w:rsidRPr="00C47168" w:rsidRDefault="00C47168" w:rsidP="009A62C7">
            <w:pPr>
              <w:pBdr>
                <w:top w:val="nil"/>
                <w:left w:val="nil"/>
                <w:bottom w:val="nil"/>
                <w:right w:val="nil"/>
                <w:between w:val="nil"/>
              </w:pBdr>
              <w:rPr>
                <w:color w:val="000000"/>
                <w:sz w:val="26"/>
                <w:szCs w:val="26"/>
              </w:rPr>
            </w:pPr>
            <w:r w:rsidRPr="00C47168">
              <w:rPr>
                <w:sz w:val="26"/>
                <w:szCs w:val="26"/>
              </w:rPr>
              <w:t xml:space="preserve">   </w:t>
            </w:r>
            <w:r w:rsidRPr="00C47168">
              <w:rPr>
                <w:color w:val="000000"/>
                <w:sz w:val="26"/>
                <w:szCs w:val="26"/>
              </w:rPr>
              <w:t>Admin nhập sai, thiếu thông tin của mùa giải</w:t>
            </w:r>
          </w:p>
          <w:p w14:paraId="6FC92281" w14:textId="77777777" w:rsidR="00C47168" w:rsidRPr="00C47168" w:rsidRDefault="00C47168" w:rsidP="009A62C7">
            <w:pPr>
              <w:rPr>
                <w:sz w:val="26"/>
                <w:szCs w:val="26"/>
              </w:rPr>
            </w:pPr>
            <w:r w:rsidRPr="00C47168">
              <w:rPr>
                <w:sz w:val="26"/>
                <w:szCs w:val="26"/>
              </w:rPr>
              <w:t>=&gt;Hệ thống báo lỗi và yêu cầu nhập lại thông tin</w:t>
            </w:r>
          </w:p>
        </w:tc>
      </w:tr>
    </w:tbl>
    <w:p w14:paraId="62D0F82A" w14:textId="77777777" w:rsidR="00C47168" w:rsidRPr="00C47168" w:rsidRDefault="00C47168" w:rsidP="00C47168">
      <w:pPr>
        <w:jc w:val="center"/>
        <w:rPr>
          <w:b/>
          <w:sz w:val="26"/>
          <w:szCs w:val="26"/>
        </w:rPr>
      </w:pPr>
    </w:p>
    <w:p w14:paraId="05CD4438" w14:textId="36197A25" w:rsidR="00C47168" w:rsidRPr="00E904EA" w:rsidRDefault="00F62F06" w:rsidP="00E904EA">
      <w:pPr>
        <w:pStyle w:val="Heading3"/>
        <w:jc w:val="center"/>
        <w:rPr>
          <w:b w:val="0"/>
          <w:color w:val="000000" w:themeColor="text1"/>
          <w:lang w:val="vi-VN"/>
        </w:rPr>
      </w:pPr>
      <w:bookmarkStart w:id="48" w:name="_Toc150522369"/>
      <w:r w:rsidRPr="00E904EA">
        <w:rPr>
          <w:b w:val="0"/>
          <w:color w:val="000000" w:themeColor="text1"/>
          <w:lang w:val="vi-VN"/>
        </w:rPr>
        <w:t xml:space="preserve">Bảng </w:t>
      </w:r>
      <w:r w:rsidR="00915F31" w:rsidRPr="00E904EA">
        <w:rPr>
          <w:b w:val="0"/>
          <w:color w:val="000000" w:themeColor="text1"/>
          <w:lang w:val="vi-VN"/>
        </w:rPr>
        <w:t>0.15 Đặc tả usecase Xóa mùa giải</w:t>
      </w:r>
      <w:bookmarkEnd w:id="48"/>
    </w:p>
    <w:p w14:paraId="2EBECD78" w14:textId="7362F9F9" w:rsidR="00C47168" w:rsidRPr="00C47168" w:rsidRDefault="00C47168" w:rsidP="00C47168">
      <w:pPr>
        <w:jc w:val="center"/>
        <w:rPr>
          <w:sz w:val="26"/>
          <w:szCs w:val="26"/>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7"/>
        <w:gridCol w:w="3555"/>
      </w:tblGrid>
      <w:tr w:rsidR="00C47168" w:rsidRPr="00C47168" w14:paraId="6DC82B29"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68DD461D" w14:textId="77777777" w:rsidR="00C47168" w:rsidRPr="00C47168" w:rsidRDefault="00C47168" w:rsidP="009A62C7">
            <w:pPr>
              <w:rPr>
                <w:sz w:val="26"/>
                <w:szCs w:val="26"/>
              </w:rPr>
            </w:pPr>
            <w:r w:rsidRPr="00C47168">
              <w:rPr>
                <w:sz w:val="26"/>
                <w:szCs w:val="26"/>
              </w:rPr>
              <w:t>Mã Use Case</w:t>
            </w:r>
          </w:p>
        </w:tc>
        <w:tc>
          <w:tcPr>
            <w:tcW w:w="7542" w:type="dxa"/>
            <w:gridSpan w:val="2"/>
            <w:tcBorders>
              <w:top w:val="single" w:sz="4" w:space="0" w:color="000000"/>
              <w:left w:val="single" w:sz="4" w:space="0" w:color="000000"/>
              <w:bottom w:val="single" w:sz="4" w:space="0" w:color="000000"/>
              <w:right w:val="single" w:sz="4" w:space="0" w:color="000000"/>
            </w:tcBorders>
          </w:tcPr>
          <w:p w14:paraId="0BD7B85B" w14:textId="77777777" w:rsidR="00C47168" w:rsidRPr="00C47168" w:rsidRDefault="00C47168" w:rsidP="009A62C7">
            <w:pPr>
              <w:rPr>
                <w:sz w:val="26"/>
                <w:szCs w:val="26"/>
              </w:rPr>
            </w:pPr>
            <w:r w:rsidRPr="00C47168">
              <w:rPr>
                <w:sz w:val="26"/>
                <w:szCs w:val="26"/>
              </w:rPr>
              <w:t>UC15</w:t>
            </w:r>
          </w:p>
        </w:tc>
      </w:tr>
      <w:tr w:rsidR="00C47168" w:rsidRPr="00C47168" w14:paraId="11F4F306"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332CB543" w14:textId="77777777" w:rsidR="00C47168" w:rsidRPr="00C47168" w:rsidRDefault="00C47168" w:rsidP="009A62C7">
            <w:pPr>
              <w:rPr>
                <w:sz w:val="26"/>
                <w:szCs w:val="26"/>
              </w:rPr>
            </w:pPr>
            <w:r w:rsidRPr="00C47168">
              <w:rPr>
                <w:sz w:val="26"/>
                <w:szCs w:val="26"/>
              </w:rPr>
              <w:t>Use case</w:t>
            </w:r>
          </w:p>
        </w:tc>
        <w:tc>
          <w:tcPr>
            <w:tcW w:w="7542" w:type="dxa"/>
            <w:gridSpan w:val="2"/>
            <w:tcBorders>
              <w:top w:val="single" w:sz="4" w:space="0" w:color="000000"/>
              <w:left w:val="single" w:sz="4" w:space="0" w:color="000000"/>
              <w:bottom w:val="single" w:sz="4" w:space="0" w:color="000000"/>
              <w:right w:val="single" w:sz="4" w:space="0" w:color="000000"/>
            </w:tcBorders>
          </w:tcPr>
          <w:p w14:paraId="55329E6F" w14:textId="77777777" w:rsidR="00C47168" w:rsidRPr="00C47168" w:rsidRDefault="00C47168" w:rsidP="009A62C7">
            <w:pPr>
              <w:rPr>
                <w:sz w:val="26"/>
                <w:szCs w:val="26"/>
              </w:rPr>
            </w:pPr>
            <w:r w:rsidRPr="00C47168">
              <w:rPr>
                <w:sz w:val="26"/>
                <w:szCs w:val="26"/>
              </w:rPr>
              <w:t>Xóa mùa giải</w:t>
            </w:r>
          </w:p>
        </w:tc>
      </w:tr>
      <w:tr w:rsidR="00C47168" w:rsidRPr="00C47168" w14:paraId="4756F431"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7D1BF9D4" w14:textId="77777777" w:rsidR="00C47168" w:rsidRPr="00C47168" w:rsidRDefault="00C47168" w:rsidP="009A62C7">
            <w:pPr>
              <w:rPr>
                <w:sz w:val="26"/>
                <w:szCs w:val="26"/>
              </w:rPr>
            </w:pPr>
            <w:r w:rsidRPr="00C47168">
              <w:rPr>
                <w:sz w:val="26"/>
                <w:szCs w:val="26"/>
              </w:rPr>
              <w:t>Ngữ cảnh</w:t>
            </w:r>
          </w:p>
        </w:tc>
        <w:tc>
          <w:tcPr>
            <w:tcW w:w="7542" w:type="dxa"/>
            <w:gridSpan w:val="2"/>
            <w:tcBorders>
              <w:top w:val="single" w:sz="4" w:space="0" w:color="000000"/>
              <w:left w:val="single" w:sz="4" w:space="0" w:color="000000"/>
              <w:bottom w:val="single" w:sz="4" w:space="0" w:color="000000"/>
              <w:right w:val="single" w:sz="4" w:space="0" w:color="000000"/>
            </w:tcBorders>
          </w:tcPr>
          <w:p w14:paraId="354C3340" w14:textId="77777777" w:rsidR="00C47168" w:rsidRPr="00C47168" w:rsidRDefault="00C47168" w:rsidP="009A62C7">
            <w:pPr>
              <w:rPr>
                <w:sz w:val="26"/>
                <w:szCs w:val="26"/>
              </w:rPr>
            </w:pPr>
            <w:r w:rsidRPr="00C47168">
              <w:rPr>
                <w:sz w:val="26"/>
                <w:szCs w:val="26"/>
              </w:rPr>
              <w:t>Xóa mùa giải</w:t>
            </w:r>
          </w:p>
        </w:tc>
      </w:tr>
      <w:tr w:rsidR="00C47168" w:rsidRPr="00C47168" w14:paraId="1026C195"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6DE2E2C0" w14:textId="77777777" w:rsidR="00C47168" w:rsidRPr="00C47168" w:rsidRDefault="00C47168" w:rsidP="009A62C7">
            <w:pPr>
              <w:rPr>
                <w:sz w:val="26"/>
                <w:szCs w:val="26"/>
              </w:rPr>
            </w:pPr>
            <w:r w:rsidRPr="00C47168">
              <w:rPr>
                <w:sz w:val="26"/>
                <w:szCs w:val="26"/>
              </w:rPr>
              <w:t xml:space="preserve">Mô tả </w:t>
            </w:r>
          </w:p>
        </w:tc>
        <w:tc>
          <w:tcPr>
            <w:tcW w:w="7542" w:type="dxa"/>
            <w:gridSpan w:val="2"/>
            <w:tcBorders>
              <w:top w:val="single" w:sz="4" w:space="0" w:color="000000"/>
              <w:left w:val="single" w:sz="4" w:space="0" w:color="000000"/>
              <w:bottom w:val="single" w:sz="4" w:space="0" w:color="000000"/>
              <w:right w:val="single" w:sz="4" w:space="0" w:color="000000"/>
            </w:tcBorders>
          </w:tcPr>
          <w:p w14:paraId="3421CF9E" w14:textId="77777777" w:rsidR="00C47168" w:rsidRPr="00C47168" w:rsidRDefault="00C47168" w:rsidP="009A62C7">
            <w:pPr>
              <w:rPr>
                <w:sz w:val="26"/>
                <w:szCs w:val="26"/>
              </w:rPr>
            </w:pPr>
            <w:r w:rsidRPr="00C47168">
              <w:rPr>
                <w:sz w:val="26"/>
                <w:szCs w:val="26"/>
              </w:rPr>
              <w:t>Xóa thông tin về mùa giải ra khỏi hệ thống</w:t>
            </w:r>
          </w:p>
        </w:tc>
      </w:tr>
      <w:tr w:rsidR="00C47168" w:rsidRPr="00C47168" w14:paraId="07EC3AAB"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39DD3B29" w14:textId="77777777" w:rsidR="00C47168" w:rsidRPr="00C47168" w:rsidRDefault="00C47168" w:rsidP="009A62C7">
            <w:pPr>
              <w:rPr>
                <w:sz w:val="26"/>
                <w:szCs w:val="26"/>
              </w:rPr>
            </w:pPr>
            <w:r w:rsidRPr="00C47168">
              <w:rPr>
                <w:sz w:val="26"/>
                <w:szCs w:val="26"/>
              </w:rPr>
              <w:t>Tác nhân</w:t>
            </w:r>
          </w:p>
        </w:tc>
        <w:tc>
          <w:tcPr>
            <w:tcW w:w="7542" w:type="dxa"/>
            <w:gridSpan w:val="2"/>
            <w:tcBorders>
              <w:top w:val="single" w:sz="4" w:space="0" w:color="000000"/>
              <w:left w:val="single" w:sz="4" w:space="0" w:color="000000"/>
              <w:bottom w:val="single" w:sz="4" w:space="0" w:color="000000"/>
              <w:right w:val="single" w:sz="4" w:space="0" w:color="000000"/>
            </w:tcBorders>
          </w:tcPr>
          <w:p w14:paraId="7733590D" w14:textId="77777777" w:rsidR="00C47168" w:rsidRPr="00C47168" w:rsidRDefault="00C47168" w:rsidP="009A62C7">
            <w:pPr>
              <w:rPr>
                <w:sz w:val="26"/>
                <w:szCs w:val="26"/>
              </w:rPr>
            </w:pPr>
            <w:r w:rsidRPr="00C47168">
              <w:rPr>
                <w:sz w:val="26"/>
                <w:szCs w:val="26"/>
              </w:rPr>
              <w:t>Admin</w:t>
            </w:r>
          </w:p>
        </w:tc>
      </w:tr>
      <w:tr w:rsidR="00C47168" w:rsidRPr="00C47168" w14:paraId="0F1C2B20"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0C9357D0" w14:textId="77777777" w:rsidR="00C47168" w:rsidRPr="00C47168" w:rsidRDefault="00C47168" w:rsidP="009A62C7">
            <w:pPr>
              <w:rPr>
                <w:sz w:val="26"/>
                <w:szCs w:val="26"/>
              </w:rPr>
            </w:pPr>
            <w:r w:rsidRPr="00C47168">
              <w:rPr>
                <w:sz w:val="26"/>
                <w:szCs w:val="26"/>
              </w:rPr>
              <w:lastRenderedPageBreak/>
              <w:t>Sự kiện kích hoạt</w:t>
            </w:r>
          </w:p>
        </w:tc>
        <w:tc>
          <w:tcPr>
            <w:tcW w:w="7542" w:type="dxa"/>
            <w:gridSpan w:val="2"/>
            <w:tcBorders>
              <w:top w:val="single" w:sz="4" w:space="0" w:color="000000"/>
              <w:left w:val="single" w:sz="4" w:space="0" w:color="000000"/>
              <w:bottom w:val="single" w:sz="4" w:space="0" w:color="000000"/>
              <w:right w:val="single" w:sz="4" w:space="0" w:color="000000"/>
            </w:tcBorders>
          </w:tcPr>
          <w:p w14:paraId="0B9C880E" w14:textId="77777777" w:rsidR="00C47168" w:rsidRPr="00C47168" w:rsidRDefault="00C47168" w:rsidP="009A62C7">
            <w:pPr>
              <w:rPr>
                <w:sz w:val="26"/>
                <w:szCs w:val="26"/>
              </w:rPr>
            </w:pPr>
            <w:r w:rsidRPr="00C47168">
              <w:rPr>
                <w:sz w:val="26"/>
                <w:szCs w:val="26"/>
              </w:rPr>
              <w:t>Xóa mùa giải</w:t>
            </w:r>
          </w:p>
        </w:tc>
      </w:tr>
      <w:tr w:rsidR="00C47168" w:rsidRPr="00C47168" w14:paraId="665727C4"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46AF1A48" w14:textId="77777777" w:rsidR="00C47168" w:rsidRPr="00C47168" w:rsidRDefault="00C47168" w:rsidP="009A62C7">
            <w:pPr>
              <w:rPr>
                <w:sz w:val="26"/>
                <w:szCs w:val="26"/>
              </w:rPr>
            </w:pPr>
            <w:r w:rsidRPr="00C47168">
              <w:rPr>
                <w:sz w:val="26"/>
                <w:szCs w:val="26"/>
              </w:rPr>
              <w:t>Điều kiện tiên quyết</w:t>
            </w:r>
          </w:p>
        </w:tc>
        <w:tc>
          <w:tcPr>
            <w:tcW w:w="7542" w:type="dxa"/>
            <w:gridSpan w:val="2"/>
            <w:tcBorders>
              <w:top w:val="single" w:sz="4" w:space="0" w:color="000000"/>
              <w:left w:val="single" w:sz="4" w:space="0" w:color="000000"/>
              <w:bottom w:val="single" w:sz="4" w:space="0" w:color="000000"/>
              <w:right w:val="single" w:sz="4" w:space="0" w:color="000000"/>
            </w:tcBorders>
          </w:tcPr>
          <w:p w14:paraId="469003B6" w14:textId="77777777" w:rsidR="00C47168" w:rsidRPr="00C47168" w:rsidRDefault="00C47168" w:rsidP="009A62C7">
            <w:pPr>
              <w:spacing w:before="240" w:after="240"/>
              <w:rPr>
                <w:sz w:val="26"/>
                <w:szCs w:val="26"/>
              </w:rPr>
            </w:pPr>
            <w:r w:rsidRPr="00C47168">
              <w:rPr>
                <w:sz w:val="26"/>
                <w:szCs w:val="26"/>
              </w:rPr>
              <w:t>+ Admin đã truy cập vào được website.</w:t>
            </w:r>
          </w:p>
          <w:p w14:paraId="1DEB48DE" w14:textId="77777777" w:rsidR="00C47168" w:rsidRPr="00C47168" w:rsidRDefault="00C47168" w:rsidP="009A62C7">
            <w:pPr>
              <w:rPr>
                <w:sz w:val="26"/>
                <w:szCs w:val="26"/>
              </w:rPr>
            </w:pPr>
            <w:r w:rsidRPr="00C47168">
              <w:rPr>
                <w:sz w:val="26"/>
                <w:szCs w:val="26"/>
              </w:rPr>
              <w:t>+Admin đã đăng nhập thành công vào hệ thống.</w:t>
            </w:r>
          </w:p>
        </w:tc>
      </w:tr>
      <w:tr w:rsidR="00C47168" w:rsidRPr="00C47168" w14:paraId="31C1D0E9"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389D701B" w14:textId="77777777" w:rsidR="00C47168" w:rsidRPr="00C47168" w:rsidRDefault="00C47168" w:rsidP="009A62C7">
            <w:pPr>
              <w:rPr>
                <w:sz w:val="26"/>
                <w:szCs w:val="26"/>
              </w:rPr>
            </w:pPr>
            <w:r w:rsidRPr="00C47168">
              <w:rPr>
                <w:sz w:val="26"/>
                <w:szCs w:val="26"/>
              </w:rPr>
              <w:t>Kết quả</w:t>
            </w:r>
          </w:p>
        </w:tc>
        <w:tc>
          <w:tcPr>
            <w:tcW w:w="7542" w:type="dxa"/>
            <w:gridSpan w:val="2"/>
            <w:tcBorders>
              <w:top w:val="single" w:sz="4" w:space="0" w:color="000000"/>
              <w:left w:val="single" w:sz="4" w:space="0" w:color="000000"/>
              <w:bottom w:val="single" w:sz="4" w:space="0" w:color="000000"/>
              <w:right w:val="single" w:sz="4" w:space="0" w:color="000000"/>
            </w:tcBorders>
          </w:tcPr>
          <w:p w14:paraId="0AE296DA" w14:textId="77777777" w:rsidR="00C47168" w:rsidRPr="00C47168" w:rsidRDefault="00C47168" w:rsidP="009A62C7">
            <w:pPr>
              <w:rPr>
                <w:sz w:val="26"/>
                <w:szCs w:val="26"/>
              </w:rPr>
            </w:pPr>
            <w:r w:rsidRPr="00C47168">
              <w:rPr>
                <w:sz w:val="26"/>
                <w:szCs w:val="26"/>
              </w:rPr>
              <w:t>Admin xoá thành công thông tin mùa giải</w:t>
            </w:r>
          </w:p>
        </w:tc>
      </w:tr>
      <w:tr w:rsidR="00C47168" w:rsidRPr="00C47168" w14:paraId="0E1487EE" w14:textId="77777777" w:rsidTr="009A62C7">
        <w:tc>
          <w:tcPr>
            <w:tcW w:w="1569" w:type="dxa"/>
            <w:vMerge w:val="restart"/>
            <w:tcBorders>
              <w:top w:val="single" w:sz="4" w:space="0" w:color="000000"/>
              <w:left w:val="single" w:sz="4" w:space="0" w:color="000000"/>
              <w:bottom w:val="single" w:sz="4" w:space="0" w:color="000000"/>
              <w:right w:val="single" w:sz="4" w:space="0" w:color="000000"/>
            </w:tcBorders>
          </w:tcPr>
          <w:p w14:paraId="73783875" w14:textId="77777777" w:rsidR="00C47168" w:rsidRPr="00C47168" w:rsidRDefault="00C47168" w:rsidP="009A62C7">
            <w:pPr>
              <w:rPr>
                <w:sz w:val="26"/>
                <w:szCs w:val="26"/>
              </w:rPr>
            </w:pPr>
            <w:r w:rsidRPr="00C47168">
              <w:rPr>
                <w:sz w:val="26"/>
                <w:szCs w:val="26"/>
              </w:rPr>
              <w:t>Luồng</w:t>
            </w:r>
          </w:p>
          <w:p w14:paraId="661ADB16" w14:textId="77777777" w:rsidR="00C47168" w:rsidRPr="00C47168" w:rsidRDefault="00C47168" w:rsidP="009A62C7">
            <w:pPr>
              <w:rPr>
                <w:sz w:val="26"/>
                <w:szCs w:val="26"/>
              </w:rPr>
            </w:pPr>
            <w:r w:rsidRPr="00C47168">
              <w:rPr>
                <w:sz w:val="26"/>
                <w:szCs w:val="26"/>
              </w:rPr>
              <w:t>Sự kiện</w:t>
            </w:r>
          </w:p>
        </w:tc>
        <w:tc>
          <w:tcPr>
            <w:tcW w:w="3987" w:type="dxa"/>
            <w:tcBorders>
              <w:top w:val="single" w:sz="4" w:space="0" w:color="000000"/>
              <w:left w:val="single" w:sz="4" w:space="0" w:color="000000"/>
              <w:bottom w:val="single" w:sz="4" w:space="0" w:color="000000"/>
              <w:right w:val="single" w:sz="4" w:space="0" w:color="000000"/>
            </w:tcBorders>
          </w:tcPr>
          <w:p w14:paraId="2F53BB20" w14:textId="77777777" w:rsidR="00C47168" w:rsidRPr="00C47168" w:rsidRDefault="00C47168" w:rsidP="009A62C7">
            <w:pPr>
              <w:jc w:val="center"/>
              <w:rPr>
                <w:b/>
                <w:sz w:val="26"/>
                <w:szCs w:val="26"/>
              </w:rPr>
            </w:pPr>
            <w:r w:rsidRPr="00C47168">
              <w:rPr>
                <w:b/>
                <w:sz w:val="26"/>
                <w:szCs w:val="26"/>
              </w:rPr>
              <w:t>Actor</w:t>
            </w:r>
          </w:p>
        </w:tc>
        <w:tc>
          <w:tcPr>
            <w:tcW w:w="3555" w:type="dxa"/>
            <w:tcBorders>
              <w:top w:val="single" w:sz="4" w:space="0" w:color="000000"/>
              <w:left w:val="single" w:sz="4" w:space="0" w:color="000000"/>
              <w:bottom w:val="single" w:sz="4" w:space="0" w:color="000000"/>
              <w:right w:val="single" w:sz="4" w:space="0" w:color="000000"/>
            </w:tcBorders>
          </w:tcPr>
          <w:p w14:paraId="3A3E9630" w14:textId="77777777" w:rsidR="00C47168" w:rsidRPr="00C47168" w:rsidRDefault="00C47168" w:rsidP="009A62C7">
            <w:pPr>
              <w:jc w:val="center"/>
              <w:rPr>
                <w:b/>
                <w:sz w:val="26"/>
                <w:szCs w:val="26"/>
              </w:rPr>
            </w:pPr>
            <w:r w:rsidRPr="00C47168">
              <w:rPr>
                <w:b/>
                <w:sz w:val="26"/>
                <w:szCs w:val="26"/>
              </w:rPr>
              <w:t>System</w:t>
            </w:r>
          </w:p>
        </w:tc>
      </w:tr>
      <w:tr w:rsidR="00C47168" w:rsidRPr="00C47168" w14:paraId="5F64CE05" w14:textId="77777777" w:rsidTr="009A62C7">
        <w:tc>
          <w:tcPr>
            <w:tcW w:w="1569" w:type="dxa"/>
            <w:vMerge/>
            <w:tcBorders>
              <w:top w:val="single" w:sz="4" w:space="0" w:color="000000"/>
              <w:left w:val="single" w:sz="4" w:space="0" w:color="000000"/>
              <w:bottom w:val="single" w:sz="4" w:space="0" w:color="000000"/>
              <w:right w:val="single" w:sz="4" w:space="0" w:color="000000"/>
            </w:tcBorders>
          </w:tcPr>
          <w:p w14:paraId="44AF7CCB"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7" w:type="dxa"/>
            <w:tcBorders>
              <w:top w:val="single" w:sz="4" w:space="0" w:color="000000"/>
              <w:left w:val="single" w:sz="4" w:space="0" w:color="000000"/>
              <w:bottom w:val="single" w:sz="4" w:space="0" w:color="000000"/>
              <w:right w:val="single" w:sz="4" w:space="0" w:color="000000"/>
            </w:tcBorders>
          </w:tcPr>
          <w:p w14:paraId="1B534E97" w14:textId="77777777" w:rsidR="00C47168" w:rsidRPr="00C47168" w:rsidRDefault="00C47168" w:rsidP="00C47168">
            <w:pPr>
              <w:numPr>
                <w:ilvl w:val="0"/>
                <w:numId w:val="28"/>
              </w:numPr>
              <w:pBdr>
                <w:top w:val="nil"/>
                <w:left w:val="nil"/>
                <w:bottom w:val="nil"/>
                <w:right w:val="nil"/>
                <w:between w:val="nil"/>
              </w:pBdr>
              <w:rPr>
                <w:color w:val="000000"/>
                <w:sz w:val="26"/>
                <w:szCs w:val="26"/>
              </w:rPr>
            </w:pPr>
            <w:r w:rsidRPr="00C47168">
              <w:rPr>
                <w:color w:val="000000"/>
                <w:sz w:val="26"/>
                <w:szCs w:val="26"/>
              </w:rPr>
              <w:t>Admin chọn mục “Quản lý h</w:t>
            </w:r>
            <w:r w:rsidRPr="00C47168">
              <w:rPr>
                <w:sz w:val="26"/>
                <w:szCs w:val="26"/>
              </w:rPr>
              <w:t xml:space="preserve">ồ sơ </w:t>
            </w:r>
            <w:r w:rsidRPr="00C47168">
              <w:rPr>
                <w:color w:val="000000"/>
                <w:sz w:val="26"/>
                <w:szCs w:val="26"/>
              </w:rPr>
              <w:t>mùa giải”</w:t>
            </w:r>
          </w:p>
        </w:tc>
        <w:tc>
          <w:tcPr>
            <w:tcW w:w="3555" w:type="dxa"/>
            <w:tcBorders>
              <w:top w:val="single" w:sz="4" w:space="0" w:color="000000"/>
              <w:left w:val="single" w:sz="4" w:space="0" w:color="000000"/>
              <w:bottom w:val="single" w:sz="4" w:space="0" w:color="000000"/>
              <w:right w:val="single" w:sz="4" w:space="0" w:color="000000"/>
            </w:tcBorders>
          </w:tcPr>
          <w:p w14:paraId="65FABE56" w14:textId="77777777" w:rsidR="00C47168" w:rsidRPr="00C47168" w:rsidRDefault="00C47168" w:rsidP="009A62C7">
            <w:pPr>
              <w:rPr>
                <w:sz w:val="26"/>
                <w:szCs w:val="26"/>
              </w:rPr>
            </w:pPr>
          </w:p>
        </w:tc>
      </w:tr>
      <w:tr w:rsidR="00C47168" w:rsidRPr="00C47168" w14:paraId="38EFD9DE" w14:textId="77777777" w:rsidTr="009A62C7">
        <w:tc>
          <w:tcPr>
            <w:tcW w:w="1569" w:type="dxa"/>
            <w:vMerge/>
            <w:tcBorders>
              <w:top w:val="single" w:sz="4" w:space="0" w:color="000000"/>
              <w:left w:val="single" w:sz="4" w:space="0" w:color="000000"/>
              <w:bottom w:val="single" w:sz="4" w:space="0" w:color="000000"/>
              <w:right w:val="single" w:sz="4" w:space="0" w:color="000000"/>
            </w:tcBorders>
          </w:tcPr>
          <w:p w14:paraId="39407B6B"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Borders>
              <w:top w:val="single" w:sz="4" w:space="0" w:color="000000"/>
              <w:left w:val="single" w:sz="4" w:space="0" w:color="000000"/>
              <w:bottom w:val="single" w:sz="4" w:space="0" w:color="000000"/>
              <w:right w:val="single" w:sz="4" w:space="0" w:color="000000"/>
            </w:tcBorders>
          </w:tcPr>
          <w:p w14:paraId="79CB9D65" w14:textId="77777777" w:rsidR="00C47168" w:rsidRPr="00C47168" w:rsidRDefault="00C47168" w:rsidP="00C47168">
            <w:pPr>
              <w:numPr>
                <w:ilvl w:val="0"/>
                <w:numId w:val="28"/>
              </w:numPr>
              <w:pBdr>
                <w:top w:val="nil"/>
                <w:left w:val="nil"/>
                <w:bottom w:val="nil"/>
                <w:right w:val="nil"/>
                <w:between w:val="nil"/>
              </w:pBdr>
              <w:rPr>
                <w:color w:val="000000"/>
                <w:sz w:val="26"/>
                <w:szCs w:val="26"/>
              </w:rPr>
            </w:pPr>
            <w:r w:rsidRPr="00C47168">
              <w:rPr>
                <w:color w:val="000000"/>
                <w:sz w:val="26"/>
                <w:szCs w:val="26"/>
              </w:rPr>
              <w:t xml:space="preserve">Admin chọn </w:t>
            </w:r>
            <w:r w:rsidRPr="00C47168">
              <w:rPr>
                <w:sz w:val="26"/>
                <w:szCs w:val="26"/>
              </w:rPr>
              <w:t>nút “Xoá mùa giải”</w:t>
            </w:r>
          </w:p>
        </w:tc>
        <w:tc>
          <w:tcPr>
            <w:tcW w:w="3555" w:type="dxa"/>
            <w:tcBorders>
              <w:top w:val="single" w:sz="4" w:space="0" w:color="000000"/>
              <w:left w:val="single" w:sz="4" w:space="0" w:color="000000"/>
              <w:bottom w:val="single" w:sz="4" w:space="0" w:color="000000"/>
              <w:right w:val="single" w:sz="4" w:space="0" w:color="000000"/>
            </w:tcBorders>
          </w:tcPr>
          <w:p w14:paraId="1362309E" w14:textId="77777777" w:rsidR="00C47168" w:rsidRPr="00C47168" w:rsidRDefault="00C47168" w:rsidP="009A62C7">
            <w:pPr>
              <w:rPr>
                <w:sz w:val="26"/>
                <w:szCs w:val="26"/>
              </w:rPr>
            </w:pPr>
            <w:r w:rsidRPr="00C47168">
              <w:rPr>
                <w:sz w:val="26"/>
                <w:szCs w:val="26"/>
              </w:rPr>
              <w:t>2.1 Hệ thống hiển thị danh sách mùa giải</w:t>
            </w:r>
          </w:p>
        </w:tc>
      </w:tr>
      <w:tr w:rsidR="00C47168" w:rsidRPr="00C47168" w14:paraId="19087FB0" w14:textId="77777777" w:rsidTr="009A62C7">
        <w:trPr>
          <w:trHeight w:val="718"/>
        </w:trPr>
        <w:tc>
          <w:tcPr>
            <w:tcW w:w="1569" w:type="dxa"/>
            <w:vMerge/>
            <w:tcBorders>
              <w:top w:val="single" w:sz="4" w:space="0" w:color="000000"/>
              <w:left w:val="single" w:sz="4" w:space="0" w:color="000000"/>
              <w:bottom w:val="single" w:sz="4" w:space="0" w:color="000000"/>
              <w:right w:val="single" w:sz="4" w:space="0" w:color="000000"/>
            </w:tcBorders>
          </w:tcPr>
          <w:p w14:paraId="6485E387"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7F768FA0" w14:textId="77777777" w:rsidR="00C47168" w:rsidRPr="00C47168" w:rsidRDefault="00C47168" w:rsidP="009A62C7">
            <w:pPr>
              <w:spacing w:line="360" w:lineRule="auto"/>
              <w:rPr>
                <w:sz w:val="26"/>
                <w:szCs w:val="26"/>
              </w:rPr>
            </w:pPr>
            <w:r w:rsidRPr="00C47168">
              <w:rPr>
                <w:sz w:val="26"/>
                <w:szCs w:val="26"/>
              </w:rPr>
              <w:t xml:space="preserve">     3. Admin chọn “Xoá mùa giải”</w:t>
            </w:r>
          </w:p>
          <w:p w14:paraId="0270E850" w14:textId="77777777" w:rsidR="00C47168" w:rsidRPr="00C47168" w:rsidRDefault="00C47168" w:rsidP="009A62C7">
            <w:pPr>
              <w:spacing w:line="360" w:lineRule="auto"/>
              <w:ind w:left="360"/>
              <w:rPr>
                <w:sz w:val="26"/>
                <w:szCs w:val="26"/>
              </w:rPr>
            </w:pPr>
          </w:p>
          <w:p w14:paraId="408CE9DA" w14:textId="77777777" w:rsidR="00C47168" w:rsidRPr="00C47168" w:rsidRDefault="00C47168" w:rsidP="009A62C7">
            <w:pPr>
              <w:spacing w:line="360" w:lineRule="auto"/>
              <w:ind w:left="360"/>
              <w:rPr>
                <w:sz w:val="26"/>
                <w:szCs w:val="26"/>
              </w:rPr>
            </w:pPr>
          </w:p>
          <w:p w14:paraId="78F43127" w14:textId="77777777" w:rsidR="00C47168" w:rsidRPr="00C47168" w:rsidRDefault="00C47168" w:rsidP="009A62C7">
            <w:pPr>
              <w:spacing w:line="360" w:lineRule="auto"/>
              <w:ind w:left="360"/>
              <w:rPr>
                <w:sz w:val="26"/>
                <w:szCs w:val="26"/>
              </w:rPr>
            </w:pPr>
          </w:p>
          <w:p w14:paraId="4B0E97A8" w14:textId="77777777" w:rsidR="00C47168" w:rsidRPr="00C47168" w:rsidRDefault="00C47168" w:rsidP="009A62C7">
            <w:pPr>
              <w:spacing w:line="360" w:lineRule="auto"/>
              <w:ind w:left="360"/>
              <w:rPr>
                <w:sz w:val="26"/>
                <w:szCs w:val="26"/>
              </w:rPr>
            </w:pPr>
          </w:p>
        </w:tc>
        <w:tc>
          <w:tcPr>
            <w:tcW w:w="3555" w:type="dxa"/>
          </w:tcPr>
          <w:p w14:paraId="09DCF6DB" w14:textId="77777777" w:rsidR="00C47168" w:rsidRPr="00C47168" w:rsidRDefault="00C47168" w:rsidP="009A62C7">
            <w:pPr>
              <w:spacing w:line="360" w:lineRule="auto"/>
              <w:rPr>
                <w:sz w:val="26"/>
                <w:szCs w:val="26"/>
              </w:rPr>
            </w:pPr>
            <w:r w:rsidRPr="00C47168">
              <w:rPr>
                <w:sz w:val="26"/>
                <w:szCs w:val="26"/>
              </w:rPr>
              <w:t xml:space="preserve">3.1. Hệ thống hiển thị cảnh báo cân nhắc trước khi xoá </w:t>
            </w:r>
          </w:p>
          <w:p w14:paraId="7CF6D578" w14:textId="77777777" w:rsidR="00C47168" w:rsidRPr="00C47168" w:rsidRDefault="00C47168" w:rsidP="009A62C7">
            <w:pPr>
              <w:spacing w:line="360" w:lineRule="auto"/>
              <w:rPr>
                <w:sz w:val="26"/>
                <w:szCs w:val="26"/>
              </w:rPr>
            </w:pPr>
            <w:r w:rsidRPr="00C47168">
              <w:rPr>
                <w:sz w:val="26"/>
                <w:szCs w:val="26"/>
              </w:rPr>
              <w:t>3.1.a Hệ thống thực hiện xoá kết quả và hiển thị “Xoá thành công”</w:t>
            </w:r>
          </w:p>
          <w:p w14:paraId="2468595A" w14:textId="77777777" w:rsidR="00C47168" w:rsidRPr="00C47168" w:rsidRDefault="00C47168" w:rsidP="009A62C7">
            <w:pPr>
              <w:spacing w:line="360" w:lineRule="auto"/>
              <w:rPr>
                <w:sz w:val="26"/>
                <w:szCs w:val="26"/>
              </w:rPr>
            </w:pPr>
          </w:p>
          <w:p w14:paraId="523895CE" w14:textId="77777777" w:rsidR="00C47168" w:rsidRPr="00C47168" w:rsidRDefault="00C47168" w:rsidP="009A62C7">
            <w:pPr>
              <w:spacing w:line="360" w:lineRule="auto"/>
              <w:rPr>
                <w:sz w:val="26"/>
                <w:szCs w:val="26"/>
              </w:rPr>
            </w:pPr>
            <w:r w:rsidRPr="00C47168">
              <w:rPr>
                <w:sz w:val="26"/>
                <w:szCs w:val="26"/>
              </w:rPr>
              <w:t>3.1.b Hệ thống trở lại hiển thị danh sách kết quả nếu thao tác không thành công.</w:t>
            </w:r>
          </w:p>
          <w:p w14:paraId="5FD7DDF2" w14:textId="77777777" w:rsidR="00C47168" w:rsidRPr="00C47168" w:rsidRDefault="00C47168" w:rsidP="009A62C7">
            <w:pPr>
              <w:spacing w:line="360" w:lineRule="auto"/>
              <w:rPr>
                <w:sz w:val="26"/>
                <w:szCs w:val="26"/>
              </w:rPr>
            </w:pPr>
          </w:p>
          <w:p w14:paraId="776A6C25" w14:textId="77777777" w:rsidR="00C47168" w:rsidRPr="00C47168" w:rsidRDefault="00C47168" w:rsidP="009A62C7">
            <w:pPr>
              <w:spacing w:line="360" w:lineRule="auto"/>
              <w:rPr>
                <w:sz w:val="26"/>
                <w:szCs w:val="26"/>
              </w:rPr>
            </w:pPr>
          </w:p>
          <w:p w14:paraId="48C3C279" w14:textId="77777777" w:rsidR="00C47168" w:rsidRPr="00C47168" w:rsidRDefault="00C47168" w:rsidP="009A62C7">
            <w:pPr>
              <w:spacing w:line="360" w:lineRule="auto"/>
              <w:rPr>
                <w:sz w:val="26"/>
                <w:szCs w:val="26"/>
              </w:rPr>
            </w:pPr>
          </w:p>
        </w:tc>
      </w:tr>
      <w:tr w:rsidR="00C47168" w:rsidRPr="00C47168" w14:paraId="49DC436D" w14:textId="77777777" w:rsidTr="009A62C7">
        <w:tc>
          <w:tcPr>
            <w:tcW w:w="1569" w:type="dxa"/>
            <w:tcBorders>
              <w:top w:val="single" w:sz="4" w:space="0" w:color="000000"/>
              <w:left w:val="single" w:sz="4" w:space="0" w:color="000000"/>
              <w:bottom w:val="single" w:sz="4" w:space="0" w:color="000000"/>
              <w:right w:val="single" w:sz="4" w:space="0" w:color="000000"/>
            </w:tcBorders>
          </w:tcPr>
          <w:p w14:paraId="761753B5" w14:textId="77777777" w:rsidR="00C47168" w:rsidRPr="00C47168" w:rsidRDefault="00C47168" w:rsidP="009A62C7">
            <w:pPr>
              <w:rPr>
                <w:sz w:val="26"/>
                <w:szCs w:val="26"/>
              </w:rPr>
            </w:pPr>
            <w:r w:rsidRPr="00C47168">
              <w:rPr>
                <w:sz w:val="26"/>
                <w:szCs w:val="26"/>
              </w:rPr>
              <w:t>Ngoại lệ</w:t>
            </w:r>
          </w:p>
        </w:tc>
        <w:tc>
          <w:tcPr>
            <w:tcW w:w="7542" w:type="dxa"/>
            <w:gridSpan w:val="2"/>
            <w:tcBorders>
              <w:top w:val="single" w:sz="4" w:space="0" w:color="000000"/>
              <w:left w:val="single" w:sz="4" w:space="0" w:color="000000"/>
              <w:bottom w:val="single" w:sz="4" w:space="0" w:color="000000"/>
              <w:right w:val="single" w:sz="4" w:space="0" w:color="000000"/>
            </w:tcBorders>
          </w:tcPr>
          <w:p w14:paraId="77F33F9C" w14:textId="77777777" w:rsidR="00C47168" w:rsidRPr="00C47168" w:rsidRDefault="00C47168" w:rsidP="009A62C7">
            <w:pPr>
              <w:rPr>
                <w:sz w:val="26"/>
                <w:szCs w:val="26"/>
              </w:rPr>
            </w:pPr>
            <w:r w:rsidRPr="00C47168">
              <w:rPr>
                <w:sz w:val="26"/>
                <w:szCs w:val="26"/>
              </w:rPr>
              <w:t>Không</w:t>
            </w:r>
          </w:p>
        </w:tc>
      </w:tr>
    </w:tbl>
    <w:p w14:paraId="22137AE6" w14:textId="77777777" w:rsidR="00C47168" w:rsidRPr="00C47168" w:rsidRDefault="00C47168" w:rsidP="00C47168">
      <w:pPr>
        <w:jc w:val="center"/>
        <w:rPr>
          <w:b/>
          <w:sz w:val="26"/>
          <w:szCs w:val="26"/>
        </w:rPr>
      </w:pPr>
    </w:p>
    <w:p w14:paraId="569A914F" w14:textId="77777777" w:rsidR="00C47168" w:rsidRPr="00C47168" w:rsidRDefault="00C47168" w:rsidP="00C47168">
      <w:pPr>
        <w:spacing w:line="360" w:lineRule="auto"/>
        <w:jc w:val="center"/>
        <w:rPr>
          <w:sz w:val="26"/>
          <w:szCs w:val="26"/>
        </w:rPr>
      </w:pPr>
    </w:p>
    <w:p w14:paraId="02C56B1B" w14:textId="77777777" w:rsidR="00C47168" w:rsidRPr="00E904EA" w:rsidRDefault="00C47168" w:rsidP="00E904EA">
      <w:pPr>
        <w:pStyle w:val="Heading3"/>
        <w:jc w:val="center"/>
        <w:rPr>
          <w:b w:val="0"/>
          <w:color w:val="000000" w:themeColor="text1"/>
        </w:rPr>
      </w:pPr>
      <w:bookmarkStart w:id="49" w:name="_Toc150522370"/>
      <w:r w:rsidRPr="00E904EA">
        <w:rPr>
          <w:b w:val="0"/>
          <w:color w:val="000000" w:themeColor="text1"/>
        </w:rPr>
        <w:t>Bảng 16 Đặc tả usecase Thêm kết quả</w:t>
      </w:r>
      <w:bookmarkEnd w:id="49"/>
    </w:p>
    <w:p w14:paraId="6AAA9165" w14:textId="77777777" w:rsidR="00C47168" w:rsidRPr="00C47168" w:rsidRDefault="00C47168" w:rsidP="00C47168">
      <w:pPr>
        <w:rPr>
          <w:sz w:val="26"/>
          <w:szCs w:val="26"/>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3987"/>
        <w:gridCol w:w="3555"/>
      </w:tblGrid>
      <w:tr w:rsidR="00C47168" w:rsidRPr="00C47168" w14:paraId="6582F072" w14:textId="77777777" w:rsidTr="009A62C7">
        <w:tc>
          <w:tcPr>
            <w:tcW w:w="1569" w:type="dxa"/>
          </w:tcPr>
          <w:p w14:paraId="2C98BE70" w14:textId="77777777" w:rsidR="00C47168" w:rsidRPr="00C47168" w:rsidRDefault="00C47168" w:rsidP="009A62C7">
            <w:pPr>
              <w:spacing w:line="360" w:lineRule="auto"/>
              <w:rPr>
                <w:sz w:val="26"/>
                <w:szCs w:val="26"/>
              </w:rPr>
            </w:pPr>
            <w:r w:rsidRPr="00C47168">
              <w:rPr>
                <w:sz w:val="26"/>
                <w:szCs w:val="26"/>
              </w:rPr>
              <w:t>Mã Use Case</w:t>
            </w:r>
          </w:p>
        </w:tc>
        <w:tc>
          <w:tcPr>
            <w:tcW w:w="7542" w:type="dxa"/>
            <w:gridSpan w:val="2"/>
          </w:tcPr>
          <w:p w14:paraId="7ACEAAFF" w14:textId="77777777" w:rsidR="00C47168" w:rsidRPr="00C47168" w:rsidRDefault="00C47168" w:rsidP="009A62C7">
            <w:pPr>
              <w:spacing w:line="360" w:lineRule="auto"/>
              <w:rPr>
                <w:sz w:val="26"/>
                <w:szCs w:val="26"/>
              </w:rPr>
            </w:pPr>
            <w:r w:rsidRPr="00C47168">
              <w:rPr>
                <w:sz w:val="26"/>
                <w:szCs w:val="26"/>
              </w:rPr>
              <w:t>UC16</w:t>
            </w:r>
          </w:p>
        </w:tc>
      </w:tr>
      <w:tr w:rsidR="00C47168" w:rsidRPr="00C47168" w14:paraId="4E3C6321" w14:textId="77777777" w:rsidTr="009A62C7">
        <w:tc>
          <w:tcPr>
            <w:tcW w:w="1569" w:type="dxa"/>
          </w:tcPr>
          <w:p w14:paraId="6B4F3056" w14:textId="77777777" w:rsidR="00C47168" w:rsidRPr="00C47168" w:rsidRDefault="00C47168" w:rsidP="009A62C7">
            <w:pPr>
              <w:spacing w:line="360" w:lineRule="auto"/>
              <w:rPr>
                <w:sz w:val="26"/>
                <w:szCs w:val="26"/>
              </w:rPr>
            </w:pPr>
            <w:r w:rsidRPr="00C47168">
              <w:rPr>
                <w:sz w:val="26"/>
                <w:szCs w:val="26"/>
              </w:rPr>
              <w:t>Use case</w:t>
            </w:r>
          </w:p>
        </w:tc>
        <w:tc>
          <w:tcPr>
            <w:tcW w:w="7542" w:type="dxa"/>
            <w:gridSpan w:val="2"/>
          </w:tcPr>
          <w:p w14:paraId="57FE34CC" w14:textId="77777777" w:rsidR="00C47168" w:rsidRPr="00C47168" w:rsidRDefault="00C47168" w:rsidP="009A62C7">
            <w:pPr>
              <w:spacing w:line="360" w:lineRule="auto"/>
              <w:rPr>
                <w:sz w:val="26"/>
                <w:szCs w:val="26"/>
              </w:rPr>
            </w:pPr>
            <w:r w:rsidRPr="00C47168">
              <w:rPr>
                <w:sz w:val="26"/>
                <w:szCs w:val="26"/>
              </w:rPr>
              <w:t>Thêm kết quả</w:t>
            </w:r>
          </w:p>
        </w:tc>
      </w:tr>
      <w:tr w:rsidR="00C47168" w:rsidRPr="00C47168" w14:paraId="1169D755" w14:textId="77777777" w:rsidTr="009A62C7">
        <w:tc>
          <w:tcPr>
            <w:tcW w:w="1569" w:type="dxa"/>
          </w:tcPr>
          <w:p w14:paraId="7DB3CDD7" w14:textId="77777777" w:rsidR="00C47168" w:rsidRPr="00C47168" w:rsidRDefault="00C47168" w:rsidP="009A62C7">
            <w:pPr>
              <w:spacing w:line="360" w:lineRule="auto"/>
              <w:rPr>
                <w:sz w:val="26"/>
                <w:szCs w:val="26"/>
              </w:rPr>
            </w:pPr>
            <w:r w:rsidRPr="00C47168">
              <w:rPr>
                <w:sz w:val="26"/>
                <w:szCs w:val="26"/>
              </w:rPr>
              <w:lastRenderedPageBreak/>
              <w:t>Ngữ cảnh</w:t>
            </w:r>
          </w:p>
        </w:tc>
        <w:tc>
          <w:tcPr>
            <w:tcW w:w="7542" w:type="dxa"/>
            <w:gridSpan w:val="2"/>
          </w:tcPr>
          <w:p w14:paraId="75EC9DAC" w14:textId="77777777" w:rsidR="00C47168" w:rsidRPr="00C47168" w:rsidRDefault="00C47168" w:rsidP="009A62C7">
            <w:pPr>
              <w:spacing w:line="360" w:lineRule="auto"/>
              <w:rPr>
                <w:sz w:val="26"/>
                <w:szCs w:val="26"/>
              </w:rPr>
            </w:pPr>
            <w:r w:rsidRPr="00C47168">
              <w:rPr>
                <w:sz w:val="26"/>
                <w:szCs w:val="26"/>
              </w:rPr>
              <w:t>Thêm kết quả</w:t>
            </w:r>
          </w:p>
        </w:tc>
      </w:tr>
      <w:tr w:rsidR="00C47168" w:rsidRPr="00C47168" w14:paraId="043E289D" w14:textId="77777777" w:rsidTr="009A62C7">
        <w:tc>
          <w:tcPr>
            <w:tcW w:w="1569" w:type="dxa"/>
          </w:tcPr>
          <w:p w14:paraId="2476977F" w14:textId="77777777" w:rsidR="00C47168" w:rsidRPr="00C47168" w:rsidRDefault="00C47168" w:rsidP="009A62C7">
            <w:pPr>
              <w:spacing w:line="360" w:lineRule="auto"/>
              <w:rPr>
                <w:sz w:val="26"/>
                <w:szCs w:val="26"/>
              </w:rPr>
            </w:pPr>
            <w:r w:rsidRPr="00C47168">
              <w:rPr>
                <w:sz w:val="26"/>
                <w:szCs w:val="26"/>
              </w:rPr>
              <w:t xml:space="preserve">Mô tả </w:t>
            </w:r>
          </w:p>
        </w:tc>
        <w:tc>
          <w:tcPr>
            <w:tcW w:w="7542" w:type="dxa"/>
            <w:gridSpan w:val="2"/>
          </w:tcPr>
          <w:p w14:paraId="749E9EC7" w14:textId="77777777" w:rsidR="00C47168" w:rsidRPr="00C47168" w:rsidRDefault="00C47168" w:rsidP="009A62C7">
            <w:pPr>
              <w:spacing w:line="360" w:lineRule="auto"/>
              <w:rPr>
                <w:sz w:val="26"/>
                <w:szCs w:val="26"/>
              </w:rPr>
            </w:pPr>
            <w:r w:rsidRPr="00C47168">
              <w:rPr>
                <w:sz w:val="26"/>
                <w:szCs w:val="26"/>
              </w:rPr>
              <w:t>Thêm kết quả của trận đấu</w:t>
            </w:r>
          </w:p>
        </w:tc>
      </w:tr>
      <w:tr w:rsidR="00C47168" w:rsidRPr="00C47168" w14:paraId="3F488CFC" w14:textId="77777777" w:rsidTr="009A62C7">
        <w:tc>
          <w:tcPr>
            <w:tcW w:w="1569" w:type="dxa"/>
          </w:tcPr>
          <w:p w14:paraId="5FA8CD4D" w14:textId="77777777" w:rsidR="00C47168" w:rsidRPr="00C47168" w:rsidRDefault="00C47168" w:rsidP="009A62C7">
            <w:pPr>
              <w:spacing w:line="360" w:lineRule="auto"/>
              <w:rPr>
                <w:sz w:val="26"/>
                <w:szCs w:val="26"/>
              </w:rPr>
            </w:pPr>
            <w:r w:rsidRPr="00C47168">
              <w:rPr>
                <w:sz w:val="26"/>
                <w:szCs w:val="26"/>
              </w:rPr>
              <w:t>Tác nhân</w:t>
            </w:r>
          </w:p>
        </w:tc>
        <w:tc>
          <w:tcPr>
            <w:tcW w:w="7542" w:type="dxa"/>
            <w:gridSpan w:val="2"/>
          </w:tcPr>
          <w:p w14:paraId="69D8DAA3" w14:textId="77777777" w:rsidR="00C47168" w:rsidRPr="00C47168" w:rsidRDefault="00C47168" w:rsidP="009A62C7">
            <w:pPr>
              <w:spacing w:line="360" w:lineRule="auto"/>
              <w:rPr>
                <w:sz w:val="26"/>
                <w:szCs w:val="26"/>
              </w:rPr>
            </w:pPr>
            <w:r w:rsidRPr="00C47168">
              <w:rPr>
                <w:sz w:val="26"/>
                <w:szCs w:val="26"/>
              </w:rPr>
              <w:t>Admin</w:t>
            </w:r>
          </w:p>
        </w:tc>
      </w:tr>
      <w:tr w:rsidR="00C47168" w:rsidRPr="00C47168" w14:paraId="0CFFDED0" w14:textId="77777777" w:rsidTr="009A62C7">
        <w:tc>
          <w:tcPr>
            <w:tcW w:w="1569" w:type="dxa"/>
          </w:tcPr>
          <w:p w14:paraId="5D557D5B" w14:textId="77777777" w:rsidR="00C47168" w:rsidRPr="00C47168" w:rsidRDefault="00C47168" w:rsidP="009A62C7">
            <w:pPr>
              <w:spacing w:line="360" w:lineRule="auto"/>
              <w:rPr>
                <w:sz w:val="26"/>
                <w:szCs w:val="26"/>
              </w:rPr>
            </w:pPr>
            <w:r w:rsidRPr="00C47168">
              <w:rPr>
                <w:sz w:val="26"/>
                <w:szCs w:val="26"/>
              </w:rPr>
              <w:t>Sự kiện kích hoạt</w:t>
            </w:r>
          </w:p>
        </w:tc>
        <w:tc>
          <w:tcPr>
            <w:tcW w:w="7542" w:type="dxa"/>
            <w:gridSpan w:val="2"/>
          </w:tcPr>
          <w:p w14:paraId="33B6F5C9" w14:textId="77777777" w:rsidR="00C47168" w:rsidRPr="00C47168" w:rsidRDefault="00C47168" w:rsidP="009A62C7">
            <w:pPr>
              <w:spacing w:line="360" w:lineRule="auto"/>
              <w:rPr>
                <w:sz w:val="26"/>
                <w:szCs w:val="26"/>
              </w:rPr>
            </w:pPr>
            <w:r w:rsidRPr="00C47168">
              <w:rPr>
                <w:sz w:val="26"/>
                <w:szCs w:val="26"/>
              </w:rPr>
              <w:t>Thêm kết quả</w:t>
            </w:r>
          </w:p>
        </w:tc>
      </w:tr>
      <w:tr w:rsidR="00C47168" w:rsidRPr="00C47168" w14:paraId="2B871B1A" w14:textId="77777777" w:rsidTr="009A62C7">
        <w:tc>
          <w:tcPr>
            <w:tcW w:w="1569" w:type="dxa"/>
          </w:tcPr>
          <w:p w14:paraId="4F138D48"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2" w:type="dxa"/>
            <w:gridSpan w:val="2"/>
          </w:tcPr>
          <w:p w14:paraId="3C1FD414" w14:textId="77777777" w:rsidR="00C47168" w:rsidRPr="00C47168" w:rsidRDefault="00C47168" w:rsidP="009A62C7">
            <w:pPr>
              <w:spacing w:before="240" w:after="240" w:line="360" w:lineRule="auto"/>
              <w:rPr>
                <w:sz w:val="26"/>
                <w:szCs w:val="26"/>
              </w:rPr>
            </w:pPr>
            <w:r w:rsidRPr="00C47168">
              <w:rPr>
                <w:sz w:val="26"/>
                <w:szCs w:val="26"/>
              </w:rPr>
              <w:t>+ Admin đã truy cập vào được website.</w:t>
            </w:r>
          </w:p>
          <w:p w14:paraId="2C17E3B3" w14:textId="77777777" w:rsidR="00C47168" w:rsidRPr="00C47168" w:rsidRDefault="00C47168" w:rsidP="009A62C7">
            <w:pPr>
              <w:spacing w:line="360" w:lineRule="auto"/>
              <w:rPr>
                <w:sz w:val="26"/>
                <w:szCs w:val="26"/>
              </w:rPr>
            </w:pPr>
            <w:r w:rsidRPr="00C47168">
              <w:rPr>
                <w:sz w:val="26"/>
                <w:szCs w:val="26"/>
              </w:rPr>
              <w:t>+Admin đã đăng nhập thành công vào hệ thống.</w:t>
            </w:r>
          </w:p>
        </w:tc>
      </w:tr>
      <w:tr w:rsidR="00C47168" w:rsidRPr="00C47168" w14:paraId="39EFB737" w14:textId="77777777" w:rsidTr="009A62C7">
        <w:tc>
          <w:tcPr>
            <w:tcW w:w="1569" w:type="dxa"/>
          </w:tcPr>
          <w:p w14:paraId="79277C73" w14:textId="77777777" w:rsidR="00C47168" w:rsidRPr="00C47168" w:rsidRDefault="00C47168" w:rsidP="009A62C7">
            <w:pPr>
              <w:spacing w:line="360" w:lineRule="auto"/>
              <w:rPr>
                <w:sz w:val="26"/>
                <w:szCs w:val="26"/>
              </w:rPr>
            </w:pPr>
            <w:r w:rsidRPr="00C47168">
              <w:rPr>
                <w:sz w:val="26"/>
                <w:szCs w:val="26"/>
              </w:rPr>
              <w:t>Kết quả</w:t>
            </w:r>
          </w:p>
        </w:tc>
        <w:tc>
          <w:tcPr>
            <w:tcW w:w="7542" w:type="dxa"/>
            <w:gridSpan w:val="2"/>
            <w:tcBorders>
              <w:bottom w:val="single" w:sz="4" w:space="0" w:color="000000"/>
            </w:tcBorders>
          </w:tcPr>
          <w:p w14:paraId="7ADE36F8" w14:textId="77777777" w:rsidR="00C47168" w:rsidRPr="00C47168" w:rsidRDefault="00C47168" w:rsidP="009A62C7">
            <w:pPr>
              <w:spacing w:line="360" w:lineRule="auto"/>
              <w:rPr>
                <w:sz w:val="26"/>
                <w:szCs w:val="26"/>
              </w:rPr>
            </w:pPr>
            <w:r w:rsidRPr="00C47168">
              <w:rPr>
                <w:sz w:val="26"/>
                <w:szCs w:val="26"/>
              </w:rPr>
              <w:t>Thêm kết quả của trận đấu thành công</w:t>
            </w:r>
          </w:p>
        </w:tc>
      </w:tr>
      <w:tr w:rsidR="00C47168" w:rsidRPr="00C47168" w14:paraId="12A57411" w14:textId="77777777" w:rsidTr="009A62C7">
        <w:tc>
          <w:tcPr>
            <w:tcW w:w="1569" w:type="dxa"/>
            <w:vMerge w:val="restart"/>
          </w:tcPr>
          <w:p w14:paraId="3C547AD8" w14:textId="77777777" w:rsidR="00C47168" w:rsidRPr="00C47168" w:rsidRDefault="00C47168" w:rsidP="009A62C7">
            <w:pPr>
              <w:spacing w:line="360" w:lineRule="auto"/>
              <w:rPr>
                <w:sz w:val="26"/>
                <w:szCs w:val="26"/>
              </w:rPr>
            </w:pPr>
            <w:r w:rsidRPr="00C47168">
              <w:rPr>
                <w:sz w:val="26"/>
                <w:szCs w:val="26"/>
              </w:rPr>
              <w:t>Luồng</w:t>
            </w:r>
          </w:p>
          <w:p w14:paraId="0FF97D59" w14:textId="77777777" w:rsidR="00C47168" w:rsidRPr="00C47168" w:rsidRDefault="00C47168" w:rsidP="009A62C7">
            <w:pPr>
              <w:spacing w:line="360" w:lineRule="auto"/>
              <w:rPr>
                <w:sz w:val="26"/>
                <w:szCs w:val="26"/>
              </w:rPr>
            </w:pPr>
            <w:r w:rsidRPr="00C47168">
              <w:rPr>
                <w:sz w:val="26"/>
                <w:szCs w:val="26"/>
              </w:rPr>
              <w:t>Sự kiện</w:t>
            </w:r>
          </w:p>
        </w:tc>
        <w:tc>
          <w:tcPr>
            <w:tcW w:w="3987" w:type="dxa"/>
          </w:tcPr>
          <w:p w14:paraId="714A80BE" w14:textId="77777777" w:rsidR="00C47168" w:rsidRPr="00C47168" w:rsidRDefault="00C47168" w:rsidP="009A62C7">
            <w:pPr>
              <w:spacing w:line="360" w:lineRule="auto"/>
              <w:jc w:val="center"/>
              <w:rPr>
                <w:b/>
                <w:sz w:val="26"/>
                <w:szCs w:val="26"/>
              </w:rPr>
            </w:pPr>
            <w:r w:rsidRPr="00C47168">
              <w:rPr>
                <w:b/>
                <w:sz w:val="26"/>
                <w:szCs w:val="26"/>
              </w:rPr>
              <w:t>Actor</w:t>
            </w:r>
          </w:p>
        </w:tc>
        <w:tc>
          <w:tcPr>
            <w:tcW w:w="3555" w:type="dxa"/>
          </w:tcPr>
          <w:p w14:paraId="5239E8D1"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4001EB0F" w14:textId="77777777" w:rsidTr="009A62C7">
        <w:tc>
          <w:tcPr>
            <w:tcW w:w="1569" w:type="dxa"/>
            <w:vMerge/>
          </w:tcPr>
          <w:p w14:paraId="7062775B"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7" w:type="dxa"/>
          </w:tcPr>
          <w:p w14:paraId="0C89CD55" w14:textId="77777777" w:rsidR="00C47168" w:rsidRPr="00C47168" w:rsidRDefault="00C47168" w:rsidP="00C47168">
            <w:pPr>
              <w:numPr>
                <w:ilvl w:val="0"/>
                <w:numId w:val="31"/>
              </w:numPr>
              <w:pBdr>
                <w:top w:val="nil"/>
                <w:left w:val="nil"/>
                <w:bottom w:val="nil"/>
                <w:right w:val="nil"/>
                <w:between w:val="nil"/>
              </w:pBdr>
              <w:spacing w:line="360" w:lineRule="auto"/>
              <w:rPr>
                <w:sz w:val="26"/>
                <w:szCs w:val="26"/>
              </w:rPr>
            </w:pPr>
            <w:r w:rsidRPr="00C47168">
              <w:rPr>
                <w:color w:val="000000"/>
                <w:sz w:val="26"/>
                <w:szCs w:val="26"/>
              </w:rPr>
              <w:t>Admin chọn mục “</w:t>
            </w:r>
            <w:r w:rsidRPr="00C47168">
              <w:rPr>
                <w:sz w:val="26"/>
                <w:szCs w:val="26"/>
              </w:rPr>
              <w:t>Quản lý thi đấu</w:t>
            </w:r>
            <w:r w:rsidRPr="00C47168">
              <w:rPr>
                <w:color w:val="000000"/>
                <w:sz w:val="26"/>
                <w:szCs w:val="26"/>
              </w:rPr>
              <w:t>”</w:t>
            </w:r>
          </w:p>
        </w:tc>
        <w:tc>
          <w:tcPr>
            <w:tcW w:w="3555" w:type="dxa"/>
          </w:tcPr>
          <w:p w14:paraId="1D96DF51" w14:textId="77777777" w:rsidR="00C47168" w:rsidRPr="00C47168" w:rsidRDefault="00C47168" w:rsidP="009A62C7">
            <w:pPr>
              <w:spacing w:line="360" w:lineRule="auto"/>
              <w:rPr>
                <w:sz w:val="26"/>
                <w:szCs w:val="26"/>
              </w:rPr>
            </w:pPr>
            <w:r w:rsidRPr="00C47168">
              <w:rPr>
                <w:sz w:val="26"/>
                <w:szCs w:val="26"/>
              </w:rPr>
              <w:t>1.1 Hệ thống hiển thị giao diện danh sách kết quả</w:t>
            </w:r>
          </w:p>
        </w:tc>
      </w:tr>
      <w:tr w:rsidR="00C47168" w:rsidRPr="00C47168" w14:paraId="66C3CCC9" w14:textId="77777777" w:rsidTr="009A62C7">
        <w:tc>
          <w:tcPr>
            <w:tcW w:w="1569" w:type="dxa"/>
            <w:vMerge/>
          </w:tcPr>
          <w:p w14:paraId="24A386FA"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307DE735" w14:textId="77777777" w:rsidR="00C47168" w:rsidRPr="00C47168" w:rsidRDefault="00C47168" w:rsidP="00C47168">
            <w:pPr>
              <w:numPr>
                <w:ilvl w:val="0"/>
                <w:numId w:val="31"/>
              </w:numPr>
              <w:pBdr>
                <w:top w:val="nil"/>
                <w:left w:val="nil"/>
                <w:bottom w:val="nil"/>
                <w:right w:val="nil"/>
                <w:between w:val="nil"/>
              </w:pBdr>
              <w:spacing w:line="360" w:lineRule="auto"/>
              <w:rPr>
                <w:color w:val="000000"/>
                <w:sz w:val="26"/>
                <w:szCs w:val="26"/>
              </w:rPr>
            </w:pPr>
            <w:r w:rsidRPr="00C47168">
              <w:rPr>
                <w:color w:val="000000"/>
                <w:sz w:val="26"/>
                <w:szCs w:val="26"/>
              </w:rPr>
              <w:t>Admin chọn mục “Thêm kết quả”</w:t>
            </w:r>
          </w:p>
        </w:tc>
        <w:tc>
          <w:tcPr>
            <w:tcW w:w="3555" w:type="dxa"/>
          </w:tcPr>
          <w:p w14:paraId="691BB38B" w14:textId="77777777" w:rsidR="00C47168" w:rsidRPr="00C47168" w:rsidRDefault="00C47168" w:rsidP="009A62C7">
            <w:pPr>
              <w:spacing w:line="360" w:lineRule="auto"/>
              <w:rPr>
                <w:sz w:val="26"/>
                <w:szCs w:val="26"/>
              </w:rPr>
            </w:pPr>
            <w:r w:rsidRPr="00C47168">
              <w:rPr>
                <w:sz w:val="26"/>
                <w:szCs w:val="26"/>
              </w:rPr>
              <w:t>2.1 Hệ thống hiển thị giao diện form thêm kết quả</w:t>
            </w:r>
          </w:p>
        </w:tc>
      </w:tr>
      <w:tr w:rsidR="00C47168" w:rsidRPr="00C47168" w14:paraId="447851DE" w14:textId="77777777" w:rsidTr="009A62C7">
        <w:tc>
          <w:tcPr>
            <w:tcW w:w="1569" w:type="dxa"/>
            <w:vMerge/>
          </w:tcPr>
          <w:p w14:paraId="00942D70"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4F9FE32D" w14:textId="77777777" w:rsidR="00C47168" w:rsidRPr="00C47168" w:rsidRDefault="00C47168" w:rsidP="00C47168">
            <w:pPr>
              <w:numPr>
                <w:ilvl w:val="0"/>
                <w:numId w:val="31"/>
              </w:numPr>
              <w:pBdr>
                <w:top w:val="nil"/>
                <w:left w:val="nil"/>
                <w:bottom w:val="nil"/>
                <w:right w:val="nil"/>
                <w:between w:val="nil"/>
              </w:pBdr>
              <w:spacing w:line="360" w:lineRule="auto"/>
              <w:rPr>
                <w:sz w:val="26"/>
                <w:szCs w:val="26"/>
              </w:rPr>
            </w:pPr>
            <w:r w:rsidRPr="00C47168">
              <w:rPr>
                <w:color w:val="000000"/>
                <w:sz w:val="26"/>
                <w:szCs w:val="26"/>
              </w:rPr>
              <w:t xml:space="preserve">Admin </w:t>
            </w:r>
            <w:r w:rsidRPr="00C47168">
              <w:rPr>
                <w:sz w:val="26"/>
                <w:szCs w:val="26"/>
              </w:rPr>
              <w:t>nhập thông tin kết quả và chọn nút “Thêm kết quả”</w:t>
            </w:r>
          </w:p>
        </w:tc>
        <w:tc>
          <w:tcPr>
            <w:tcW w:w="3555" w:type="dxa"/>
          </w:tcPr>
          <w:p w14:paraId="43DB05BF" w14:textId="77777777" w:rsidR="00C47168" w:rsidRPr="00C47168" w:rsidRDefault="00C47168" w:rsidP="009A62C7">
            <w:pPr>
              <w:spacing w:line="360" w:lineRule="auto"/>
              <w:rPr>
                <w:sz w:val="26"/>
                <w:szCs w:val="26"/>
              </w:rPr>
            </w:pPr>
            <w:r w:rsidRPr="00C47168">
              <w:rPr>
                <w:sz w:val="26"/>
                <w:szCs w:val="26"/>
              </w:rPr>
              <w:t>3.1 Hệ thống thêm kết quả trận đấu và hiển thị “Đã thêm thành công”</w:t>
            </w:r>
          </w:p>
        </w:tc>
      </w:tr>
      <w:tr w:rsidR="00C47168" w:rsidRPr="00C47168" w14:paraId="5CB9F36A" w14:textId="77777777" w:rsidTr="009A62C7">
        <w:tc>
          <w:tcPr>
            <w:tcW w:w="1569" w:type="dxa"/>
          </w:tcPr>
          <w:p w14:paraId="56E9978D" w14:textId="77777777" w:rsidR="00C47168" w:rsidRPr="00C47168" w:rsidRDefault="00C47168" w:rsidP="009A62C7">
            <w:pPr>
              <w:spacing w:line="360" w:lineRule="auto"/>
              <w:rPr>
                <w:sz w:val="26"/>
                <w:szCs w:val="26"/>
              </w:rPr>
            </w:pPr>
            <w:r w:rsidRPr="00C47168">
              <w:rPr>
                <w:sz w:val="26"/>
                <w:szCs w:val="26"/>
              </w:rPr>
              <w:t>Ngoại lệ</w:t>
            </w:r>
          </w:p>
        </w:tc>
        <w:tc>
          <w:tcPr>
            <w:tcW w:w="7542" w:type="dxa"/>
            <w:gridSpan w:val="2"/>
          </w:tcPr>
          <w:p w14:paraId="5A67D742" w14:textId="77777777" w:rsidR="00C47168" w:rsidRPr="00C47168" w:rsidRDefault="00C47168" w:rsidP="009A62C7">
            <w:pPr>
              <w:spacing w:line="360" w:lineRule="auto"/>
              <w:rPr>
                <w:sz w:val="26"/>
                <w:szCs w:val="26"/>
              </w:rPr>
            </w:pPr>
            <w:r w:rsidRPr="00C47168">
              <w:rPr>
                <w:sz w:val="26"/>
                <w:szCs w:val="26"/>
              </w:rPr>
              <w:t>Admin nhập sai hoặc thiếu thông tin của trận đấu =&gt;&gt; Hệ thống báo lỗi và yêu cầu nhập lại</w:t>
            </w:r>
          </w:p>
        </w:tc>
      </w:tr>
    </w:tbl>
    <w:p w14:paraId="64BC0DAF" w14:textId="77777777" w:rsidR="00C47168" w:rsidRPr="00C47168" w:rsidRDefault="00C47168" w:rsidP="00C47168">
      <w:pPr>
        <w:spacing w:line="360" w:lineRule="auto"/>
        <w:jc w:val="center"/>
        <w:rPr>
          <w:b/>
          <w:sz w:val="26"/>
          <w:szCs w:val="26"/>
        </w:rPr>
      </w:pPr>
    </w:p>
    <w:p w14:paraId="1D65ED29" w14:textId="5305BA24" w:rsidR="00C47168" w:rsidRPr="00E904EA" w:rsidRDefault="00C47168" w:rsidP="00E904EA">
      <w:pPr>
        <w:pStyle w:val="Heading3"/>
        <w:jc w:val="center"/>
        <w:rPr>
          <w:b w:val="0"/>
          <w:color w:val="000000" w:themeColor="text1"/>
        </w:rPr>
      </w:pPr>
      <w:bookmarkStart w:id="50" w:name="_Toc150520865"/>
      <w:bookmarkStart w:id="51" w:name="_Toc150522371"/>
      <w:r w:rsidRPr="00E904EA">
        <w:rPr>
          <w:b w:val="0"/>
          <w:color w:val="000000" w:themeColor="text1"/>
        </w:rPr>
        <w:t>Bảng 17 Đặc tả</w:t>
      </w:r>
      <w:r w:rsidR="00F62F06" w:rsidRPr="00E904EA">
        <w:rPr>
          <w:b w:val="0"/>
          <w:color w:val="000000" w:themeColor="text1"/>
        </w:rPr>
        <w:t xml:space="preserve"> usecase</w:t>
      </w:r>
      <w:r w:rsidRPr="00E904EA">
        <w:rPr>
          <w:b w:val="0"/>
          <w:color w:val="000000" w:themeColor="text1"/>
        </w:rPr>
        <w:t xml:space="preserve"> Xoá kết quả</w:t>
      </w:r>
      <w:bookmarkEnd w:id="50"/>
      <w:bookmarkEnd w:id="51"/>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3985"/>
        <w:gridCol w:w="3556"/>
      </w:tblGrid>
      <w:tr w:rsidR="00C47168" w:rsidRPr="00C47168" w14:paraId="057FF249" w14:textId="77777777" w:rsidTr="009A62C7">
        <w:tc>
          <w:tcPr>
            <w:tcW w:w="1570" w:type="dxa"/>
          </w:tcPr>
          <w:p w14:paraId="6A47F7A9" w14:textId="77777777" w:rsidR="00C47168" w:rsidRPr="00C47168" w:rsidRDefault="00C47168" w:rsidP="009A62C7">
            <w:pPr>
              <w:spacing w:line="360" w:lineRule="auto"/>
              <w:rPr>
                <w:sz w:val="26"/>
                <w:szCs w:val="26"/>
              </w:rPr>
            </w:pPr>
            <w:r w:rsidRPr="00C47168">
              <w:rPr>
                <w:sz w:val="26"/>
                <w:szCs w:val="26"/>
              </w:rPr>
              <w:t>Mã Use Case</w:t>
            </w:r>
          </w:p>
        </w:tc>
        <w:tc>
          <w:tcPr>
            <w:tcW w:w="7541" w:type="dxa"/>
            <w:gridSpan w:val="2"/>
          </w:tcPr>
          <w:p w14:paraId="65F51051" w14:textId="77777777" w:rsidR="00C47168" w:rsidRPr="00C47168" w:rsidRDefault="00C47168" w:rsidP="009A62C7">
            <w:pPr>
              <w:spacing w:line="360" w:lineRule="auto"/>
              <w:rPr>
                <w:sz w:val="26"/>
                <w:szCs w:val="26"/>
              </w:rPr>
            </w:pPr>
            <w:r w:rsidRPr="00C47168">
              <w:rPr>
                <w:sz w:val="26"/>
                <w:szCs w:val="26"/>
              </w:rPr>
              <w:t>UC17</w:t>
            </w:r>
          </w:p>
        </w:tc>
      </w:tr>
      <w:tr w:rsidR="00C47168" w:rsidRPr="00C47168" w14:paraId="06582219" w14:textId="77777777" w:rsidTr="009A62C7">
        <w:tc>
          <w:tcPr>
            <w:tcW w:w="1570" w:type="dxa"/>
          </w:tcPr>
          <w:p w14:paraId="187E7B7E" w14:textId="77777777" w:rsidR="00C47168" w:rsidRPr="00C47168" w:rsidRDefault="00C47168" w:rsidP="009A62C7">
            <w:pPr>
              <w:spacing w:line="360" w:lineRule="auto"/>
              <w:rPr>
                <w:sz w:val="26"/>
                <w:szCs w:val="26"/>
              </w:rPr>
            </w:pPr>
            <w:r w:rsidRPr="00C47168">
              <w:rPr>
                <w:sz w:val="26"/>
                <w:szCs w:val="26"/>
              </w:rPr>
              <w:t>Use case</w:t>
            </w:r>
          </w:p>
        </w:tc>
        <w:tc>
          <w:tcPr>
            <w:tcW w:w="7541" w:type="dxa"/>
            <w:gridSpan w:val="2"/>
          </w:tcPr>
          <w:p w14:paraId="47544140" w14:textId="77777777" w:rsidR="00C47168" w:rsidRPr="00C47168" w:rsidRDefault="00C47168" w:rsidP="009A62C7">
            <w:pPr>
              <w:spacing w:line="360" w:lineRule="auto"/>
              <w:rPr>
                <w:sz w:val="26"/>
                <w:szCs w:val="26"/>
              </w:rPr>
            </w:pPr>
            <w:r w:rsidRPr="00C47168">
              <w:rPr>
                <w:sz w:val="26"/>
                <w:szCs w:val="26"/>
              </w:rPr>
              <w:t>Xóa kết quả</w:t>
            </w:r>
          </w:p>
        </w:tc>
      </w:tr>
      <w:tr w:rsidR="00C47168" w:rsidRPr="00C47168" w14:paraId="62742030" w14:textId="77777777" w:rsidTr="009A62C7">
        <w:tc>
          <w:tcPr>
            <w:tcW w:w="1570" w:type="dxa"/>
          </w:tcPr>
          <w:p w14:paraId="7E20D77E" w14:textId="77777777" w:rsidR="00C47168" w:rsidRPr="00C47168" w:rsidRDefault="00C47168" w:rsidP="009A62C7">
            <w:pPr>
              <w:spacing w:line="360" w:lineRule="auto"/>
              <w:rPr>
                <w:sz w:val="26"/>
                <w:szCs w:val="26"/>
              </w:rPr>
            </w:pPr>
            <w:r w:rsidRPr="00C47168">
              <w:rPr>
                <w:sz w:val="26"/>
                <w:szCs w:val="26"/>
              </w:rPr>
              <w:t>Ngữ cảnh</w:t>
            </w:r>
          </w:p>
        </w:tc>
        <w:tc>
          <w:tcPr>
            <w:tcW w:w="7541" w:type="dxa"/>
            <w:gridSpan w:val="2"/>
          </w:tcPr>
          <w:p w14:paraId="4CF808BD" w14:textId="77777777" w:rsidR="00C47168" w:rsidRPr="00C47168" w:rsidRDefault="00C47168" w:rsidP="009A62C7">
            <w:pPr>
              <w:spacing w:line="360" w:lineRule="auto"/>
              <w:rPr>
                <w:sz w:val="26"/>
                <w:szCs w:val="26"/>
              </w:rPr>
            </w:pPr>
            <w:r w:rsidRPr="00C47168">
              <w:rPr>
                <w:sz w:val="26"/>
                <w:szCs w:val="26"/>
              </w:rPr>
              <w:t>Xóa kết quả</w:t>
            </w:r>
          </w:p>
        </w:tc>
      </w:tr>
      <w:tr w:rsidR="00C47168" w:rsidRPr="00C47168" w14:paraId="5A7681BB" w14:textId="77777777" w:rsidTr="009A62C7">
        <w:tc>
          <w:tcPr>
            <w:tcW w:w="1570" w:type="dxa"/>
          </w:tcPr>
          <w:p w14:paraId="1C03B000" w14:textId="77777777" w:rsidR="00C47168" w:rsidRPr="00C47168" w:rsidRDefault="00C47168" w:rsidP="009A62C7">
            <w:pPr>
              <w:spacing w:line="360" w:lineRule="auto"/>
              <w:rPr>
                <w:sz w:val="26"/>
                <w:szCs w:val="26"/>
              </w:rPr>
            </w:pPr>
            <w:r w:rsidRPr="00C47168">
              <w:rPr>
                <w:sz w:val="26"/>
                <w:szCs w:val="26"/>
              </w:rPr>
              <w:t xml:space="preserve">Mô tả </w:t>
            </w:r>
          </w:p>
        </w:tc>
        <w:tc>
          <w:tcPr>
            <w:tcW w:w="7541" w:type="dxa"/>
            <w:gridSpan w:val="2"/>
          </w:tcPr>
          <w:p w14:paraId="5483AC51" w14:textId="77777777" w:rsidR="00C47168" w:rsidRPr="00C47168" w:rsidRDefault="00C47168" w:rsidP="009A62C7">
            <w:pPr>
              <w:spacing w:line="360" w:lineRule="auto"/>
              <w:rPr>
                <w:sz w:val="26"/>
                <w:szCs w:val="26"/>
              </w:rPr>
            </w:pPr>
            <w:r w:rsidRPr="00C47168">
              <w:rPr>
                <w:sz w:val="26"/>
                <w:szCs w:val="26"/>
              </w:rPr>
              <w:t>Xóa kết quả thi đấu ra khỏi hệ thống</w:t>
            </w:r>
          </w:p>
        </w:tc>
      </w:tr>
      <w:tr w:rsidR="00C47168" w:rsidRPr="00C47168" w14:paraId="40F620D7" w14:textId="77777777" w:rsidTr="009A62C7">
        <w:tc>
          <w:tcPr>
            <w:tcW w:w="1570" w:type="dxa"/>
          </w:tcPr>
          <w:p w14:paraId="0F5BC8C4" w14:textId="77777777" w:rsidR="00C47168" w:rsidRPr="00C47168" w:rsidRDefault="00C47168" w:rsidP="009A62C7">
            <w:pPr>
              <w:spacing w:line="360" w:lineRule="auto"/>
              <w:rPr>
                <w:sz w:val="26"/>
                <w:szCs w:val="26"/>
              </w:rPr>
            </w:pPr>
            <w:r w:rsidRPr="00C47168">
              <w:rPr>
                <w:sz w:val="26"/>
                <w:szCs w:val="26"/>
              </w:rPr>
              <w:lastRenderedPageBreak/>
              <w:t>Tác nhân</w:t>
            </w:r>
          </w:p>
        </w:tc>
        <w:tc>
          <w:tcPr>
            <w:tcW w:w="7541" w:type="dxa"/>
            <w:gridSpan w:val="2"/>
          </w:tcPr>
          <w:p w14:paraId="4F31B4E9" w14:textId="77777777" w:rsidR="00C47168" w:rsidRPr="00C47168" w:rsidRDefault="00C47168" w:rsidP="009A62C7">
            <w:pPr>
              <w:spacing w:line="360" w:lineRule="auto"/>
              <w:rPr>
                <w:sz w:val="26"/>
                <w:szCs w:val="26"/>
              </w:rPr>
            </w:pPr>
            <w:r w:rsidRPr="00C47168">
              <w:rPr>
                <w:sz w:val="26"/>
                <w:szCs w:val="26"/>
              </w:rPr>
              <w:t>Admin</w:t>
            </w:r>
          </w:p>
        </w:tc>
      </w:tr>
      <w:tr w:rsidR="00C47168" w:rsidRPr="00C47168" w14:paraId="4868F157" w14:textId="77777777" w:rsidTr="009A62C7">
        <w:tc>
          <w:tcPr>
            <w:tcW w:w="1570" w:type="dxa"/>
          </w:tcPr>
          <w:p w14:paraId="3D56BBE9" w14:textId="77777777" w:rsidR="00C47168" w:rsidRPr="00C47168" w:rsidRDefault="00C47168" w:rsidP="009A62C7">
            <w:pPr>
              <w:spacing w:line="360" w:lineRule="auto"/>
              <w:rPr>
                <w:sz w:val="26"/>
                <w:szCs w:val="26"/>
              </w:rPr>
            </w:pPr>
            <w:r w:rsidRPr="00C47168">
              <w:rPr>
                <w:sz w:val="26"/>
                <w:szCs w:val="26"/>
              </w:rPr>
              <w:t>Sự kiện kích hoạt</w:t>
            </w:r>
          </w:p>
        </w:tc>
        <w:tc>
          <w:tcPr>
            <w:tcW w:w="7541" w:type="dxa"/>
            <w:gridSpan w:val="2"/>
          </w:tcPr>
          <w:p w14:paraId="4373B163" w14:textId="77777777" w:rsidR="00C47168" w:rsidRPr="00C47168" w:rsidRDefault="00C47168" w:rsidP="009A62C7">
            <w:pPr>
              <w:spacing w:line="360" w:lineRule="auto"/>
              <w:rPr>
                <w:sz w:val="26"/>
                <w:szCs w:val="26"/>
              </w:rPr>
            </w:pPr>
            <w:r w:rsidRPr="00C47168">
              <w:rPr>
                <w:sz w:val="26"/>
                <w:szCs w:val="26"/>
              </w:rPr>
              <w:t>Xóa kết quả</w:t>
            </w:r>
          </w:p>
        </w:tc>
      </w:tr>
      <w:tr w:rsidR="00C47168" w:rsidRPr="00C47168" w14:paraId="5660DD7F" w14:textId="77777777" w:rsidTr="009A62C7">
        <w:tc>
          <w:tcPr>
            <w:tcW w:w="1570" w:type="dxa"/>
          </w:tcPr>
          <w:p w14:paraId="7CFF704B"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1" w:type="dxa"/>
            <w:gridSpan w:val="2"/>
          </w:tcPr>
          <w:p w14:paraId="6E83D758" w14:textId="77777777" w:rsidR="00C47168" w:rsidRPr="00C47168" w:rsidRDefault="00C47168" w:rsidP="00773DB6">
            <w:pPr>
              <w:spacing w:before="240" w:after="240"/>
              <w:rPr>
                <w:sz w:val="26"/>
                <w:szCs w:val="26"/>
              </w:rPr>
            </w:pPr>
            <w:r w:rsidRPr="00C47168">
              <w:rPr>
                <w:sz w:val="26"/>
                <w:szCs w:val="26"/>
              </w:rPr>
              <w:t>+ Admin đã truy cập vào được website.</w:t>
            </w:r>
          </w:p>
          <w:p w14:paraId="52E92C99" w14:textId="77777777" w:rsidR="00C47168" w:rsidRPr="00C47168" w:rsidRDefault="00C47168" w:rsidP="00773DB6">
            <w:pPr>
              <w:spacing w:before="240" w:after="240"/>
              <w:rPr>
                <w:sz w:val="26"/>
                <w:szCs w:val="26"/>
              </w:rPr>
            </w:pPr>
            <w:r w:rsidRPr="00C47168">
              <w:rPr>
                <w:sz w:val="26"/>
                <w:szCs w:val="26"/>
              </w:rPr>
              <w:t>+Admin đã đăng nhập thành công vào hệ thống.</w:t>
            </w:r>
          </w:p>
        </w:tc>
      </w:tr>
      <w:tr w:rsidR="00C47168" w:rsidRPr="00C47168" w14:paraId="3C7E7346" w14:textId="77777777" w:rsidTr="009A62C7">
        <w:tc>
          <w:tcPr>
            <w:tcW w:w="1570" w:type="dxa"/>
          </w:tcPr>
          <w:p w14:paraId="5D1E2AE6" w14:textId="77777777" w:rsidR="00C47168" w:rsidRPr="00C47168" w:rsidRDefault="00C47168" w:rsidP="009A62C7">
            <w:pPr>
              <w:spacing w:line="360" w:lineRule="auto"/>
              <w:rPr>
                <w:sz w:val="26"/>
                <w:szCs w:val="26"/>
              </w:rPr>
            </w:pPr>
            <w:r w:rsidRPr="00C47168">
              <w:rPr>
                <w:sz w:val="26"/>
                <w:szCs w:val="26"/>
              </w:rPr>
              <w:t>Kết quả</w:t>
            </w:r>
          </w:p>
        </w:tc>
        <w:tc>
          <w:tcPr>
            <w:tcW w:w="7541" w:type="dxa"/>
            <w:gridSpan w:val="2"/>
            <w:tcBorders>
              <w:bottom w:val="single" w:sz="4" w:space="0" w:color="000000"/>
            </w:tcBorders>
          </w:tcPr>
          <w:p w14:paraId="6960AA9F" w14:textId="77777777" w:rsidR="00C47168" w:rsidRPr="00C47168" w:rsidRDefault="00C47168" w:rsidP="009A62C7">
            <w:pPr>
              <w:spacing w:line="360" w:lineRule="auto"/>
              <w:rPr>
                <w:sz w:val="26"/>
                <w:szCs w:val="26"/>
              </w:rPr>
            </w:pPr>
            <w:r w:rsidRPr="00C47168">
              <w:rPr>
                <w:sz w:val="26"/>
                <w:szCs w:val="26"/>
              </w:rPr>
              <w:t>Xóa kết quả thành công</w:t>
            </w:r>
          </w:p>
        </w:tc>
      </w:tr>
      <w:tr w:rsidR="00C47168" w:rsidRPr="00C47168" w14:paraId="089D2CFF" w14:textId="77777777" w:rsidTr="009A62C7">
        <w:tc>
          <w:tcPr>
            <w:tcW w:w="1570" w:type="dxa"/>
            <w:vMerge w:val="restart"/>
          </w:tcPr>
          <w:p w14:paraId="5A191247" w14:textId="77777777" w:rsidR="00C47168" w:rsidRPr="00C47168" w:rsidRDefault="00C47168" w:rsidP="009A62C7">
            <w:pPr>
              <w:spacing w:line="360" w:lineRule="auto"/>
              <w:rPr>
                <w:sz w:val="26"/>
                <w:szCs w:val="26"/>
              </w:rPr>
            </w:pPr>
            <w:r w:rsidRPr="00C47168">
              <w:rPr>
                <w:sz w:val="26"/>
                <w:szCs w:val="26"/>
              </w:rPr>
              <w:t>Luồng</w:t>
            </w:r>
          </w:p>
          <w:p w14:paraId="0EDF236F" w14:textId="77777777" w:rsidR="00C47168" w:rsidRPr="00C47168" w:rsidRDefault="00C47168" w:rsidP="009A62C7">
            <w:pPr>
              <w:spacing w:line="360" w:lineRule="auto"/>
              <w:rPr>
                <w:sz w:val="26"/>
                <w:szCs w:val="26"/>
              </w:rPr>
            </w:pPr>
            <w:r w:rsidRPr="00C47168">
              <w:rPr>
                <w:sz w:val="26"/>
                <w:szCs w:val="26"/>
              </w:rPr>
              <w:t>Sự kiện</w:t>
            </w:r>
          </w:p>
        </w:tc>
        <w:tc>
          <w:tcPr>
            <w:tcW w:w="3985" w:type="dxa"/>
          </w:tcPr>
          <w:p w14:paraId="215F138C" w14:textId="77777777" w:rsidR="00C47168" w:rsidRPr="00C47168" w:rsidRDefault="00C47168" w:rsidP="009A62C7">
            <w:pPr>
              <w:spacing w:line="360" w:lineRule="auto"/>
              <w:jc w:val="center"/>
              <w:rPr>
                <w:b/>
                <w:sz w:val="26"/>
                <w:szCs w:val="26"/>
              </w:rPr>
            </w:pPr>
            <w:r w:rsidRPr="00C47168">
              <w:rPr>
                <w:b/>
                <w:sz w:val="26"/>
                <w:szCs w:val="26"/>
              </w:rPr>
              <w:t>Actor</w:t>
            </w:r>
          </w:p>
        </w:tc>
        <w:tc>
          <w:tcPr>
            <w:tcW w:w="3556" w:type="dxa"/>
          </w:tcPr>
          <w:p w14:paraId="577D9A81"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704E662A" w14:textId="77777777" w:rsidTr="009A62C7">
        <w:tc>
          <w:tcPr>
            <w:tcW w:w="1570" w:type="dxa"/>
            <w:vMerge/>
          </w:tcPr>
          <w:p w14:paraId="10D3D5DB"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5" w:type="dxa"/>
          </w:tcPr>
          <w:p w14:paraId="29BFF446" w14:textId="77777777" w:rsidR="00C47168" w:rsidRPr="00C47168" w:rsidRDefault="00C47168" w:rsidP="00C47168">
            <w:pPr>
              <w:numPr>
                <w:ilvl w:val="0"/>
                <w:numId w:val="33"/>
              </w:numPr>
              <w:pBdr>
                <w:top w:val="nil"/>
                <w:left w:val="nil"/>
                <w:bottom w:val="nil"/>
                <w:right w:val="nil"/>
                <w:between w:val="nil"/>
              </w:pBdr>
              <w:spacing w:line="360" w:lineRule="auto"/>
              <w:rPr>
                <w:sz w:val="26"/>
                <w:szCs w:val="26"/>
              </w:rPr>
            </w:pPr>
            <w:r w:rsidRPr="00C47168">
              <w:rPr>
                <w:sz w:val="26"/>
                <w:szCs w:val="26"/>
              </w:rPr>
              <w:t>Admin chọn mục “Quản lý kết quả thi đấu”</w:t>
            </w:r>
          </w:p>
        </w:tc>
        <w:tc>
          <w:tcPr>
            <w:tcW w:w="3556" w:type="dxa"/>
          </w:tcPr>
          <w:p w14:paraId="440AE05F" w14:textId="77777777" w:rsidR="00C47168" w:rsidRPr="00C47168" w:rsidRDefault="00C47168" w:rsidP="009A62C7">
            <w:pPr>
              <w:spacing w:line="360" w:lineRule="auto"/>
              <w:rPr>
                <w:sz w:val="26"/>
                <w:szCs w:val="26"/>
              </w:rPr>
            </w:pPr>
          </w:p>
        </w:tc>
      </w:tr>
      <w:tr w:rsidR="00C47168" w:rsidRPr="00C47168" w14:paraId="0F184068" w14:textId="77777777" w:rsidTr="009A62C7">
        <w:tc>
          <w:tcPr>
            <w:tcW w:w="1570" w:type="dxa"/>
            <w:vMerge/>
          </w:tcPr>
          <w:p w14:paraId="0AB2484E"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5" w:type="dxa"/>
          </w:tcPr>
          <w:p w14:paraId="748C934D" w14:textId="77777777" w:rsidR="00C47168" w:rsidRPr="00C47168" w:rsidRDefault="00C47168" w:rsidP="00C47168">
            <w:pPr>
              <w:numPr>
                <w:ilvl w:val="0"/>
                <w:numId w:val="33"/>
              </w:numPr>
              <w:pBdr>
                <w:top w:val="nil"/>
                <w:left w:val="nil"/>
                <w:bottom w:val="nil"/>
                <w:right w:val="nil"/>
                <w:between w:val="nil"/>
              </w:pBdr>
              <w:spacing w:line="360" w:lineRule="auto"/>
              <w:rPr>
                <w:sz w:val="26"/>
                <w:szCs w:val="26"/>
              </w:rPr>
            </w:pPr>
            <w:r w:rsidRPr="00C47168">
              <w:rPr>
                <w:sz w:val="26"/>
                <w:szCs w:val="26"/>
              </w:rPr>
              <w:t xml:space="preserve"> Admin chọn mục “Xoá kết quả”</w:t>
            </w:r>
          </w:p>
        </w:tc>
        <w:tc>
          <w:tcPr>
            <w:tcW w:w="3556" w:type="dxa"/>
          </w:tcPr>
          <w:p w14:paraId="4FFBEF4D" w14:textId="77777777" w:rsidR="00C47168" w:rsidRPr="00C47168" w:rsidRDefault="00C47168" w:rsidP="009A62C7">
            <w:pPr>
              <w:spacing w:line="360" w:lineRule="auto"/>
              <w:rPr>
                <w:sz w:val="26"/>
                <w:szCs w:val="26"/>
              </w:rPr>
            </w:pPr>
            <w:r w:rsidRPr="00C47168">
              <w:rPr>
                <w:sz w:val="26"/>
                <w:szCs w:val="26"/>
              </w:rPr>
              <w:t>2.1 Hệ thống hiển thị danh sách kết quả</w:t>
            </w:r>
          </w:p>
        </w:tc>
      </w:tr>
      <w:tr w:rsidR="00C47168" w:rsidRPr="00C47168" w14:paraId="5553307D" w14:textId="77777777" w:rsidTr="009A62C7">
        <w:tc>
          <w:tcPr>
            <w:tcW w:w="1570" w:type="dxa"/>
            <w:vMerge/>
          </w:tcPr>
          <w:p w14:paraId="306B8AAF"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5" w:type="dxa"/>
          </w:tcPr>
          <w:p w14:paraId="28B41831" w14:textId="77777777" w:rsidR="00C47168" w:rsidRPr="00C47168" w:rsidRDefault="00C47168" w:rsidP="009A62C7">
            <w:pPr>
              <w:pBdr>
                <w:top w:val="nil"/>
                <w:left w:val="nil"/>
                <w:bottom w:val="nil"/>
                <w:right w:val="nil"/>
                <w:between w:val="nil"/>
              </w:pBdr>
              <w:spacing w:line="360" w:lineRule="auto"/>
              <w:rPr>
                <w:sz w:val="26"/>
                <w:szCs w:val="26"/>
              </w:rPr>
            </w:pPr>
            <w:r w:rsidRPr="00C47168">
              <w:rPr>
                <w:sz w:val="26"/>
                <w:szCs w:val="26"/>
              </w:rPr>
              <w:t xml:space="preserve">     3.</w:t>
            </w:r>
            <w:r w:rsidRPr="00C47168">
              <w:rPr>
                <w:color w:val="000000"/>
                <w:sz w:val="26"/>
                <w:szCs w:val="26"/>
              </w:rPr>
              <w:t xml:space="preserve"> </w:t>
            </w:r>
            <w:r w:rsidRPr="00C47168">
              <w:rPr>
                <w:sz w:val="26"/>
                <w:szCs w:val="26"/>
              </w:rPr>
              <w:t>Admin chọn “Xoá kết quả”</w:t>
            </w:r>
          </w:p>
          <w:p w14:paraId="2010E79E" w14:textId="77777777" w:rsidR="00C47168" w:rsidRPr="00C47168" w:rsidRDefault="00C47168" w:rsidP="009A62C7">
            <w:pPr>
              <w:spacing w:line="360" w:lineRule="auto"/>
              <w:ind w:left="360"/>
              <w:rPr>
                <w:sz w:val="26"/>
                <w:szCs w:val="26"/>
              </w:rPr>
            </w:pPr>
          </w:p>
          <w:p w14:paraId="43926DBE" w14:textId="77777777" w:rsidR="00C47168" w:rsidRPr="00C47168" w:rsidRDefault="00C47168" w:rsidP="009A62C7">
            <w:pPr>
              <w:spacing w:line="360" w:lineRule="auto"/>
              <w:ind w:left="360"/>
              <w:rPr>
                <w:sz w:val="26"/>
                <w:szCs w:val="26"/>
              </w:rPr>
            </w:pPr>
          </w:p>
          <w:p w14:paraId="6388E797" w14:textId="77777777" w:rsidR="00C47168" w:rsidRPr="00C47168" w:rsidRDefault="00C47168" w:rsidP="009A62C7">
            <w:pPr>
              <w:spacing w:line="360" w:lineRule="auto"/>
              <w:ind w:left="360"/>
              <w:rPr>
                <w:sz w:val="26"/>
                <w:szCs w:val="26"/>
              </w:rPr>
            </w:pPr>
          </w:p>
          <w:p w14:paraId="16297655" w14:textId="77777777" w:rsidR="00C47168" w:rsidRPr="00C47168" w:rsidRDefault="00C47168" w:rsidP="009A62C7">
            <w:pPr>
              <w:spacing w:line="360" w:lineRule="auto"/>
              <w:ind w:left="360"/>
              <w:rPr>
                <w:sz w:val="26"/>
                <w:szCs w:val="26"/>
              </w:rPr>
            </w:pPr>
          </w:p>
        </w:tc>
        <w:tc>
          <w:tcPr>
            <w:tcW w:w="3556" w:type="dxa"/>
          </w:tcPr>
          <w:p w14:paraId="4FAD52A0" w14:textId="77777777" w:rsidR="00C47168" w:rsidRPr="00C47168" w:rsidRDefault="00C47168" w:rsidP="009A62C7">
            <w:pPr>
              <w:spacing w:line="360" w:lineRule="auto"/>
              <w:rPr>
                <w:sz w:val="26"/>
                <w:szCs w:val="26"/>
              </w:rPr>
            </w:pPr>
            <w:r w:rsidRPr="00C47168">
              <w:rPr>
                <w:sz w:val="26"/>
                <w:szCs w:val="26"/>
              </w:rPr>
              <w:t xml:space="preserve">3.1. Hệ thống hiển thị cảnh báo cân nhắc trước khi xoá </w:t>
            </w:r>
          </w:p>
          <w:p w14:paraId="2252D518" w14:textId="102CAD97" w:rsidR="00C47168" w:rsidRPr="00C47168" w:rsidRDefault="00C47168" w:rsidP="009A62C7">
            <w:pPr>
              <w:spacing w:line="360" w:lineRule="auto"/>
              <w:rPr>
                <w:sz w:val="26"/>
                <w:szCs w:val="26"/>
              </w:rPr>
            </w:pPr>
            <w:r w:rsidRPr="00C47168">
              <w:rPr>
                <w:sz w:val="26"/>
                <w:szCs w:val="26"/>
              </w:rPr>
              <w:t>3.1.a Hệ thống thực hiện xoá kết q</w:t>
            </w:r>
            <w:r w:rsidR="00773DB6">
              <w:rPr>
                <w:sz w:val="26"/>
                <w:szCs w:val="26"/>
              </w:rPr>
              <w:t>uả và hiển thị “Xoá thành công”</w:t>
            </w:r>
          </w:p>
          <w:p w14:paraId="644F67EF" w14:textId="70C866A8" w:rsidR="00C47168" w:rsidRPr="00C47168" w:rsidRDefault="00C47168" w:rsidP="009A62C7">
            <w:pPr>
              <w:spacing w:line="360" w:lineRule="auto"/>
              <w:rPr>
                <w:sz w:val="26"/>
                <w:szCs w:val="26"/>
              </w:rPr>
            </w:pPr>
            <w:r w:rsidRPr="00C47168">
              <w:rPr>
                <w:sz w:val="26"/>
                <w:szCs w:val="26"/>
              </w:rPr>
              <w:t>3.1.b Hệ thống trở lại hiển thị danh sách kết quả</w:t>
            </w:r>
            <w:r w:rsidR="00773DB6">
              <w:rPr>
                <w:sz w:val="26"/>
                <w:szCs w:val="26"/>
              </w:rPr>
              <w:t xml:space="preserve"> nếu thao tác không thành công.</w:t>
            </w:r>
          </w:p>
        </w:tc>
      </w:tr>
      <w:tr w:rsidR="00C47168" w:rsidRPr="00C47168" w14:paraId="598FA096" w14:textId="77777777" w:rsidTr="009A62C7">
        <w:tc>
          <w:tcPr>
            <w:tcW w:w="1570" w:type="dxa"/>
          </w:tcPr>
          <w:p w14:paraId="7377FE21" w14:textId="77777777" w:rsidR="00C47168" w:rsidRPr="00C47168" w:rsidRDefault="00C47168" w:rsidP="009A62C7">
            <w:pPr>
              <w:spacing w:line="360" w:lineRule="auto"/>
              <w:rPr>
                <w:sz w:val="26"/>
                <w:szCs w:val="26"/>
              </w:rPr>
            </w:pPr>
            <w:r w:rsidRPr="00C47168">
              <w:rPr>
                <w:sz w:val="26"/>
                <w:szCs w:val="26"/>
              </w:rPr>
              <w:t>Ngoại lệ</w:t>
            </w:r>
          </w:p>
        </w:tc>
        <w:tc>
          <w:tcPr>
            <w:tcW w:w="7541" w:type="dxa"/>
            <w:gridSpan w:val="2"/>
          </w:tcPr>
          <w:p w14:paraId="5D5D2635" w14:textId="77777777" w:rsidR="00C47168" w:rsidRPr="00C47168" w:rsidRDefault="00C47168" w:rsidP="009A62C7">
            <w:pPr>
              <w:spacing w:line="360" w:lineRule="auto"/>
              <w:rPr>
                <w:sz w:val="26"/>
                <w:szCs w:val="26"/>
              </w:rPr>
            </w:pPr>
            <w:r w:rsidRPr="00C47168">
              <w:rPr>
                <w:sz w:val="26"/>
                <w:szCs w:val="26"/>
              </w:rPr>
              <w:t>không</w:t>
            </w:r>
          </w:p>
        </w:tc>
      </w:tr>
    </w:tbl>
    <w:p w14:paraId="76107274" w14:textId="77777777" w:rsidR="00C47168" w:rsidRPr="00C47168" w:rsidRDefault="00C47168" w:rsidP="00C47168">
      <w:pPr>
        <w:spacing w:line="360" w:lineRule="auto"/>
        <w:jc w:val="center"/>
        <w:rPr>
          <w:b/>
          <w:sz w:val="26"/>
          <w:szCs w:val="26"/>
        </w:rPr>
      </w:pPr>
    </w:p>
    <w:p w14:paraId="7003D5C8" w14:textId="77777777" w:rsidR="00C47168" w:rsidRPr="00C47168" w:rsidRDefault="00C47168" w:rsidP="00C47168">
      <w:pPr>
        <w:spacing w:line="360" w:lineRule="auto"/>
        <w:jc w:val="center"/>
        <w:rPr>
          <w:b/>
          <w:sz w:val="26"/>
          <w:szCs w:val="26"/>
        </w:rPr>
      </w:pPr>
    </w:p>
    <w:p w14:paraId="6FD617A7" w14:textId="77777777" w:rsidR="00773DB6" w:rsidRDefault="00773DB6" w:rsidP="00C47168">
      <w:pPr>
        <w:spacing w:line="360" w:lineRule="auto"/>
        <w:jc w:val="center"/>
        <w:rPr>
          <w:sz w:val="26"/>
          <w:szCs w:val="26"/>
        </w:rPr>
      </w:pPr>
    </w:p>
    <w:p w14:paraId="4B5D7A59" w14:textId="77777777" w:rsidR="00773DB6" w:rsidRDefault="00773DB6" w:rsidP="00C47168">
      <w:pPr>
        <w:spacing w:line="360" w:lineRule="auto"/>
        <w:jc w:val="center"/>
        <w:rPr>
          <w:sz w:val="26"/>
          <w:szCs w:val="26"/>
        </w:rPr>
      </w:pPr>
    </w:p>
    <w:p w14:paraId="2C8088DE" w14:textId="77777777" w:rsidR="00773DB6" w:rsidRDefault="00773DB6" w:rsidP="00C47168">
      <w:pPr>
        <w:spacing w:line="360" w:lineRule="auto"/>
        <w:jc w:val="center"/>
        <w:rPr>
          <w:sz w:val="26"/>
          <w:szCs w:val="26"/>
        </w:rPr>
      </w:pPr>
    </w:p>
    <w:p w14:paraId="2E4282D2" w14:textId="77777777" w:rsidR="00773DB6" w:rsidRDefault="00773DB6" w:rsidP="00C47168">
      <w:pPr>
        <w:spacing w:line="360" w:lineRule="auto"/>
        <w:jc w:val="center"/>
        <w:rPr>
          <w:sz w:val="26"/>
          <w:szCs w:val="26"/>
        </w:rPr>
      </w:pPr>
    </w:p>
    <w:p w14:paraId="1845BCA2" w14:textId="48CC3814" w:rsidR="00C47168" w:rsidRPr="00E904EA" w:rsidRDefault="00C47168" w:rsidP="00E904EA">
      <w:pPr>
        <w:pStyle w:val="Heading3"/>
        <w:jc w:val="center"/>
        <w:rPr>
          <w:b w:val="0"/>
          <w:color w:val="000000" w:themeColor="text1"/>
        </w:rPr>
      </w:pPr>
      <w:bookmarkStart w:id="52" w:name="_Toc150522372"/>
      <w:r w:rsidRPr="00E904EA">
        <w:rPr>
          <w:b w:val="0"/>
          <w:color w:val="000000" w:themeColor="text1"/>
        </w:rPr>
        <w:lastRenderedPageBreak/>
        <w:t xml:space="preserve">Bảng 18 </w:t>
      </w:r>
      <w:r w:rsidR="00773DB6" w:rsidRPr="00E904EA">
        <w:rPr>
          <w:b w:val="0"/>
          <w:color w:val="000000" w:themeColor="text1"/>
        </w:rPr>
        <w:t>Đặc tả usecase Cập nhật kết quả</w:t>
      </w:r>
      <w:bookmarkEnd w:id="52"/>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3987"/>
        <w:gridCol w:w="3554"/>
      </w:tblGrid>
      <w:tr w:rsidR="00C47168" w:rsidRPr="00C47168" w14:paraId="5F2F2A93" w14:textId="77777777" w:rsidTr="009A62C7">
        <w:tc>
          <w:tcPr>
            <w:tcW w:w="1570" w:type="dxa"/>
          </w:tcPr>
          <w:p w14:paraId="46624521" w14:textId="77777777" w:rsidR="00C47168" w:rsidRPr="00C47168" w:rsidRDefault="00C47168" w:rsidP="009A62C7">
            <w:pPr>
              <w:spacing w:line="360" w:lineRule="auto"/>
              <w:rPr>
                <w:sz w:val="26"/>
                <w:szCs w:val="26"/>
              </w:rPr>
            </w:pPr>
            <w:r w:rsidRPr="00C47168">
              <w:rPr>
                <w:sz w:val="26"/>
                <w:szCs w:val="26"/>
              </w:rPr>
              <w:t>Mã Use Case</w:t>
            </w:r>
          </w:p>
        </w:tc>
        <w:tc>
          <w:tcPr>
            <w:tcW w:w="7541" w:type="dxa"/>
            <w:gridSpan w:val="2"/>
          </w:tcPr>
          <w:p w14:paraId="4302D842" w14:textId="77777777" w:rsidR="00C47168" w:rsidRPr="00C47168" w:rsidRDefault="00C47168" w:rsidP="009A62C7">
            <w:pPr>
              <w:spacing w:line="360" w:lineRule="auto"/>
              <w:rPr>
                <w:sz w:val="26"/>
                <w:szCs w:val="26"/>
              </w:rPr>
            </w:pPr>
            <w:r w:rsidRPr="00C47168">
              <w:rPr>
                <w:sz w:val="26"/>
                <w:szCs w:val="26"/>
              </w:rPr>
              <w:t>UC18</w:t>
            </w:r>
          </w:p>
        </w:tc>
      </w:tr>
      <w:tr w:rsidR="00C47168" w:rsidRPr="00C47168" w14:paraId="4CB09244" w14:textId="77777777" w:rsidTr="009A62C7">
        <w:tc>
          <w:tcPr>
            <w:tcW w:w="1570" w:type="dxa"/>
          </w:tcPr>
          <w:p w14:paraId="2F8137FF" w14:textId="77777777" w:rsidR="00C47168" w:rsidRPr="00C47168" w:rsidRDefault="00C47168" w:rsidP="009A62C7">
            <w:pPr>
              <w:spacing w:line="360" w:lineRule="auto"/>
              <w:rPr>
                <w:sz w:val="26"/>
                <w:szCs w:val="26"/>
              </w:rPr>
            </w:pPr>
            <w:r w:rsidRPr="00C47168">
              <w:rPr>
                <w:sz w:val="26"/>
                <w:szCs w:val="26"/>
              </w:rPr>
              <w:t>Use case</w:t>
            </w:r>
          </w:p>
        </w:tc>
        <w:tc>
          <w:tcPr>
            <w:tcW w:w="7541" w:type="dxa"/>
            <w:gridSpan w:val="2"/>
          </w:tcPr>
          <w:p w14:paraId="0B4E0F60" w14:textId="77777777" w:rsidR="00C47168" w:rsidRPr="00C47168" w:rsidRDefault="00C47168" w:rsidP="009A62C7">
            <w:pPr>
              <w:spacing w:line="360" w:lineRule="auto"/>
              <w:rPr>
                <w:sz w:val="26"/>
                <w:szCs w:val="26"/>
              </w:rPr>
            </w:pPr>
            <w:r w:rsidRPr="00C47168">
              <w:rPr>
                <w:sz w:val="26"/>
                <w:szCs w:val="26"/>
              </w:rPr>
              <w:t>Cập nhật kết quả</w:t>
            </w:r>
          </w:p>
        </w:tc>
      </w:tr>
      <w:tr w:rsidR="00C47168" w:rsidRPr="00C47168" w14:paraId="3695827D" w14:textId="77777777" w:rsidTr="009A62C7">
        <w:tc>
          <w:tcPr>
            <w:tcW w:w="1570" w:type="dxa"/>
          </w:tcPr>
          <w:p w14:paraId="2CE823FB" w14:textId="77777777" w:rsidR="00C47168" w:rsidRPr="00C47168" w:rsidRDefault="00C47168" w:rsidP="009A62C7">
            <w:pPr>
              <w:spacing w:line="360" w:lineRule="auto"/>
              <w:rPr>
                <w:sz w:val="26"/>
                <w:szCs w:val="26"/>
              </w:rPr>
            </w:pPr>
            <w:r w:rsidRPr="00C47168">
              <w:rPr>
                <w:sz w:val="26"/>
                <w:szCs w:val="26"/>
              </w:rPr>
              <w:t>Ngữ cảnh</w:t>
            </w:r>
          </w:p>
        </w:tc>
        <w:tc>
          <w:tcPr>
            <w:tcW w:w="7541" w:type="dxa"/>
            <w:gridSpan w:val="2"/>
          </w:tcPr>
          <w:p w14:paraId="60B90F86" w14:textId="77777777" w:rsidR="00C47168" w:rsidRPr="00C47168" w:rsidRDefault="00C47168" w:rsidP="009A62C7">
            <w:pPr>
              <w:spacing w:line="360" w:lineRule="auto"/>
              <w:rPr>
                <w:sz w:val="26"/>
                <w:szCs w:val="26"/>
              </w:rPr>
            </w:pPr>
            <w:r w:rsidRPr="00C47168">
              <w:rPr>
                <w:sz w:val="26"/>
                <w:szCs w:val="26"/>
              </w:rPr>
              <w:t>Cập nhật kết quả</w:t>
            </w:r>
          </w:p>
        </w:tc>
      </w:tr>
      <w:tr w:rsidR="00C47168" w:rsidRPr="00C47168" w14:paraId="6310E46A" w14:textId="77777777" w:rsidTr="009A62C7">
        <w:tc>
          <w:tcPr>
            <w:tcW w:w="1570" w:type="dxa"/>
          </w:tcPr>
          <w:p w14:paraId="20BBC416" w14:textId="77777777" w:rsidR="00C47168" w:rsidRPr="00C47168" w:rsidRDefault="00C47168" w:rsidP="009A62C7">
            <w:pPr>
              <w:spacing w:line="360" w:lineRule="auto"/>
              <w:rPr>
                <w:sz w:val="26"/>
                <w:szCs w:val="26"/>
              </w:rPr>
            </w:pPr>
            <w:r w:rsidRPr="00C47168">
              <w:rPr>
                <w:sz w:val="26"/>
                <w:szCs w:val="26"/>
              </w:rPr>
              <w:t xml:space="preserve">Mô tả </w:t>
            </w:r>
          </w:p>
        </w:tc>
        <w:tc>
          <w:tcPr>
            <w:tcW w:w="7541" w:type="dxa"/>
            <w:gridSpan w:val="2"/>
          </w:tcPr>
          <w:p w14:paraId="5E5E4F31" w14:textId="77777777" w:rsidR="00C47168" w:rsidRPr="00C47168" w:rsidRDefault="00C47168" w:rsidP="009A62C7">
            <w:pPr>
              <w:spacing w:line="360" w:lineRule="auto"/>
              <w:rPr>
                <w:sz w:val="26"/>
                <w:szCs w:val="26"/>
              </w:rPr>
            </w:pPr>
            <w:r w:rsidRPr="00C47168">
              <w:rPr>
                <w:sz w:val="26"/>
                <w:szCs w:val="26"/>
              </w:rPr>
              <w:t>Chỉnh sửa thông tin kết quả thi đấu</w:t>
            </w:r>
          </w:p>
        </w:tc>
      </w:tr>
      <w:tr w:rsidR="00C47168" w:rsidRPr="00C47168" w14:paraId="1168E233" w14:textId="77777777" w:rsidTr="009A62C7">
        <w:tc>
          <w:tcPr>
            <w:tcW w:w="1570" w:type="dxa"/>
          </w:tcPr>
          <w:p w14:paraId="1A1799A4" w14:textId="77777777" w:rsidR="00C47168" w:rsidRPr="00C47168" w:rsidRDefault="00C47168" w:rsidP="009A62C7">
            <w:pPr>
              <w:spacing w:line="360" w:lineRule="auto"/>
              <w:rPr>
                <w:sz w:val="26"/>
                <w:szCs w:val="26"/>
              </w:rPr>
            </w:pPr>
            <w:r w:rsidRPr="00C47168">
              <w:rPr>
                <w:sz w:val="26"/>
                <w:szCs w:val="26"/>
              </w:rPr>
              <w:t>Tác nhân</w:t>
            </w:r>
          </w:p>
        </w:tc>
        <w:tc>
          <w:tcPr>
            <w:tcW w:w="7541" w:type="dxa"/>
            <w:gridSpan w:val="2"/>
          </w:tcPr>
          <w:p w14:paraId="166DE7F8" w14:textId="77777777" w:rsidR="00C47168" w:rsidRPr="00C47168" w:rsidRDefault="00C47168" w:rsidP="009A62C7">
            <w:pPr>
              <w:spacing w:line="360" w:lineRule="auto"/>
              <w:rPr>
                <w:sz w:val="26"/>
                <w:szCs w:val="26"/>
              </w:rPr>
            </w:pPr>
            <w:r w:rsidRPr="00C47168">
              <w:rPr>
                <w:sz w:val="26"/>
                <w:szCs w:val="26"/>
              </w:rPr>
              <w:t>Admin</w:t>
            </w:r>
          </w:p>
        </w:tc>
      </w:tr>
      <w:tr w:rsidR="00C47168" w:rsidRPr="00C47168" w14:paraId="1A345BE0" w14:textId="77777777" w:rsidTr="009A62C7">
        <w:tc>
          <w:tcPr>
            <w:tcW w:w="1570" w:type="dxa"/>
          </w:tcPr>
          <w:p w14:paraId="7FBA6E7A" w14:textId="77777777" w:rsidR="00C47168" w:rsidRPr="00C47168" w:rsidRDefault="00C47168" w:rsidP="009A62C7">
            <w:pPr>
              <w:spacing w:line="360" w:lineRule="auto"/>
              <w:rPr>
                <w:sz w:val="26"/>
                <w:szCs w:val="26"/>
              </w:rPr>
            </w:pPr>
            <w:r w:rsidRPr="00C47168">
              <w:rPr>
                <w:sz w:val="26"/>
                <w:szCs w:val="26"/>
              </w:rPr>
              <w:t>Sự kiện kích hoạt</w:t>
            </w:r>
          </w:p>
        </w:tc>
        <w:tc>
          <w:tcPr>
            <w:tcW w:w="7541" w:type="dxa"/>
            <w:gridSpan w:val="2"/>
          </w:tcPr>
          <w:p w14:paraId="2E2D481D" w14:textId="77777777" w:rsidR="00C47168" w:rsidRPr="00C47168" w:rsidRDefault="00C47168" w:rsidP="009A62C7">
            <w:pPr>
              <w:spacing w:line="360" w:lineRule="auto"/>
              <w:rPr>
                <w:sz w:val="26"/>
                <w:szCs w:val="26"/>
              </w:rPr>
            </w:pPr>
            <w:r w:rsidRPr="00C47168">
              <w:rPr>
                <w:sz w:val="26"/>
                <w:szCs w:val="26"/>
              </w:rPr>
              <w:t>Cập nhật kết quả</w:t>
            </w:r>
          </w:p>
        </w:tc>
      </w:tr>
      <w:tr w:rsidR="00C47168" w:rsidRPr="00C47168" w14:paraId="15FF8A75" w14:textId="77777777" w:rsidTr="009A62C7">
        <w:tc>
          <w:tcPr>
            <w:tcW w:w="1570" w:type="dxa"/>
          </w:tcPr>
          <w:p w14:paraId="65B563F5" w14:textId="77777777" w:rsidR="00C47168" w:rsidRPr="00C47168" w:rsidRDefault="00C47168" w:rsidP="009A62C7">
            <w:pPr>
              <w:spacing w:line="360" w:lineRule="auto"/>
              <w:rPr>
                <w:sz w:val="26"/>
                <w:szCs w:val="26"/>
              </w:rPr>
            </w:pPr>
            <w:r w:rsidRPr="00C47168">
              <w:rPr>
                <w:sz w:val="26"/>
                <w:szCs w:val="26"/>
              </w:rPr>
              <w:t>Điều kiện tiên quyết</w:t>
            </w:r>
          </w:p>
        </w:tc>
        <w:tc>
          <w:tcPr>
            <w:tcW w:w="7541" w:type="dxa"/>
            <w:gridSpan w:val="2"/>
          </w:tcPr>
          <w:p w14:paraId="7AC8A80F" w14:textId="77777777" w:rsidR="00C47168" w:rsidRPr="00C47168" w:rsidRDefault="00C47168" w:rsidP="009A62C7">
            <w:pPr>
              <w:spacing w:before="240" w:after="240" w:line="360" w:lineRule="auto"/>
              <w:rPr>
                <w:sz w:val="26"/>
                <w:szCs w:val="26"/>
              </w:rPr>
            </w:pPr>
            <w:r w:rsidRPr="00C47168">
              <w:rPr>
                <w:sz w:val="26"/>
                <w:szCs w:val="26"/>
              </w:rPr>
              <w:t>+ Admin đã truy cập vào được website.</w:t>
            </w:r>
          </w:p>
          <w:p w14:paraId="7EE44387" w14:textId="77777777" w:rsidR="00C47168" w:rsidRPr="00C47168" w:rsidRDefault="00C47168" w:rsidP="009A62C7">
            <w:pPr>
              <w:spacing w:line="360" w:lineRule="auto"/>
              <w:rPr>
                <w:sz w:val="26"/>
                <w:szCs w:val="26"/>
              </w:rPr>
            </w:pPr>
            <w:r w:rsidRPr="00C47168">
              <w:rPr>
                <w:sz w:val="26"/>
                <w:szCs w:val="26"/>
              </w:rPr>
              <w:t>+Admin đã đăng nhập thành công vào hệ thống.</w:t>
            </w:r>
          </w:p>
        </w:tc>
      </w:tr>
      <w:tr w:rsidR="00C47168" w:rsidRPr="00C47168" w14:paraId="039F23A3" w14:textId="77777777" w:rsidTr="009A62C7">
        <w:tc>
          <w:tcPr>
            <w:tcW w:w="1570" w:type="dxa"/>
          </w:tcPr>
          <w:p w14:paraId="076F5A16" w14:textId="77777777" w:rsidR="00C47168" w:rsidRPr="00C47168" w:rsidRDefault="00C47168" w:rsidP="009A62C7">
            <w:pPr>
              <w:spacing w:line="360" w:lineRule="auto"/>
              <w:rPr>
                <w:sz w:val="26"/>
                <w:szCs w:val="26"/>
              </w:rPr>
            </w:pPr>
            <w:r w:rsidRPr="00C47168">
              <w:rPr>
                <w:sz w:val="26"/>
                <w:szCs w:val="26"/>
              </w:rPr>
              <w:t>Kết quả</w:t>
            </w:r>
          </w:p>
        </w:tc>
        <w:tc>
          <w:tcPr>
            <w:tcW w:w="7541" w:type="dxa"/>
            <w:gridSpan w:val="2"/>
            <w:tcBorders>
              <w:bottom w:val="single" w:sz="4" w:space="0" w:color="000000"/>
            </w:tcBorders>
          </w:tcPr>
          <w:p w14:paraId="55DFBE94" w14:textId="77777777" w:rsidR="00C47168" w:rsidRPr="00C47168" w:rsidRDefault="00C47168" w:rsidP="009A62C7">
            <w:pPr>
              <w:spacing w:line="360" w:lineRule="auto"/>
              <w:rPr>
                <w:sz w:val="26"/>
                <w:szCs w:val="26"/>
              </w:rPr>
            </w:pPr>
            <w:r w:rsidRPr="00C47168">
              <w:rPr>
                <w:sz w:val="26"/>
                <w:szCs w:val="26"/>
              </w:rPr>
              <w:t>Cập nhật kết quả thi đấu thành công</w:t>
            </w:r>
          </w:p>
        </w:tc>
      </w:tr>
      <w:tr w:rsidR="00C47168" w:rsidRPr="00C47168" w14:paraId="521278FA" w14:textId="77777777" w:rsidTr="009A62C7">
        <w:tc>
          <w:tcPr>
            <w:tcW w:w="1570" w:type="dxa"/>
            <w:vMerge w:val="restart"/>
          </w:tcPr>
          <w:p w14:paraId="0B26DEF6" w14:textId="77777777" w:rsidR="00C47168" w:rsidRPr="00C47168" w:rsidRDefault="00C47168" w:rsidP="009A62C7">
            <w:pPr>
              <w:spacing w:line="360" w:lineRule="auto"/>
              <w:rPr>
                <w:sz w:val="26"/>
                <w:szCs w:val="26"/>
              </w:rPr>
            </w:pPr>
          </w:p>
          <w:p w14:paraId="6D44466D" w14:textId="77777777" w:rsidR="00C47168" w:rsidRPr="00C47168" w:rsidRDefault="00C47168" w:rsidP="009A62C7">
            <w:pPr>
              <w:spacing w:line="360" w:lineRule="auto"/>
              <w:rPr>
                <w:sz w:val="26"/>
                <w:szCs w:val="26"/>
              </w:rPr>
            </w:pPr>
          </w:p>
          <w:p w14:paraId="6F4EB33D" w14:textId="77777777" w:rsidR="00C47168" w:rsidRPr="00C47168" w:rsidRDefault="00C47168" w:rsidP="009A62C7">
            <w:pPr>
              <w:spacing w:line="360" w:lineRule="auto"/>
              <w:rPr>
                <w:sz w:val="26"/>
                <w:szCs w:val="26"/>
              </w:rPr>
            </w:pPr>
          </w:p>
          <w:p w14:paraId="393F1DE0" w14:textId="77777777" w:rsidR="00C47168" w:rsidRPr="00C47168" w:rsidRDefault="00C47168" w:rsidP="009A62C7">
            <w:pPr>
              <w:spacing w:line="360" w:lineRule="auto"/>
              <w:rPr>
                <w:sz w:val="26"/>
                <w:szCs w:val="26"/>
              </w:rPr>
            </w:pPr>
          </w:p>
          <w:p w14:paraId="4569F7D0" w14:textId="77777777" w:rsidR="00C47168" w:rsidRPr="00C47168" w:rsidRDefault="00C47168" w:rsidP="009A62C7">
            <w:pPr>
              <w:spacing w:line="360" w:lineRule="auto"/>
              <w:rPr>
                <w:sz w:val="26"/>
                <w:szCs w:val="26"/>
              </w:rPr>
            </w:pPr>
          </w:p>
          <w:p w14:paraId="0D54AD73" w14:textId="77777777" w:rsidR="00C47168" w:rsidRPr="00C47168" w:rsidRDefault="00C47168" w:rsidP="009A62C7">
            <w:pPr>
              <w:spacing w:line="360" w:lineRule="auto"/>
              <w:rPr>
                <w:sz w:val="26"/>
                <w:szCs w:val="26"/>
              </w:rPr>
            </w:pPr>
          </w:p>
          <w:p w14:paraId="048EC1D0" w14:textId="77777777" w:rsidR="00C47168" w:rsidRPr="00C47168" w:rsidRDefault="00C47168" w:rsidP="009A62C7">
            <w:pPr>
              <w:spacing w:line="360" w:lineRule="auto"/>
              <w:rPr>
                <w:sz w:val="26"/>
                <w:szCs w:val="26"/>
              </w:rPr>
            </w:pPr>
            <w:r w:rsidRPr="00C47168">
              <w:rPr>
                <w:sz w:val="26"/>
                <w:szCs w:val="26"/>
              </w:rPr>
              <w:t>Luồng</w:t>
            </w:r>
          </w:p>
          <w:p w14:paraId="73AE0268" w14:textId="77777777" w:rsidR="00C47168" w:rsidRPr="00C47168" w:rsidRDefault="00C47168" w:rsidP="009A62C7">
            <w:pPr>
              <w:spacing w:line="360" w:lineRule="auto"/>
              <w:rPr>
                <w:sz w:val="26"/>
                <w:szCs w:val="26"/>
              </w:rPr>
            </w:pPr>
            <w:r w:rsidRPr="00C47168">
              <w:rPr>
                <w:sz w:val="26"/>
                <w:szCs w:val="26"/>
              </w:rPr>
              <w:t>Sự kiện</w:t>
            </w:r>
          </w:p>
        </w:tc>
        <w:tc>
          <w:tcPr>
            <w:tcW w:w="3987" w:type="dxa"/>
          </w:tcPr>
          <w:p w14:paraId="759F324F" w14:textId="77777777" w:rsidR="00C47168" w:rsidRPr="00C47168" w:rsidRDefault="00C47168" w:rsidP="009A62C7">
            <w:pPr>
              <w:spacing w:line="360" w:lineRule="auto"/>
              <w:jc w:val="center"/>
              <w:rPr>
                <w:b/>
                <w:sz w:val="26"/>
                <w:szCs w:val="26"/>
              </w:rPr>
            </w:pPr>
            <w:r w:rsidRPr="00C47168">
              <w:rPr>
                <w:b/>
                <w:sz w:val="26"/>
                <w:szCs w:val="26"/>
              </w:rPr>
              <w:t>Actor</w:t>
            </w:r>
          </w:p>
        </w:tc>
        <w:tc>
          <w:tcPr>
            <w:tcW w:w="3554" w:type="dxa"/>
          </w:tcPr>
          <w:p w14:paraId="7759FB81" w14:textId="77777777" w:rsidR="00C47168" w:rsidRPr="00C47168" w:rsidRDefault="00C47168" w:rsidP="009A62C7">
            <w:pPr>
              <w:spacing w:line="360" w:lineRule="auto"/>
              <w:jc w:val="center"/>
              <w:rPr>
                <w:b/>
                <w:sz w:val="26"/>
                <w:szCs w:val="26"/>
              </w:rPr>
            </w:pPr>
            <w:r w:rsidRPr="00C47168">
              <w:rPr>
                <w:b/>
                <w:sz w:val="26"/>
                <w:szCs w:val="26"/>
              </w:rPr>
              <w:t>System</w:t>
            </w:r>
          </w:p>
        </w:tc>
      </w:tr>
      <w:tr w:rsidR="00C47168" w:rsidRPr="00C47168" w14:paraId="6584C52B" w14:textId="77777777" w:rsidTr="009A62C7">
        <w:tc>
          <w:tcPr>
            <w:tcW w:w="1570" w:type="dxa"/>
            <w:vMerge/>
          </w:tcPr>
          <w:p w14:paraId="29B7E511"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987" w:type="dxa"/>
          </w:tcPr>
          <w:p w14:paraId="0EDB7347" w14:textId="77777777" w:rsidR="00C47168" w:rsidRPr="00C47168" w:rsidRDefault="00C47168" w:rsidP="00C47168">
            <w:pPr>
              <w:numPr>
                <w:ilvl w:val="0"/>
                <w:numId w:val="30"/>
              </w:numPr>
              <w:pBdr>
                <w:top w:val="nil"/>
                <w:left w:val="nil"/>
                <w:bottom w:val="nil"/>
                <w:right w:val="nil"/>
                <w:between w:val="nil"/>
              </w:pBdr>
              <w:spacing w:line="360" w:lineRule="auto"/>
              <w:rPr>
                <w:sz w:val="26"/>
                <w:szCs w:val="26"/>
              </w:rPr>
            </w:pPr>
            <w:r w:rsidRPr="00C47168">
              <w:rPr>
                <w:sz w:val="26"/>
                <w:szCs w:val="26"/>
              </w:rPr>
              <w:t>Admin</w:t>
            </w:r>
            <w:r w:rsidRPr="00C47168">
              <w:rPr>
                <w:color w:val="000000"/>
                <w:sz w:val="26"/>
                <w:szCs w:val="26"/>
              </w:rPr>
              <w:t xml:space="preserve"> chọn mục “</w:t>
            </w:r>
            <w:r w:rsidRPr="00C47168">
              <w:rPr>
                <w:sz w:val="26"/>
                <w:szCs w:val="26"/>
              </w:rPr>
              <w:t>Quản lý</w:t>
            </w:r>
            <w:r w:rsidRPr="00C47168">
              <w:rPr>
                <w:color w:val="000000"/>
                <w:sz w:val="26"/>
                <w:szCs w:val="26"/>
              </w:rPr>
              <w:t xml:space="preserve"> kết quả thi đấu”</w:t>
            </w:r>
          </w:p>
        </w:tc>
        <w:tc>
          <w:tcPr>
            <w:tcW w:w="3554" w:type="dxa"/>
          </w:tcPr>
          <w:p w14:paraId="13E223D1" w14:textId="77777777" w:rsidR="00C47168" w:rsidRPr="00C47168" w:rsidRDefault="00C47168" w:rsidP="009A62C7">
            <w:pPr>
              <w:spacing w:line="360" w:lineRule="auto"/>
              <w:rPr>
                <w:sz w:val="26"/>
                <w:szCs w:val="26"/>
              </w:rPr>
            </w:pPr>
          </w:p>
        </w:tc>
      </w:tr>
      <w:tr w:rsidR="00C47168" w:rsidRPr="00C47168" w14:paraId="5961FDF5" w14:textId="77777777" w:rsidTr="009A62C7">
        <w:tc>
          <w:tcPr>
            <w:tcW w:w="1570" w:type="dxa"/>
            <w:vMerge/>
          </w:tcPr>
          <w:p w14:paraId="318CDDF6"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042BE9F5" w14:textId="77777777" w:rsidR="00C47168" w:rsidRPr="00C47168" w:rsidRDefault="00C47168" w:rsidP="00C47168">
            <w:pPr>
              <w:numPr>
                <w:ilvl w:val="0"/>
                <w:numId w:val="30"/>
              </w:numPr>
              <w:pBdr>
                <w:top w:val="nil"/>
                <w:left w:val="nil"/>
                <w:bottom w:val="nil"/>
                <w:right w:val="nil"/>
                <w:between w:val="nil"/>
              </w:pBdr>
              <w:spacing w:line="360" w:lineRule="auto"/>
              <w:rPr>
                <w:color w:val="000000"/>
                <w:sz w:val="26"/>
                <w:szCs w:val="26"/>
              </w:rPr>
            </w:pPr>
            <w:r w:rsidRPr="00C47168">
              <w:rPr>
                <w:color w:val="000000"/>
                <w:sz w:val="26"/>
                <w:szCs w:val="26"/>
              </w:rPr>
              <w:t>Admin nhấn “Cập nhật kết quả”</w:t>
            </w:r>
          </w:p>
        </w:tc>
        <w:tc>
          <w:tcPr>
            <w:tcW w:w="3554" w:type="dxa"/>
          </w:tcPr>
          <w:p w14:paraId="23BB0956" w14:textId="77777777" w:rsidR="00C47168" w:rsidRPr="00C47168" w:rsidRDefault="00C47168" w:rsidP="009A62C7">
            <w:pPr>
              <w:spacing w:line="360" w:lineRule="auto"/>
              <w:rPr>
                <w:sz w:val="26"/>
                <w:szCs w:val="26"/>
              </w:rPr>
            </w:pPr>
            <w:r w:rsidRPr="00C47168">
              <w:rPr>
                <w:sz w:val="26"/>
                <w:szCs w:val="26"/>
              </w:rPr>
              <w:t>2.1 Hệ thống hiển thị giao diện cập nhật kết quả</w:t>
            </w:r>
          </w:p>
        </w:tc>
      </w:tr>
      <w:tr w:rsidR="00C47168" w:rsidRPr="00C47168" w14:paraId="60C02F8C" w14:textId="77777777" w:rsidTr="009A62C7">
        <w:tc>
          <w:tcPr>
            <w:tcW w:w="1570" w:type="dxa"/>
            <w:vMerge/>
          </w:tcPr>
          <w:p w14:paraId="1F58986A"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24DBF061" w14:textId="77777777" w:rsidR="00C47168" w:rsidRPr="00C47168" w:rsidRDefault="00C47168" w:rsidP="00C47168">
            <w:pPr>
              <w:numPr>
                <w:ilvl w:val="0"/>
                <w:numId w:val="30"/>
              </w:numPr>
              <w:pBdr>
                <w:top w:val="nil"/>
                <w:left w:val="nil"/>
                <w:bottom w:val="nil"/>
                <w:right w:val="nil"/>
                <w:between w:val="nil"/>
              </w:pBdr>
              <w:spacing w:line="360" w:lineRule="auto"/>
              <w:rPr>
                <w:color w:val="000000"/>
                <w:sz w:val="26"/>
                <w:szCs w:val="26"/>
              </w:rPr>
            </w:pPr>
            <w:r w:rsidRPr="00C47168">
              <w:rPr>
                <w:color w:val="000000"/>
                <w:sz w:val="26"/>
                <w:szCs w:val="26"/>
              </w:rPr>
              <w:t>Admin cập nhật các thông tin cần cập nhật</w:t>
            </w:r>
          </w:p>
        </w:tc>
        <w:tc>
          <w:tcPr>
            <w:tcW w:w="3554" w:type="dxa"/>
          </w:tcPr>
          <w:p w14:paraId="24A172DC" w14:textId="77777777" w:rsidR="00C47168" w:rsidRPr="00C47168" w:rsidRDefault="00C47168" w:rsidP="009A62C7">
            <w:pPr>
              <w:spacing w:line="360" w:lineRule="auto"/>
              <w:rPr>
                <w:sz w:val="26"/>
                <w:szCs w:val="26"/>
              </w:rPr>
            </w:pPr>
          </w:p>
        </w:tc>
      </w:tr>
      <w:tr w:rsidR="00C47168" w:rsidRPr="00C47168" w14:paraId="5EC76CC0" w14:textId="77777777" w:rsidTr="009A62C7">
        <w:tc>
          <w:tcPr>
            <w:tcW w:w="1570" w:type="dxa"/>
            <w:vMerge/>
          </w:tcPr>
          <w:p w14:paraId="47ECEE97"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987" w:type="dxa"/>
          </w:tcPr>
          <w:p w14:paraId="678A03CD" w14:textId="77777777" w:rsidR="00C47168" w:rsidRPr="00C47168" w:rsidRDefault="00C47168" w:rsidP="00C47168">
            <w:pPr>
              <w:numPr>
                <w:ilvl w:val="0"/>
                <w:numId w:val="30"/>
              </w:numPr>
              <w:pBdr>
                <w:top w:val="nil"/>
                <w:left w:val="nil"/>
                <w:bottom w:val="nil"/>
                <w:right w:val="nil"/>
                <w:between w:val="nil"/>
              </w:pBdr>
              <w:spacing w:line="360" w:lineRule="auto"/>
              <w:rPr>
                <w:color w:val="000000"/>
                <w:sz w:val="26"/>
                <w:szCs w:val="26"/>
              </w:rPr>
            </w:pPr>
            <w:r w:rsidRPr="00C47168">
              <w:rPr>
                <w:color w:val="000000"/>
                <w:sz w:val="26"/>
                <w:szCs w:val="26"/>
              </w:rPr>
              <w:t>Admin nhấn vào nút “Cập nhật”</w:t>
            </w:r>
          </w:p>
        </w:tc>
        <w:tc>
          <w:tcPr>
            <w:tcW w:w="3554" w:type="dxa"/>
          </w:tcPr>
          <w:p w14:paraId="34C0AD5C" w14:textId="77777777" w:rsidR="00C47168" w:rsidRPr="00C47168" w:rsidRDefault="00C47168" w:rsidP="009A62C7">
            <w:pPr>
              <w:spacing w:line="360" w:lineRule="auto"/>
              <w:rPr>
                <w:sz w:val="26"/>
                <w:szCs w:val="26"/>
              </w:rPr>
            </w:pPr>
            <w:r w:rsidRPr="00C47168">
              <w:rPr>
                <w:sz w:val="26"/>
                <w:szCs w:val="26"/>
              </w:rPr>
              <w:t>4.1 Thông tin của trận đấu được cập nhật thành công”</w:t>
            </w:r>
          </w:p>
        </w:tc>
      </w:tr>
      <w:tr w:rsidR="00C47168" w:rsidRPr="00C47168" w14:paraId="5A019103" w14:textId="77777777" w:rsidTr="009A62C7">
        <w:tc>
          <w:tcPr>
            <w:tcW w:w="1570" w:type="dxa"/>
          </w:tcPr>
          <w:p w14:paraId="23A3E2C9" w14:textId="77777777" w:rsidR="00C47168" w:rsidRPr="00C47168" w:rsidRDefault="00C47168" w:rsidP="009A62C7">
            <w:pPr>
              <w:spacing w:line="360" w:lineRule="auto"/>
              <w:rPr>
                <w:sz w:val="26"/>
                <w:szCs w:val="26"/>
              </w:rPr>
            </w:pPr>
            <w:r w:rsidRPr="00C47168">
              <w:rPr>
                <w:sz w:val="26"/>
                <w:szCs w:val="26"/>
              </w:rPr>
              <w:t>Ngoại lệ</w:t>
            </w:r>
          </w:p>
        </w:tc>
        <w:tc>
          <w:tcPr>
            <w:tcW w:w="7541" w:type="dxa"/>
            <w:gridSpan w:val="2"/>
          </w:tcPr>
          <w:p w14:paraId="613FF51C" w14:textId="77777777" w:rsidR="00C47168" w:rsidRPr="00C47168" w:rsidRDefault="00C47168" w:rsidP="009A62C7">
            <w:pPr>
              <w:spacing w:line="360" w:lineRule="auto"/>
              <w:rPr>
                <w:sz w:val="26"/>
                <w:szCs w:val="26"/>
              </w:rPr>
            </w:pPr>
            <w:r w:rsidRPr="00C47168">
              <w:rPr>
                <w:sz w:val="26"/>
                <w:szCs w:val="26"/>
              </w:rPr>
              <w:t xml:space="preserve"> Admin nhập sai hoặc thiếu thông tin kết quả thi đấu</w:t>
            </w:r>
          </w:p>
          <w:p w14:paraId="6DAB26EF" w14:textId="77777777" w:rsidR="00C47168" w:rsidRPr="00C47168" w:rsidRDefault="00C47168" w:rsidP="009A62C7">
            <w:pPr>
              <w:spacing w:line="360" w:lineRule="auto"/>
              <w:rPr>
                <w:sz w:val="26"/>
                <w:szCs w:val="26"/>
              </w:rPr>
            </w:pPr>
            <w:r w:rsidRPr="00C47168">
              <w:rPr>
                <w:sz w:val="26"/>
                <w:szCs w:val="26"/>
              </w:rPr>
              <w:t>=&gt;Hệ thống không tìm thấy và không hiển thị kết quả thi đấu đó.</w:t>
            </w:r>
          </w:p>
        </w:tc>
      </w:tr>
    </w:tbl>
    <w:p w14:paraId="09251967" w14:textId="77777777" w:rsidR="00C47168" w:rsidRPr="00C47168" w:rsidRDefault="00C47168" w:rsidP="00C47168">
      <w:pPr>
        <w:spacing w:line="360" w:lineRule="auto"/>
        <w:rPr>
          <w:sz w:val="26"/>
          <w:szCs w:val="26"/>
        </w:rPr>
      </w:pPr>
    </w:p>
    <w:p w14:paraId="47E3178F" w14:textId="77777777" w:rsidR="00773DB6" w:rsidRDefault="00773DB6" w:rsidP="00C47168">
      <w:pPr>
        <w:widowControl w:val="0"/>
        <w:pBdr>
          <w:top w:val="nil"/>
          <w:left w:val="nil"/>
          <w:bottom w:val="nil"/>
          <w:right w:val="nil"/>
          <w:between w:val="nil"/>
        </w:pBdr>
        <w:spacing w:line="276" w:lineRule="auto"/>
        <w:jc w:val="center"/>
        <w:rPr>
          <w:rFonts w:eastAsia="Arial"/>
          <w:color w:val="000000"/>
          <w:sz w:val="26"/>
          <w:szCs w:val="26"/>
        </w:rPr>
      </w:pPr>
    </w:p>
    <w:p w14:paraId="7AFE4518" w14:textId="77777777" w:rsidR="00773DB6" w:rsidRDefault="00773DB6" w:rsidP="00C47168">
      <w:pPr>
        <w:widowControl w:val="0"/>
        <w:pBdr>
          <w:top w:val="nil"/>
          <w:left w:val="nil"/>
          <w:bottom w:val="nil"/>
          <w:right w:val="nil"/>
          <w:between w:val="nil"/>
        </w:pBdr>
        <w:spacing w:line="276" w:lineRule="auto"/>
        <w:jc w:val="center"/>
        <w:rPr>
          <w:rFonts w:eastAsia="Arial"/>
          <w:color w:val="000000"/>
          <w:sz w:val="26"/>
          <w:szCs w:val="26"/>
        </w:rPr>
      </w:pPr>
    </w:p>
    <w:p w14:paraId="5A7938D1" w14:textId="782FEA4D" w:rsidR="00C47168" w:rsidRPr="00E904EA" w:rsidRDefault="00C47168" w:rsidP="00E904EA">
      <w:pPr>
        <w:pStyle w:val="Heading3"/>
        <w:jc w:val="center"/>
        <w:rPr>
          <w:b w:val="0"/>
          <w:color w:val="000000" w:themeColor="text1"/>
        </w:rPr>
      </w:pPr>
      <w:bookmarkStart w:id="53" w:name="_Toc150522373"/>
      <w:r w:rsidRPr="00E904EA">
        <w:rPr>
          <w:b w:val="0"/>
          <w:color w:val="000000" w:themeColor="text1"/>
        </w:rPr>
        <w:lastRenderedPageBreak/>
        <w:t>Bảng 19 Đặc tả usecase cập nhật bảng xếp hạ</w:t>
      </w:r>
      <w:r w:rsidR="00773DB6" w:rsidRPr="00E904EA">
        <w:rPr>
          <w:b w:val="0"/>
          <w:color w:val="000000" w:themeColor="text1"/>
        </w:rPr>
        <w:t>ng</w:t>
      </w:r>
      <w:bookmarkEnd w:id="53"/>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7FF24CEF" w14:textId="77777777" w:rsidTr="009A62C7">
        <w:trPr>
          <w:trHeight w:val="840"/>
        </w:trPr>
        <w:tc>
          <w:tcPr>
            <w:tcW w:w="1320" w:type="dxa"/>
            <w:tcMar>
              <w:top w:w="0" w:type="dxa"/>
              <w:bottom w:w="0" w:type="dxa"/>
            </w:tcMar>
          </w:tcPr>
          <w:p w14:paraId="7785A27B"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Mar>
              <w:top w:w="0" w:type="dxa"/>
              <w:bottom w:w="0" w:type="dxa"/>
            </w:tcMar>
          </w:tcPr>
          <w:p w14:paraId="5CB752DA" w14:textId="77777777" w:rsidR="00C47168" w:rsidRPr="00C47168" w:rsidRDefault="00C47168" w:rsidP="009A62C7">
            <w:pPr>
              <w:rPr>
                <w:sz w:val="26"/>
                <w:szCs w:val="26"/>
              </w:rPr>
            </w:pPr>
            <w:r w:rsidRPr="00C47168">
              <w:rPr>
                <w:sz w:val="26"/>
                <w:szCs w:val="26"/>
              </w:rPr>
              <w:t>UC19.</w:t>
            </w:r>
          </w:p>
        </w:tc>
      </w:tr>
      <w:tr w:rsidR="00C47168" w:rsidRPr="00C47168" w14:paraId="57BFC8D7" w14:textId="77777777" w:rsidTr="009A62C7">
        <w:trPr>
          <w:trHeight w:val="575"/>
        </w:trPr>
        <w:tc>
          <w:tcPr>
            <w:tcW w:w="1320" w:type="dxa"/>
            <w:tcMar>
              <w:top w:w="0" w:type="dxa"/>
              <w:bottom w:w="0" w:type="dxa"/>
            </w:tcMar>
          </w:tcPr>
          <w:p w14:paraId="0D7E6191"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Mar>
              <w:top w:w="0" w:type="dxa"/>
              <w:bottom w:w="0" w:type="dxa"/>
            </w:tcMar>
          </w:tcPr>
          <w:p w14:paraId="4471AB27" w14:textId="77777777" w:rsidR="00C47168" w:rsidRPr="00C47168" w:rsidRDefault="00C47168" w:rsidP="009A62C7">
            <w:pPr>
              <w:rPr>
                <w:sz w:val="26"/>
                <w:szCs w:val="26"/>
              </w:rPr>
            </w:pPr>
            <w:r w:rsidRPr="00C47168">
              <w:rPr>
                <w:sz w:val="26"/>
                <w:szCs w:val="26"/>
              </w:rPr>
              <w:t>Cập nhật bảng xếp hạng.</w:t>
            </w:r>
          </w:p>
        </w:tc>
      </w:tr>
      <w:tr w:rsidR="00C47168" w:rsidRPr="00C47168" w14:paraId="5D5DBA89" w14:textId="77777777" w:rsidTr="009A62C7">
        <w:trPr>
          <w:trHeight w:val="620"/>
        </w:trPr>
        <w:tc>
          <w:tcPr>
            <w:tcW w:w="1320" w:type="dxa"/>
            <w:tcMar>
              <w:top w:w="0" w:type="dxa"/>
              <w:bottom w:w="0" w:type="dxa"/>
            </w:tcMar>
          </w:tcPr>
          <w:p w14:paraId="7388B97E"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Mar>
              <w:top w:w="0" w:type="dxa"/>
              <w:bottom w:w="0" w:type="dxa"/>
            </w:tcMar>
          </w:tcPr>
          <w:p w14:paraId="5F410B5C" w14:textId="77777777" w:rsidR="00C47168" w:rsidRPr="00C47168" w:rsidRDefault="00C47168" w:rsidP="009A62C7">
            <w:pPr>
              <w:rPr>
                <w:sz w:val="26"/>
                <w:szCs w:val="26"/>
              </w:rPr>
            </w:pPr>
            <w:r w:rsidRPr="00C47168">
              <w:rPr>
                <w:sz w:val="26"/>
                <w:szCs w:val="26"/>
              </w:rPr>
              <w:t>Cập nhật bảng xếp hạng.</w:t>
            </w:r>
          </w:p>
        </w:tc>
      </w:tr>
      <w:tr w:rsidR="00C47168" w:rsidRPr="00C47168" w14:paraId="5D9440AE" w14:textId="77777777" w:rsidTr="009A62C7">
        <w:trPr>
          <w:trHeight w:val="602"/>
        </w:trPr>
        <w:tc>
          <w:tcPr>
            <w:tcW w:w="1320" w:type="dxa"/>
            <w:tcMar>
              <w:top w:w="0" w:type="dxa"/>
              <w:bottom w:w="0" w:type="dxa"/>
            </w:tcMar>
          </w:tcPr>
          <w:p w14:paraId="6FCA0C1C"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Mar>
              <w:top w:w="0" w:type="dxa"/>
              <w:bottom w:w="0" w:type="dxa"/>
            </w:tcMar>
          </w:tcPr>
          <w:p w14:paraId="353F6F0E" w14:textId="77777777" w:rsidR="00C47168" w:rsidRPr="00C47168" w:rsidRDefault="00C47168" w:rsidP="009A62C7">
            <w:pPr>
              <w:rPr>
                <w:sz w:val="26"/>
                <w:szCs w:val="26"/>
              </w:rPr>
            </w:pPr>
            <w:r w:rsidRPr="00C47168">
              <w:rPr>
                <w:sz w:val="26"/>
                <w:szCs w:val="26"/>
              </w:rPr>
              <w:t>Có kết quả của trận đấu mới, Admin cập nhật lên bảng điểm xếp hạng.</w:t>
            </w:r>
          </w:p>
        </w:tc>
      </w:tr>
      <w:tr w:rsidR="00C47168" w:rsidRPr="00C47168" w14:paraId="582CD309" w14:textId="77777777" w:rsidTr="009A62C7">
        <w:trPr>
          <w:trHeight w:val="557"/>
        </w:trPr>
        <w:tc>
          <w:tcPr>
            <w:tcW w:w="1320" w:type="dxa"/>
            <w:tcMar>
              <w:top w:w="0" w:type="dxa"/>
              <w:bottom w:w="0" w:type="dxa"/>
            </w:tcMar>
          </w:tcPr>
          <w:p w14:paraId="1B822FD3"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Mar>
              <w:top w:w="0" w:type="dxa"/>
              <w:bottom w:w="0" w:type="dxa"/>
            </w:tcMar>
          </w:tcPr>
          <w:p w14:paraId="6C71789B" w14:textId="77777777" w:rsidR="00C47168" w:rsidRPr="00C47168" w:rsidRDefault="00C47168" w:rsidP="009A62C7">
            <w:pPr>
              <w:rPr>
                <w:sz w:val="26"/>
                <w:szCs w:val="26"/>
              </w:rPr>
            </w:pPr>
            <w:r w:rsidRPr="00C47168">
              <w:rPr>
                <w:sz w:val="26"/>
                <w:szCs w:val="26"/>
              </w:rPr>
              <w:t>Admin.</w:t>
            </w:r>
          </w:p>
        </w:tc>
      </w:tr>
      <w:tr w:rsidR="00C47168" w:rsidRPr="00C47168" w14:paraId="2D1FB55C" w14:textId="77777777" w:rsidTr="009A62C7">
        <w:trPr>
          <w:trHeight w:val="863"/>
        </w:trPr>
        <w:tc>
          <w:tcPr>
            <w:tcW w:w="1320" w:type="dxa"/>
            <w:tcMar>
              <w:top w:w="0" w:type="dxa"/>
              <w:bottom w:w="0" w:type="dxa"/>
            </w:tcMar>
          </w:tcPr>
          <w:p w14:paraId="4AA8DC82"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Mar>
              <w:top w:w="0" w:type="dxa"/>
              <w:bottom w:w="0" w:type="dxa"/>
            </w:tcMar>
          </w:tcPr>
          <w:p w14:paraId="4B2031B4" w14:textId="77777777" w:rsidR="00C47168" w:rsidRPr="00C47168" w:rsidRDefault="00C47168" w:rsidP="009A62C7">
            <w:pPr>
              <w:rPr>
                <w:sz w:val="26"/>
                <w:szCs w:val="26"/>
              </w:rPr>
            </w:pPr>
            <w:r w:rsidRPr="00C47168">
              <w:rPr>
                <w:sz w:val="26"/>
                <w:szCs w:val="26"/>
              </w:rPr>
              <w:t>Cập nhật bảng xếp hạng.</w:t>
            </w:r>
          </w:p>
        </w:tc>
      </w:tr>
      <w:tr w:rsidR="00C47168" w:rsidRPr="00C47168" w14:paraId="2AAB19ED" w14:textId="77777777" w:rsidTr="009A62C7">
        <w:trPr>
          <w:trHeight w:val="960"/>
        </w:trPr>
        <w:tc>
          <w:tcPr>
            <w:tcW w:w="1320" w:type="dxa"/>
            <w:tcMar>
              <w:top w:w="0" w:type="dxa"/>
              <w:bottom w:w="0" w:type="dxa"/>
            </w:tcMar>
          </w:tcPr>
          <w:p w14:paraId="347D64A3"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Mar>
              <w:top w:w="0" w:type="dxa"/>
              <w:bottom w:w="0" w:type="dxa"/>
            </w:tcMar>
          </w:tcPr>
          <w:p w14:paraId="498A8F5D" w14:textId="77777777" w:rsidR="00C47168" w:rsidRPr="00C47168" w:rsidRDefault="00C47168" w:rsidP="009A62C7">
            <w:pPr>
              <w:rPr>
                <w:sz w:val="26"/>
                <w:szCs w:val="26"/>
              </w:rPr>
            </w:pPr>
            <w:r w:rsidRPr="00C47168">
              <w:rPr>
                <w:sz w:val="26"/>
                <w:szCs w:val="26"/>
              </w:rPr>
              <w:t>+ Admin đã truy cập vào được website</w:t>
            </w:r>
          </w:p>
          <w:p w14:paraId="63AACDEE" w14:textId="77777777" w:rsidR="00C47168" w:rsidRPr="00C47168" w:rsidRDefault="00C47168" w:rsidP="009A62C7">
            <w:pPr>
              <w:rPr>
                <w:sz w:val="26"/>
                <w:szCs w:val="26"/>
              </w:rPr>
            </w:pPr>
            <w:r w:rsidRPr="00C47168">
              <w:rPr>
                <w:sz w:val="26"/>
                <w:szCs w:val="26"/>
              </w:rPr>
              <w:t>+Admin đã đăng nhập thành công hệ thống.</w:t>
            </w:r>
          </w:p>
        </w:tc>
      </w:tr>
      <w:tr w:rsidR="00C47168" w:rsidRPr="00C47168" w14:paraId="0FBF0391" w14:textId="77777777" w:rsidTr="009A62C7">
        <w:trPr>
          <w:trHeight w:val="557"/>
        </w:trPr>
        <w:tc>
          <w:tcPr>
            <w:tcW w:w="1320" w:type="dxa"/>
            <w:tcMar>
              <w:top w:w="0" w:type="dxa"/>
              <w:bottom w:w="0" w:type="dxa"/>
            </w:tcMar>
          </w:tcPr>
          <w:p w14:paraId="010E533F"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Mar>
              <w:top w:w="0" w:type="dxa"/>
              <w:bottom w:w="0" w:type="dxa"/>
            </w:tcMar>
          </w:tcPr>
          <w:p w14:paraId="1D9C4991" w14:textId="77777777" w:rsidR="00C47168" w:rsidRPr="00C47168" w:rsidRDefault="00C47168" w:rsidP="009A62C7">
            <w:pPr>
              <w:rPr>
                <w:sz w:val="26"/>
                <w:szCs w:val="26"/>
              </w:rPr>
            </w:pPr>
            <w:r w:rsidRPr="00C47168">
              <w:rPr>
                <w:sz w:val="26"/>
                <w:szCs w:val="26"/>
              </w:rPr>
              <w:t>Admin cập nhật bảng xếp hạng thành công.</w:t>
            </w:r>
          </w:p>
        </w:tc>
      </w:tr>
      <w:tr w:rsidR="00C47168" w:rsidRPr="00C47168" w14:paraId="5547D779" w14:textId="77777777" w:rsidTr="009A62C7">
        <w:trPr>
          <w:trHeight w:val="645"/>
        </w:trPr>
        <w:tc>
          <w:tcPr>
            <w:tcW w:w="1320" w:type="dxa"/>
            <w:vMerge w:val="restart"/>
            <w:tcMar>
              <w:top w:w="0" w:type="dxa"/>
              <w:bottom w:w="0" w:type="dxa"/>
            </w:tcMar>
          </w:tcPr>
          <w:p w14:paraId="2DF88005"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315413B3"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01848DFD"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6C70DB96" w14:textId="77777777" w:rsidTr="009A62C7">
        <w:trPr>
          <w:trHeight w:val="709"/>
        </w:trPr>
        <w:tc>
          <w:tcPr>
            <w:tcW w:w="1320" w:type="dxa"/>
            <w:vMerge/>
            <w:tcMar>
              <w:top w:w="0" w:type="dxa"/>
              <w:bottom w:w="0" w:type="dxa"/>
            </w:tcMar>
          </w:tcPr>
          <w:p w14:paraId="402213C3"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765D0284" w14:textId="77777777" w:rsidR="00C47168" w:rsidRPr="00C47168" w:rsidRDefault="00C47168" w:rsidP="009A62C7">
            <w:pPr>
              <w:rPr>
                <w:sz w:val="26"/>
                <w:szCs w:val="26"/>
              </w:rPr>
            </w:pPr>
            <w:r w:rsidRPr="00C47168">
              <w:rPr>
                <w:sz w:val="26"/>
                <w:szCs w:val="26"/>
              </w:rPr>
              <w:t>1. Admin chọn mục “Quản lý bảng xếp hạng” và chọn nút “Cập nhật bảng xếp hạng”</w:t>
            </w:r>
          </w:p>
        </w:tc>
        <w:tc>
          <w:tcPr>
            <w:tcW w:w="4080" w:type="dxa"/>
            <w:tcMar>
              <w:top w:w="0" w:type="dxa"/>
              <w:bottom w:w="0" w:type="dxa"/>
            </w:tcMar>
          </w:tcPr>
          <w:p w14:paraId="69368A9F" w14:textId="77777777" w:rsidR="00C47168" w:rsidRPr="00C47168" w:rsidRDefault="00C47168" w:rsidP="009A62C7">
            <w:pPr>
              <w:rPr>
                <w:sz w:val="26"/>
                <w:szCs w:val="26"/>
              </w:rPr>
            </w:pPr>
            <w:r w:rsidRPr="00C47168">
              <w:rPr>
                <w:sz w:val="26"/>
                <w:szCs w:val="26"/>
              </w:rPr>
              <w:t>1.1 Hệ thống hiển thị danh sách bảng xếp hạng</w:t>
            </w:r>
          </w:p>
        </w:tc>
      </w:tr>
      <w:tr w:rsidR="00C47168" w:rsidRPr="00C47168" w14:paraId="156FB017" w14:textId="77777777" w:rsidTr="009A62C7">
        <w:trPr>
          <w:trHeight w:val="502"/>
        </w:trPr>
        <w:tc>
          <w:tcPr>
            <w:tcW w:w="1320" w:type="dxa"/>
            <w:vMerge/>
            <w:tcMar>
              <w:top w:w="0" w:type="dxa"/>
              <w:bottom w:w="0" w:type="dxa"/>
            </w:tcMar>
          </w:tcPr>
          <w:p w14:paraId="40A503ED"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15946D72" w14:textId="77777777" w:rsidR="00C47168" w:rsidRPr="00C47168" w:rsidRDefault="00C47168" w:rsidP="009A62C7">
            <w:pPr>
              <w:rPr>
                <w:sz w:val="26"/>
                <w:szCs w:val="26"/>
              </w:rPr>
            </w:pPr>
            <w:r w:rsidRPr="00C47168">
              <w:rPr>
                <w:sz w:val="26"/>
                <w:szCs w:val="26"/>
              </w:rPr>
              <w:t>2. Admin chọn bảng xếp hạng cần cập nhật và nhấn nút “cập nhật bảng xếp hạng”.</w:t>
            </w:r>
          </w:p>
        </w:tc>
        <w:tc>
          <w:tcPr>
            <w:tcW w:w="4080" w:type="dxa"/>
            <w:tcMar>
              <w:top w:w="0" w:type="dxa"/>
              <w:bottom w:w="0" w:type="dxa"/>
            </w:tcMar>
          </w:tcPr>
          <w:p w14:paraId="7A3779CA" w14:textId="77777777" w:rsidR="00C47168" w:rsidRPr="00C47168" w:rsidRDefault="00C47168" w:rsidP="009A62C7">
            <w:pPr>
              <w:rPr>
                <w:sz w:val="26"/>
                <w:szCs w:val="26"/>
              </w:rPr>
            </w:pPr>
            <w:r w:rsidRPr="00C47168">
              <w:rPr>
                <w:sz w:val="26"/>
                <w:szCs w:val="26"/>
              </w:rPr>
              <w:t>2.1. Hệ thống hiển thị giao diện form cập nhật bảng xếp hạng</w:t>
            </w:r>
          </w:p>
          <w:p w14:paraId="3D48303F" w14:textId="77777777" w:rsidR="00C47168" w:rsidRPr="00C47168" w:rsidRDefault="00C47168" w:rsidP="009A62C7">
            <w:pPr>
              <w:rPr>
                <w:sz w:val="26"/>
                <w:szCs w:val="26"/>
              </w:rPr>
            </w:pPr>
          </w:p>
        </w:tc>
      </w:tr>
      <w:tr w:rsidR="00C47168" w:rsidRPr="00C47168" w14:paraId="0BB8001A" w14:textId="77777777" w:rsidTr="00773DB6">
        <w:trPr>
          <w:trHeight w:val="251"/>
        </w:trPr>
        <w:tc>
          <w:tcPr>
            <w:tcW w:w="1320" w:type="dxa"/>
            <w:vMerge/>
            <w:tcBorders>
              <w:bottom w:val="single" w:sz="4" w:space="0" w:color="000000"/>
            </w:tcBorders>
            <w:tcMar>
              <w:top w:w="0" w:type="dxa"/>
              <w:bottom w:w="0" w:type="dxa"/>
            </w:tcMar>
          </w:tcPr>
          <w:p w14:paraId="78C3159A"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6F20BE70" w14:textId="77777777" w:rsidR="00C47168" w:rsidRPr="00C47168" w:rsidRDefault="00C47168" w:rsidP="009A62C7">
            <w:pPr>
              <w:rPr>
                <w:sz w:val="26"/>
                <w:szCs w:val="26"/>
              </w:rPr>
            </w:pPr>
            <w:r w:rsidRPr="00C47168">
              <w:rPr>
                <w:sz w:val="26"/>
                <w:szCs w:val="26"/>
              </w:rPr>
              <w:t>3. Admin nhập các thông tin cần cập nhật vào giao diện và nhấn chọn cập nhật</w:t>
            </w:r>
          </w:p>
        </w:tc>
        <w:tc>
          <w:tcPr>
            <w:tcW w:w="4080" w:type="dxa"/>
            <w:tcMar>
              <w:top w:w="0" w:type="dxa"/>
              <w:bottom w:w="0" w:type="dxa"/>
            </w:tcMar>
          </w:tcPr>
          <w:p w14:paraId="5636B484" w14:textId="77777777" w:rsidR="00C47168" w:rsidRPr="00C47168" w:rsidRDefault="00C47168" w:rsidP="009A62C7">
            <w:pPr>
              <w:rPr>
                <w:sz w:val="26"/>
                <w:szCs w:val="26"/>
              </w:rPr>
            </w:pPr>
            <w:r w:rsidRPr="00C47168">
              <w:rPr>
                <w:sz w:val="26"/>
                <w:szCs w:val="26"/>
              </w:rPr>
              <w:t>3.1. Hệ thống hiển thị “Cập nhật thành công” và thông tin của bảng xếp hạng được cập nhật vào hệ thống.</w:t>
            </w:r>
          </w:p>
        </w:tc>
      </w:tr>
      <w:tr w:rsidR="00C47168" w:rsidRPr="00C47168" w14:paraId="6B05C662" w14:textId="77777777" w:rsidTr="00773DB6">
        <w:trPr>
          <w:trHeight w:val="900"/>
        </w:trPr>
        <w:tc>
          <w:tcPr>
            <w:tcW w:w="1320" w:type="dxa"/>
            <w:tcBorders>
              <w:bottom w:val="single" w:sz="4" w:space="0" w:color="auto"/>
            </w:tcBorders>
            <w:tcMar>
              <w:top w:w="0" w:type="dxa"/>
              <w:bottom w:w="0" w:type="dxa"/>
            </w:tcMar>
          </w:tcPr>
          <w:p w14:paraId="2CE89840"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72258891" w14:textId="77777777" w:rsidR="00C47168" w:rsidRPr="00C47168" w:rsidRDefault="00C47168" w:rsidP="009A62C7">
            <w:pPr>
              <w:rPr>
                <w:sz w:val="26"/>
                <w:szCs w:val="26"/>
              </w:rPr>
            </w:pPr>
            <w:r w:rsidRPr="00C47168">
              <w:rPr>
                <w:sz w:val="26"/>
                <w:szCs w:val="26"/>
              </w:rPr>
              <w:t>Admin sai hoặc thiếu thông tin bảng xếp hạng</w:t>
            </w:r>
          </w:p>
          <w:p w14:paraId="24F52128" w14:textId="77777777" w:rsidR="00C47168" w:rsidRPr="00C47168" w:rsidRDefault="00C47168" w:rsidP="009A62C7">
            <w:pPr>
              <w:rPr>
                <w:sz w:val="26"/>
                <w:szCs w:val="26"/>
              </w:rPr>
            </w:pPr>
            <w:r w:rsidRPr="00C47168">
              <w:rPr>
                <w:sz w:val="26"/>
                <w:szCs w:val="26"/>
              </w:rPr>
              <w:t>=&gt; Hệ thống không tìm thấy và không cập nhật bảng xếp hạng</w:t>
            </w:r>
          </w:p>
        </w:tc>
      </w:tr>
    </w:tbl>
    <w:p w14:paraId="5798890C" w14:textId="77777777" w:rsidR="00C47168" w:rsidRPr="00C47168" w:rsidRDefault="00C47168" w:rsidP="00C47168">
      <w:pPr>
        <w:rPr>
          <w:sz w:val="26"/>
          <w:szCs w:val="26"/>
        </w:rPr>
      </w:pPr>
    </w:p>
    <w:p w14:paraId="11CE7D7C" w14:textId="77777777" w:rsidR="00C47168" w:rsidRPr="00C47168" w:rsidRDefault="00C47168" w:rsidP="00C47168">
      <w:pPr>
        <w:rPr>
          <w:sz w:val="26"/>
          <w:szCs w:val="26"/>
        </w:rPr>
      </w:pPr>
    </w:p>
    <w:p w14:paraId="4105D801" w14:textId="77777777" w:rsidR="00773DB6" w:rsidRDefault="00773DB6" w:rsidP="00C47168">
      <w:pPr>
        <w:jc w:val="center"/>
        <w:rPr>
          <w:sz w:val="26"/>
          <w:szCs w:val="26"/>
        </w:rPr>
      </w:pPr>
    </w:p>
    <w:p w14:paraId="20708D38" w14:textId="77777777" w:rsidR="00773DB6" w:rsidRDefault="00773DB6" w:rsidP="00C47168">
      <w:pPr>
        <w:jc w:val="center"/>
        <w:rPr>
          <w:sz w:val="26"/>
          <w:szCs w:val="26"/>
        </w:rPr>
      </w:pPr>
    </w:p>
    <w:p w14:paraId="5EC27927" w14:textId="77777777" w:rsidR="00773DB6" w:rsidRDefault="00773DB6" w:rsidP="00C47168">
      <w:pPr>
        <w:jc w:val="center"/>
        <w:rPr>
          <w:sz w:val="26"/>
          <w:szCs w:val="26"/>
        </w:rPr>
      </w:pPr>
    </w:p>
    <w:p w14:paraId="39B0B5A5" w14:textId="75F8A442" w:rsidR="00C47168" w:rsidRPr="00E904EA" w:rsidRDefault="00C47168" w:rsidP="00E904EA">
      <w:pPr>
        <w:pStyle w:val="Heading3"/>
        <w:jc w:val="center"/>
        <w:rPr>
          <w:b w:val="0"/>
          <w:color w:val="000000" w:themeColor="text1"/>
        </w:rPr>
      </w:pPr>
      <w:bookmarkStart w:id="54" w:name="_Toc150522374"/>
      <w:r w:rsidRPr="00E904EA">
        <w:rPr>
          <w:b w:val="0"/>
          <w:color w:val="000000" w:themeColor="text1"/>
        </w:rPr>
        <w:lastRenderedPageBreak/>
        <w:t>Bảng 20 Đặc tả use case thêm bảng xếp hạng</w:t>
      </w:r>
      <w:bookmarkEnd w:id="54"/>
    </w:p>
    <w:p w14:paraId="4B354C3D" w14:textId="77777777" w:rsidR="00C47168" w:rsidRPr="00C47168" w:rsidRDefault="00C47168" w:rsidP="00C47168">
      <w:pPr>
        <w:rPr>
          <w:sz w:val="26"/>
          <w:szCs w:val="26"/>
        </w:rPr>
      </w:pPr>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41506C64" w14:textId="77777777" w:rsidTr="009A62C7">
        <w:trPr>
          <w:trHeight w:val="840"/>
        </w:trPr>
        <w:tc>
          <w:tcPr>
            <w:tcW w:w="1320" w:type="dxa"/>
            <w:tcMar>
              <w:top w:w="0" w:type="dxa"/>
              <w:bottom w:w="0" w:type="dxa"/>
            </w:tcMar>
          </w:tcPr>
          <w:p w14:paraId="56BA9D12"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Mar>
              <w:top w:w="0" w:type="dxa"/>
              <w:bottom w:w="0" w:type="dxa"/>
            </w:tcMar>
          </w:tcPr>
          <w:p w14:paraId="50289E5E" w14:textId="77777777" w:rsidR="00C47168" w:rsidRPr="00C47168" w:rsidRDefault="00C47168" w:rsidP="009A62C7">
            <w:pPr>
              <w:rPr>
                <w:sz w:val="26"/>
                <w:szCs w:val="26"/>
              </w:rPr>
            </w:pPr>
            <w:r w:rsidRPr="00C47168">
              <w:rPr>
                <w:sz w:val="26"/>
                <w:szCs w:val="26"/>
              </w:rPr>
              <w:t>UC20</w:t>
            </w:r>
          </w:p>
        </w:tc>
      </w:tr>
      <w:tr w:rsidR="00C47168" w:rsidRPr="00C47168" w14:paraId="75953E2A" w14:textId="77777777" w:rsidTr="009A62C7">
        <w:trPr>
          <w:trHeight w:val="566"/>
        </w:trPr>
        <w:tc>
          <w:tcPr>
            <w:tcW w:w="1320" w:type="dxa"/>
            <w:tcMar>
              <w:top w:w="0" w:type="dxa"/>
              <w:bottom w:w="0" w:type="dxa"/>
            </w:tcMar>
          </w:tcPr>
          <w:p w14:paraId="455B15EA"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Mar>
              <w:top w:w="0" w:type="dxa"/>
              <w:bottom w:w="0" w:type="dxa"/>
            </w:tcMar>
          </w:tcPr>
          <w:p w14:paraId="526486D3" w14:textId="77777777" w:rsidR="00C47168" w:rsidRPr="00C47168" w:rsidRDefault="00C47168" w:rsidP="009A62C7">
            <w:pPr>
              <w:rPr>
                <w:sz w:val="26"/>
                <w:szCs w:val="26"/>
              </w:rPr>
            </w:pPr>
            <w:r w:rsidRPr="00C47168">
              <w:rPr>
                <w:sz w:val="26"/>
                <w:szCs w:val="26"/>
              </w:rPr>
              <w:t>Thêm bảng xếp hạng</w:t>
            </w:r>
          </w:p>
        </w:tc>
      </w:tr>
      <w:tr w:rsidR="00C47168" w:rsidRPr="00C47168" w14:paraId="5C3C2BF3" w14:textId="77777777" w:rsidTr="009A62C7">
        <w:trPr>
          <w:trHeight w:val="530"/>
        </w:trPr>
        <w:tc>
          <w:tcPr>
            <w:tcW w:w="1320" w:type="dxa"/>
            <w:tcMar>
              <w:top w:w="0" w:type="dxa"/>
              <w:bottom w:w="0" w:type="dxa"/>
            </w:tcMar>
          </w:tcPr>
          <w:p w14:paraId="797ED893"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Mar>
              <w:top w:w="0" w:type="dxa"/>
              <w:bottom w:w="0" w:type="dxa"/>
            </w:tcMar>
          </w:tcPr>
          <w:p w14:paraId="12478168" w14:textId="77777777" w:rsidR="00C47168" w:rsidRPr="00C47168" w:rsidRDefault="00C47168" w:rsidP="009A62C7">
            <w:pPr>
              <w:rPr>
                <w:sz w:val="26"/>
                <w:szCs w:val="26"/>
              </w:rPr>
            </w:pPr>
            <w:r w:rsidRPr="00C47168">
              <w:rPr>
                <w:sz w:val="26"/>
                <w:szCs w:val="26"/>
              </w:rPr>
              <w:t xml:space="preserve">Cần thêm các bảng kết quả trận đấu </w:t>
            </w:r>
          </w:p>
        </w:tc>
      </w:tr>
      <w:tr w:rsidR="00C47168" w:rsidRPr="00C47168" w14:paraId="3C4B5A4D" w14:textId="77777777" w:rsidTr="009A62C7">
        <w:trPr>
          <w:trHeight w:val="647"/>
        </w:trPr>
        <w:tc>
          <w:tcPr>
            <w:tcW w:w="1320" w:type="dxa"/>
            <w:tcMar>
              <w:top w:w="0" w:type="dxa"/>
              <w:bottom w:w="0" w:type="dxa"/>
            </w:tcMar>
          </w:tcPr>
          <w:p w14:paraId="0B6EF9D3"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Mar>
              <w:top w:w="0" w:type="dxa"/>
              <w:bottom w:w="0" w:type="dxa"/>
            </w:tcMar>
          </w:tcPr>
          <w:p w14:paraId="3B72C063" w14:textId="77777777" w:rsidR="00C47168" w:rsidRPr="00C47168" w:rsidRDefault="00C47168" w:rsidP="009A62C7">
            <w:pPr>
              <w:rPr>
                <w:sz w:val="26"/>
                <w:szCs w:val="26"/>
              </w:rPr>
            </w:pPr>
            <w:r w:rsidRPr="00C47168">
              <w:rPr>
                <w:sz w:val="26"/>
                <w:szCs w:val="26"/>
              </w:rPr>
              <w:t>Khi có mùa giải mới, Admin thêm các bảng xếp hạng cho mùa giải</w:t>
            </w:r>
          </w:p>
        </w:tc>
      </w:tr>
      <w:tr w:rsidR="00C47168" w:rsidRPr="00C47168" w14:paraId="0F3B706F" w14:textId="77777777" w:rsidTr="009A62C7">
        <w:trPr>
          <w:trHeight w:val="620"/>
        </w:trPr>
        <w:tc>
          <w:tcPr>
            <w:tcW w:w="1320" w:type="dxa"/>
            <w:tcMar>
              <w:top w:w="0" w:type="dxa"/>
              <w:bottom w:w="0" w:type="dxa"/>
            </w:tcMar>
          </w:tcPr>
          <w:p w14:paraId="31D408A0"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Mar>
              <w:top w:w="0" w:type="dxa"/>
              <w:bottom w:w="0" w:type="dxa"/>
            </w:tcMar>
          </w:tcPr>
          <w:p w14:paraId="2E5BB4FF" w14:textId="77777777" w:rsidR="00C47168" w:rsidRPr="00C47168" w:rsidRDefault="00C47168" w:rsidP="009A62C7">
            <w:pPr>
              <w:rPr>
                <w:sz w:val="26"/>
                <w:szCs w:val="26"/>
              </w:rPr>
            </w:pPr>
            <w:r w:rsidRPr="00C47168">
              <w:rPr>
                <w:sz w:val="26"/>
                <w:szCs w:val="26"/>
              </w:rPr>
              <w:t>Admin</w:t>
            </w:r>
          </w:p>
        </w:tc>
      </w:tr>
      <w:tr w:rsidR="00C47168" w:rsidRPr="00C47168" w14:paraId="1BCAE71C" w14:textId="77777777" w:rsidTr="009A62C7">
        <w:trPr>
          <w:trHeight w:val="1005"/>
        </w:trPr>
        <w:tc>
          <w:tcPr>
            <w:tcW w:w="1320" w:type="dxa"/>
            <w:tcMar>
              <w:top w:w="0" w:type="dxa"/>
              <w:bottom w:w="0" w:type="dxa"/>
            </w:tcMar>
          </w:tcPr>
          <w:p w14:paraId="765504F9"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Mar>
              <w:top w:w="0" w:type="dxa"/>
              <w:bottom w:w="0" w:type="dxa"/>
            </w:tcMar>
          </w:tcPr>
          <w:p w14:paraId="36ACBC91" w14:textId="77777777" w:rsidR="00C47168" w:rsidRPr="00C47168" w:rsidRDefault="00C47168" w:rsidP="009A62C7">
            <w:pPr>
              <w:rPr>
                <w:sz w:val="26"/>
                <w:szCs w:val="26"/>
              </w:rPr>
            </w:pPr>
            <w:r w:rsidRPr="00C47168">
              <w:rPr>
                <w:sz w:val="26"/>
                <w:szCs w:val="26"/>
              </w:rPr>
              <w:t>Thêm bảng xếp hạng</w:t>
            </w:r>
          </w:p>
        </w:tc>
      </w:tr>
      <w:tr w:rsidR="00C47168" w:rsidRPr="00C47168" w14:paraId="6B14BEEF" w14:textId="77777777" w:rsidTr="009A62C7">
        <w:trPr>
          <w:trHeight w:val="960"/>
        </w:trPr>
        <w:tc>
          <w:tcPr>
            <w:tcW w:w="1320" w:type="dxa"/>
            <w:tcMar>
              <w:top w:w="0" w:type="dxa"/>
              <w:bottom w:w="0" w:type="dxa"/>
            </w:tcMar>
          </w:tcPr>
          <w:p w14:paraId="5210EE3E"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Mar>
              <w:top w:w="0" w:type="dxa"/>
              <w:bottom w:w="0" w:type="dxa"/>
            </w:tcMar>
          </w:tcPr>
          <w:p w14:paraId="6E90AEE4" w14:textId="77777777" w:rsidR="00C47168" w:rsidRPr="00C47168" w:rsidRDefault="00C47168" w:rsidP="009A62C7">
            <w:pPr>
              <w:rPr>
                <w:sz w:val="26"/>
                <w:szCs w:val="26"/>
              </w:rPr>
            </w:pPr>
            <w:r w:rsidRPr="00C47168">
              <w:rPr>
                <w:sz w:val="26"/>
                <w:szCs w:val="26"/>
              </w:rPr>
              <w:t>+ Admin đã truy cập vào được website</w:t>
            </w:r>
          </w:p>
          <w:p w14:paraId="3F925006" w14:textId="77777777" w:rsidR="00C47168" w:rsidRPr="00C47168" w:rsidRDefault="00C47168" w:rsidP="009A62C7">
            <w:pPr>
              <w:rPr>
                <w:sz w:val="26"/>
                <w:szCs w:val="26"/>
              </w:rPr>
            </w:pPr>
            <w:r w:rsidRPr="00C47168">
              <w:rPr>
                <w:sz w:val="26"/>
                <w:szCs w:val="26"/>
              </w:rPr>
              <w:t>+Admin đã đăng nhập thành công hệ thống.</w:t>
            </w:r>
          </w:p>
        </w:tc>
      </w:tr>
      <w:tr w:rsidR="00C47168" w:rsidRPr="00C47168" w14:paraId="70468535" w14:textId="77777777" w:rsidTr="009A62C7">
        <w:trPr>
          <w:trHeight w:val="557"/>
        </w:trPr>
        <w:tc>
          <w:tcPr>
            <w:tcW w:w="1320" w:type="dxa"/>
            <w:tcMar>
              <w:top w:w="0" w:type="dxa"/>
              <w:bottom w:w="0" w:type="dxa"/>
            </w:tcMar>
          </w:tcPr>
          <w:p w14:paraId="15EDBEFA"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Mar>
              <w:top w:w="0" w:type="dxa"/>
              <w:bottom w:w="0" w:type="dxa"/>
            </w:tcMar>
          </w:tcPr>
          <w:p w14:paraId="5CC442E0" w14:textId="77777777" w:rsidR="00C47168" w:rsidRPr="00C47168" w:rsidRDefault="00C47168" w:rsidP="009A62C7">
            <w:pPr>
              <w:rPr>
                <w:sz w:val="26"/>
                <w:szCs w:val="26"/>
              </w:rPr>
            </w:pPr>
            <w:r w:rsidRPr="00C47168">
              <w:rPr>
                <w:sz w:val="26"/>
                <w:szCs w:val="26"/>
              </w:rPr>
              <w:t>Admin thêm bảng xếp hạng thành công</w:t>
            </w:r>
          </w:p>
        </w:tc>
      </w:tr>
      <w:tr w:rsidR="00C47168" w:rsidRPr="00C47168" w14:paraId="0373B60E" w14:textId="77777777" w:rsidTr="009A62C7">
        <w:trPr>
          <w:trHeight w:val="645"/>
        </w:trPr>
        <w:tc>
          <w:tcPr>
            <w:tcW w:w="1320" w:type="dxa"/>
            <w:vMerge w:val="restart"/>
            <w:tcMar>
              <w:top w:w="0" w:type="dxa"/>
              <w:bottom w:w="0" w:type="dxa"/>
            </w:tcMar>
          </w:tcPr>
          <w:p w14:paraId="5C71296E"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7C4F3F71"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0741D421"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66DDDFD7" w14:textId="77777777" w:rsidTr="009A62C7">
        <w:trPr>
          <w:trHeight w:val="836"/>
        </w:trPr>
        <w:tc>
          <w:tcPr>
            <w:tcW w:w="1320" w:type="dxa"/>
            <w:vMerge/>
            <w:tcMar>
              <w:top w:w="0" w:type="dxa"/>
              <w:bottom w:w="0" w:type="dxa"/>
            </w:tcMar>
          </w:tcPr>
          <w:p w14:paraId="091BF62E"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10BFF3F1" w14:textId="77777777" w:rsidR="00C47168" w:rsidRPr="00C47168" w:rsidRDefault="00C47168" w:rsidP="009A62C7">
            <w:pPr>
              <w:rPr>
                <w:sz w:val="26"/>
                <w:szCs w:val="26"/>
              </w:rPr>
            </w:pPr>
            <w:r w:rsidRPr="00C47168">
              <w:rPr>
                <w:sz w:val="26"/>
                <w:szCs w:val="26"/>
              </w:rPr>
              <w:t>1. Admin chọn mục” Quản lí bảng xếp hạng” và chọn “thêm bảng xếp hạng”</w:t>
            </w:r>
          </w:p>
        </w:tc>
        <w:tc>
          <w:tcPr>
            <w:tcW w:w="4080" w:type="dxa"/>
            <w:tcMar>
              <w:top w:w="0" w:type="dxa"/>
              <w:bottom w:w="0" w:type="dxa"/>
            </w:tcMar>
          </w:tcPr>
          <w:p w14:paraId="2EFE24FE" w14:textId="77777777" w:rsidR="00C47168" w:rsidRPr="00C47168" w:rsidRDefault="00C47168" w:rsidP="009A62C7">
            <w:pPr>
              <w:rPr>
                <w:sz w:val="26"/>
                <w:szCs w:val="26"/>
              </w:rPr>
            </w:pPr>
            <w:r w:rsidRPr="00C47168">
              <w:rPr>
                <w:sz w:val="26"/>
                <w:szCs w:val="26"/>
              </w:rPr>
              <w:t>1.1 Hệ thống hiển thị danh sách bảng xếp hạng</w:t>
            </w:r>
          </w:p>
        </w:tc>
      </w:tr>
      <w:tr w:rsidR="00C47168" w:rsidRPr="00C47168" w14:paraId="011A8E4E" w14:textId="77777777" w:rsidTr="009A62C7">
        <w:trPr>
          <w:trHeight w:val="564"/>
        </w:trPr>
        <w:tc>
          <w:tcPr>
            <w:tcW w:w="1320" w:type="dxa"/>
            <w:vMerge/>
            <w:tcMar>
              <w:top w:w="0" w:type="dxa"/>
              <w:bottom w:w="0" w:type="dxa"/>
            </w:tcMar>
          </w:tcPr>
          <w:p w14:paraId="68E12474"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20405ED1" w14:textId="77777777" w:rsidR="00C47168" w:rsidRPr="00C47168" w:rsidRDefault="00C47168" w:rsidP="009A62C7">
            <w:pPr>
              <w:rPr>
                <w:sz w:val="26"/>
                <w:szCs w:val="26"/>
              </w:rPr>
            </w:pPr>
            <w:r w:rsidRPr="00C47168">
              <w:rPr>
                <w:sz w:val="26"/>
                <w:szCs w:val="26"/>
              </w:rPr>
              <w:t>2. Admin chọn mục “thêm bảng xếp hạng”</w:t>
            </w:r>
          </w:p>
        </w:tc>
        <w:tc>
          <w:tcPr>
            <w:tcW w:w="4080" w:type="dxa"/>
            <w:tcMar>
              <w:top w:w="0" w:type="dxa"/>
              <w:bottom w:w="0" w:type="dxa"/>
            </w:tcMar>
          </w:tcPr>
          <w:p w14:paraId="6082483F" w14:textId="77777777" w:rsidR="00C47168" w:rsidRPr="00C47168" w:rsidRDefault="00C47168" w:rsidP="009A62C7">
            <w:pPr>
              <w:rPr>
                <w:sz w:val="26"/>
                <w:szCs w:val="26"/>
              </w:rPr>
            </w:pPr>
            <w:r w:rsidRPr="00C47168">
              <w:rPr>
                <w:sz w:val="26"/>
                <w:szCs w:val="26"/>
              </w:rPr>
              <w:t>2.1 Hệ thống hiển thị form thêm bảng xếp hạng</w:t>
            </w:r>
          </w:p>
        </w:tc>
      </w:tr>
      <w:tr w:rsidR="00C47168" w:rsidRPr="00C47168" w14:paraId="5847F25E" w14:textId="77777777" w:rsidTr="009A62C7">
        <w:trPr>
          <w:trHeight w:val="600"/>
        </w:trPr>
        <w:tc>
          <w:tcPr>
            <w:tcW w:w="1320" w:type="dxa"/>
            <w:vMerge/>
            <w:tcMar>
              <w:top w:w="0" w:type="dxa"/>
              <w:bottom w:w="0" w:type="dxa"/>
            </w:tcMar>
          </w:tcPr>
          <w:p w14:paraId="72D1EBA6"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7A4A2AAD" w14:textId="77777777" w:rsidR="00C47168" w:rsidRPr="00C47168" w:rsidRDefault="00C47168" w:rsidP="009A62C7">
            <w:pPr>
              <w:rPr>
                <w:sz w:val="26"/>
                <w:szCs w:val="26"/>
              </w:rPr>
            </w:pPr>
            <w:r w:rsidRPr="00C47168">
              <w:rPr>
                <w:sz w:val="26"/>
                <w:szCs w:val="26"/>
              </w:rPr>
              <w:t>3. Admin nhập thông thông tin bảng xếp hạng</w:t>
            </w:r>
          </w:p>
        </w:tc>
        <w:tc>
          <w:tcPr>
            <w:tcW w:w="4080" w:type="dxa"/>
            <w:tcMar>
              <w:top w:w="0" w:type="dxa"/>
              <w:bottom w:w="0" w:type="dxa"/>
            </w:tcMar>
          </w:tcPr>
          <w:p w14:paraId="0A541F78" w14:textId="77777777" w:rsidR="00C47168" w:rsidRPr="00C47168" w:rsidRDefault="00C47168" w:rsidP="009A62C7">
            <w:pPr>
              <w:rPr>
                <w:sz w:val="26"/>
                <w:szCs w:val="26"/>
              </w:rPr>
            </w:pPr>
            <w:r w:rsidRPr="00C47168">
              <w:rPr>
                <w:sz w:val="26"/>
                <w:szCs w:val="26"/>
              </w:rPr>
              <w:t>3.1 Hệ thống hiển thị form thêm danh sách bảng xếp hạng</w:t>
            </w:r>
          </w:p>
        </w:tc>
      </w:tr>
      <w:tr w:rsidR="00C47168" w:rsidRPr="00C47168" w14:paraId="3B398ADF" w14:textId="77777777" w:rsidTr="009A62C7">
        <w:trPr>
          <w:trHeight w:val="240"/>
        </w:trPr>
        <w:tc>
          <w:tcPr>
            <w:tcW w:w="1320" w:type="dxa"/>
            <w:vMerge/>
            <w:tcMar>
              <w:top w:w="0" w:type="dxa"/>
              <w:bottom w:w="0" w:type="dxa"/>
            </w:tcMar>
          </w:tcPr>
          <w:p w14:paraId="5B29EDB1"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72908E91" w14:textId="77777777" w:rsidR="00C47168" w:rsidRPr="00C47168" w:rsidRDefault="00C47168" w:rsidP="009A62C7">
            <w:pPr>
              <w:rPr>
                <w:sz w:val="26"/>
                <w:szCs w:val="26"/>
              </w:rPr>
            </w:pPr>
            <w:r w:rsidRPr="00C47168">
              <w:rPr>
                <w:sz w:val="26"/>
                <w:szCs w:val="26"/>
              </w:rPr>
              <w:t>4. Nhấn xác nhận “Thêm bảng xếp hạng”</w:t>
            </w:r>
          </w:p>
        </w:tc>
        <w:tc>
          <w:tcPr>
            <w:tcW w:w="4080" w:type="dxa"/>
            <w:tcMar>
              <w:top w:w="0" w:type="dxa"/>
              <w:bottom w:w="0" w:type="dxa"/>
            </w:tcMar>
          </w:tcPr>
          <w:p w14:paraId="2EBA46C4" w14:textId="77777777" w:rsidR="00C47168" w:rsidRPr="00C47168" w:rsidRDefault="00C47168" w:rsidP="009A62C7">
            <w:pPr>
              <w:rPr>
                <w:sz w:val="26"/>
                <w:szCs w:val="26"/>
              </w:rPr>
            </w:pPr>
            <w:r w:rsidRPr="00C47168">
              <w:rPr>
                <w:sz w:val="26"/>
                <w:szCs w:val="26"/>
              </w:rPr>
              <w:t>4.1 Hệ thống hiển thị “Đã thêm thành công”</w:t>
            </w:r>
          </w:p>
        </w:tc>
      </w:tr>
      <w:tr w:rsidR="00C47168" w:rsidRPr="00C47168" w14:paraId="62C94A93" w14:textId="77777777" w:rsidTr="009A62C7">
        <w:trPr>
          <w:trHeight w:val="530"/>
        </w:trPr>
        <w:tc>
          <w:tcPr>
            <w:tcW w:w="1320" w:type="dxa"/>
            <w:tcMar>
              <w:top w:w="0" w:type="dxa"/>
              <w:bottom w:w="0" w:type="dxa"/>
            </w:tcMar>
          </w:tcPr>
          <w:p w14:paraId="2991534C"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47354C9F" w14:textId="77777777" w:rsidR="00C47168" w:rsidRPr="00C47168" w:rsidRDefault="00C47168" w:rsidP="009A62C7">
            <w:pPr>
              <w:rPr>
                <w:sz w:val="26"/>
                <w:szCs w:val="26"/>
              </w:rPr>
            </w:pPr>
            <w:r w:rsidRPr="00C47168">
              <w:rPr>
                <w:sz w:val="26"/>
                <w:szCs w:val="26"/>
              </w:rPr>
              <w:t>Admin nhập sai dữ liệu =&gt; hệ thống hiển thị thông báo Thêm bảng xếp hạng không thành công và yêu cầu nhập lại.</w:t>
            </w:r>
          </w:p>
        </w:tc>
      </w:tr>
    </w:tbl>
    <w:p w14:paraId="5F3EC8EF" w14:textId="77777777" w:rsidR="00C47168" w:rsidRPr="00C47168" w:rsidRDefault="00C47168" w:rsidP="00C47168">
      <w:pPr>
        <w:rPr>
          <w:sz w:val="26"/>
          <w:szCs w:val="26"/>
        </w:rPr>
      </w:pPr>
    </w:p>
    <w:p w14:paraId="63CE9A19" w14:textId="77777777" w:rsidR="00773DB6" w:rsidRDefault="00773DB6" w:rsidP="00C47168">
      <w:pPr>
        <w:jc w:val="center"/>
        <w:rPr>
          <w:sz w:val="26"/>
          <w:szCs w:val="26"/>
        </w:rPr>
      </w:pPr>
    </w:p>
    <w:p w14:paraId="2B759765" w14:textId="77777777" w:rsidR="00773DB6" w:rsidRDefault="00773DB6" w:rsidP="00C47168">
      <w:pPr>
        <w:jc w:val="center"/>
        <w:rPr>
          <w:sz w:val="26"/>
          <w:szCs w:val="26"/>
        </w:rPr>
      </w:pPr>
    </w:p>
    <w:p w14:paraId="2697A7FC" w14:textId="77777777" w:rsidR="00773DB6" w:rsidRDefault="00773DB6" w:rsidP="00C47168">
      <w:pPr>
        <w:jc w:val="center"/>
        <w:rPr>
          <w:sz w:val="26"/>
          <w:szCs w:val="26"/>
        </w:rPr>
      </w:pPr>
    </w:p>
    <w:p w14:paraId="50F791DF" w14:textId="77777777" w:rsidR="00773DB6" w:rsidRDefault="00773DB6" w:rsidP="00C47168">
      <w:pPr>
        <w:jc w:val="center"/>
        <w:rPr>
          <w:sz w:val="26"/>
          <w:szCs w:val="26"/>
        </w:rPr>
      </w:pPr>
    </w:p>
    <w:p w14:paraId="06AF695F" w14:textId="0340332A" w:rsidR="00C47168" w:rsidRPr="00E904EA" w:rsidRDefault="00C47168" w:rsidP="00E904EA">
      <w:pPr>
        <w:pStyle w:val="Heading3"/>
        <w:jc w:val="center"/>
        <w:rPr>
          <w:b w:val="0"/>
          <w:color w:val="000000" w:themeColor="text1"/>
        </w:rPr>
      </w:pPr>
      <w:bookmarkStart w:id="55" w:name="_Toc150522375"/>
      <w:r w:rsidRPr="00E904EA">
        <w:rPr>
          <w:b w:val="0"/>
          <w:color w:val="000000" w:themeColor="text1"/>
        </w:rPr>
        <w:lastRenderedPageBreak/>
        <w:t>Bảng 21 Đặc tả use case xóa bảng xếp hạng</w:t>
      </w:r>
      <w:bookmarkEnd w:id="55"/>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719F965B" w14:textId="77777777" w:rsidTr="009A62C7">
        <w:trPr>
          <w:trHeight w:val="840"/>
        </w:trPr>
        <w:tc>
          <w:tcPr>
            <w:tcW w:w="1320" w:type="dxa"/>
            <w:tcMar>
              <w:top w:w="0" w:type="dxa"/>
              <w:bottom w:w="0" w:type="dxa"/>
            </w:tcMar>
          </w:tcPr>
          <w:p w14:paraId="126A0E3F"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Mar>
              <w:top w:w="0" w:type="dxa"/>
              <w:bottom w:w="0" w:type="dxa"/>
            </w:tcMar>
          </w:tcPr>
          <w:p w14:paraId="09B14B3A" w14:textId="77777777" w:rsidR="00C47168" w:rsidRPr="00C47168" w:rsidRDefault="00C47168" w:rsidP="009A62C7">
            <w:pPr>
              <w:rPr>
                <w:sz w:val="26"/>
                <w:szCs w:val="26"/>
              </w:rPr>
            </w:pPr>
            <w:r w:rsidRPr="00C47168">
              <w:rPr>
                <w:sz w:val="26"/>
                <w:szCs w:val="26"/>
              </w:rPr>
              <w:t>UC21</w:t>
            </w:r>
          </w:p>
        </w:tc>
      </w:tr>
      <w:tr w:rsidR="00C47168" w:rsidRPr="00C47168" w14:paraId="5E036963" w14:textId="77777777" w:rsidTr="009A62C7">
        <w:trPr>
          <w:trHeight w:val="512"/>
        </w:trPr>
        <w:tc>
          <w:tcPr>
            <w:tcW w:w="1320" w:type="dxa"/>
            <w:tcMar>
              <w:top w:w="0" w:type="dxa"/>
              <w:bottom w:w="0" w:type="dxa"/>
            </w:tcMar>
          </w:tcPr>
          <w:p w14:paraId="12581A4C"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Mar>
              <w:top w:w="0" w:type="dxa"/>
              <w:bottom w:w="0" w:type="dxa"/>
            </w:tcMar>
          </w:tcPr>
          <w:p w14:paraId="58F58530" w14:textId="77777777" w:rsidR="00C47168" w:rsidRPr="00C47168" w:rsidRDefault="00C47168" w:rsidP="009A62C7">
            <w:pPr>
              <w:rPr>
                <w:sz w:val="26"/>
                <w:szCs w:val="26"/>
              </w:rPr>
            </w:pPr>
            <w:r w:rsidRPr="00C47168">
              <w:rPr>
                <w:sz w:val="26"/>
                <w:szCs w:val="26"/>
              </w:rPr>
              <w:t>Xóa bảng xếp hạng</w:t>
            </w:r>
          </w:p>
        </w:tc>
      </w:tr>
      <w:tr w:rsidR="00C47168" w:rsidRPr="00C47168" w14:paraId="70055478" w14:textId="77777777" w:rsidTr="009A62C7">
        <w:trPr>
          <w:trHeight w:val="530"/>
        </w:trPr>
        <w:tc>
          <w:tcPr>
            <w:tcW w:w="1320" w:type="dxa"/>
            <w:tcMar>
              <w:top w:w="0" w:type="dxa"/>
              <w:bottom w:w="0" w:type="dxa"/>
            </w:tcMar>
          </w:tcPr>
          <w:p w14:paraId="43EEEAD5"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Mar>
              <w:top w:w="0" w:type="dxa"/>
              <w:bottom w:w="0" w:type="dxa"/>
            </w:tcMar>
          </w:tcPr>
          <w:p w14:paraId="3FB3CE7C" w14:textId="77777777" w:rsidR="00C47168" w:rsidRPr="00C47168" w:rsidRDefault="00C47168" w:rsidP="009A62C7">
            <w:pPr>
              <w:rPr>
                <w:sz w:val="26"/>
                <w:szCs w:val="26"/>
              </w:rPr>
            </w:pPr>
            <w:r w:rsidRPr="00C47168">
              <w:rPr>
                <w:sz w:val="26"/>
                <w:szCs w:val="26"/>
              </w:rPr>
              <w:t xml:space="preserve">Cần Xóa bảng xếp hạng ,bảng kết quả trận đấu </w:t>
            </w:r>
          </w:p>
        </w:tc>
      </w:tr>
      <w:tr w:rsidR="00C47168" w:rsidRPr="00C47168" w14:paraId="3D38D5F3" w14:textId="77777777" w:rsidTr="009A62C7">
        <w:trPr>
          <w:trHeight w:val="647"/>
        </w:trPr>
        <w:tc>
          <w:tcPr>
            <w:tcW w:w="1320" w:type="dxa"/>
            <w:tcMar>
              <w:top w:w="0" w:type="dxa"/>
              <w:bottom w:w="0" w:type="dxa"/>
            </w:tcMar>
          </w:tcPr>
          <w:p w14:paraId="17866F3D"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Mar>
              <w:top w:w="0" w:type="dxa"/>
              <w:bottom w:w="0" w:type="dxa"/>
            </w:tcMar>
          </w:tcPr>
          <w:p w14:paraId="1B664384" w14:textId="77777777" w:rsidR="00C47168" w:rsidRPr="00C47168" w:rsidRDefault="00C47168" w:rsidP="009A62C7">
            <w:pPr>
              <w:rPr>
                <w:sz w:val="26"/>
                <w:szCs w:val="26"/>
              </w:rPr>
            </w:pPr>
            <w:r w:rsidRPr="00C47168">
              <w:rPr>
                <w:sz w:val="26"/>
                <w:szCs w:val="26"/>
              </w:rPr>
              <w:t xml:space="preserve">Khi có bảng xếp hạng không phù hợp, admin cần xóa bảng xếp hạng </w:t>
            </w:r>
          </w:p>
        </w:tc>
      </w:tr>
      <w:tr w:rsidR="00C47168" w:rsidRPr="00C47168" w14:paraId="205C0148" w14:textId="77777777" w:rsidTr="009A62C7">
        <w:trPr>
          <w:trHeight w:val="620"/>
        </w:trPr>
        <w:tc>
          <w:tcPr>
            <w:tcW w:w="1320" w:type="dxa"/>
            <w:tcMar>
              <w:top w:w="0" w:type="dxa"/>
              <w:bottom w:w="0" w:type="dxa"/>
            </w:tcMar>
          </w:tcPr>
          <w:p w14:paraId="4874B18E"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Mar>
              <w:top w:w="0" w:type="dxa"/>
              <w:bottom w:w="0" w:type="dxa"/>
            </w:tcMar>
          </w:tcPr>
          <w:p w14:paraId="3FCC6C1A" w14:textId="77777777" w:rsidR="00C47168" w:rsidRPr="00C47168" w:rsidRDefault="00C47168" w:rsidP="009A62C7">
            <w:pPr>
              <w:rPr>
                <w:sz w:val="26"/>
                <w:szCs w:val="26"/>
              </w:rPr>
            </w:pPr>
            <w:r w:rsidRPr="00C47168">
              <w:rPr>
                <w:sz w:val="26"/>
                <w:szCs w:val="26"/>
              </w:rPr>
              <w:t>Admin</w:t>
            </w:r>
          </w:p>
        </w:tc>
      </w:tr>
      <w:tr w:rsidR="00C47168" w:rsidRPr="00C47168" w14:paraId="654E3C3F" w14:textId="77777777" w:rsidTr="009A62C7">
        <w:trPr>
          <w:trHeight w:val="755"/>
        </w:trPr>
        <w:tc>
          <w:tcPr>
            <w:tcW w:w="1320" w:type="dxa"/>
            <w:tcMar>
              <w:top w:w="0" w:type="dxa"/>
              <w:bottom w:w="0" w:type="dxa"/>
            </w:tcMar>
          </w:tcPr>
          <w:p w14:paraId="04A9E6D9"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Mar>
              <w:top w:w="0" w:type="dxa"/>
              <w:bottom w:w="0" w:type="dxa"/>
            </w:tcMar>
          </w:tcPr>
          <w:p w14:paraId="0509D572" w14:textId="77777777" w:rsidR="00C47168" w:rsidRPr="00C47168" w:rsidRDefault="00C47168" w:rsidP="009A62C7">
            <w:pPr>
              <w:rPr>
                <w:sz w:val="26"/>
                <w:szCs w:val="26"/>
              </w:rPr>
            </w:pPr>
            <w:r w:rsidRPr="00C47168">
              <w:rPr>
                <w:sz w:val="26"/>
                <w:szCs w:val="26"/>
              </w:rPr>
              <w:t>Xóa bảng xếp hạng</w:t>
            </w:r>
          </w:p>
        </w:tc>
      </w:tr>
      <w:tr w:rsidR="00C47168" w:rsidRPr="00C47168" w14:paraId="2E6D5B3E" w14:textId="77777777" w:rsidTr="009A62C7">
        <w:trPr>
          <w:trHeight w:val="960"/>
        </w:trPr>
        <w:tc>
          <w:tcPr>
            <w:tcW w:w="1320" w:type="dxa"/>
            <w:tcMar>
              <w:top w:w="0" w:type="dxa"/>
              <w:bottom w:w="0" w:type="dxa"/>
            </w:tcMar>
          </w:tcPr>
          <w:p w14:paraId="056A21D2"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Mar>
              <w:top w:w="0" w:type="dxa"/>
              <w:bottom w:w="0" w:type="dxa"/>
            </w:tcMar>
          </w:tcPr>
          <w:p w14:paraId="53A01C1A" w14:textId="77777777" w:rsidR="00C47168" w:rsidRPr="00C47168" w:rsidRDefault="00C47168" w:rsidP="009A62C7">
            <w:pPr>
              <w:rPr>
                <w:sz w:val="26"/>
                <w:szCs w:val="26"/>
              </w:rPr>
            </w:pPr>
            <w:r w:rsidRPr="00C47168">
              <w:rPr>
                <w:sz w:val="26"/>
                <w:szCs w:val="26"/>
              </w:rPr>
              <w:t>+ Admin đã truy cập vào được website</w:t>
            </w:r>
          </w:p>
          <w:p w14:paraId="4062EEBB" w14:textId="77777777" w:rsidR="00C47168" w:rsidRPr="00C47168" w:rsidRDefault="00C47168" w:rsidP="009A62C7">
            <w:pPr>
              <w:rPr>
                <w:sz w:val="26"/>
                <w:szCs w:val="26"/>
              </w:rPr>
            </w:pPr>
            <w:r w:rsidRPr="00C47168">
              <w:rPr>
                <w:sz w:val="26"/>
                <w:szCs w:val="26"/>
              </w:rPr>
              <w:t>+Admin đã đăng nhập thành công hệ thống.</w:t>
            </w:r>
          </w:p>
        </w:tc>
      </w:tr>
      <w:tr w:rsidR="00C47168" w:rsidRPr="00C47168" w14:paraId="14477746" w14:textId="77777777" w:rsidTr="009A62C7">
        <w:trPr>
          <w:trHeight w:val="557"/>
        </w:trPr>
        <w:tc>
          <w:tcPr>
            <w:tcW w:w="1320" w:type="dxa"/>
            <w:tcMar>
              <w:top w:w="0" w:type="dxa"/>
              <w:bottom w:w="0" w:type="dxa"/>
            </w:tcMar>
          </w:tcPr>
          <w:p w14:paraId="34523529"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Mar>
              <w:top w:w="0" w:type="dxa"/>
              <w:bottom w:w="0" w:type="dxa"/>
            </w:tcMar>
          </w:tcPr>
          <w:p w14:paraId="50CE455A" w14:textId="77777777" w:rsidR="00C47168" w:rsidRPr="00C47168" w:rsidRDefault="00C47168" w:rsidP="009A62C7">
            <w:pPr>
              <w:rPr>
                <w:sz w:val="26"/>
                <w:szCs w:val="26"/>
              </w:rPr>
            </w:pPr>
            <w:r w:rsidRPr="00C47168">
              <w:rPr>
                <w:sz w:val="26"/>
                <w:szCs w:val="26"/>
              </w:rPr>
              <w:t>xóa bảng xếp hạng thành công</w:t>
            </w:r>
          </w:p>
        </w:tc>
      </w:tr>
      <w:tr w:rsidR="00C47168" w:rsidRPr="00C47168" w14:paraId="66D8A008" w14:textId="77777777" w:rsidTr="009A62C7">
        <w:trPr>
          <w:trHeight w:val="645"/>
        </w:trPr>
        <w:tc>
          <w:tcPr>
            <w:tcW w:w="1320" w:type="dxa"/>
            <w:vMerge w:val="restart"/>
            <w:tcMar>
              <w:top w:w="0" w:type="dxa"/>
              <w:bottom w:w="0" w:type="dxa"/>
            </w:tcMar>
          </w:tcPr>
          <w:p w14:paraId="14B76949"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5B4ED97A"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7AFA13DB"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0606CDC8" w14:textId="77777777" w:rsidTr="009A62C7">
        <w:trPr>
          <w:trHeight w:val="600"/>
        </w:trPr>
        <w:tc>
          <w:tcPr>
            <w:tcW w:w="1320" w:type="dxa"/>
            <w:vMerge/>
            <w:tcMar>
              <w:top w:w="0" w:type="dxa"/>
              <w:bottom w:w="0" w:type="dxa"/>
            </w:tcMar>
          </w:tcPr>
          <w:p w14:paraId="1F804D44"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1820F4EF" w14:textId="77777777" w:rsidR="00C47168" w:rsidRPr="00C47168" w:rsidRDefault="00C47168" w:rsidP="009A62C7">
            <w:pPr>
              <w:rPr>
                <w:sz w:val="26"/>
                <w:szCs w:val="26"/>
              </w:rPr>
            </w:pPr>
            <w:r w:rsidRPr="00C47168">
              <w:rPr>
                <w:sz w:val="26"/>
                <w:szCs w:val="26"/>
              </w:rPr>
              <w:t>1. Admin  chọn mục “ quản lí bảng xếp hạng”</w:t>
            </w:r>
          </w:p>
        </w:tc>
        <w:tc>
          <w:tcPr>
            <w:tcW w:w="4080" w:type="dxa"/>
            <w:tcMar>
              <w:top w:w="0" w:type="dxa"/>
              <w:bottom w:w="0" w:type="dxa"/>
            </w:tcMar>
          </w:tcPr>
          <w:p w14:paraId="43613663" w14:textId="77777777" w:rsidR="00C47168" w:rsidRPr="00C47168" w:rsidRDefault="00C47168" w:rsidP="009A62C7">
            <w:pPr>
              <w:rPr>
                <w:sz w:val="26"/>
                <w:szCs w:val="26"/>
              </w:rPr>
            </w:pPr>
          </w:p>
          <w:p w14:paraId="03704B56" w14:textId="77777777" w:rsidR="00C47168" w:rsidRPr="00C47168" w:rsidRDefault="00C47168" w:rsidP="009A62C7">
            <w:pPr>
              <w:rPr>
                <w:sz w:val="26"/>
                <w:szCs w:val="26"/>
              </w:rPr>
            </w:pPr>
          </w:p>
        </w:tc>
      </w:tr>
      <w:tr w:rsidR="00C47168" w:rsidRPr="00C47168" w14:paraId="604CA4CE" w14:textId="77777777" w:rsidTr="009A62C7">
        <w:trPr>
          <w:trHeight w:val="288"/>
        </w:trPr>
        <w:tc>
          <w:tcPr>
            <w:tcW w:w="1320" w:type="dxa"/>
            <w:vMerge/>
            <w:tcMar>
              <w:top w:w="0" w:type="dxa"/>
              <w:bottom w:w="0" w:type="dxa"/>
            </w:tcMar>
          </w:tcPr>
          <w:p w14:paraId="4E111339"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001B59F0" w14:textId="77777777" w:rsidR="00C47168" w:rsidRPr="00C47168" w:rsidRDefault="00C47168" w:rsidP="009A62C7">
            <w:pPr>
              <w:rPr>
                <w:sz w:val="26"/>
                <w:szCs w:val="26"/>
              </w:rPr>
            </w:pPr>
            <w:r w:rsidRPr="00C47168">
              <w:rPr>
                <w:sz w:val="26"/>
                <w:szCs w:val="26"/>
              </w:rPr>
              <w:t>2. Admin nhấn chọn” xóa bảng xếp hạng”</w:t>
            </w:r>
          </w:p>
        </w:tc>
        <w:tc>
          <w:tcPr>
            <w:tcW w:w="4080" w:type="dxa"/>
            <w:tcMar>
              <w:top w:w="0" w:type="dxa"/>
              <w:bottom w:w="0" w:type="dxa"/>
            </w:tcMar>
          </w:tcPr>
          <w:p w14:paraId="3455F2B4" w14:textId="77777777" w:rsidR="00C47168" w:rsidRPr="00C47168" w:rsidRDefault="00C47168" w:rsidP="009A62C7">
            <w:pPr>
              <w:rPr>
                <w:sz w:val="26"/>
                <w:szCs w:val="26"/>
              </w:rPr>
            </w:pPr>
            <w:r w:rsidRPr="00C47168">
              <w:rPr>
                <w:sz w:val="26"/>
                <w:szCs w:val="26"/>
              </w:rPr>
              <w:t>2.1 Hệ thống hiển thị danh sách bảng xếp hạng</w:t>
            </w:r>
          </w:p>
        </w:tc>
      </w:tr>
      <w:tr w:rsidR="00C47168" w:rsidRPr="00C47168" w14:paraId="06EA709C" w14:textId="77777777" w:rsidTr="009A62C7">
        <w:trPr>
          <w:trHeight w:val="468"/>
        </w:trPr>
        <w:tc>
          <w:tcPr>
            <w:tcW w:w="1320" w:type="dxa"/>
            <w:vMerge/>
            <w:tcMar>
              <w:top w:w="0" w:type="dxa"/>
              <w:bottom w:w="0" w:type="dxa"/>
            </w:tcMar>
          </w:tcPr>
          <w:p w14:paraId="775B4AA6"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044BBE04" w14:textId="77777777" w:rsidR="00C47168" w:rsidRPr="00C47168" w:rsidRDefault="00C47168" w:rsidP="009A62C7">
            <w:pPr>
              <w:rPr>
                <w:sz w:val="26"/>
                <w:szCs w:val="26"/>
              </w:rPr>
            </w:pPr>
            <w:r w:rsidRPr="00C47168">
              <w:rPr>
                <w:sz w:val="26"/>
                <w:szCs w:val="26"/>
              </w:rPr>
              <w:t xml:space="preserve"> 3. Admin chọn “Xoá bảng xếp hạng”</w:t>
            </w:r>
          </w:p>
        </w:tc>
        <w:tc>
          <w:tcPr>
            <w:tcW w:w="4080" w:type="dxa"/>
            <w:tcMar>
              <w:top w:w="0" w:type="dxa"/>
              <w:bottom w:w="0" w:type="dxa"/>
            </w:tcMar>
          </w:tcPr>
          <w:p w14:paraId="68C54EBB" w14:textId="77777777" w:rsidR="00C47168" w:rsidRPr="00C47168" w:rsidRDefault="00C47168" w:rsidP="009A62C7">
            <w:pPr>
              <w:spacing w:line="360" w:lineRule="auto"/>
              <w:rPr>
                <w:sz w:val="26"/>
                <w:szCs w:val="26"/>
              </w:rPr>
            </w:pPr>
            <w:r w:rsidRPr="00C47168">
              <w:rPr>
                <w:sz w:val="26"/>
                <w:szCs w:val="26"/>
              </w:rPr>
              <w:t xml:space="preserve">3.1. Hệ thống hiển thị cảnh báo cân nhắc trước khi xoá </w:t>
            </w:r>
          </w:p>
          <w:p w14:paraId="2D2735DE" w14:textId="12DB66CE" w:rsidR="00C47168" w:rsidRPr="00C47168" w:rsidRDefault="00C47168" w:rsidP="009A62C7">
            <w:pPr>
              <w:spacing w:line="360" w:lineRule="auto"/>
              <w:rPr>
                <w:sz w:val="26"/>
                <w:szCs w:val="26"/>
              </w:rPr>
            </w:pPr>
            <w:r w:rsidRPr="00C47168">
              <w:rPr>
                <w:sz w:val="26"/>
                <w:szCs w:val="26"/>
              </w:rPr>
              <w:t>3.1.a Hệ thống thực hiện xoá kết q</w:t>
            </w:r>
            <w:r w:rsidR="00773DB6">
              <w:rPr>
                <w:sz w:val="26"/>
                <w:szCs w:val="26"/>
              </w:rPr>
              <w:t>uả và hiển thị “Xoá thành công”</w:t>
            </w:r>
          </w:p>
          <w:p w14:paraId="0EE1C90B" w14:textId="09135C8C" w:rsidR="00C47168" w:rsidRPr="00C47168" w:rsidRDefault="00C47168" w:rsidP="00773DB6">
            <w:pPr>
              <w:spacing w:line="360" w:lineRule="auto"/>
              <w:rPr>
                <w:sz w:val="26"/>
                <w:szCs w:val="26"/>
              </w:rPr>
            </w:pPr>
            <w:r w:rsidRPr="00C47168">
              <w:rPr>
                <w:sz w:val="26"/>
                <w:szCs w:val="26"/>
              </w:rPr>
              <w:t>3.1.b Hệ thống trở lại hiển thị danh sách kết quả</w:t>
            </w:r>
            <w:r w:rsidR="00773DB6">
              <w:rPr>
                <w:sz w:val="26"/>
                <w:szCs w:val="26"/>
              </w:rPr>
              <w:t xml:space="preserve"> nếu thao tác không thành công.</w:t>
            </w:r>
          </w:p>
        </w:tc>
      </w:tr>
      <w:tr w:rsidR="00C47168" w:rsidRPr="00C47168" w14:paraId="3A6E6D1C" w14:textId="77777777" w:rsidTr="009A62C7">
        <w:trPr>
          <w:trHeight w:val="530"/>
        </w:trPr>
        <w:tc>
          <w:tcPr>
            <w:tcW w:w="1320" w:type="dxa"/>
            <w:tcMar>
              <w:top w:w="0" w:type="dxa"/>
              <w:bottom w:w="0" w:type="dxa"/>
            </w:tcMar>
          </w:tcPr>
          <w:p w14:paraId="6AEEBA54"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636F286B" w14:textId="77777777" w:rsidR="00C47168" w:rsidRPr="00C47168" w:rsidRDefault="00C47168" w:rsidP="009A62C7">
            <w:pPr>
              <w:rPr>
                <w:sz w:val="26"/>
                <w:szCs w:val="26"/>
              </w:rPr>
            </w:pPr>
            <w:r w:rsidRPr="00C47168">
              <w:rPr>
                <w:sz w:val="26"/>
                <w:szCs w:val="26"/>
              </w:rPr>
              <w:t>không</w:t>
            </w:r>
          </w:p>
        </w:tc>
      </w:tr>
    </w:tbl>
    <w:p w14:paraId="395C95A7" w14:textId="77777777" w:rsidR="00C47168" w:rsidRPr="00C47168" w:rsidRDefault="00C47168" w:rsidP="00C47168">
      <w:pPr>
        <w:rPr>
          <w:sz w:val="26"/>
          <w:szCs w:val="26"/>
        </w:rPr>
      </w:pPr>
    </w:p>
    <w:p w14:paraId="5E50B813" w14:textId="77777777" w:rsidR="00773DB6" w:rsidRDefault="00773DB6" w:rsidP="00C47168">
      <w:pPr>
        <w:jc w:val="center"/>
        <w:rPr>
          <w:sz w:val="26"/>
          <w:szCs w:val="26"/>
        </w:rPr>
      </w:pPr>
    </w:p>
    <w:p w14:paraId="2FE5F046" w14:textId="7861E30F" w:rsidR="00C47168" w:rsidRPr="00E904EA" w:rsidRDefault="00C47168" w:rsidP="00E904EA">
      <w:pPr>
        <w:pStyle w:val="Heading3"/>
        <w:jc w:val="center"/>
        <w:rPr>
          <w:b w:val="0"/>
          <w:color w:val="000000" w:themeColor="text1"/>
        </w:rPr>
      </w:pPr>
      <w:bookmarkStart w:id="56" w:name="_Toc150522376"/>
      <w:r w:rsidRPr="00E904EA">
        <w:rPr>
          <w:b w:val="0"/>
          <w:color w:val="000000" w:themeColor="text1"/>
        </w:rPr>
        <w:lastRenderedPageBreak/>
        <w:t>Bảng 22 đặc tả use case kiểm tra lịch thi đấu</w:t>
      </w:r>
      <w:bookmarkEnd w:id="56"/>
    </w:p>
    <w:p w14:paraId="233F87A5" w14:textId="77777777" w:rsidR="00C47168" w:rsidRPr="00C47168" w:rsidRDefault="00C47168" w:rsidP="00C47168">
      <w:pPr>
        <w:rPr>
          <w:sz w:val="26"/>
          <w:szCs w:val="26"/>
        </w:rPr>
      </w:pPr>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727558F5" w14:textId="77777777" w:rsidTr="009A62C7">
        <w:trPr>
          <w:trHeight w:val="840"/>
        </w:trPr>
        <w:tc>
          <w:tcPr>
            <w:tcW w:w="1320" w:type="dxa"/>
            <w:tcMar>
              <w:top w:w="0" w:type="dxa"/>
              <w:bottom w:w="0" w:type="dxa"/>
            </w:tcMar>
          </w:tcPr>
          <w:p w14:paraId="57439317"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Mar>
              <w:top w:w="0" w:type="dxa"/>
              <w:bottom w:w="0" w:type="dxa"/>
            </w:tcMar>
          </w:tcPr>
          <w:p w14:paraId="566EC480" w14:textId="77777777" w:rsidR="00C47168" w:rsidRPr="00C47168" w:rsidRDefault="00C47168" w:rsidP="009A62C7">
            <w:pPr>
              <w:rPr>
                <w:sz w:val="26"/>
                <w:szCs w:val="26"/>
              </w:rPr>
            </w:pPr>
            <w:r w:rsidRPr="00C47168">
              <w:rPr>
                <w:sz w:val="26"/>
                <w:szCs w:val="26"/>
              </w:rPr>
              <w:t>UC22</w:t>
            </w:r>
          </w:p>
        </w:tc>
      </w:tr>
      <w:tr w:rsidR="00C47168" w:rsidRPr="00C47168" w14:paraId="65300EC1" w14:textId="77777777" w:rsidTr="009A62C7">
        <w:trPr>
          <w:trHeight w:val="512"/>
        </w:trPr>
        <w:tc>
          <w:tcPr>
            <w:tcW w:w="1320" w:type="dxa"/>
            <w:tcMar>
              <w:top w:w="0" w:type="dxa"/>
              <w:bottom w:w="0" w:type="dxa"/>
            </w:tcMar>
          </w:tcPr>
          <w:p w14:paraId="1AE2B5E1"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Mar>
              <w:top w:w="0" w:type="dxa"/>
              <w:bottom w:w="0" w:type="dxa"/>
            </w:tcMar>
          </w:tcPr>
          <w:p w14:paraId="06682A6B" w14:textId="77777777" w:rsidR="00C47168" w:rsidRPr="00C47168" w:rsidRDefault="00C47168" w:rsidP="009A62C7">
            <w:pPr>
              <w:rPr>
                <w:sz w:val="26"/>
                <w:szCs w:val="26"/>
              </w:rPr>
            </w:pPr>
            <w:r w:rsidRPr="00C47168">
              <w:rPr>
                <w:sz w:val="26"/>
                <w:szCs w:val="26"/>
              </w:rPr>
              <w:t>Kiểm tra lịch thi đấu</w:t>
            </w:r>
          </w:p>
        </w:tc>
      </w:tr>
      <w:tr w:rsidR="00C47168" w:rsidRPr="00C47168" w14:paraId="707657BE" w14:textId="77777777" w:rsidTr="009A62C7">
        <w:trPr>
          <w:trHeight w:val="530"/>
        </w:trPr>
        <w:tc>
          <w:tcPr>
            <w:tcW w:w="1320" w:type="dxa"/>
            <w:tcMar>
              <w:top w:w="0" w:type="dxa"/>
              <w:bottom w:w="0" w:type="dxa"/>
            </w:tcMar>
          </w:tcPr>
          <w:p w14:paraId="7FB2F1AE"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Mar>
              <w:top w:w="0" w:type="dxa"/>
              <w:bottom w:w="0" w:type="dxa"/>
            </w:tcMar>
          </w:tcPr>
          <w:p w14:paraId="0EEE8BD0" w14:textId="77777777" w:rsidR="00C47168" w:rsidRPr="00C47168" w:rsidRDefault="00C47168" w:rsidP="009A62C7">
            <w:pPr>
              <w:rPr>
                <w:sz w:val="26"/>
                <w:szCs w:val="26"/>
              </w:rPr>
            </w:pPr>
            <w:r w:rsidRPr="00C47168">
              <w:rPr>
                <w:sz w:val="26"/>
                <w:szCs w:val="26"/>
              </w:rPr>
              <w:t>Cần xem lịch thi đấu của đội tuyển</w:t>
            </w:r>
          </w:p>
        </w:tc>
      </w:tr>
      <w:tr w:rsidR="00C47168" w:rsidRPr="00C47168" w14:paraId="672E5081" w14:textId="77777777" w:rsidTr="009A62C7">
        <w:trPr>
          <w:trHeight w:val="647"/>
        </w:trPr>
        <w:tc>
          <w:tcPr>
            <w:tcW w:w="1320" w:type="dxa"/>
            <w:tcMar>
              <w:top w:w="0" w:type="dxa"/>
              <w:bottom w:w="0" w:type="dxa"/>
            </w:tcMar>
          </w:tcPr>
          <w:p w14:paraId="0711022C"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Mar>
              <w:top w:w="0" w:type="dxa"/>
              <w:bottom w:w="0" w:type="dxa"/>
            </w:tcMar>
          </w:tcPr>
          <w:p w14:paraId="328D0610" w14:textId="77777777" w:rsidR="00C47168" w:rsidRPr="00C47168" w:rsidRDefault="00C47168" w:rsidP="009A62C7">
            <w:pPr>
              <w:rPr>
                <w:sz w:val="26"/>
                <w:szCs w:val="26"/>
              </w:rPr>
            </w:pPr>
            <w:r w:rsidRPr="00C47168">
              <w:rPr>
                <w:sz w:val="26"/>
                <w:szCs w:val="26"/>
              </w:rPr>
              <w:t>Người dùng, người hâm mộ có nhu cầu xem lịch thi đấu</w:t>
            </w:r>
          </w:p>
        </w:tc>
      </w:tr>
      <w:tr w:rsidR="00C47168" w:rsidRPr="00C47168" w14:paraId="516EF8FC" w14:textId="77777777" w:rsidTr="009A62C7">
        <w:trPr>
          <w:trHeight w:val="620"/>
        </w:trPr>
        <w:tc>
          <w:tcPr>
            <w:tcW w:w="1320" w:type="dxa"/>
            <w:tcMar>
              <w:top w:w="0" w:type="dxa"/>
              <w:bottom w:w="0" w:type="dxa"/>
            </w:tcMar>
          </w:tcPr>
          <w:p w14:paraId="76D343A5"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Mar>
              <w:top w:w="0" w:type="dxa"/>
              <w:bottom w:w="0" w:type="dxa"/>
            </w:tcMar>
          </w:tcPr>
          <w:p w14:paraId="21D70887" w14:textId="77777777" w:rsidR="00C47168" w:rsidRPr="00C47168" w:rsidRDefault="00C47168" w:rsidP="009A62C7">
            <w:pPr>
              <w:rPr>
                <w:sz w:val="26"/>
                <w:szCs w:val="26"/>
              </w:rPr>
            </w:pPr>
            <w:r w:rsidRPr="00C47168">
              <w:rPr>
                <w:sz w:val="26"/>
                <w:szCs w:val="26"/>
              </w:rPr>
              <w:t>Người dùng, người hâm mộ</w:t>
            </w:r>
          </w:p>
        </w:tc>
      </w:tr>
      <w:tr w:rsidR="00C47168" w:rsidRPr="00C47168" w14:paraId="7DAE7178" w14:textId="77777777" w:rsidTr="009A62C7">
        <w:trPr>
          <w:trHeight w:val="755"/>
        </w:trPr>
        <w:tc>
          <w:tcPr>
            <w:tcW w:w="1320" w:type="dxa"/>
            <w:tcMar>
              <w:top w:w="0" w:type="dxa"/>
              <w:bottom w:w="0" w:type="dxa"/>
            </w:tcMar>
          </w:tcPr>
          <w:p w14:paraId="2952C280"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Mar>
              <w:top w:w="0" w:type="dxa"/>
              <w:bottom w:w="0" w:type="dxa"/>
            </w:tcMar>
          </w:tcPr>
          <w:p w14:paraId="66FC7201" w14:textId="77777777" w:rsidR="00C47168" w:rsidRPr="00C47168" w:rsidRDefault="00C47168" w:rsidP="009A62C7">
            <w:pPr>
              <w:rPr>
                <w:sz w:val="26"/>
                <w:szCs w:val="26"/>
              </w:rPr>
            </w:pPr>
            <w:r w:rsidRPr="00C47168">
              <w:rPr>
                <w:sz w:val="26"/>
                <w:szCs w:val="26"/>
              </w:rPr>
              <w:t>Kiểm tra lịch giải đấu</w:t>
            </w:r>
          </w:p>
        </w:tc>
      </w:tr>
      <w:tr w:rsidR="00C47168" w:rsidRPr="00C47168" w14:paraId="1A2BF3D6" w14:textId="77777777" w:rsidTr="009A62C7">
        <w:trPr>
          <w:trHeight w:val="960"/>
        </w:trPr>
        <w:tc>
          <w:tcPr>
            <w:tcW w:w="1320" w:type="dxa"/>
            <w:tcMar>
              <w:top w:w="0" w:type="dxa"/>
              <w:bottom w:w="0" w:type="dxa"/>
            </w:tcMar>
          </w:tcPr>
          <w:p w14:paraId="2843F205"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Mar>
              <w:top w:w="0" w:type="dxa"/>
              <w:bottom w:w="0" w:type="dxa"/>
            </w:tcMar>
          </w:tcPr>
          <w:p w14:paraId="51A8732C" w14:textId="77777777" w:rsidR="00C47168" w:rsidRPr="00C47168" w:rsidRDefault="00C47168" w:rsidP="009A62C7">
            <w:pPr>
              <w:rPr>
                <w:sz w:val="26"/>
                <w:szCs w:val="26"/>
              </w:rPr>
            </w:pPr>
            <w:r w:rsidRPr="00C47168">
              <w:rPr>
                <w:sz w:val="26"/>
                <w:szCs w:val="26"/>
              </w:rPr>
              <w:t>+ Người dùng/người hâm mộ truy cập hệ thống</w:t>
            </w:r>
          </w:p>
          <w:p w14:paraId="46573228" w14:textId="77777777" w:rsidR="00C47168" w:rsidRPr="00C47168" w:rsidRDefault="00C47168" w:rsidP="009A62C7">
            <w:pPr>
              <w:rPr>
                <w:sz w:val="26"/>
                <w:szCs w:val="26"/>
              </w:rPr>
            </w:pPr>
          </w:p>
        </w:tc>
      </w:tr>
      <w:tr w:rsidR="00C47168" w:rsidRPr="00C47168" w14:paraId="235BB81F" w14:textId="77777777" w:rsidTr="009A62C7">
        <w:trPr>
          <w:trHeight w:val="557"/>
        </w:trPr>
        <w:tc>
          <w:tcPr>
            <w:tcW w:w="1320" w:type="dxa"/>
            <w:tcMar>
              <w:top w:w="0" w:type="dxa"/>
              <w:bottom w:w="0" w:type="dxa"/>
            </w:tcMar>
          </w:tcPr>
          <w:p w14:paraId="23362146"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Mar>
              <w:top w:w="0" w:type="dxa"/>
              <w:bottom w:w="0" w:type="dxa"/>
            </w:tcMar>
          </w:tcPr>
          <w:p w14:paraId="6EA74DAC" w14:textId="77777777" w:rsidR="00C47168" w:rsidRPr="00C47168" w:rsidRDefault="00C47168" w:rsidP="009A62C7">
            <w:pPr>
              <w:rPr>
                <w:sz w:val="26"/>
                <w:szCs w:val="26"/>
              </w:rPr>
            </w:pPr>
            <w:r w:rsidRPr="00C47168">
              <w:rPr>
                <w:sz w:val="26"/>
                <w:szCs w:val="26"/>
              </w:rPr>
              <w:t>Kiểm tra lịch thi đấu thành công</w:t>
            </w:r>
          </w:p>
        </w:tc>
      </w:tr>
      <w:tr w:rsidR="00C47168" w:rsidRPr="00C47168" w14:paraId="1F7F4586" w14:textId="77777777" w:rsidTr="009A62C7">
        <w:trPr>
          <w:trHeight w:val="645"/>
        </w:trPr>
        <w:tc>
          <w:tcPr>
            <w:tcW w:w="1320" w:type="dxa"/>
            <w:vMerge w:val="restart"/>
            <w:tcMar>
              <w:top w:w="0" w:type="dxa"/>
              <w:bottom w:w="0" w:type="dxa"/>
            </w:tcMar>
          </w:tcPr>
          <w:p w14:paraId="10B341D3"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47F0F6D8"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023AA958"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40975EAF" w14:textId="77777777" w:rsidTr="009A62C7">
        <w:trPr>
          <w:trHeight w:val="615"/>
        </w:trPr>
        <w:tc>
          <w:tcPr>
            <w:tcW w:w="1320" w:type="dxa"/>
            <w:vMerge/>
            <w:tcMar>
              <w:top w:w="0" w:type="dxa"/>
              <w:bottom w:w="0" w:type="dxa"/>
            </w:tcMar>
          </w:tcPr>
          <w:p w14:paraId="709AF421"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03948DA7" w14:textId="77777777" w:rsidR="00C47168" w:rsidRPr="00C47168" w:rsidRDefault="00C47168" w:rsidP="009A62C7">
            <w:pPr>
              <w:rPr>
                <w:sz w:val="26"/>
                <w:szCs w:val="26"/>
              </w:rPr>
            </w:pPr>
            <w:r w:rsidRPr="00C47168">
              <w:rPr>
                <w:sz w:val="26"/>
                <w:szCs w:val="26"/>
              </w:rPr>
              <w:t>1. Người dùng/người hâm mộ truy cập hệ thống</w:t>
            </w:r>
          </w:p>
        </w:tc>
        <w:tc>
          <w:tcPr>
            <w:tcW w:w="4080" w:type="dxa"/>
            <w:tcMar>
              <w:top w:w="0" w:type="dxa"/>
              <w:bottom w:w="0" w:type="dxa"/>
            </w:tcMar>
          </w:tcPr>
          <w:p w14:paraId="750AF64A" w14:textId="77777777" w:rsidR="00C47168" w:rsidRPr="00C47168" w:rsidRDefault="00C47168" w:rsidP="009A62C7">
            <w:pPr>
              <w:rPr>
                <w:sz w:val="26"/>
                <w:szCs w:val="26"/>
              </w:rPr>
            </w:pPr>
            <w:r w:rsidRPr="00C47168">
              <w:rPr>
                <w:sz w:val="26"/>
                <w:szCs w:val="26"/>
              </w:rPr>
              <w:t>1.Hệ thống hiển thị giao diện truy cập thành công</w:t>
            </w:r>
          </w:p>
        </w:tc>
      </w:tr>
      <w:tr w:rsidR="00C47168" w:rsidRPr="00C47168" w14:paraId="4BFB3454" w14:textId="77777777" w:rsidTr="009A62C7">
        <w:trPr>
          <w:trHeight w:val="600"/>
        </w:trPr>
        <w:tc>
          <w:tcPr>
            <w:tcW w:w="1320" w:type="dxa"/>
            <w:vMerge/>
            <w:tcMar>
              <w:top w:w="0" w:type="dxa"/>
              <w:bottom w:w="0" w:type="dxa"/>
            </w:tcMar>
          </w:tcPr>
          <w:p w14:paraId="0A182556"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5B5D0BD6" w14:textId="77777777" w:rsidR="00C47168" w:rsidRPr="00C47168" w:rsidRDefault="00C47168" w:rsidP="009A62C7">
            <w:pPr>
              <w:rPr>
                <w:sz w:val="26"/>
                <w:szCs w:val="26"/>
              </w:rPr>
            </w:pPr>
            <w:r w:rsidRPr="00C47168">
              <w:rPr>
                <w:sz w:val="26"/>
                <w:szCs w:val="26"/>
              </w:rPr>
              <w:t>2. Người dùng/người hâm mộ chọn mục “ Tra cứu thông tin giải đấu”</w:t>
            </w:r>
          </w:p>
        </w:tc>
        <w:tc>
          <w:tcPr>
            <w:tcW w:w="4080" w:type="dxa"/>
            <w:tcMar>
              <w:top w:w="0" w:type="dxa"/>
              <w:bottom w:w="0" w:type="dxa"/>
            </w:tcMar>
          </w:tcPr>
          <w:p w14:paraId="1B9C0868" w14:textId="77777777" w:rsidR="00C47168" w:rsidRPr="00C47168" w:rsidRDefault="00C47168" w:rsidP="009A62C7">
            <w:pPr>
              <w:rPr>
                <w:sz w:val="26"/>
                <w:szCs w:val="26"/>
              </w:rPr>
            </w:pPr>
            <w:r w:rsidRPr="00C47168">
              <w:rPr>
                <w:sz w:val="26"/>
                <w:szCs w:val="26"/>
              </w:rPr>
              <w:t xml:space="preserve">2.Hệ thống hiển thị danh sách tra cứu </w:t>
            </w:r>
          </w:p>
        </w:tc>
      </w:tr>
      <w:tr w:rsidR="00C47168" w:rsidRPr="00C47168" w14:paraId="42415173" w14:textId="77777777" w:rsidTr="009A62C7">
        <w:trPr>
          <w:trHeight w:val="240"/>
        </w:trPr>
        <w:tc>
          <w:tcPr>
            <w:tcW w:w="1320" w:type="dxa"/>
            <w:vMerge/>
            <w:tcMar>
              <w:top w:w="0" w:type="dxa"/>
              <w:bottom w:w="0" w:type="dxa"/>
            </w:tcMar>
          </w:tcPr>
          <w:p w14:paraId="7F135D58"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24F0E937" w14:textId="77777777" w:rsidR="00C47168" w:rsidRPr="00C47168" w:rsidRDefault="00C47168" w:rsidP="009A62C7">
            <w:pPr>
              <w:rPr>
                <w:sz w:val="26"/>
                <w:szCs w:val="26"/>
              </w:rPr>
            </w:pPr>
            <w:r w:rsidRPr="00C47168">
              <w:rPr>
                <w:sz w:val="26"/>
                <w:szCs w:val="26"/>
              </w:rPr>
              <w:t>3. Người dùng/người hâm mộ nhấn chọn “ Kiểm tra lịch thi đấu”</w:t>
            </w:r>
          </w:p>
        </w:tc>
        <w:tc>
          <w:tcPr>
            <w:tcW w:w="4080" w:type="dxa"/>
            <w:tcMar>
              <w:top w:w="0" w:type="dxa"/>
              <w:bottom w:w="0" w:type="dxa"/>
            </w:tcMar>
          </w:tcPr>
          <w:p w14:paraId="492F9A5A" w14:textId="77777777" w:rsidR="00C47168" w:rsidRPr="00C47168" w:rsidRDefault="00C47168" w:rsidP="009A62C7">
            <w:pPr>
              <w:rPr>
                <w:sz w:val="26"/>
                <w:szCs w:val="26"/>
              </w:rPr>
            </w:pPr>
          </w:p>
        </w:tc>
      </w:tr>
      <w:tr w:rsidR="00C47168" w:rsidRPr="00C47168" w14:paraId="3E33C275" w14:textId="77777777" w:rsidTr="009A62C7">
        <w:trPr>
          <w:trHeight w:val="204"/>
        </w:trPr>
        <w:tc>
          <w:tcPr>
            <w:tcW w:w="1320" w:type="dxa"/>
            <w:vMerge/>
            <w:tcMar>
              <w:top w:w="0" w:type="dxa"/>
              <w:bottom w:w="0" w:type="dxa"/>
            </w:tcMar>
          </w:tcPr>
          <w:p w14:paraId="5EDE920D"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1B95DE6F" w14:textId="77777777" w:rsidR="00C47168" w:rsidRPr="00C47168" w:rsidRDefault="00C47168" w:rsidP="009A62C7">
            <w:pPr>
              <w:rPr>
                <w:sz w:val="26"/>
                <w:szCs w:val="26"/>
              </w:rPr>
            </w:pPr>
            <w:r w:rsidRPr="00C47168">
              <w:rPr>
                <w:sz w:val="26"/>
                <w:szCs w:val="26"/>
              </w:rPr>
              <w:t>4. Người dùng/người hâm mộ chọn” Theo câu lạc bộ” hoặc “ Theo ngày”</w:t>
            </w:r>
          </w:p>
        </w:tc>
        <w:tc>
          <w:tcPr>
            <w:tcW w:w="4080" w:type="dxa"/>
            <w:tcMar>
              <w:top w:w="0" w:type="dxa"/>
              <w:bottom w:w="0" w:type="dxa"/>
            </w:tcMar>
          </w:tcPr>
          <w:p w14:paraId="5F82F667" w14:textId="77777777" w:rsidR="00C47168" w:rsidRPr="00C47168" w:rsidRDefault="00C47168" w:rsidP="009A62C7">
            <w:pPr>
              <w:rPr>
                <w:sz w:val="26"/>
                <w:szCs w:val="26"/>
              </w:rPr>
            </w:pPr>
            <w:r w:rsidRPr="00C47168">
              <w:rPr>
                <w:sz w:val="26"/>
                <w:szCs w:val="26"/>
              </w:rPr>
              <w:t>4.Hệ thống hiển thị lịch thi đấu</w:t>
            </w:r>
          </w:p>
        </w:tc>
      </w:tr>
      <w:tr w:rsidR="00C47168" w:rsidRPr="00C47168" w14:paraId="0876C97F" w14:textId="77777777" w:rsidTr="009A62C7">
        <w:trPr>
          <w:trHeight w:val="530"/>
        </w:trPr>
        <w:tc>
          <w:tcPr>
            <w:tcW w:w="1320" w:type="dxa"/>
            <w:tcMar>
              <w:top w:w="0" w:type="dxa"/>
              <w:bottom w:w="0" w:type="dxa"/>
            </w:tcMar>
          </w:tcPr>
          <w:p w14:paraId="62B7D1B4"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40F4C001" w14:textId="77777777" w:rsidR="00C47168" w:rsidRPr="00C47168" w:rsidRDefault="00C47168" w:rsidP="009A62C7">
            <w:pPr>
              <w:rPr>
                <w:sz w:val="26"/>
                <w:szCs w:val="26"/>
              </w:rPr>
            </w:pPr>
            <w:r w:rsidRPr="00C47168">
              <w:rPr>
                <w:sz w:val="26"/>
                <w:szCs w:val="26"/>
              </w:rPr>
              <w:t>không</w:t>
            </w:r>
          </w:p>
        </w:tc>
      </w:tr>
    </w:tbl>
    <w:p w14:paraId="501CCC87" w14:textId="77777777" w:rsidR="00C47168" w:rsidRPr="00C47168" w:rsidRDefault="00C47168" w:rsidP="00C47168">
      <w:pPr>
        <w:rPr>
          <w:sz w:val="26"/>
          <w:szCs w:val="26"/>
        </w:rPr>
      </w:pPr>
    </w:p>
    <w:p w14:paraId="7BDF2424" w14:textId="77777777" w:rsidR="00C47168" w:rsidRPr="00C47168" w:rsidRDefault="00C47168" w:rsidP="00C47168">
      <w:pPr>
        <w:rPr>
          <w:sz w:val="26"/>
          <w:szCs w:val="26"/>
        </w:rPr>
      </w:pPr>
    </w:p>
    <w:p w14:paraId="3A7A75C2" w14:textId="77777777" w:rsidR="00C47168" w:rsidRPr="00C47168" w:rsidRDefault="00C47168" w:rsidP="00C47168">
      <w:pPr>
        <w:rPr>
          <w:sz w:val="26"/>
          <w:szCs w:val="26"/>
        </w:rPr>
      </w:pPr>
    </w:p>
    <w:p w14:paraId="3EA90548" w14:textId="77777777" w:rsidR="00773DB6" w:rsidRDefault="00773DB6" w:rsidP="00C47168">
      <w:pPr>
        <w:jc w:val="center"/>
        <w:rPr>
          <w:sz w:val="26"/>
          <w:szCs w:val="26"/>
        </w:rPr>
      </w:pPr>
    </w:p>
    <w:p w14:paraId="59CC91CC" w14:textId="77777777" w:rsidR="00773DB6" w:rsidRDefault="00773DB6" w:rsidP="00C47168">
      <w:pPr>
        <w:jc w:val="center"/>
        <w:rPr>
          <w:sz w:val="26"/>
          <w:szCs w:val="26"/>
        </w:rPr>
      </w:pPr>
    </w:p>
    <w:p w14:paraId="070476E9" w14:textId="5F26425B" w:rsidR="00C47168" w:rsidRPr="00E904EA" w:rsidRDefault="00C47168" w:rsidP="00E904EA">
      <w:pPr>
        <w:pStyle w:val="Heading3"/>
        <w:jc w:val="center"/>
        <w:rPr>
          <w:b w:val="0"/>
          <w:color w:val="000000" w:themeColor="text1"/>
        </w:rPr>
      </w:pPr>
      <w:bookmarkStart w:id="57" w:name="_Toc150522377"/>
      <w:r w:rsidRPr="00E904EA">
        <w:rPr>
          <w:b w:val="0"/>
          <w:color w:val="000000" w:themeColor="text1"/>
        </w:rPr>
        <w:lastRenderedPageBreak/>
        <w:t>Bảng 23 Đặc tả usecase kiểm tra câu lạc bộ</w:t>
      </w:r>
      <w:bookmarkEnd w:id="57"/>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7A95C022" w14:textId="77777777" w:rsidTr="009A62C7">
        <w:trPr>
          <w:trHeight w:val="840"/>
        </w:trPr>
        <w:tc>
          <w:tcPr>
            <w:tcW w:w="1320" w:type="dxa"/>
            <w:tcMar>
              <w:top w:w="0" w:type="dxa"/>
              <w:bottom w:w="0" w:type="dxa"/>
            </w:tcMar>
          </w:tcPr>
          <w:p w14:paraId="51527D8B"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Mar>
              <w:top w:w="0" w:type="dxa"/>
              <w:bottom w:w="0" w:type="dxa"/>
            </w:tcMar>
          </w:tcPr>
          <w:p w14:paraId="64A72079" w14:textId="77777777" w:rsidR="00C47168" w:rsidRPr="00C47168" w:rsidRDefault="00C47168" w:rsidP="009A62C7">
            <w:pPr>
              <w:rPr>
                <w:sz w:val="26"/>
                <w:szCs w:val="26"/>
              </w:rPr>
            </w:pPr>
            <w:r w:rsidRPr="00C47168">
              <w:rPr>
                <w:sz w:val="26"/>
                <w:szCs w:val="26"/>
              </w:rPr>
              <w:t>UC23</w:t>
            </w:r>
          </w:p>
        </w:tc>
      </w:tr>
      <w:tr w:rsidR="00C47168" w:rsidRPr="00C47168" w14:paraId="558B78CC" w14:textId="77777777" w:rsidTr="009A62C7">
        <w:trPr>
          <w:trHeight w:val="512"/>
        </w:trPr>
        <w:tc>
          <w:tcPr>
            <w:tcW w:w="1320" w:type="dxa"/>
            <w:tcMar>
              <w:top w:w="0" w:type="dxa"/>
              <w:bottom w:w="0" w:type="dxa"/>
            </w:tcMar>
          </w:tcPr>
          <w:p w14:paraId="5DF8D40F"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Mar>
              <w:top w:w="0" w:type="dxa"/>
              <w:bottom w:w="0" w:type="dxa"/>
            </w:tcMar>
          </w:tcPr>
          <w:p w14:paraId="2DEC1918" w14:textId="77777777" w:rsidR="00C47168" w:rsidRPr="00C47168" w:rsidRDefault="00C47168" w:rsidP="009A62C7">
            <w:pPr>
              <w:rPr>
                <w:sz w:val="26"/>
                <w:szCs w:val="26"/>
              </w:rPr>
            </w:pPr>
            <w:r w:rsidRPr="00C47168">
              <w:rPr>
                <w:sz w:val="26"/>
                <w:szCs w:val="26"/>
              </w:rPr>
              <w:t>Kiểm tra câu lạc bộ</w:t>
            </w:r>
          </w:p>
        </w:tc>
      </w:tr>
      <w:tr w:rsidR="00C47168" w:rsidRPr="00C47168" w14:paraId="68F1E172" w14:textId="77777777" w:rsidTr="009A62C7">
        <w:trPr>
          <w:trHeight w:val="530"/>
        </w:trPr>
        <w:tc>
          <w:tcPr>
            <w:tcW w:w="1320" w:type="dxa"/>
            <w:tcMar>
              <w:top w:w="0" w:type="dxa"/>
              <w:bottom w:w="0" w:type="dxa"/>
            </w:tcMar>
          </w:tcPr>
          <w:p w14:paraId="62A60419"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Mar>
              <w:top w:w="0" w:type="dxa"/>
              <w:bottom w:w="0" w:type="dxa"/>
            </w:tcMar>
          </w:tcPr>
          <w:p w14:paraId="15F812B2" w14:textId="77777777" w:rsidR="00C47168" w:rsidRPr="00C47168" w:rsidRDefault="00C47168" w:rsidP="009A62C7">
            <w:pPr>
              <w:rPr>
                <w:sz w:val="26"/>
                <w:szCs w:val="26"/>
              </w:rPr>
            </w:pPr>
            <w:r w:rsidRPr="00C47168">
              <w:rPr>
                <w:sz w:val="26"/>
                <w:szCs w:val="26"/>
              </w:rPr>
              <w:t>Cần xem, Kiểm tra thông tin câu lạc bộ</w:t>
            </w:r>
          </w:p>
        </w:tc>
      </w:tr>
      <w:tr w:rsidR="00C47168" w:rsidRPr="00C47168" w14:paraId="0EEA96C9" w14:textId="77777777" w:rsidTr="009A62C7">
        <w:trPr>
          <w:trHeight w:val="647"/>
        </w:trPr>
        <w:tc>
          <w:tcPr>
            <w:tcW w:w="1320" w:type="dxa"/>
            <w:tcMar>
              <w:top w:w="0" w:type="dxa"/>
              <w:bottom w:w="0" w:type="dxa"/>
            </w:tcMar>
          </w:tcPr>
          <w:p w14:paraId="2262C7C1"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Mar>
              <w:top w:w="0" w:type="dxa"/>
              <w:bottom w:w="0" w:type="dxa"/>
            </w:tcMar>
          </w:tcPr>
          <w:p w14:paraId="4295FBD3" w14:textId="77777777" w:rsidR="00C47168" w:rsidRPr="00C47168" w:rsidRDefault="00C47168" w:rsidP="009A62C7">
            <w:pPr>
              <w:rPr>
                <w:sz w:val="26"/>
                <w:szCs w:val="26"/>
              </w:rPr>
            </w:pPr>
            <w:r w:rsidRPr="00C47168">
              <w:rPr>
                <w:sz w:val="26"/>
                <w:szCs w:val="26"/>
              </w:rPr>
              <w:t>Kiểm tra câu lạc bộ</w:t>
            </w:r>
          </w:p>
        </w:tc>
      </w:tr>
      <w:tr w:rsidR="00C47168" w:rsidRPr="00C47168" w14:paraId="08FD13D9" w14:textId="77777777" w:rsidTr="009A62C7">
        <w:trPr>
          <w:trHeight w:val="620"/>
        </w:trPr>
        <w:tc>
          <w:tcPr>
            <w:tcW w:w="1320" w:type="dxa"/>
            <w:tcMar>
              <w:top w:w="0" w:type="dxa"/>
              <w:bottom w:w="0" w:type="dxa"/>
            </w:tcMar>
          </w:tcPr>
          <w:p w14:paraId="58A75B49"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Mar>
              <w:top w:w="0" w:type="dxa"/>
              <w:bottom w:w="0" w:type="dxa"/>
            </w:tcMar>
          </w:tcPr>
          <w:p w14:paraId="2765D730" w14:textId="77777777" w:rsidR="00C47168" w:rsidRPr="00C47168" w:rsidRDefault="00C47168" w:rsidP="009A62C7">
            <w:pPr>
              <w:rPr>
                <w:sz w:val="26"/>
                <w:szCs w:val="26"/>
              </w:rPr>
            </w:pPr>
            <w:r w:rsidRPr="00C47168">
              <w:rPr>
                <w:sz w:val="26"/>
                <w:szCs w:val="26"/>
              </w:rPr>
              <w:t>Người dùng, người hâm mộ</w:t>
            </w:r>
          </w:p>
        </w:tc>
      </w:tr>
      <w:tr w:rsidR="00C47168" w:rsidRPr="00C47168" w14:paraId="7E36612E" w14:textId="77777777" w:rsidTr="009A62C7">
        <w:trPr>
          <w:trHeight w:val="755"/>
        </w:trPr>
        <w:tc>
          <w:tcPr>
            <w:tcW w:w="1320" w:type="dxa"/>
            <w:tcMar>
              <w:top w:w="0" w:type="dxa"/>
              <w:bottom w:w="0" w:type="dxa"/>
            </w:tcMar>
          </w:tcPr>
          <w:p w14:paraId="6FEF2347"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Mar>
              <w:top w:w="0" w:type="dxa"/>
              <w:bottom w:w="0" w:type="dxa"/>
            </w:tcMar>
          </w:tcPr>
          <w:p w14:paraId="44294484" w14:textId="77777777" w:rsidR="00C47168" w:rsidRPr="00C47168" w:rsidRDefault="00C47168" w:rsidP="009A62C7">
            <w:pPr>
              <w:rPr>
                <w:sz w:val="26"/>
                <w:szCs w:val="26"/>
              </w:rPr>
            </w:pPr>
            <w:r w:rsidRPr="00C47168">
              <w:rPr>
                <w:sz w:val="26"/>
                <w:szCs w:val="26"/>
              </w:rPr>
              <w:t>Kiểm tra câu lạc bộ</w:t>
            </w:r>
          </w:p>
        </w:tc>
      </w:tr>
      <w:tr w:rsidR="00C47168" w:rsidRPr="00C47168" w14:paraId="7A21BA72" w14:textId="77777777" w:rsidTr="009A62C7">
        <w:trPr>
          <w:trHeight w:val="960"/>
        </w:trPr>
        <w:tc>
          <w:tcPr>
            <w:tcW w:w="1320" w:type="dxa"/>
            <w:tcMar>
              <w:top w:w="0" w:type="dxa"/>
              <w:bottom w:w="0" w:type="dxa"/>
            </w:tcMar>
          </w:tcPr>
          <w:p w14:paraId="073B0AC4"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Mar>
              <w:top w:w="0" w:type="dxa"/>
              <w:bottom w:w="0" w:type="dxa"/>
            </w:tcMar>
          </w:tcPr>
          <w:p w14:paraId="7F18A7CA" w14:textId="77777777" w:rsidR="00C47168" w:rsidRPr="00C47168" w:rsidRDefault="00C47168" w:rsidP="009A62C7">
            <w:pPr>
              <w:rPr>
                <w:sz w:val="26"/>
                <w:szCs w:val="26"/>
              </w:rPr>
            </w:pPr>
            <w:r w:rsidRPr="00C47168">
              <w:rPr>
                <w:sz w:val="26"/>
                <w:szCs w:val="26"/>
              </w:rPr>
              <w:t>+ Người dùng/người hâm mộ truy cập hệ thống</w:t>
            </w:r>
          </w:p>
          <w:p w14:paraId="6FE9DF20" w14:textId="77777777" w:rsidR="00C47168" w:rsidRPr="00C47168" w:rsidRDefault="00C47168" w:rsidP="009A62C7">
            <w:pPr>
              <w:rPr>
                <w:sz w:val="26"/>
                <w:szCs w:val="26"/>
              </w:rPr>
            </w:pPr>
          </w:p>
        </w:tc>
      </w:tr>
      <w:tr w:rsidR="00C47168" w:rsidRPr="00C47168" w14:paraId="785BF86C" w14:textId="77777777" w:rsidTr="009A62C7">
        <w:trPr>
          <w:trHeight w:val="557"/>
        </w:trPr>
        <w:tc>
          <w:tcPr>
            <w:tcW w:w="1320" w:type="dxa"/>
            <w:tcMar>
              <w:top w:w="0" w:type="dxa"/>
              <w:bottom w:w="0" w:type="dxa"/>
            </w:tcMar>
          </w:tcPr>
          <w:p w14:paraId="7AFA8FF0"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Mar>
              <w:top w:w="0" w:type="dxa"/>
              <w:bottom w:w="0" w:type="dxa"/>
            </w:tcMar>
          </w:tcPr>
          <w:p w14:paraId="7970D302" w14:textId="77777777" w:rsidR="00C47168" w:rsidRPr="00C47168" w:rsidRDefault="00C47168" w:rsidP="009A62C7">
            <w:pPr>
              <w:rPr>
                <w:sz w:val="26"/>
                <w:szCs w:val="26"/>
              </w:rPr>
            </w:pPr>
            <w:r w:rsidRPr="00C47168">
              <w:rPr>
                <w:sz w:val="26"/>
                <w:szCs w:val="26"/>
              </w:rPr>
              <w:t>Kiểm tra câu lạc bộ thành công</w:t>
            </w:r>
          </w:p>
        </w:tc>
      </w:tr>
      <w:tr w:rsidR="00C47168" w:rsidRPr="00C47168" w14:paraId="26934A1C" w14:textId="77777777" w:rsidTr="009A62C7">
        <w:trPr>
          <w:trHeight w:val="645"/>
        </w:trPr>
        <w:tc>
          <w:tcPr>
            <w:tcW w:w="1320" w:type="dxa"/>
            <w:vMerge w:val="restart"/>
            <w:tcMar>
              <w:top w:w="0" w:type="dxa"/>
              <w:bottom w:w="0" w:type="dxa"/>
            </w:tcMar>
          </w:tcPr>
          <w:p w14:paraId="7B563B72"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36337A21"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6FE10540"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205CE91B" w14:textId="77777777" w:rsidTr="009A62C7">
        <w:trPr>
          <w:trHeight w:val="832"/>
        </w:trPr>
        <w:tc>
          <w:tcPr>
            <w:tcW w:w="1320" w:type="dxa"/>
            <w:vMerge/>
            <w:tcMar>
              <w:top w:w="0" w:type="dxa"/>
              <w:bottom w:w="0" w:type="dxa"/>
            </w:tcMar>
          </w:tcPr>
          <w:p w14:paraId="7B8ED056"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30DB6DFA" w14:textId="77777777" w:rsidR="00C47168" w:rsidRPr="00C47168" w:rsidRDefault="00C47168" w:rsidP="009A62C7">
            <w:pPr>
              <w:rPr>
                <w:sz w:val="26"/>
                <w:szCs w:val="26"/>
              </w:rPr>
            </w:pPr>
            <w:r w:rsidRPr="00C47168">
              <w:rPr>
                <w:sz w:val="26"/>
                <w:szCs w:val="26"/>
              </w:rPr>
              <w:t>1. Người dùng/người hâm mộ truy cập hệ thống</w:t>
            </w:r>
          </w:p>
        </w:tc>
        <w:tc>
          <w:tcPr>
            <w:tcW w:w="4080" w:type="dxa"/>
            <w:tcMar>
              <w:top w:w="0" w:type="dxa"/>
              <w:bottom w:w="0" w:type="dxa"/>
            </w:tcMar>
          </w:tcPr>
          <w:p w14:paraId="6D16D7AD" w14:textId="77777777" w:rsidR="00C47168" w:rsidRPr="00C47168" w:rsidRDefault="00C47168" w:rsidP="009A62C7">
            <w:pPr>
              <w:rPr>
                <w:sz w:val="26"/>
                <w:szCs w:val="26"/>
              </w:rPr>
            </w:pPr>
            <w:r w:rsidRPr="00C47168">
              <w:rPr>
                <w:sz w:val="26"/>
                <w:szCs w:val="26"/>
              </w:rPr>
              <w:t>1.1 Hệ thống hiển thị truy cập thành công</w:t>
            </w:r>
          </w:p>
        </w:tc>
      </w:tr>
      <w:tr w:rsidR="00C47168" w:rsidRPr="00C47168" w14:paraId="0FC24953" w14:textId="77777777" w:rsidTr="009A62C7">
        <w:trPr>
          <w:trHeight w:val="1116"/>
        </w:trPr>
        <w:tc>
          <w:tcPr>
            <w:tcW w:w="1320" w:type="dxa"/>
            <w:vMerge/>
            <w:tcMar>
              <w:top w:w="0" w:type="dxa"/>
              <w:bottom w:w="0" w:type="dxa"/>
            </w:tcMar>
          </w:tcPr>
          <w:p w14:paraId="276781F5"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48F162FA" w14:textId="77777777" w:rsidR="00C47168" w:rsidRPr="00C47168" w:rsidRDefault="00C47168" w:rsidP="009A62C7">
            <w:pPr>
              <w:rPr>
                <w:sz w:val="26"/>
                <w:szCs w:val="26"/>
              </w:rPr>
            </w:pPr>
            <w:r w:rsidRPr="00C47168">
              <w:rPr>
                <w:sz w:val="26"/>
                <w:szCs w:val="26"/>
              </w:rPr>
              <w:t>2. Người dùng/người hâm mộ chọn mục “ Câu lạc bộ”</w:t>
            </w:r>
          </w:p>
        </w:tc>
        <w:tc>
          <w:tcPr>
            <w:tcW w:w="4080" w:type="dxa"/>
            <w:tcMar>
              <w:top w:w="0" w:type="dxa"/>
              <w:bottom w:w="0" w:type="dxa"/>
            </w:tcMar>
          </w:tcPr>
          <w:p w14:paraId="6F6EFBE4" w14:textId="77777777" w:rsidR="00C47168" w:rsidRPr="00C47168" w:rsidRDefault="00C47168" w:rsidP="009A62C7">
            <w:pPr>
              <w:rPr>
                <w:sz w:val="26"/>
                <w:szCs w:val="26"/>
              </w:rPr>
            </w:pPr>
            <w:r w:rsidRPr="00C47168">
              <w:rPr>
                <w:sz w:val="26"/>
                <w:szCs w:val="26"/>
              </w:rPr>
              <w:t>2.1 Hệ thống hiển thị danh sách câu lạc bộ</w:t>
            </w:r>
          </w:p>
        </w:tc>
      </w:tr>
      <w:tr w:rsidR="00C47168" w:rsidRPr="00C47168" w14:paraId="6F1D6C04" w14:textId="77777777" w:rsidTr="009A62C7">
        <w:trPr>
          <w:trHeight w:val="192"/>
        </w:trPr>
        <w:tc>
          <w:tcPr>
            <w:tcW w:w="1320" w:type="dxa"/>
            <w:vMerge/>
            <w:tcMar>
              <w:top w:w="0" w:type="dxa"/>
              <w:bottom w:w="0" w:type="dxa"/>
            </w:tcMar>
          </w:tcPr>
          <w:p w14:paraId="2B83B36B"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7686E789" w14:textId="77777777" w:rsidR="00C47168" w:rsidRPr="00C47168" w:rsidRDefault="00C47168" w:rsidP="009A62C7">
            <w:pPr>
              <w:rPr>
                <w:sz w:val="26"/>
                <w:szCs w:val="26"/>
              </w:rPr>
            </w:pPr>
            <w:r w:rsidRPr="00C47168">
              <w:rPr>
                <w:sz w:val="26"/>
                <w:szCs w:val="26"/>
              </w:rPr>
              <w:t>3. Người dùng/người hâm mộ nhập tên câu lạc bộ</w:t>
            </w:r>
          </w:p>
        </w:tc>
        <w:tc>
          <w:tcPr>
            <w:tcW w:w="4080" w:type="dxa"/>
            <w:tcMar>
              <w:top w:w="0" w:type="dxa"/>
              <w:bottom w:w="0" w:type="dxa"/>
            </w:tcMar>
          </w:tcPr>
          <w:p w14:paraId="306D608A" w14:textId="77777777" w:rsidR="00C47168" w:rsidRPr="00C47168" w:rsidRDefault="00C47168" w:rsidP="009A62C7">
            <w:pPr>
              <w:rPr>
                <w:sz w:val="26"/>
                <w:szCs w:val="26"/>
              </w:rPr>
            </w:pPr>
            <w:r w:rsidRPr="00C47168">
              <w:rPr>
                <w:sz w:val="26"/>
                <w:szCs w:val="26"/>
              </w:rPr>
              <w:t>3.1 Hệ thống hiển thị thông tin câu lạc bộ</w:t>
            </w:r>
          </w:p>
        </w:tc>
      </w:tr>
      <w:tr w:rsidR="00C47168" w:rsidRPr="00C47168" w14:paraId="0B4EB66B" w14:textId="77777777" w:rsidTr="009A62C7">
        <w:trPr>
          <w:trHeight w:val="530"/>
        </w:trPr>
        <w:tc>
          <w:tcPr>
            <w:tcW w:w="1320" w:type="dxa"/>
            <w:tcBorders>
              <w:bottom w:val="single" w:sz="4" w:space="0" w:color="000000"/>
            </w:tcBorders>
            <w:tcMar>
              <w:top w:w="0" w:type="dxa"/>
              <w:bottom w:w="0" w:type="dxa"/>
            </w:tcMar>
          </w:tcPr>
          <w:p w14:paraId="56C5C625"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Borders>
              <w:bottom w:val="single" w:sz="4" w:space="0" w:color="000000"/>
            </w:tcBorders>
            <w:tcMar>
              <w:top w:w="0" w:type="dxa"/>
              <w:bottom w:w="0" w:type="dxa"/>
            </w:tcMar>
          </w:tcPr>
          <w:p w14:paraId="7C4F5A78" w14:textId="77777777" w:rsidR="00C47168" w:rsidRPr="00C47168" w:rsidRDefault="00C47168" w:rsidP="009A62C7">
            <w:pPr>
              <w:rPr>
                <w:sz w:val="26"/>
                <w:szCs w:val="26"/>
              </w:rPr>
            </w:pPr>
            <w:r w:rsidRPr="00C47168">
              <w:rPr>
                <w:sz w:val="26"/>
                <w:szCs w:val="26"/>
              </w:rPr>
              <w:t>Không</w:t>
            </w:r>
          </w:p>
        </w:tc>
      </w:tr>
      <w:tr w:rsidR="00C47168" w:rsidRPr="00C47168" w14:paraId="2D76DBAF" w14:textId="77777777" w:rsidTr="009A62C7">
        <w:trPr>
          <w:trHeight w:val="530"/>
        </w:trPr>
        <w:tc>
          <w:tcPr>
            <w:tcW w:w="1320" w:type="dxa"/>
            <w:tcBorders>
              <w:left w:val="nil"/>
              <w:right w:val="nil"/>
            </w:tcBorders>
            <w:tcMar>
              <w:top w:w="0" w:type="dxa"/>
              <w:bottom w:w="0" w:type="dxa"/>
            </w:tcMar>
          </w:tcPr>
          <w:p w14:paraId="65B8CE0E" w14:textId="77777777" w:rsidR="00C47168" w:rsidRPr="00C47168" w:rsidRDefault="00C47168" w:rsidP="009A62C7">
            <w:pPr>
              <w:jc w:val="center"/>
              <w:rPr>
                <w:b/>
                <w:sz w:val="26"/>
                <w:szCs w:val="26"/>
              </w:rPr>
            </w:pPr>
          </w:p>
        </w:tc>
        <w:tc>
          <w:tcPr>
            <w:tcW w:w="7545" w:type="dxa"/>
            <w:gridSpan w:val="2"/>
            <w:tcBorders>
              <w:left w:val="nil"/>
              <w:right w:val="nil"/>
            </w:tcBorders>
            <w:tcMar>
              <w:top w:w="0" w:type="dxa"/>
              <w:bottom w:w="0" w:type="dxa"/>
            </w:tcMar>
          </w:tcPr>
          <w:p w14:paraId="790EA6C7" w14:textId="77777777" w:rsidR="00773DB6" w:rsidRPr="00E539F2" w:rsidRDefault="00773DB6" w:rsidP="00E539F2">
            <w:pPr>
              <w:pStyle w:val="Heading3"/>
              <w:jc w:val="center"/>
              <w:rPr>
                <w:b w:val="0"/>
                <w:color w:val="000000" w:themeColor="text1"/>
              </w:rPr>
            </w:pPr>
          </w:p>
          <w:p w14:paraId="7DC5EF36" w14:textId="50F59980" w:rsidR="00C47168" w:rsidRPr="00E539F2" w:rsidRDefault="00C47168" w:rsidP="00E539F2">
            <w:pPr>
              <w:pStyle w:val="Heading3"/>
              <w:jc w:val="center"/>
              <w:rPr>
                <w:b w:val="0"/>
                <w:color w:val="000000" w:themeColor="text1"/>
              </w:rPr>
            </w:pPr>
            <w:bookmarkStart w:id="58" w:name="_Toc150522378"/>
            <w:r w:rsidRPr="00E539F2">
              <w:rPr>
                <w:b w:val="0"/>
                <w:color w:val="000000" w:themeColor="text1"/>
              </w:rPr>
              <w:t>Bảng 24 Đặc tả usecase Kiểm tra mùa giải</w:t>
            </w:r>
            <w:bookmarkEnd w:id="58"/>
          </w:p>
        </w:tc>
      </w:tr>
      <w:tr w:rsidR="00C47168" w:rsidRPr="00C47168" w14:paraId="581902A2"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3D6A629"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CB147B7" w14:textId="77777777" w:rsidR="00C47168" w:rsidRPr="00C47168" w:rsidRDefault="00C47168" w:rsidP="009A62C7">
            <w:pPr>
              <w:rPr>
                <w:sz w:val="26"/>
                <w:szCs w:val="26"/>
              </w:rPr>
            </w:pPr>
            <w:r w:rsidRPr="00C47168">
              <w:rPr>
                <w:sz w:val="26"/>
                <w:szCs w:val="26"/>
              </w:rPr>
              <w:t>UC24</w:t>
            </w:r>
          </w:p>
        </w:tc>
      </w:tr>
      <w:tr w:rsidR="00C47168" w:rsidRPr="00C47168" w14:paraId="3C5B3A76"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286E1CF"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B919DB0" w14:textId="77777777" w:rsidR="00C47168" w:rsidRPr="00C47168" w:rsidRDefault="00C47168" w:rsidP="009A62C7">
            <w:pPr>
              <w:rPr>
                <w:sz w:val="26"/>
                <w:szCs w:val="26"/>
              </w:rPr>
            </w:pPr>
            <w:r w:rsidRPr="00C47168">
              <w:rPr>
                <w:sz w:val="26"/>
                <w:szCs w:val="26"/>
              </w:rPr>
              <w:t>Kiểm tra mùa giải</w:t>
            </w:r>
          </w:p>
        </w:tc>
      </w:tr>
      <w:tr w:rsidR="00C47168" w:rsidRPr="00C47168" w14:paraId="400F3AFB"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2DE8C53" w14:textId="77777777" w:rsidR="00C47168" w:rsidRPr="00C47168" w:rsidRDefault="00C47168" w:rsidP="009A62C7">
            <w:pPr>
              <w:jc w:val="center"/>
              <w:rPr>
                <w:b/>
                <w:sz w:val="26"/>
                <w:szCs w:val="26"/>
              </w:rPr>
            </w:pPr>
            <w:r w:rsidRPr="00C47168">
              <w:rPr>
                <w:b/>
                <w:sz w:val="26"/>
                <w:szCs w:val="26"/>
              </w:rPr>
              <w:lastRenderedPageBreak/>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EB9FC41" w14:textId="77777777" w:rsidR="00C47168" w:rsidRPr="00C47168" w:rsidRDefault="00C47168" w:rsidP="009A62C7">
            <w:pPr>
              <w:rPr>
                <w:sz w:val="26"/>
                <w:szCs w:val="26"/>
              </w:rPr>
            </w:pPr>
            <w:r w:rsidRPr="00C47168">
              <w:rPr>
                <w:sz w:val="26"/>
                <w:szCs w:val="26"/>
              </w:rPr>
              <w:t>Cần xem, Kiểm tra Kiểm tra mùa giải</w:t>
            </w:r>
          </w:p>
        </w:tc>
      </w:tr>
      <w:tr w:rsidR="00C47168" w:rsidRPr="00C47168" w14:paraId="0CA8566E"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3568248"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8D0C87E" w14:textId="77777777" w:rsidR="00C47168" w:rsidRPr="00C47168" w:rsidRDefault="00C47168" w:rsidP="009A62C7">
            <w:pPr>
              <w:rPr>
                <w:sz w:val="26"/>
                <w:szCs w:val="26"/>
              </w:rPr>
            </w:pPr>
            <w:r w:rsidRPr="00C47168">
              <w:rPr>
                <w:sz w:val="26"/>
                <w:szCs w:val="26"/>
              </w:rPr>
              <w:t>Kiểm tra thông tin mùa giải</w:t>
            </w:r>
          </w:p>
        </w:tc>
      </w:tr>
      <w:tr w:rsidR="00C47168" w:rsidRPr="00C47168" w14:paraId="5539B1FB"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1086678"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A4FDF63" w14:textId="77777777" w:rsidR="00C47168" w:rsidRPr="00C47168" w:rsidRDefault="00C47168" w:rsidP="009A62C7">
            <w:pPr>
              <w:rPr>
                <w:sz w:val="26"/>
                <w:szCs w:val="26"/>
              </w:rPr>
            </w:pPr>
            <w:r w:rsidRPr="00C47168">
              <w:rPr>
                <w:sz w:val="26"/>
                <w:szCs w:val="26"/>
              </w:rPr>
              <w:t>Người dùng, người hâm mộ</w:t>
            </w:r>
          </w:p>
        </w:tc>
      </w:tr>
      <w:tr w:rsidR="00C47168" w:rsidRPr="00C47168" w14:paraId="77813764"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16DBBEF"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9CF79D3" w14:textId="77777777" w:rsidR="00C47168" w:rsidRPr="00C47168" w:rsidRDefault="00C47168" w:rsidP="009A62C7">
            <w:pPr>
              <w:rPr>
                <w:sz w:val="26"/>
                <w:szCs w:val="26"/>
              </w:rPr>
            </w:pPr>
            <w:r w:rsidRPr="00C47168">
              <w:rPr>
                <w:sz w:val="26"/>
                <w:szCs w:val="26"/>
              </w:rPr>
              <w:t>Kiểm tra thông tin mùa giải</w:t>
            </w:r>
          </w:p>
        </w:tc>
      </w:tr>
      <w:tr w:rsidR="00C47168" w:rsidRPr="00C47168" w14:paraId="512CFC26"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336E9D2"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CB4E5BE" w14:textId="77777777" w:rsidR="00C47168" w:rsidRPr="00C47168" w:rsidRDefault="00C47168" w:rsidP="009A62C7">
            <w:pPr>
              <w:rPr>
                <w:sz w:val="26"/>
                <w:szCs w:val="26"/>
              </w:rPr>
            </w:pPr>
            <w:r w:rsidRPr="00C47168">
              <w:rPr>
                <w:sz w:val="26"/>
                <w:szCs w:val="26"/>
              </w:rPr>
              <w:t>+ Người dùng/người hâm mộ truy cập hệ thống</w:t>
            </w:r>
          </w:p>
          <w:p w14:paraId="22DE9CAA" w14:textId="77777777" w:rsidR="00C47168" w:rsidRPr="00C47168" w:rsidRDefault="00C47168" w:rsidP="009A62C7">
            <w:pPr>
              <w:rPr>
                <w:sz w:val="26"/>
                <w:szCs w:val="26"/>
              </w:rPr>
            </w:pPr>
          </w:p>
        </w:tc>
      </w:tr>
      <w:tr w:rsidR="00C47168" w:rsidRPr="00C47168" w14:paraId="53225843"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5D22834"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A5D2A09" w14:textId="77777777" w:rsidR="00C47168" w:rsidRPr="00C47168" w:rsidRDefault="00C47168" w:rsidP="009A62C7">
            <w:pPr>
              <w:rPr>
                <w:sz w:val="26"/>
                <w:szCs w:val="26"/>
              </w:rPr>
            </w:pPr>
            <w:r w:rsidRPr="00C47168">
              <w:rPr>
                <w:sz w:val="26"/>
                <w:szCs w:val="26"/>
              </w:rPr>
              <w:t>Kiểm tra mùa giải thành công</w:t>
            </w:r>
          </w:p>
        </w:tc>
      </w:tr>
      <w:tr w:rsidR="00C47168" w:rsidRPr="00C47168" w14:paraId="3630497F" w14:textId="77777777" w:rsidTr="009A62C7">
        <w:trPr>
          <w:trHeight w:val="645"/>
        </w:trPr>
        <w:tc>
          <w:tcPr>
            <w:tcW w:w="1320" w:type="dxa"/>
            <w:vMerge w:val="restart"/>
            <w:tcMar>
              <w:top w:w="0" w:type="dxa"/>
              <w:bottom w:w="0" w:type="dxa"/>
            </w:tcMar>
          </w:tcPr>
          <w:p w14:paraId="67A0D6A2"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2056EBF5"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41A6C715"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408C72DF" w14:textId="77777777" w:rsidTr="009A62C7">
        <w:trPr>
          <w:trHeight w:val="760"/>
        </w:trPr>
        <w:tc>
          <w:tcPr>
            <w:tcW w:w="1320" w:type="dxa"/>
            <w:vMerge/>
            <w:tcMar>
              <w:top w:w="0" w:type="dxa"/>
              <w:bottom w:w="0" w:type="dxa"/>
            </w:tcMar>
          </w:tcPr>
          <w:p w14:paraId="758050F2"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56AE3C83" w14:textId="77777777" w:rsidR="00C47168" w:rsidRPr="00C47168" w:rsidRDefault="00C47168" w:rsidP="009A62C7">
            <w:pPr>
              <w:rPr>
                <w:sz w:val="26"/>
                <w:szCs w:val="26"/>
              </w:rPr>
            </w:pPr>
            <w:r w:rsidRPr="00C47168">
              <w:rPr>
                <w:sz w:val="26"/>
                <w:szCs w:val="26"/>
              </w:rPr>
              <w:t>1. Người dùng/người hâm mộ truy cập hệ thống</w:t>
            </w:r>
          </w:p>
        </w:tc>
        <w:tc>
          <w:tcPr>
            <w:tcW w:w="4080" w:type="dxa"/>
            <w:tcMar>
              <w:top w:w="0" w:type="dxa"/>
              <w:bottom w:w="0" w:type="dxa"/>
            </w:tcMar>
          </w:tcPr>
          <w:p w14:paraId="75545D4E" w14:textId="77777777" w:rsidR="00C47168" w:rsidRPr="00C47168" w:rsidRDefault="00C47168" w:rsidP="009A62C7">
            <w:pPr>
              <w:rPr>
                <w:sz w:val="26"/>
                <w:szCs w:val="26"/>
              </w:rPr>
            </w:pPr>
            <w:r w:rsidRPr="00C47168">
              <w:rPr>
                <w:sz w:val="26"/>
                <w:szCs w:val="26"/>
              </w:rPr>
              <w:t>1.1 Hệ thống hiển thị truy cập hệ thống thành công</w:t>
            </w:r>
          </w:p>
        </w:tc>
      </w:tr>
      <w:tr w:rsidR="00C47168" w:rsidRPr="00C47168" w14:paraId="76D7CEEC" w14:textId="77777777" w:rsidTr="009A62C7">
        <w:trPr>
          <w:trHeight w:val="1104"/>
        </w:trPr>
        <w:tc>
          <w:tcPr>
            <w:tcW w:w="1320" w:type="dxa"/>
            <w:vMerge/>
            <w:tcMar>
              <w:top w:w="0" w:type="dxa"/>
              <w:bottom w:w="0" w:type="dxa"/>
            </w:tcMar>
          </w:tcPr>
          <w:p w14:paraId="671FA076"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435BCBB3" w14:textId="77777777" w:rsidR="00C47168" w:rsidRPr="00C47168" w:rsidRDefault="00C47168" w:rsidP="009A62C7">
            <w:pPr>
              <w:rPr>
                <w:sz w:val="26"/>
                <w:szCs w:val="26"/>
              </w:rPr>
            </w:pPr>
            <w:r w:rsidRPr="00C47168">
              <w:rPr>
                <w:sz w:val="26"/>
                <w:szCs w:val="26"/>
              </w:rPr>
              <w:t>2. Người dùng/người hâm mộ chọn mục “ tra cứu thông tin giải đấu”</w:t>
            </w:r>
          </w:p>
        </w:tc>
        <w:tc>
          <w:tcPr>
            <w:tcW w:w="4080" w:type="dxa"/>
            <w:tcMar>
              <w:top w:w="0" w:type="dxa"/>
              <w:bottom w:w="0" w:type="dxa"/>
            </w:tcMar>
          </w:tcPr>
          <w:p w14:paraId="33A25D08" w14:textId="77777777" w:rsidR="00C47168" w:rsidRPr="00C47168" w:rsidRDefault="00C47168" w:rsidP="009A62C7">
            <w:pPr>
              <w:rPr>
                <w:sz w:val="26"/>
                <w:szCs w:val="26"/>
              </w:rPr>
            </w:pPr>
            <w:r w:rsidRPr="00C47168">
              <w:rPr>
                <w:sz w:val="26"/>
                <w:szCs w:val="26"/>
              </w:rPr>
              <w:t>2.1 Hệ thống hiển thị danh sách tra cứu</w:t>
            </w:r>
          </w:p>
        </w:tc>
      </w:tr>
      <w:tr w:rsidR="00C47168" w:rsidRPr="00C47168" w14:paraId="10038419" w14:textId="77777777" w:rsidTr="009A62C7">
        <w:trPr>
          <w:trHeight w:val="1080"/>
        </w:trPr>
        <w:tc>
          <w:tcPr>
            <w:tcW w:w="1320" w:type="dxa"/>
            <w:vMerge/>
            <w:tcMar>
              <w:top w:w="0" w:type="dxa"/>
              <w:bottom w:w="0" w:type="dxa"/>
            </w:tcMar>
          </w:tcPr>
          <w:p w14:paraId="502A3DD4"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7F92BEDC" w14:textId="77777777" w:rsidR="00C47168" w:rsidRPr="00C47168" w:rsidRDefault="00C47168" w:rsidP="009A62C7">
            <w:pPr>
              <w:rPr>
                <w:sz w:val="26"/>
                <w:szCs w:val="26"/>
              </w:rPr>
            </w:pPr>
            <w:r w:rsidRPr="00C47168">
              <w:rPr>
                <w:sz w:val="26"/>
                <w:szCs w:val="26"/>
              </w:rPr>
              <w:t>3. Người dùng/người hâm mộ nhấn chọn”Kiểm tra mùa giải”</w:t>
            </w:r>
          </w:p>
        </w:tc>
        <w:tc>
          <w:tcPr>
            <w:tcW w:w="4080" w:type="dxa"/>
            <w:tcMar>
              <w:top w:w="0" w:type="dxa"/>
              <w:bottom w:w="0" w:type="dxa"/>
            </w:tcMar>
          </w:tcPr>
          <w:p w14:paraId="3BB0FDC0" w14:textId="77777777" w:rsidR="00C47168" w:rsidRPr="00C47168" w:rsidRDefault="00C47168" w:rsidP="009A62C7">
            <w:pPr>
              <w:rPr>
                <w:sz w:val="26"/>
                <w:szCs w:val="26"/>
              </w:rPr>
            </w:pPr>
          </w:p>
        </w:tc>
      </w:tr>
      <w:tr w:rsidR="00C47168" w:rsidRPr="00C47168" w14:paraId="17DBF8B5" w14:textId="77777777" w:rsidTr="009A62C7">
        <w:trPr>
          <w:trHeight w:val="241"/>
        </w:trPr>
        <w:tc>
          <w:tcPr>
            <w:tcW w:w="1320" w:type="dxa"/>
            <w:vMerge/>
            <w:tcMar>
              <w:top w:w="0" w:type="dxa"/>
              <w:bottom w:w="0" w:type="dxa"/>
            </w:tcMar>
          </w:tcPr>
          <w:p w14:paraId="71EF6249"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079A74FF" w14:textId="77777777" w:rsidR="00C47168" w:rsidRPr="00C47168" w:rsidRDefault="00C47168" w:rsidP="009A62C7">
            <w:pPr>
              <w:rPr>
                <w:sz w:val="26"/>
                <w:szCs w:val="26"/>
              </w:rPr>
            </w:pPr>
            <w:r w:rsidRPr="00C47168">
              <w:rPr>
                <w:sz w:val="26"/>
                <w:szCs w:val="26"/>
              </w:rPr>
              <w:t>4. Người dùng/người hâm mộ cần tra cứu thông tin theo mùa, nhấn “ Theo mùa”</w:t>
            </w:r>
          </w:p>
        </w:tc>
        <w:tc>
          <w:tcPr>
            <w:tcW w:w="4080" w:type="dxa"/>
            <w:tcMar>
              <w:top w:w="0" w:type="dxa"/>
              <w:bottom w:w="0" w:type="dxa"/>
            </w:tcMar>
          </w:tcPr>
          <w:p w14:paraId="4B871275" w14:textId="77777777" w:rsidR="00C47168" w:rsidRPr="00C47168" w:rsidRDefault="00C47168" w:rsidP="009A62C7">
            <w:pPr>
              <w:rPr>
                <w:sz w:val="26"/>
                <w:szCs w:val="26"/>
              </w:rPr>
            </w:pPr>
            <w:r w:rsidRPr="00C47168">
              <w:rPr>
                <w:sz w:val="26"/>
                <w:szCs w:val="26"/>
              </w:rPr>
              <w:t>4.1 Hệ thống hiển thị thông tin mùa giải</w:t>
            </w:r>
          </w:p>
        </w:tc>
      </w:tr>
      <w:tr w:rsidR="00C47168" w:rsidRPr="00C47168" w14:paraId="77CC55D0" w14:textId="77777777" w:rsidTr="009A62C7">
        <w:trPr>
          <w:trHeight w:val="530"/>
        </w:trPr>
        <w:tc>
          <w:tcPr>
            <w:tcW w:w="1320" w:type="dxa"/>
            <w:tcMar>
              <w:top w:w="0" w:type="dxa"/>
              <w:bottom w:w="0" w:type="dxa"/>
            </w:tcMar>
          </w:tcPr>
          <w:p w14:paraId="2AD54AED"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53A83A2B" w14:textId="77777777" w:rsidR="00C47168" w:rsidRPr="00C47168" w:rsidRDefault="00C47168" w:rsidP="009A62C7">
            <w:pPr>
              <w:rPr>
                <w:sz w:val="26"/>
                <w:szCs w:val="26"/>
              </w:rPr>
            </w:pPr>
            <w:r w:rsidRPr="00C47168">
              <w:rPr>
                <w:sz w:val="26"/>
                <w:szCs w:val="26"/>
              </w:rPr>
              <w:t>Không</w:t>
            </w:r>
          </w:p>
        </w:tc>
      </w:tr>
    </w:tbl>
    <w:p w14:paraId="750516BA" w14:textId="77777777" w:rsidR="00C47168" w:rsidRPr="00C47168" w:rsidRDefault="00C47168" w:rsidP="00C47168">
      <w:pPr>
        <w:rPr>
          <w:sz w:val="26"/>
          <w:szCs w:val="26"/>
        </w:rPr>
      </w:pPr>
    </w:p>
    <w:p w14:paraId="5F45DBAC" w14:textId="77777777" w:rsidR="00C47168" w:rsidRPr="00E539F2" w:rsidRDefault="00C47168" w:rsidP="00E539F2">
      <w:pPr>
        <w:pStyle w:val="Heading3"/>
        <w:jc w:val="center"/>
        <w:rPr>
          <w:b w:val="0"/>
          <w:color w:val="000000" w:themeColor="text1"/>
        </w:rPr>
      </w:pPr>
      <w:bookmarkStart w:id="59" w:name="_Toc150522379"/>
      <w:r w:rsidRPr="00E539F2">
        <w:rPr>
          <w:b w:val="0"/>
          <w:color w:val="000000" w:themeColor="text1"/>
        </w:rPr>
        <w:t>Bảng 25 Đặc tả usecase Kiểm tra kết quả</w:t>
      </w:r>
      <w:bookmarkEnd w:id="59"/>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6BECE4AE"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6094A4D"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D742643" w14:textId="77777777" w:rsidR="00C47168" w:rsidRPr="00C47168" w:rsidRDefault="00C47168" w:rsidP="009A62C7">
            <w:pPr>
              <w:rPr>
                <w:sz w:val="26"/>
                <w:szCs w:val="26"/>
              </w:rPr>
            </w:pPr>
            <w:r w:rsidRPr="00C47168">
              <w:rPr>
                <w:sz w:val="26"/>
                <w:szCs w:val="26"/>
              </w:rPr>
              <w:t>UC32</w:t>
            </w:r>
          </w:p>
        </w:tc>
      </w:tr>
      <w:tr w:rsidR="00C47168" w:rsidRPr="00C47168" w14:paraId="7E1F18FF"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A0DC94A"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DF0133D" w14:textId="77777777" w:rsidR="00C47168" w:rsidRPr="00C47168" w:rsidRDefault="00C47168" w:rsidP="009A62C7">
            <w:pPr>
              <w:rPr>
                <w:sz w:val="26"/>
                <w:szCs w:val="26"/>
              </w:rPr>
            </w:pPr>
            <w:r w:rsidRPr="00C47168">
              <w:rPr>
                <w:sz w:val="26"/>
                <w:szCs w:val="26"/>
              </w:rPr>
              <w:t>Kiểm tra kết quả</w:t>
            </w:r>
          </w:p>
        </w:tc>
      </w:tr>
      <w:tr w:rsidR="00C47168" w:rsidRPr="00C47168" w14:paraId="0DDA6B16"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A0EE900"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90D49F0" w14:textId="77777777" w:rsidR="00C47168" w:rsidRPr="00C47168" w:rsidRDefault="00C47168" w:rsidP="009A62C7">
            <w:pPr>
              <w:rPr>
                <w:sz w:val="26"/>
                <w:szCs w:val="26"/>
              </w:rPr>
            </w:pPr>
            <w:r w:rsidRPr="00C47168">
              <w:rPr>
                <w:sz w:val="26"/>
                <w:szCs w:val="26"/>
              </w:rPr>
              <w:t>Cần xem, kết quả giải đấu</w:t>
            </w:r>
          </w:p>
        </w:tc>
      </w:tr>
      <w:tr w:rsidR="00C47168" w:rsidRPr="00C47168" w14:paraId="092F6AB8"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F4AD7E1"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5487EA5" w14:textId="77777777" w:rsidR="00C47168" w:rsidRPr="00C47168" w:rsidRDefault="00C47168" w:rsidP="009A62C7">
            <w:pPr>
              <w:rPr>
                <w:sz w:val="26"/>
                <w:szCs w:val="26"/>
              </w:rPr>
            </w:pPr>
            <w:r w:rsidRPr="00C47168">
              <w:rPr>
                <w:sz w:val="26"/>
                <w:szCs w:val="26"/>
              </w:rPr>
              <w:t>Kiểm tra kết quả trận đấu mùa giải</w:t>
            </w:r>
          </w:p>
        </w:tc>
      </w:tr>
      <w:tr w:rsidR="00C47168" w:rsidRPr="00C47168" w14:paraId="4B750A68"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B1DC219" w14:textId="77777777" w:rsidR="00C47168" w:rsidRPr="00C47168" w:rsidRDefault="00C47168" w:rsidP="009A62C7">
            <w:pPr>
              <w:jc w:val="center"/>
              <w:rPr>
                <w:b/>
                <w:sz w:val="26"/>
                <w:szCs w:val="26"/>
              </w:rPr>
            </w:pPr>
            <w:r w:rsidRPr="00C47168">
              <w:rPr>
                <w:b/>
                <w:sz w:val="26"/>
                <w:szCs w:val="26"/>
              </w:rPr>
              <w:lastRenderedPageBreak/>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FAC2E32" w14:textId="77777777" w:rsidR="00C47168" w:rsidRPr="00C47168" w:rsidRDefault="00C47168" w:rsidP="009A62C7">
            <w:pPr>
              <w:rPr>
                <w:sz w:val="26"/>
                <w:szCs w:val="26"/>
              </w:rPr>
            </w:pPr>
            <w:r w:rsidRPr="00C47168">
              <w:rPr>
                <w:sz w:val="26"/>
                <w:szCs w:val="26"/>
              </w:rPr>
              <w:t>Người dùng, người hâm mộ</w:t>
            </w:r>
          </w:p>
        </w:tc>
      </w:tr>
      <w:tr w:rsidR="00C47168" w:rsidRPr="00C47168" w14:paraId="3AEB3FE3"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41D143E"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A9E6DE8" w14:textId="77777777" w:rsidR="00C47168" w:rsidRPr="00C47168" w:rsidRDefault="00C47168" w:rsidP="009A62C7">
            <w:pPr>
              <w:rPr>
                <w:sz w:val="26"/>
                <w:szCs w:val="26"/>
              </w:rPr>
            </w:pPr>
            <w:r w:rsidRPr="00C47168">
              <w:rPr>
                <w:sz w:val="26"/>
                <w:szCs w:val="26"/>
              </w:rPr>
              <w:t>Kiểm tra kết quả</w:t>
            </w:r>
          </w:p>
        </w:tc>
      </w:tr>
      <w:tr w:rsidR="00C47168" w:rsidRPr="00C47168" w14:paraId="4071F5EC"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DFEC2CD"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1841C6B" w14:textId="77777777" w:rsidR="00C47168" w:rsidRPr="00C47168" w:rsidRDefault="00C47168" w:rsidP="009A62C7">
            <w:pPr>
              <w:rPr>
                <w:sz w:val="26"/>
                <w:szCs w:val="26"/>
              </w:rPr>
            </w:pPr>
            <w:r w:rsidRPr="00C47168">
              <w:rPr>
                <w:sz w:val="26"/>
                <w:szCs w:val="26"/>
              </w:rPr>
              <w:t>+ Người dùng/người hâm mộ truy cập hệ thống</w:t>
            </w:r>
          </w:p>
          <w:p w14:paraId="24432F15" w14:textId="77777777" w:rsidR="00C47168" w:rsidRPr="00C47168" w:rsidRDefault="00C47168" w:rsidP="009A62C7">
            <w:pPr>
              <w:rPr>
                <w:sz w:val="26"/>
                <w:szCs w:val="26"/>
              </w:rPr>
            </w:pPr>
          </w:p>
        </w:tc>
      </w:tr>
      <w:tr w:rsidR="00C47168" w:rsidRPr="00C47168" w14:paraId="2729FAB1"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EF42889"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7C40CC0" w14:textId="77777777" w:rsidR="00C47168" w:rsidRPr="00C47168" w:rsidRDefault="00C47168" w:rsidP="009A62C7">
            <w:pPr>
              <w:rPr>
                <w:sz w:val="26"/>
                <w:szCs w:val="26"/>
              </w:rPr>
            </w:pPr>
            <w:r w:rsidRPr="00C47168">
              <w:rPr>
                <w:sz w:val="26"/>
                <w:szCs w:val="26"/>
              </w:rPr>
              <w:t>Kiểm tra kết quả thành công</w:t>
            </w:r>
          </w:p>
        </w:tc>
      </w:tr>
      <w:tr w:rsidR="00C47168" w:rsidRPr="00C47168" w14:paraId="14AA5D8D" w14:textId="77777777" w:rsidTr="009A62C7">
        <w:trPr>
          <w:trHeight w:val="645"/>
        </w:trPr>
        <w:tc>
          <w:tcPr>
            <w:tcW w:w="1320" w:type="dxa"/>
            <w:vMerge w:val="restart"/>
            <w:tcMar>
              <w:top w:w="0" w:type="dxa"/>
              <w:bottom w:w="0" w:type="dxa"/>
            </w:tcMar>
          </w:tcPr>
          <w:p w14:paraId="10832315"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11E59ABF"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306E5B1E"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17DDA0D1" w14:textId="77777777" w:rsidTr="009A62C7">
        <w:trPr>
          <w:trHeight w:val="675"/>
        </w:trPr>
        <w:tc>
          <w:tcPr>
            <w:tcW w:w="1320" w:type="dxa"/>
            <w:vMerge/>
            <w:tcMar>
              <w:top w:w="0" w:type="dxa"/>
              <w:bottom w:w="0" w:type="dxa"/>
            </w:tcMar>
          </w:tcPr>
          <w:p w14:paraId="66D3A0EB"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5FD14823" w14:textId="77777777" w:rsidR="00C47168" w:rsidRPr="00C47168" w:rsidRDefault="00C47168" w:rsidP="009A62C7">
            <w:pPr>
              <w:rPr>
                <w:sz w:val="26"/>
                <w:szCs w:val="26"/>
              </w:rPr>
            </w:pPr>
            <w:r w:rsidRPr="00C47168">
              <w:rPr>
                <w:sz w:val="26"/>
                <w:szCs w:val="26"/>
              </w:rPr>
              <w:t>1. Người dùng/người hâm mộ truy cập hệ thống</w:t>
            </w:r>
          </w:p>
        </w:tc>
        <w:tc>
          <w:tcPr>
            <w:tcW w:w="4080" w:type="dxa"/>
            <w:tcMar>
              <w:top w:w="0" w:type="dxa"/>
              <w:bottom w:w="0" w:type="dxa"/>
            </w:tcMar>
          </w:tcPr>
          <w:p w14:paraId="7AC94EB6" w14:textId="77777777" w:rsidR="00C47168" w:rsidRPr="00C47168" w:rsidRDefault="00C47168" w:rsidP="009A62C7">
            <w:pPr>
              <w:rPr>
                <w:sz w:val="26"/>
                <w:szCs w:val="26"/>
              </w:rPr>
            </w:pPr>
            <w:r w:rsidRPr="00C47168">
              <w:rPr>
                <w:sz w:val="26"/>
                <w:szCs w:val="26"/>
              </w:rPr>
              <w:t>1.1 Hệ thống hiển thị truy cập hệ thống thành công</w:t>
            </w:r>
          </w:p>
        </w:tc>
      </w:tr>
      <w:tr w:rsidR="00C47168" w:rsidRPr="00C47168" w14:paraId="3A64B5FC" w14:textId="77777777" w:rsidTr="009A62C7">
        <w:trPr>
          <w:trHeight w:val="660"/>
        </w:trPr>
        <w:tc>
          <w:tcPr>
            <w:tcW w:w="1320" w:type="dxa"/>
            <w:vMerge/>
            <w:tcMar>
              <w:top w:w="0" w:type="dxa"/>
              <w:bottom w:w="0" w:type="dxa"/>
            </w:tcMar>
          </w:tcPr>
          <w:p w14:paraId="2C6F3FC7"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42EE8491" w14:textId="77777777" w:rsidR="00C47168" w:rsidRPr="00C47168" w:rsidRDefault="00C47168" w:rsidP="009A62C7">
            <w:pPr>
              <w:rPr>
                <w:sz w:val="26"/>
                <w:szCs w:val="26"/>
              </w:rPr>
            </w:pPr>
            <w:r w:rsidRPr="00C47168">
              <w:rPr>
                <w:sz w:val="26"/>
                <w:szCs w:val="26"/>
              </w:rPr>
              <w:t>2. Người dùng/người hâm mộ chọn mục “Tra cứu thông tin giải đấu”</w:t>
            </w:r>
          </w:p>
        </w:tc>
        <w:tc>
          <w:tcPr>
            <w:tcW w:w="4080" w:type="dxa"/>
            <w:tcMar>
              <w:top w:w="0" w:type="dxa"/>
              <w:bottom w:w="0" w:type="dxa"/>
            </w:tcMar>
          </w:tcPr>
          <w:p w14:paraId="53608F42" w14:textId="77777777" w:rsidR="00C47168" w:rsidRPr="00C47168" w:rsidRDefault="00C47168" w:rsidP="009A62C7">
            <w:pPr>
              <w:rPr>
                <w:sz w:val="26"/>
                <w:szCs w:val="26"/>
              </w:rPr>
            </w:pPr>
            <w:r w:rsidRPr="00C47168">
              <w:rPr>
                <w:sz w:val="26"/>
                <w:szCs w:val="26"/>
              </w:rPr>
              <w:t>2.1 Hệ thống hiển thị danh sách tra cứu</w:t>
            </w:r>
          </w:p>
        </w:tc>
      </w:tr>
      <w:tr w:rsidR="00C47168" w:rsidRPr="00C47168" w14:paraId="33A6CCCA" w14:textId="77777777" w:rsidTr="009A62C7">
        <w:trPr>
          <w:trHeight w:val="1104"/>
        </w:trPr>
        <w:tc>
          <w:tcPr>
            <w:tcW w:w="1320" w:type="dxa"/>
            <w:vMerge/>
            <w:tcMar>
              <w:top w:w="0" w:type="dxa"/>
              <w:bottom w:w="0" w:type="dxa"/>
            </w:tcMar>
          </w:tcPr>
          <w:p w14:paraId="44A66AAD"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3F57386D" w14:textId="77777777" w:rsidR="00C47168" w:rsidRPr="00C47168" w:rsidRDefault="00C47168" w:rsidP="009A62C7">
            <w:pPr>
              <w:rPr>
                <w:sz w:val="26"/>
                <w:szCs w:val="26"/>
              </w:rPr>
            </w:pPr>
            <w:r w:rsidRPr="00C47168">
              <w:rPr>
                <w:sz w:val="26"/>
                <w:szCs w:val="26"/>
              </w:rPr>
              <w:t>3. Người dùng/người hâm mộ nhấn chọn “Kiểm tra kết quả”</w:t>
            </w:r>
          </w:p>
        </w:tc>
        <w:tc>
          <w:tcPr>
            <w:tcW w:w="4080" w:type="dxa"/>
            <w:tcMar>
              <w:top w:w="0" w:type="dxa"/>
              <w:bottom w:w="0" w:type="dxa"/>
            </w:tcMar>
          </w:tcPr>
          <w:p w14:paraId="101C95AD" w14:textId="77777777" w:rsidR="00C47168" w:rsidRPr="00C47168" w:rsidRDefault="00C47168" w:rsidP="009A62C7">
            <w:pPr>
              <w:rPr>
                <w:sz w:val="26"/>
                <w:szCs w:val="26"/>
              </w:rPr>
            </w:pPr>
          </w:p>
        </w:tc>
      </w:tr>
      <w:tr w:rsidR="00C47168" w:rsidRPr="00C47168" w14:paraId="75413FEA" w14:textId="77777777" w:rsidTr="009A62C7">
        <w:trPr>
          <w:trHeight w:val="1488"/>
        </w:trPr>
        <w:tc>
          <w:tcPr>
            <w:tcW w:w="1320" w:type="dxa"/>
            <w:vMerge/>
            <w:tcMar>
              <w:top w:w="0" w:type="dxa"/>
              <w:bottom w:w="0" w:type="dxa"/>
            </w:tcMar>
          </w:tcPr>
          <w:p w14:paraId="210B2B0A"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447EE750" w14:textId="77777777" w:rsidR="00C47168" w:rsidRPr="00C47168" w:rsidRDefault="00C47168" w:rsidP="009A62C7">
            <w:pPr>
              <w:rPr>
                <w:sz w:val="26"/>
                <w:szCs w:val="26"/>
              </w:rPr>
            </w:pPr>
            <w:r w:rsidRPr="00C47168">
              <w:rPr>
                <w:sz w:val="26"/>
                <w:szCs w:val="26"/>
              </w:rPr>
              <w:t>4.1. Người dùng/người hâm mộ Cần tra thông tin giải đấu theo ngày, chọn “Theo ngày”</w:t>
            </w:r>
          </w:p>
        </w:tc>
        <w:tc>
          <w:tcPr>
            <w:tcW w:w="4080" w:type="dxa"/>
            <w:vMerge w:val="restart"/>
            <w:tcMar>
              <w:top w:w="0" w:type="dxa"/>
              <w:bottom w:w="0" w:type="dxa"/>
            </w:tcMar>
          </w:tcPr>
          <w:p w14:paraId="537CC93E" w14:textId="77777777" w:rsidR="00C47168" w:rsidRPr="00C47168" w:rsidRDefault="00C47168" w:rsidP="009A62C7">
            <w:pPr>
              <w:rPr>
                <w:sz w:val="26"/>
                <w:szCs w:val="26"/>
              </w:rPr>
            </w:pPr>
            <w:r w:rsidRPr="00C47168">
              <w:rPr>
                <w:sz w:val="26"/>
                <w:szCs w:val="26"/>
              </w:rPr>
              <w:t>4.1 Hệ thống hiển thị kết quả thông tin giải đấu</w:t>
            </w:r>
          </w:p>
        </w:tc>
      </w:tr>
      <w:tr w:rsidR="00C47168" w:rsidRPr="00C47168" w14:paraId="5DAF2295" w14:textId="77777777" w:rsidTr="009A62C7">
        <w:trPr>
          <w:trHeight w:val="135"/>
        </w:trPr>
        <w:tc>
          <w:tcPr>
            <w:tcW w:w="1320" w:type="dxa"/>
            <w:vMerge/>
            <w:tcMar>
              <w:top w:w="0" w:type="dxa"/>
              <w:bottom w:w="0" w:type="dxa"/>
            </w:tcMar>
          </w:tcPr>
          <w:p w14:paraId="633DDF87"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57B5310F" w14:textId="77777777" w:rsidR="00C47168" w:rsidRPr="00C47168" w:rsidRDefault="00C47168" w:rsidP="009A62C7">
            <w:pPr>
              <w:rPr>
                <w:sz w:val="26"/>
                <w:szCs w:val="26"/>
              </w:rPr>
            </w:pPr>
            <w:r w:rsidRPr="00C47168">
              <w:rPr>
                <w:sz w:val="26"/>
                <w:szCs w:val="26"/>
              </w:rPr>
              <w:t>4.2 Người dùng/người hâm mộ cần tra cứu thông tin giải đấu theo CLB, chọn”Theo câu lạc bộ”</w:t>
            </w:r>
          </w:p>
        </w:tc>
        <w:tc>
          <w:tcPr>
            <w:tcW w:w="4080" w:type="dxa"/>
            <w:vMerge/>
            <w:tcMar>
              <w:top w:w="0" w:type="dxa"/>
              <w:bottom w:w="0" w:type="dxa"/>
            </w:tcMar>
          </w:tcPr>
          <w:p w14:paraId="5D27DF52"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r>
      <w:tr w:rsidR="00C47168" w:rsidRPr="00C47168" w14:paraId="3160D9CC" w14:textId="77777777" w:rsidTr="009A62C7">
        <w:trPr>
          <w:trHeight w:val="530"/>
        </w:trPr>
        <w:tc>
          <w:tcPr>
            <w:tcW w:w="1320" w:type="dxa"/>
            <w:tcMar>
              <w:top w:w="0" w:type="dxa"/>
              <w:bottom w:w="0" w:type="dxa"/>
            </w:tcMar>
          </w:tcPr>
          <w:p w14:paraId="22CE8725"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68236830" w14:textId="77777777" w:rsidR="00C47168" w:rsidRPr="00C47168" w:rsidRDefault="00C47168" w:rsidP="009A62C7">
            <w:pPr>
              <w:rPr>
                <w:sz w:val="26"/>
                <w:szCs w:val="26"/>
              </w:rPr>
            </w:pPr>
            <w:r w:rsidRPr="00C47168">
              <w:rPr>
                <w:sz w:val="26"/>
                <w:szCs w:val="26"/>
              </w:rPr>
              <w:t>Không</w:t>
            </w:r>
          </w:p>
        </w:tc>
      </w:tr>
    </w:tbl>
    <w:p w14:paraId="6B903136" w14:textId="77777777" w:rsidR="00C47168" w:rsidRPr="00C47168" w:rsidRDefault="00C47168" w:rsidP="00C47168">
      <w:pPr>
        <w:jc w:val="center"/>
        <w:rPr>
          <w:sz w:val="26"/>
          <w:szCs w:val="26"/>
        </w:rPr>
      </w:pPr>
    </w:p>
    <w:p w14:paraId="15BCD71C" w14:textId="77777777" w:rsidR="00C47168" w:rsidRPr="00E539F2" w:rsidRDefault="00C47168" w:rsidP="00E539F2">
      <w:pPr>
        <w:pStyle w:val="Heading3"/>
        <w:jc w:val="center"/>
        <w:rPr>
          <w:b w:val="0"/>
          <w:color w:val="000000" w:themeColor="text1"/>
        </w:rPr>
      </w:pPr>
      <w:bookmarkStart w:id="60" w:name="_Toc150522380"/>
      <w:r w:rsidRPr="00E539F2">
        <w:rPr>
          <w:b w:val="0"/>
          <w:color w:val="000000" w:themeColor="text1"/>
        </w:rPr>
        <w:t>Bảng 26 Đặc tả usecase Kiểm tra bảng xếp hạng</w:t>
      </w:r>
      <w:bookmarkEnd w:id="60"/>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6B2A6E98"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89515A2"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A6B8DC4" w14:textId="77777777" w:rsidR="00C47168" w:rsidRPr="00C47168" w:rsidRDefault="00C47168" w:rsidP="009A62C7">
            <w:pPr>
              <w:rPr>
                <w:sz w:val="26"/>
                <w:szCs w:val="26"/>
              </w:rPr>
            </w:pPr>
            <w:r w:rsidRPr="00C47168">
              <w:rPr>
                <w:sz w:val="26"/>
                <w:szCs w:val="26"/>
              </w:rPr>
              <w:t>UC26</w:t>
            </w:r>
          </w:p>
        </w:tc>
      </w:tr>
      <w:tr w:rsidR="00C47168" w:rsidRPr="00C47168" w14:paraId="0274A47E"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5E1A79E"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CE82F8A" w14:textId="77777777" w:rsidR="00C47168" w:rsidRPr="00C47168" w:rsidRDefault="00C47168" w:rsidP="009A62C7">
            <w:pPr>
              <w:rPr>
                <w:sz w:val="26"/>
                <w:szCs w:val="26"/>
              </w:rPr>
            </w:pPr>
            <w:r w:rsidRPr="00C47168">
              <w:rPr>
                <w:sz w:val="26"/>
                <w:szCs w:val="26"/>
              </w:rPr>
              <w:t>Kiểm tra bảng xếp hạng</w:t>
            </w:r>
          </w:p>
        </w:tc>
      </w:tr>
      <w:tr w:rsidR="00C47168" w:rsidRPr="00C47168" w14:paraId="059DAB39"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FD723B4"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B81977F" w14:textId="77777777" w:rsidR="00C47168" w:rsidRPr="00C47168" w:rsidRDefault="00C47168" w:rsidP="009A62C7">
            <w:pPr>
              <w:rPr>
                <w:sz w:val="26"/>
                <w:szCs w:val="26"/>
              </w:rPr>
            </w:pPr>
            <w:r w:rsidRPr="00C47168">
              <w:rPr>
                <w:sz w:val="26"/>
                <w:szCs w:val="26"/>
              </w:rPr>
              <w:t>Cần xem, Kiểm tra bảng xếp hạng mùa giải</w:t>
            </w:r>
          </w:p>
        </w:tc>
      </w:tr>
      <w:tr w:rsidR="00C47168" w:rsidRPr="00C47168" w14:paraId="1A4CFC6E"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CBE5325" w14:textId="77777777" w:rsidR="00C47168" w:rsidRPr="00C47168" w:rsidRDefault="00C47168" w:rsidP="009A62C7">
            <w:pPr>
              <w:jc w:val="center"/>
              <w:rPr>
                <w:b/>
                <w:sz w:val="26"/>
                <w:szCs w:val="26"/>
              </w:rPr>
            </w:pPr>
            <w:r w:rsidRPr="00C47168">
              <w:rPr>
                <w:b/>
                <w:sz w:val="26"/>
                <w:szCs w:val="26"/>
              </w:rPr>
              <w:lastRenderedPageBreak/>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C887713" w14:textId="77777777" w:rsidR="00C47168" w:rsidRPr="00C47168" w:rsidRDefault="00C47168" w:rsidP="009A62C7">
            <w:pPr>
              <w:rPr>
                <w:sz w:val="26"/>
                <w:szCs w:val="26"/>
              </w:rPr>
            </w:pPr>
            <w:r w:rsidRPr="00C47168">
              <w:rPr>
                <w:sz w:val="26"/>
                <w:szCs w:val="26"/>
              </w:rPr>
              <w:t>Kiểm tra, xem bảng xếp hạng</w:t>
            </w:r>
          </w:p>
        </w:tc>
      </w:tr>
      <w:tr w:rsidR="00C47168" w:rsidRPr="00C47168" w14:paraId="43B821F2"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67CCA6D"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C6E6F7E" w14:textId="77777777" w:rsidR="00C47168" w:rsidRPr="00C47168" w:rsidRDefault="00C47168" w:rsidP="009A62C7">
            <w:pPr>
              <w:rPr>
                <w:sz w:val="26"/>
                <w:szCs w:val="26"/>
              </w:rPr>
            </w:pPr>
            <w:r w:rsidRPr="00C47168">
              <w:rPr>
                <w:sz w:val="26"/>
                <w:szCs w:val="26"/>
              </w:rPr>
              <w:t>Người dùng, người hâm mộ</w:t>
            </w:r>
          </w:p>
        </w:tc>
      </w:tr>
      <w:tr w:rsidR="00C47168" w:rsidRPr="00C47168" w14:paraId="2E8000FB"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9FB0D58"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F3BA6EE" w14:textId="77777777" w:rsidR="00C47168" w:rsidRPr="00C47168" w:rsidRDefault="00C47168" w:rsidP="009A62C7">
            <w:pPr>
              <w:rPr>
                <w:sz w:val="26"/>
                <w:szCs w:val="26"/>
              </w:rPr>
            </w:pPr>
            <w:r w:rsidRPr="00C47168">
              <w:rPr>
                <w:sz w:val="26"/>
                <w:szCs w:val="26"/>
              </w:rPr>
              <w:t>Kiểm tra bảng xếp hạng</w:t>
            </w:r>
          </w:p>
        </w:tc>
      </w:tr>
      <w:tr w:rsidR="00C47168" w:rsidRPr="00C47168" w14:paraId="547679AB"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FB27539"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C47F5F4" w14:textId="77777777" w:rsidR="00C47168" w:rsidRPr="00C47168" w:rsidRDefault="00C47168" w:rsidP="009A62C7">
            <w:pPr>
              <w:rPr>
                <w:sz w:val="26"/>
                <w:szCs w:val="26"/>
              </w:rPr>
            </w:pPr>
            <w:r w:rsidRPr="00C47168">
              <w:rPr>
                <w:sz w:val="26"/>
                <w:szCs w:val="26"/>
              </w:rPr>
              <w:t>+ Người dùng/người hâm mộ truy cập hệ thống</w:t>
            </w:r>
          </w:p>
          <w:p w14:paraId="6FB3815B" w14:textId="77777777" w:rsidR="00C47168" w:rsidRPr="00C47168" w:rsidRDefault="00C47168" w:rsidP="009A62C7">
            <w:pPr>
              <w:rPr>
                <w:sz w:val="26"/>
                <w:szCs w:val="26"/>
              </w:rPr>
            </w:pPr>
          </w:p>
        </w:tc>
      </w:tr>
      <w:tr w:rsidR="00C47168" w:rsidRPr="00C47168" w14:paraId="37F5ECF5"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0266777"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C5C31F9" w14:textId="77777777" w:rsidR="00C47168" w:rsidRPr="00C47168" w:rsidRDefault="00C47168" w:rsidP="009A62C7">
            <w:pPr>
              <w:rPr>
                <w:sz w:val="26"/>
                <w:szCs w:val="26"/>
              </w:rPr>
            </w:pPr>
            <w:r w:rsidRPr="00C47168">
              <w:rPr>
                <w:sz w:val="26"/>
                <w:szCs w:val="26"/>
              </w:rPr>
              <w:t>Kiểm tra bảng xếp hạng thành công</w:t>
            </w:r>
          </w:p>
        </w:tc>
      </w:tr>
      <w:tr w:rsidR="00C47168" w:rsidRPr="00C47168" w14:paraId="63718EB1" w14:textId="77777777" w:rsidTr="009A62C7">
        <w:trPr>
          <w:trHeight w:val="645"/>
        </w:trPr>
        <w:tc>
          <w:tcPr>
            <w:tcW w:w="1320" w:type="dxa"/>
            <w:vMerge w:val="restart"/>
            <w:tcMar>
              <w:top w:w="0" w:type="dxa"/>
              <w:bottom w:w="0" w:type="dxa"/>
            </w:tcMar>
          </w:tcPr>
          <w:p w14:paraId="70904220"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6945BEA2"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33AF342E"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7C21CE06" w14:textId="77777777" w:rsidTr="009A62C7">
        <w:trPr>
          <w:trHeight w:val="672"/>
        </w:trPr>
        <w:tc>
          <w:tcPr>
            <w:tcW w:w="1320" w:type="dxa"/>
            <w:vMerge/>
            <w:tcMar>
              <w:top w:w="0" w:type="dxa"/>
              <w:bottom w:w="0" w:type="dxa"/>
            </w:tcMar>
          </w:tcPr>
          <w:p w14:paraId="167C0F2B"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305EA98E" w14:textId="77777777" w:rsidR="00C47168" w:rsidRPr="00C47168" w:rsidRDefault="00C47168" w:rsidP="009A62C7">
            <w:pPr>
              <w:rPr>
                <w:sz w:val="26"/>
                <w:szCs w:val="26"/>
              </w:rPr>
            </w:pPr>
            <w:r w:rsidRPr="00C47168">
              <w:rPr>
                <w:sz w:val="26"/>
                <w:szCs w:val="26"/>
              </w:rPr>
              <w:t>1. Người dùng/người hâm mộ truy cập hệ thống</w:t>
            </w:r>
          </w:p>
        </w:tc>
        <w:tc>
          <w:tcPr>
            <w:tcW w:w="4080" w:type="dxa"/>
            <w:tcMar>
              <w:top w:w="0" w:type="dxa"/>
              <w:bottom w:w="0" w:type="dxa"/>
            </w:tcMar>
          </w:tcPr>
          <w:p w14:paraId="3A9B8A9F" w14:textId="77777777" w:rsidR="00C47168" w:rsidRPr="00C47168" w:rsidRDefault="00C47168" w:rsidP="009A62C7">
            <w:pPr>
              <w:rPr>
                <w:sz w:val="26"/>
                <w:szCs w:val="26"/>
              </w:rPr>
            </w:pPr>
            <w:r w:rsidRPr="00C47168">
              <w:rPr>
                <w:sz w:val="26"/>
                <w:szCs w:val="26"/>
              </w:rPr>
              <w:t>1.1 Hệ thống hiển thị truy cập hệ thống thành công</w:t>
            </w:r>
          </w:p>
        </w:tc>
      </w:tr>
      <w:tr w:rsidR="00C47168" w:rsidRPr="00C47168" w14:paraId="25CA8091" w14:textId="77777777" w:rsidTr="009A62C7">
        <w:trPr>
          <w:trHeight w:val="732"/>
        </w:trPr>
        <w:tc>
          <w:tcPr>
            <w:tcW w:w="1320" w:type="dxa"/>
            <w:vMerge/>
            <w:tcMar>
              <w:top w:w="0" w:type="dxa"/>
              <w:bottom w:w="0" w:type="dxa"/>
            </w:tcMar>
          </w:tcPr>
          <w:p w14:paraId="37E9BB55"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1CC48F29" w14:textId="77777777" w:rsidR="00C47168" w:rsidRPr="00C47168" w:rsidRDefault="00C47168" w:rsidP="009A62C7">
            <w:pPr>
              <w:rPr>
                <w:sz w:val="26"/>
                <w:szCs w:val="26"/>
              </w:rPr>
            </w:pPr>
            <w:r w:rsidRPr="00C47168">
              <w:rPr>
                <w:sz w:val="26"/>
                <w:szCs w:val="26"/>
              </w:rPr>
              <w:t>2. Người dùng/người hâm mộ chọn mục “ Tra cứu thông tin giải đấu”</w:t>
            </w:r>
          </w:p>
        </w:tc>
        <w:tc>
          <w:tcPr>
            <w:tcW w:w="4080" w:type="dxa"/>
            <w:tcMar>
              <w:top w:w="0" w:type="dxa"/>
              <w:bottom w:w="0" w:type="dxa"/>
            </w:tcMar>
          </w:tcPr>
          <w:p w14:paraId="3BB4E539" w14:textId="77777777" w:rsidR="00C47168" w:rsidRPr="00C47168" w:rsidRDefault="00C47168" w:rsidP="009A62C7">
            <w:pPr>
              <w:rPr>
                <w:sz w:val="26"/>
                <w:szCs w:val="26"/>
              </w:rPr>
            </w:pPr>
            <w:r w:rsidRPr="00C47168">
              <w:rPr>
                <w:sz w:val="26"/>
                <w:szCs w:val="26"/>
              </w:rPr>
              <w:t xml:space="preserve">2.1 Hệ thống hiển thị danh sách tra cứu </w:t>
            </w:r>
          </w:p>
        </w:tc>
      </w:tr>
      <w:tr w:rsidR="00C47168" w:rsidRPr="00C47168" w14:paraId="54782AAD" w14:textId="77777777" w:rsidTr="009A62C7">
        <w:trPr>
          <w:trHeight w:val="264"/>
        </w:trPr>
        <w:tc>
          <w:tcPr>
            <w:tcW w:w="1320" w:type="dxa"/>
            <w:vMerge/>
            <w:tcMar>
              <w:top w:w="0" w:type="dxa"/>
              <w:bottom w:w="0" w:type="dxa"/>
            </w:tcMar>
          </w:tcPr>
          <w:p w14:paraId="64B311BE"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44BC8269" w14:textId="77777777" w:rsidR="00C47168" w:rsidRPr="00C47168" w:rsidRDefault="00C47168" w:rsidP="009A62C7">
            <w:pPr>
              <w:rPr>
                <w:sz w:val="26"/>
                <w:szCs w:val="26"/>
              </w:rPr>
            </w:pPr>
            <w:r w:rsidRPr="00C47168">
              <w:rPr>
                <w:sz w:val="26"/>
                <w:szCs w:val="26"/>
              </w:rPr>
              <w:t>3. Người dùng/người hâm mộ nhấn chọn “ Kiểm tra bảng xếp hạng”</w:t>
            </w:r>
          </w:p>
        </w:tc>
        <w:tc>
          <w:tcPr>
            <w:tcW w:w="4080" w:type="dxa"/>
            <w:tcMar>
              <w:top w:w="0" w:type="dxa"/>
              <w:bottom w:w="0" w:type="dxa"/>
            </w:tcMar>
          </w:tcPr>
          <w:p w14:paraId="0EE3CE90" w14:textId="77777777" w:rsidR="00C47168" w:rsidRPr="00C47168" w:rsidRDefault="00C47168" w:rsidP="009A62C7">
            <w:pPr>
              <w:rPr>
                <w:sz w:val="26"/>
                <w:szCs w:val="26"/>
              </w:rPr>
            </w:pPr>
          </w:p>
        </w:tc>
      </w:tr>
      <w:tr w:rsidR="00C47168" w:rsidRPr="00C47168" w14:paraId="6CB19A14" w14:textId="77777777" w:rsidTr="009A62C7">
        <w:trPr>
          <w:trHeight w:val="174"/>
        </w:trPr>
        <w:tc>
          <w:tcPr>
            <w:tcW w:w="1320" w:type="dxa"/>
            <w:vMerge/>
            <w:tcMar>
              <w:top w:w="0" w:type="dxa"/>
              <w:bottom w:w="0" w:type="dxa"/>
            </w:tcMar>
          </w:tcPr>
          <w:p w14:paraId="210A09D0"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192737AC" w14:textId="77777777" w:rsidR="00C47168" w:rsidRPr="00C47168" w:rsidRDefault="00C47168" w:rsidP="009A62C7">
            <w:pPr>
              <w:rPr>
                <w:sz w:val="26"/>
                <w:szCs w:val="26"/>
              </w:rPr>
            </w:pPr>
            <w:r w:rsidRPr="00C47168">
              <w:rPr>
                <w:sz w:val="26"/>
                <w:szCs w:val="26"/>
              </w:rPr>
              <w:t xml:space="preserve">4. Người dùng/người hâm mộ chọn” Theo mùa” </w:t>
            </w:r>
          </w:p>
        </w:tc>
        <w:tc>
          <w:tcPr>
            <w:tcW w:w="4080" w:type="dxa"/>
            <w:tcMar>
              <w:top w:w="0" w:type="dxa"/>
              <w:bottom w:w="0" w:type="dxa"/>
            </w:tcMar>
          </w:tcPr>
          <w:p w14:paraId="108F836D" w14:textId="77777777" w:rsidR="00C47168" w:rsidRPr="00C47168" w:rsidRDefault="00C47168" w:rsidP="009A62C7">
            <w:pPr>
              <w:rPr>
                <w:sz w:val="26"/>
                <w:szCs w:val="26"/>
              </w:rPr>
            </w:pPr>
            <w:r w:rsidRPr="00C47168">
              <w:rPr>
                <w:sz w:val="26"/>
                <w:szCs w:val="26"/>
              </w:rPr>
              <w:t>4.1 Hệ thống hiển thị bảng xếp hạng theo mùa</w:t>
            </w:r>
          </w:p>
        </w:tc>
      </w:tr>
      <w:tr w:rsidR="00C47168" w:rsidRPr="00C47168" w14:paraId="0689E392" w14:textId="77777777" w:rsidTr="009A62C7">
        <w:trPr>
          <w:trHeight w:val="530"/>
        </w:trPr>
        <w:tc>
          <w:tcPr>
            <w:tcW w:w="1320" w:type="dxa"/>
            <w:tcMar>
              <w:top w:w="0" w:type="dxa"/>
              <w:bottom w:w="0" w:type="dxa"/>
            </w:tcMar>
          </w:tcPr>
          <w:p w14:paraId="7470D4EB"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27A52BB1" w14:textId="77777777" w:rsidR="00C47168" w:rsidRPr="00C47168" w:rsidRDefault="00C47168" w:rsidP="009A62C7">
            <w:pPr>
              <w:rPr>
                <w:sz w:val="26"/>
                <w:szCs w:val="26"/>
              </w:rPr>
            </w:pPr>
            <w:r w:rsidRPr="00C47168">
              <w:rPr>
                <w:sz w:val="26"/>
                <w:szCs w:val="26"/>
              </w:rPr>
              <w:t>Không</w:t>
            </w:r>
          </w:p>
        </w:tc>
      </w:tr>
    </w:tbl>
    <w:p w14:paraId="72EC0957" w14:textId="77777777" w:rsidR="00C47168" w:rsidRPr="00C47168" w:rsidRDefault="00C47168" w:rsidP="00C47168">
      <w:pPr>
        <w:jc w:val="center"/>
        <w:rPr>
          <w:sz w:val="26"/>
          <w:szCs w:val="26"/>
        </w:rPr>
      </w:pPr>
    </w:p>
    <w:p w14:paraId="642F3C60" w14:textId="77777777" w:rsidR="00C47168" w:rsidRPr="00C47168" w:rsidRDefault="00C47168" w:rsidP="00C47168">
      <w:pPr>
        <w:jc w:val="center"/>
        <w:rPr>
          <w:sz w:val="26"/>
          <w:szCs w:val="26"/>
        </w:rPr>
      </w:pPr>
    </w:p>
    <w:p w14:paraId="032C0CC4" w14:textId="77777777" w:rsidR="00C47168" w:rsidRPr="00E539F2" w:rsidRDefault="00C47168" w:rsidP="00E539F2">
      <w:pPr>
        <w:pStyle w:val="Heading3"/>
        <w:jc w:val="center"/>
        <w:rPr>
          <w:b w:val="0"/>
          <w:color w:val="000000" w:themeColor="text1"/>
        </w:rPr>
      </w:pPr>
      <w:bookmarkStart w:id="61" w:name="_Toc150522381"/>
      <w:r w:rsidRPr="00E539F2">
        <w:rPr>
          <w:b w:val="0"/>
          <w:color w:val="000000" w:themeColor="text1"/>
        </w:rPr>
        <w:t>Bảng 27 Đặc tả usecase Kiểm tra cầu thủ CLB</w:t>
      </w:r>
      <w:bookmarkEnd w:id="61"/>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41C66120"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BF25F2B"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C39D5A8" w14:textId="77777777" w:rsidR="00C47168" w:rsidRPr="00C47168" w:rsidRDefault="00C47168" w:rsidP="009A62C7">
            <w:pPr>
              <w:rPr>
                <w:sz w:val="26"/>
                <w:szCs w:val="26"/>
              </w:rPr>
            </w:pPr>
            <w:r w:rsidRPr="00C47168">
              <w:rPr>
                <w:sz w:val="26"/>
                <w:szCs w:val="26"/>
              </w:rPr>
              <w:t>UC27</w:t>
            </w:r>
          </w:p>
        </w:tc>
      </w:tr>
      <w:tr w:rsidR="00C47168" w:rsidRPr="00C47168" w14:paraId="082C48C9"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288F352"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AEB83CF" w14:textId="77777777" w:rsidR="00C47168" w:rsidRPr="00C47168" w:rsidRDefault="00C47168" w:rsidP="009A62C7">
            <w:pPr>
              <w:rPr>
                <w:sz w:val="26"/>
                <w:szCs w:val="26"/>
              </w:rPr>
            </w:pPr>
            <w:r w:rsidRPr="00C47168">
              <w:rPr>
                <w:sz w:val="26"/>
                <w:szCs w:val="26"/>
              </w:rPr>
              <w:t>Kiểm tra cầu thủ CLB</w:t>
            </w:r>
          </w:p>
        </w:tc>
      </w:tr>
      <w:tr w:rsidR="00C47168" w:rsidRPr="00C47168" w14:paraId="35741F53"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5F0FD6B"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936C6C4" w14:textId="77777777" w:rsidR="00C47168" w:rsidRPr="00C47168" w:rsidRDefault="00C47168" w:rsidP="009A62C7">
            <w:pPr>
              <w:rPr>
                <w:sz w:val="26"/>
                <w:szCs w:val="26"/>
              </w:rPr>
            </w:pPr>
            <w:r w:rsidRPr="00C47168">
              <w:rPr>
                <w:sz w:val="26"/>
                <w:szCs w:val="26"/>
              </w:rPr>
              <w:t>Kiểm tra, xem thông tin cầu thủ CLB</w:t>
            </w:r>
          </w:p>
        </w:tc>
      </w:tr>
      <w:tr w:rsidR="00C47168" w:rsidRPr="00C47168" w14:paraId="7E4F51ED"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2E28FFD"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8BAB8C7" w14:textId="77777777" w:rsidR="00C47168" w:rsidRPr="00C47168" w:rsidRDefault="00C47168" w:rsidP="009A62C7">
            <w:pPr>
              <w:rPr>
                <w:sz w:val="26"/>
                <w:szCs w:val="26"/>
              </w:rPr>
            </w:pPr>
            <w:r w:rsidRPr="00C47168">
              <w:rPr>
                <w:sz w:val="26"/>
                <w:szCs w:val="26"/>
              </w:rPr>
              <w:t>Người dùng, người hâm mộ muốn kiểm tra , xem thông tin cầu thủ CLB</w:t>
            </w:r>
          </w:p>
        </w:tc>
      </w:tr>
      <w:tr w:rsidR="00C47168" w:rsidRPr="00C47168" w14:paraId="4B417869"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406F4AC"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9E542D3" w14:textId="77777777" w:rsidR="00C47168" w:rsidRPr="00C47168" w:rsidRDefault="00C47168" w:rsidP="009A62C7">
            <w:pPr>
              <w:rPr>
                <w:sz w:val="26"/>
                <w:szCs w:val="26"/>
              </w:rPr>
            </w:pPr>
            <w:r w:rsidRPr="00C47168">
              <w:rPr>
                <w:sz w:val="26"/>
                <w:szCs w:val="26"/>
              </w:rPr>
              <w:t>Người dùng, người hâm mộ</w:t>
            </w:r>
          </w:p>
        </w:tc>
      </w:tr>
      <w:tr w:rsidR="00C47168" w:rsidRPr="00C47168" w14:paraId="3A4DA815"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9B5333B"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77B252B" w14:textId="77777777" w:rsidR="00C47168" w:rsidRPr="00C47168" w:rsidRDefault="00C47168" w:rsidP="009A62C7">
            <w:pPr>
              <w:rPr>
                <w:sz w:val="26"/>
                <w:szCs w:val="26"/>
              </w:rPr>
            </w:pPr>
            <w:r w:rsidRPr="00C47168">
              <w:rPr>
                <w:sz w:val="26"/>
                <w:szCs w:val="26"/>
              </w:rPr>
              <w:t>Kiểm tra cầu thủ CLB</w:t>
            </w:r>
          </w:p>
        </w:tc>
      </w:tr>
      <w:tr w:rsidR="00C47168" w:rsidRPr="00C47168" w14:paraId="4F79D0AB"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035EFB7" w14:textId="77777777" w:rsidR="00C47168" w:rsidRPr="00C47168" w:rsidRDefault="00C47168" w:rsidP="009A62C7">
            <w:pPr>
              <w:jc w:val="center"/>
              <w:rPr>
                <w:b/>
                <w:sz w:val="26"/>
                <w:szCs w:val="26"/>
              </w:rPr>
            </w:pPr>
            <w:r w:rsidRPr="00C47168">
              <w:rPr>
                <w:b/>
                <w:sz w:val="26"/>
                <w:szCs w:val="26"/>
              </w:rPr>
              <w:lastRenderedPageBreak/>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03A2143" w14:textId="77777777" w:rsidR="00C47168" w:rsidRPr="00C47168" w:rsidRDefault="00C47168" w:rsidP="009A62C7">
            <w:pPr>
              <w:rPr>
                <w:sz w:val="26"/>
                <w:szCs w:val="26"/>
              </w:rPr>
            </w:pPr>
            <w:r w:rsidRPr="00C47168">
              <w:rPr>
                <w:sz w:val="26"/>
                <w:szCs w:val="26"/>
              </w:rPr>
              <w:t>+ Người dùng/người hâm mộ truy cập hệ thống</w:t>
            </w:r>
          </w:p>
          <w:p w14:paraId="111AE2C1" w14:textId="77777777" w:rsidR="00C47168" w:rsidRPr="00C47168" w:rsidRDefault="00C47168" w:rsidP="009A62C7">
            <w:pPr>
              <w:rPr>
                <w:sz w:val="26"/>
                <w:szCs w:val="26"/>
              </w:rPr>
            </w:pPr>
          </w:p>
        </w:tc>
      </w:tr>
      <w:tr w:rsidR="00C47168" w:rsidRPr="00C47168" w14:paraId="7FD151FF"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F46FFB3"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1CC25C2" w14:textId="77777777" w:rsidR="00C47168" w:rsidRPr="00C47168" w:rsidRDefault="00C47168" w:rsidP="009A62C7">
            <w:pPr>
              <w:rPr>
                <w:sz w:val="26"/>
                <w:szCs w:val="26"/>
              </w:rPr>
            </w:pPr>
            <w:r w:rsidRPr="00C47168">
              <w:rPr>
                <w:sz w:val="26"/>
                <w:szCs w:val="26"/>
              </w:rPr>
              <w:t>Người dùng/người hâm mộ Kiểm tra cầu thủ CLB thành công</w:t>
            </w:r>
          </w:p>
        </w:tc>
      </w:tr>
      <w:tr w:rsidR="00C47168" w:rsidRPr="00C47168" w14:paraId="26D47627" w14:textId="77777777" w:rsidTr="009A62C7">
        <w:trPr>
          <w:trHeight w:val="645"/>
        </w:trPr>
        <w:tc>
          <w:tcPr>
            <w:tcW w:w="1320" w:type="dxa"/>
            <w:vMerge w:val="restart"/>
            <w:tcMar>
              <w:top w:w="0" w:type="dxa"/>
              <w:bottom w:w="0" w:type="dxa"/>
            </w:tcMar>
          </w:tcPr>
          <w:p w14:paraId="1C43B1A1"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6C02290E"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29EDE770"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6126AFC9" w14:textId="77777777" w:rsidTr="009A62C7">
        <w:trPr>
          <w:trHeight w:val="579"/>
        </w:trPr>
        <w:tc>
          <w:tcPr>
            <w:tcW w:w="1320" w:type="dxa"/>
            <w:vMerge/>
            <w:tcMar>
              <w:top w:w="0" w:type="dxa"/>
              <w:bottom w:w="0" w:type="dxa"/>
            </w:tcMar>
          </w:tcPr>
          <w:p w14:paraId="3FC56E11"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141C48FC" w14:textId="77777777" w:rsidR="00C47168" w:rsidRPr="00C47168" w:rsidRDefault="00C47168" w:rsidP="009A62C7">
            <w:pPr>
              <w:rPr>
                <w:sz w:val="26"/>
                <w:szCs w:val="26"/>
              </w:rPr>
            </w:pPr>
            <w:r w:rsidRPr="00C47168">
              <w:rPr>
                <w:sz w:val="26"/>
                <w:szCs w:val="26"/>
              </w:rPr>
              <w:t>1. Người dùng/người hâm mộ chọn mục truy cập hệ thống</w:t>
            </w:r>
          </w:p>
        </w:tc>
        <w:tc>
          <w:tcPr>
            <w:tcW w:w="4080" w:type="dxa"/>
            <w:tcMar>
              <w:top w:w="0" w:type="dxa"/>
              <w:bottom w:w="0" w:type="dxa"/>
            </w:tcMar>
          </w:tcPr>
          <w:p w14:paraId="1C28B7FA" w14:textId="77777777" w:rsidR="00C47168" w:rsidRPr="00C47168" w:rsidRDefault="00C47168" w:rsidP="009A62C7">
            <w:pPr>
              <w:rPr>
                <w:sz w:val="26"/>
                <w:szCs w:val="26"/>
              </w:rPr>
            </w:pPr>
            <w:r w:rsidRPr="00C47168">
              <w:rPr>
                <w:sz w:val="26"/>
                <w:szCs w:val="26"/>
              </w:rPr>
              <w:t>1.1 Hệ thống hiển thị truy cập hệ thống thành công</w:t>
            </w:r>
          </w:p>
        </w:tc>
      </w:tr>
      <w:tr w:rsidR="00C47168" w:rsidRPr="00C47168" w14:paraId="0CD89D68" w14:textId="77777777" w:rsidTr="009A62C7">
        <w:trPr>
          <w:trHeight w:val="336"/>
        </w:trPr>
        <w:tc>
          <w:tcPr>
            <w:tcW w:w="1320" w:type="dxa"/>
            <w:vMerge/>
            <w:tcMar>
              <w:top w:w="0" w:type="dxa"/>
              <w:bottom w:w="0" w:type="dxa"/>
            </w:tcMar>
          </w:tcPr>
          <w:p w14:paraId="2432942D"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436B5A3D" w14:textId="77777777" w:rsidR="00C47168" w:rsidRPr="00C47168" w:rsidRDefault="00C47168" w:rsidP="009A62C7">
            <w:pPr>
              <w:rPr>
                <w:sz w:val="26"/>
                <w:szCs w:val="26"/>
              </w:rPr>
            </w:pPr>
            <w:r w:rsidRPr="00C47168">
              <w:rPr>
                <w:sz w:val="26"/>
                <w:szCs w:val="26"/>
              </w:rPr>
              <w:t>2. Người dùng/người hâm mộ chọn mục “ Tra cứu thông tin giải đấu”</w:t>
            </w:r>
          </w:p>
        </w:tc>
        <w:tc>
          <w:tcPr>
            <w:tcW w:w="4080" w:type="dxa"/>
            <w:tcMar>
              <w:top w:w="0" w:type="dxa"/>
              <w:bottom w:w="0" w:type="dxa"/>
            </w:tcMar>
          </w:tcPr>
          <w:p w14:paraId="0871B27A" w14:textId="77777777" w:rsidR="00C47168" w:rsidRPr="00C47168" w:rsidRDefault="00C47168" w:rsidP="009A62C7">
            <w:pPr>
              <w:rPr>
                <w:sz w:val="26"/>
                <w:szCs w:val="26"/>
              </w:rPr>
            </w:pPr>
            <w:r w:rsidRPr="00C47168">
              <w:rPr>
                <w:sz w:val="26"/>
                <w:szCs w:val="26"/>
              </w:rPr>
              <w:t xml:space="preserve">2.1 Hệ thống hiển thị danh sách tra cứu </w:t>
            </w:r>
          </w:p>
        </w:tc>
      </w:tr>
      <w:tr w:rsidR="00C47168" w:rsidRPr="00C47168" w14:paraId="210D64CA" w14:textId="77777777" w:rsidTr="009A62C7">
        <w:trPr>
          <w:trHeight w:val="828"/>
        </w:trPr>
        <w:tc>
          <w:tcPr>
            <w:tcW w:w="1320" w:type="dxa"/>
            <w:vMerge/>
            <w:tcMar>
              <w:top w:w="0" w:type="dxa"/>
              <w:bottom w:w="0" w:type="dxa"/>
            </w:tcMar>
          </w:tcPr>
          <w:p w14:paraId="6D1B6343"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4EBC024A" w14:textId="77777777" w:rsidR="00C47168" w:rsidRPr="00C47168" w:rsidRDefault="00C47168" w:rsidP="009A62C7">
            <w:pPr>
              <w:rPr>
                <w:sz w:val="26"/>
                <w:szCs w:val="26"/>
              </w:rPr>
            </w:pPr>
            <w:r w:rsidRPr="00C47168">
              <w:rPr>
                <w:sz w:val="26"/>
                <w:szCs w:val="26"/>
              </w:rPr>
              <w:t>3. Người dùng/người hâm mộ nhấn chọn “ Kiểm tra cầu thủ CLB”</w:t>
            </w:r>
          </w:p>
        </w:tc>
        <w:tc>
          <w:tcPr>
            <w:tcW w:w="4080" w:type="dxa"/>
            <w:tcMar>
              <w:top w:w="0" w:type="dxa"/>
              <w:bottom w:w="0" w:type="dxa"/>
            </w:tcMar>
          </w:tcPr>
          <w:p w14:paraId="1DB0C1F4" w14:textId="77777777" w:rsidR="00C47168" w:rsidRPr="00C47168" w:rsidRDefault="00C47168" w:rsidP="009A62C7">
            <w:pPr>
              <w:rPr>
                <w:sz w:val="26"/>
                <w:szCs w:val="26"/>
              </w:rPr>
            </w:pPr>
          </w:p>
        </w:tc>
      </w:tr>
      <w:tr w:rsidR="00C47168" w:rsidRPr="00C47168" w14:paraId="45DCE345" w14:textId="77777777" w:rsidTr="009A62C7">
        <w:trPr>
          <w:trHeight w:val="1092"/>
        </w:trPr>
        <w:tc>
          <w:tcPr>
            <w:tcW w:w="1320" w:type="dxa"/>
            <w:vMerge/>
            <w:tcMar>
              <w:top w:w="0" w:type="dxa"/>
              <w:bottom w:w="0" w:type="dxa"/>
            </w:tcMar>
          </w:tcPr>
          <w:p w14:paraId="19E0673C"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50E53812" w14:textId="77777777" w:rsidR="00C47168" w:rsidRPr="00C47168" w:rsidRDefault="00C47168" w:rsidP="009A62C7">
            <w:pPr>
              <w:rPr>
                <w:sz w:val="26"/>
                <w:szCs w:val="26"/>
              </w:rPr>
            </w:pPr>
            <w:r w:rsidRPr="00C47168">
              <w:rPr>
                <w:sz w:val="26"/>
                <w:szCs w:val="26"/>
              </w:rPr>
              <w:t xml:space="preserve">4.1. Người dùng/người hâm mộ chọn” Theo CLB”nếu muốn tra cứu theo CLB </w:t>
            </w:r>
          </w:p>
        </w:tc>
        <w:tc>
          <w:tcPr>
            <w:tcW w:w="4080" w:type="dxa"/>
            <w:vMerge w:val="restart"/>
            <w:tcMar>
              <w:top w:w="0" w:type="dxa"/>
              <w:bottom w:w="0" w:type="dxa"/>
            </w:tcMar>
          </w:tcPr>
          <w:p w14:paraId="04A4EB20" w14:textId="77777777" w:rsidR="00C47168" w:rsidRPr="00C47168" w:rsidRDefault="00C47168" w:rsidP="009A62C7">
            <w:pPr>
              <w:rPr>
                <w:sz w:val="26"/>
                <w:szCs w:val="26"/>
              </w:rPr>
            </w:pPr>
            <w:r w:rsidRPr="00C47168">
              <w:rPr>
                <w:sz w:val="26"/>
                <w:szCs w:val="26"/>
              </w:rPr>
              <w:t>4.1 Hệ thống hiển thị Thông tin cầu thủ</w:t>
            </w:r>
          </w:p>
        </w:tc>
      </w:tr>
      <w:tr w:rsidR="00C47168" w:rsidRPr="00C47168" w14:paraId="109C2463" w14:textId="77777777" w:rsidTr="009A62C7">
        <w:trPr>
          <w:trHeight w:val="163"/>
        </w:trPr>
        <w:tc>
          <w:tcPr>
            <w:tcW w:w="1320" w:type="dxa"/>
            <w:vMerge/>
            <w:tcMar>
              <w:top w:w="0" w:type="dxa"/>
              <w:bottom w:w="0" w:type="dxa"/>
            </w:tcMar>
          </w:tcPr>
          <w:p w14:paraId="4607B432"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3098ABBF" w14:textId="77777777" w:rsidR="00C47168" w:rsidRPr="00C47168" w:rsidRDefault="00C47168" w:rsidP="009A62C7">
            <w:pPr>
              <w:rPr>
                <w:sz w:val="26"/>
                <w:szCs w:val="26"/>
              </w:rPr>
            </w:pPr>
            <w:r w:rsidRPr="00C47168">
              <w:rPr>
                <w:sz w:val="26"/>
                <w:szCs w:val="26"/>
              </w:rPr>
              <w:t>4.2. Người dùng/người hâm mộ chọn” Theo quốc tịch”nếu muốn tra cứu theo quốc tịch</w:t>
            </w:r>
          </w:p>
        </w:tc>
        <w:tc>
          <w:tcPr>
            <w:tcW w:w="4080" w:type="dxa"/>
            <w:vMerge/>
            <w:tcMar>
              <w:top w:w="0" w:type="dxa"/>
              <w:bottom w:w="0" w:type="dxa"/>
            </w:tcMar>
          </w:tcPr>
          <w:p w14:paraId="6C018019"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r>
      <w:tr w:rsidR="00C47168" w:rsidRPr="00C47168" w14:paraId="2FD2073C" w14:textId="77777777" w:rsidTr="009A62C7">
        <w:trPr>
          <w:trHeight w:val="530"/>
        </w:trPr>
        <w:tc>
          <w:tcPr>
            <w:tcW w:w="1320" w:type="dxa"/>
            <w:tcMar>
              <w:top w:w="0" w:type="dxa"/>
              <w:bottom w:w="0" w:type="dxa"/>
            </w:tcMar>
          </w:tcPr>
          <w:p w14:paraId="512CB39E"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3AF3A371" w14:textId="77777777" w:rsidR="00C47168" w:rsidRPr="00C47168" w:rsidRDefault="00C47168" w:rsidP="009A62C7">
            <w:pPr>
              <w:rPr>
                <w:sz w:val="26"/>
                <w:szCs w:val="26"/>
              </w:rPr>
            </w:pPr>
            <w:r w:rsidRPr="00C47168">
              <w:rPr>
                <w:sz w:val="26"/>
                <w:szCs w:val="26"/>
              </w:rPr>
              <w:t>Không</w:t>
            </w:r>
          </w:p>
        </w:tc>
      </w:tr>
    </w:tbl>
    <w:p w14:paraId="276C52D4" w14:textId="77777777" w:rsidR="00C47168" w:rsidRPr="00C47168" w:rsidRDefault="00C47168" w:rsidP="00C47168">
      <w:pPr>
        <w:rPr>
          <w:sz w:val="26"/>
          <w:szCs w:val="26"/>
        </w:rPr>
      </w:pPr>
    </w:p>
    <w:p w14:paraId="01B2542E" w14:textId="77777777" w:rsidR="00C47168" w:rsidRPr="00C47168" w:rsidRDefault="00C47168" w:rsidP="00C47168">
      <w:pPr>
        <w:rPr>
          <w:sz w:val="26"/>
          <w:szCs w:val="26"/>
        </w:rPr>
      </w:pPr>
    </w:p>
    <w:p w14:paraId="31540EED" w14:textId="77777777" w:rsidR="00C47168" w:rsidRPr="00C47168" w:rsidRDefault="00C47168" w:rsidP="00C47168">
      <w:pPr>
        <w:rPr>
          <w:sz w:val="26"/>
          <w:szCs w:val="26"/>
        </w:rPr>
      </w:pPr>
    </w:p>
    <w:p w14:paraId="00CD6602" w14:textId="77777777" w:rsidR="00C47168" w:rsidRPr="00E539F2" w:rsidRDefault="00C47168" w:rsidP="00E539F2">
      <w:pPr>
        <w:pStyle w:val="Heading3"/>
        <w:jc w:val="center"/>
        <w:rPr>
          <w:b w:val="0"/>
          <w:color w:val="000000" w:themeColor="text1"/>
        </w:rPr>
      </w:pPr>
      <w:bookmarkStart w:id="62" w:name="_Toc150522382"/>
      <w:r w:rsidRPr="00E539F2">
        <w:rPr>
          <w:b w:val="0"/>
          <w:color w:val="000000" w:themeColor="text1"/>
        </w:rPr>
        <w:t>Bảng 28 Đặc tả usecase thêm cầu thủ CLB</w:t>
      </w:r>
      <w:bookmarkEnd w:id="62"/>
    </w:p>
    <w:p w14:paraId="62CEFEEA" w14:textId="77777777" w:rsidR="00C47168" w:rsidRPr="00C47168" w:rsidRDefault="00C47168" w:rsidP="00C47168">
      <w:pPr>
        <w:rPr>
          <w:sz w:val="26"/>
          <w:szCs w:val="26"/>
        </w:rPr>
      </w:pPr>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0D150578"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A164CF2"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492C17A" w14:textId="77777777" w:rsidR="00C47168" w:rsidRPr="00C47168" w:rsidRDefault="00C47168" w:rsidP="009A62C7">
            <w:pPr>
              <w:rPr>
                <w:sz w:val="26"/>
                <w:szCs w:val="26"/>
              </w:rPr>
            </w:pPr>
            <w:r w:rsidRPr="00C47168">
              <w:rPr>
                <w:sz w:val="26"/>
                <w:szCs w:val="26"/>
              </w:rPr>
              <w:t>UC28</w:t>
            </w:r>
          </w:p>
        </w:tc>
      </w:tr>
      <w:tr w:rsidR="00C47168" w:rsidRPr="00C47168" w14:paraId="40314359"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A7F7D25"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7F0E942" w14:textId="77777777" w:rsidR="00C47168" w:rsidRPr="00C47168" w:rsidRDefault="00C47168" w:rsidP="009A62C7">
            <w:pPr>
              <w:rPr>
                <w:sz w:val="26"/>
                <w:szCs w:val="26"/>
              </w:rPr>
            </w:pPr>
            <w:r w:rsidRPr="00C47168">
              <w:rPr>
                <w:sz w:val="26"/>
                <w:szCs w:val="26"/>
              </w:rPr>
              <w:t>Thêm cầu thủ CLB</w:t>
            </w:r>
          </w:p>
        </w:tc>
      </w:tr>
      <w:tr w:rsidR="00C47168" w:rsidRPr="00C47168" w14:paraId="0166DC86"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CF173EA"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5F8B5E5" w14:textId="77777777" w:rsidR="00C47168" w:rsidRPr="00C47168" w:rsidRDefault="00C47168" w:rsidP="009A62C7">
            <w:pPr>
              <w:rPr>
                <w:sz w:val="26"/>
                <w:szCs w:val="26"/>
              </w:rPr>
            </w:pPr>
            <w:r w:rsidRPr="00C47168">
              <w:rPr>
                <w:sz w:val="26"/>
                <w:szCs w:val="26"/>
              </w:rPr>
              <w:t>Thêm cầu thủ vào CLB</w:t>
            </w:r>
          </w:p>
        </w:tc>
      </w:tr>
      <w:tr w:rsidR="00C47168" w:rsidRPr="00C47168" w14:paraId="05794940"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226BB59"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2EE27CB" w14:textId="77777777" w:rsidR="00C47168" w:rsidRPr="00C47168" w:rsidRDefault="00C47168" w:rsidP="009A62C7">
            <w:pPr>
              <w:rPr>
                <w:sz w:val="26"/>
                <w:szCs w:val="26"/>
              </w:rPr>
            </w:pPr>
            <w:r w:rsidRPr="00C47168">
              <w:rPr>
                <w:sz w:val="26"/>
                <w:szCs w:val="26"/>
              </w:rPr>
              <w:t>Khi có cầu thủ mới, admin cần tuyển thêm cầu thủ CLB</w:t>
            </w:r>
          </w:p>
        </w:tc>
      </w:tr>
      <w:tr w:rsidR="00C47168" w:rsidRPr="00C47168" w14:paraId="65154066"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8FBE011"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1CF9F0C" w14:textId="77777777" w:rsidR="00C47168" w:rsidRPr="00C47168" w:rsidRDefault="00C47168" w:rsidP="009A62C7">
            <w:pPr>
              <w:rPr>
                <w:sz w:val="26"/>
                <w:szCs w:val="26"/>
              </w:rPr>
            </w:pPr>
            <w:r w:rsidRPr="00C47168">
              <w:rPr>
                <w:sz w:val="26"/>
                <w:szCs w:val="26"/>
              </w:rPr>
              <w:t>Admin, Câu lạc bộ</w:t>
            </w:r>
          </w:p>
        </w:tc>
      </w:tr>
      <w:tr w:rsidR="00C47168" w:rsidRPr="00C47168" w14:paraId="5EFF1B41"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B54719D"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1979369" w14:textId="77777777" w:rsidR="00C47168" w:rsidRPr="00C47168" w:rsidRDefault="00C47168" w:rsidP="009A62C7">
            <w:pPr>
              <w:rPr>
                <w:sz w:val="26"/>
                <w:szCs w:val="26"/>
              </w:rPr>
            </w:pPr>
            <w:r w:rsidRPr="00C47168">
              <w:rPr>
                <w:sz w:val="26"/>
                <w:szCs w:val="26"/>
              </w:rPr>
              <w:t>Thêm cầu thủ</w:t>
            </w:r>
          </w:p>
        </w:tc>
      </w:tr>
      <w:tr w:rsidR="00C47168" w:rsidRPr="00C47168" w14:paraId="7CF02D72"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BC56D0B" w14:textId="77777777" w:rsidR="00C47168" w:rsidRPr="00C47168" w:rsidRDefault="00C47168" w:rsidP="009A62C7">
            <w:pPr>
              <w:jc w:val="center"/>
              <w:rPr>
                <w:b/>
                <w:sz w:val="26"/>
                <w:szCs w:val="26"/>
              </w:rPr>
            </w:pPr>
            <w:r w:rsidRPr="00C47168">
              <w:rPr>
                <w:b/>
                <w:sz w:val="26"/>
                <w:szCs w:val="26"/>
              </w:rPr>
              <w:lastRenderedPageBreak/>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FF5366E" w14:textId="77777777" w:rsidR="00C47168" w:rsidRPr="00C47168" w:rsidRDefault="00C47168" w:rsidP="009A62C7">
            <w:pPr>
              <w:rPr>
                <w:sz w:val="26"/>
                <w:szCs w:val="26"/>
              </w:rPr>
            </w:pPr>
            <w:r w:rsidRPr="00C47168">
              <w:rPr>
                <w:sz w:val="26"/>
                <w:szCs w:val="26"/>
              </w:rPr>
              <w:t>+ Admin, Câu lạc bộ truy cập vào website</w:t>
            </w:r>
          </w:p>
          <w:p w14:paraId="5D36087B" w14:textId="77777777" w:rsidR="00C47168" w:rsidRPr="00C47168" w:rsidRDefault="00C47168" w:rsidP="009A62C7">
            <w:pPr>
              <w:rPr>
                <w:sz w:val="26"/>
                <w:szCs w:val="26"/>
              </w:rPr>
            </w:pPr>
            <w:r w:rsidRPr="00C47168">
              <w:rPr>
                <w:sz w:val="26"/>
                <w:szCs w:val="26"/>
              </w:rPr>
              <w:t>+ Admin, Câu lạc bộ đã đăng nhập thành công vào hệ thống</w:t>
            </w:r>
          </w:p>
        </w:tc>
      </w:tr>
      <w:tr w:rsidR="00C47168" w:rsidRPr="00C47168" w14:paraId="2C02E5C7"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50C7BA8"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AF09EA4" w14:textId="77777777" w:rsidR="00C47168" w:rsidRPr="00C47168" w:rsidRDefault="00C47168" w:rsidP="009A62C7">
            <w:pPr>
              <w:rPr>
                <w:sz w:val="26"/>
                <w:szCs w:val="26"/>
              </w:rPr>
            </w:pPr>
            <w:r w:rsidRPr="00C47168">
              <w:rPr>
                <w:sz w:val="26"/>
                <w:szCs w:val="26"/>
              </w:rPr>
              <w:t>Thêm cầu thủ CLB thành công</w:t>
            </w:r>
          </w:p>
        </w:tc>
      </w:tr>
      <w:tr w:rsidR="00C47168" w:rsidRPr="00C47168" w14:paraId="34811375" w14:textId="77777777" w:rsidTr="009A62C7">
        <w:trPr>
          <w:trHeight w:val="645"/>
        </w:trPr>
        <w:tc>
          <w:tcPr>
            <w:tcW w:w="1320" w:type="dxa"/>
            <w:vMerge w:val="restart"/>
            <w:tcMar>
              <w:top w:w="0" w:type="dxa"/>
              <w:bottom w:w="0" w:type="dxa"/>
            </w:tcMar>
          </w:tcPr>
          <w:p w14:paraId="0635C1DD"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575AE219"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54A0B65E"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444EEF2F" w14:textId="77777777" w:rsidTr="009A62C7">
        <w:trPr>
          <w:trHeight w:val="535"/>
        </w:trPr>
        <w:tc>
          <w:tcPr>
            <w:tcW w:w="1320" w:type="dxa"/>
            <w:vMerge/>
            <w:tcMar>
              <w:top w:w="0" w:type="dxa"/>
              <w:bottom w:w="0" w:type="dxa"/>
            </w:tcMar>
          </w:tcPr>
          <w:p w14:paraId="56D44B24"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2953838A" w14:textId="77777777" w:rsidR="00C47168" w:rsidRPr="00C47168" w:rsidRDefault="00C47168" w:rsidP="00C47168">
            <w:pPr>
              <w:numPr>
                <w:ilvl w:val="0"/>
                <w:numId w:val="37"/>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mục” Quản lý cầu thủ CLB”</w:t>
            </w:r>
          </w:p>
        </w:tc>
        <w:tc>
          <w:tcPr>
            <w:tcW w:w="4080" w:type="dxa"/>
            <w:tcMar>
              <w:top w:w="0" w:type="dxa"/>
              <w:bottom w:w="0" w:type="dxa"/>
            </w:tcMar>
          </w:tcPr>
          <w:p w14:paraId="03EA0859" w14:textId="77777777" w:rsidR="00C47168" w:rsidRPr="00C47168" w:rsidRDefault="00C47168" w:rsidP="009A62C7">
            <w:pPr>
              <w:rPr>
                <w:sz w:val="26"/>
                <w:szCs w:val="26"/>
              </w:rPr>
            </w:pPr>
          </w:p>
        </w:tc>
      </w:tr>
      <w:tr w:rsidR="00C47168" w:rsidRPr="00C47168" w14:paraId="49748FC7" w14:textId="77777777" w:rsidTr="009A62C7">
        <w:trPr>
          <w:trHeight w:val="349"/>
        </w:trPr>
        <w:tc>
          <w:tcPr>
            <w:tcW w:w="1320" w:type="dxa"/>
            <w:vMerge/>
            <w:tcMar>
              <w:top w:w="0" w:type="dxa"/>
              <w:bottom w:w="0" w:type="dxa"/>
            </w:tcMar>
          </w:tcPr>
          <w:p w14:paraId="233AC866"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2126C13B" w14:textId="77777777" w:rsidR="00C47168" w:rsidRPr="00C47168" w:rsidRDefault="00C47168" w:rsidP="00C47168">
            <w:pPr>
              <w:numPr>
                <w:ilvl w:val="0"/>
                <w:numId w:val="37"/>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“Thêm cầu thủ vào CLB”</w:t>
            </w:r>
          </w:p>
        </w:tc>
        <w:tc>
          <w:tcPr>
            <w:tcW w:w="4080" w:type="dxa"/>
            <w:tcMar>
              <w:top w:w="0" w:type="dxa"/>
              <w:bottom w:w="0" w:type="dxa"/>
            </w:tcMar>
          </w:tcPr>
          <w:p w14:paraId="66CFB58B" w14:textId="77777777" w:rsidR="00C47168" w:rsidRPr="00C47168" w:rsidRDefault="00C47168" w:rsidP="009A62C7">
            <w:pPr>
              <w:rPr>
                <w:sz w:val="26"/>
                <w:szCs w:val="26"/>
              </w:rPr>
            </w:pPr>
            <w:r w:rsidRPr="00C47168">
              <w:rPr>
                <w:sz w:val="26"/>
                <w:szCs w:val="26"/>
              </w:rPr>
              <w:t>2.1 Hệ thống hiển thị danh sách bảng cầu thủ CLB</w:t>
            </w:r>
          </w:p>
        </w:tc>
      </w:tr>
      <w:tr w:rsidR="00C47168" w:rsidRPr="00C47168" w14:paraId="4CFB14AF" w14:textId="77777777" w:rsidTr="009A62C7">
        <w:trPr>
          <w:trHeight w:val="672"/>
        </w:trPr>
        <w:tc>
          <w:tcPr>
            <w:tcW w:w="1320" w:type="dxa"/>
            <w:vMerge/>
            <w:tcMar>
              <w:top w:w="0" w:type="dxa"/>
              <w:bottom w:w="0" w:type="dxa"/>
            </w:tcMar>
          </w:tcPr>
          <w:p w14:paraId="17BCAFEB"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3CB5900E" w14:textId="77777777" w:rsidR="00C47168" w:rsidRPr="00C47168" w:rsidRDefault="00C47168" w:rsidP="00C47168">
            <w:pPr>
              <w:numPr>
                <w:ilvl w:val="0"/>
                <w:numId w:val="37"/>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nút “Thêm cầu thủ CLB</w:t>
            </w:r>
          </w:p>
        </w:tc>
        <w:tc>
          <w:tcPr>
            <w:tcW w:w="4080" w:type="dxa"/>
            <w:tcMar>
              <w:top w:w="0" w:type="dxa"/>
              <w:bottom w:w="0" w:type="dxa"/>
            </w:tcMar>
          </w:tcPr>
          <w:p w14:paraId="1C644015" w14:textId="77777777" w:rsidR="00C47168" w:rsidRPr="00C47168" w:rsidRDefault="00C47168" w:rsidP="009A62C7">
            <w:pPr>
              <w:rPr>
                <w:sz w:val="26"/>
                <w:szCs w:val="26"/>
              </w:rPr>
            </w:pPr>
            <w:r w:rsidRPr="00C47168">
              <w:rPr>
                <w:sz w:val="26"/>
                <w:szCs w:val="26"/>
              </w:rPr>
              <w:t xml:space="preserve">3.1 Hệ thống hiển thị form nhập thông tin cầu thủ </w:t>
            </w:r>
          </w:p>
        </w:tc>
      </w:tr>
      <w:tr w:rsidR="00C47168" w:rsidRPr="00C47168" w14:paraId="323C07F9" w14:textId="77777777" w:rsidTr="009A62C7">
        <w:trPr>
          <w:trHeight w:val="588"/>
        </w:trPr>
        <w:tc>
          <w:tcPr>
            <w:tcW w:w="1320" w:type="dxa"/>
            <w:vMerge/>
            <w:tcMar>
              <w:top w:w="0" w:type="dxa"/>
              <w:bottom w:w="0" w:type="dxa"/>
            </w:tcMar>
          </w:tcPr>
          <w:p w14:paraId="57555A1C"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006ECA87" w14:textId="77777777" w:rsidR="00C47168" w:rsidRPr="00C47168" w:rsidRDefault="00C47168" w:rsidP="00C47168">
            <w:pPr>
              <w:numPr>
                <w:ilvl w:val="0"/>
                <w:numId w:val="37"/>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“Nhập thông tin cầu thủ” và nhấn chọn “Thêm cầu thủ CLB”</w:t>
            </w:r>
          </w:p>
        </w:tc>
        <w:tc>
          <w:tcPr>
            <w:tcW w:w="4080" w:type="dxa"/>
            <w:tcMar>
              <w:top w:w="0" w:type="dxa"/>
              <w:bottom w:w="0" w:type="dxa"/>
            </w:tcMar>
          </w:tcPr>
          <w:p w14:paraId="355C552A" w14:textId="77777777" w:rsidR="00C47168" w:rsidRPr="00C47168" w:rsidRDefault="00C47168" w:rsidP="009A62C7">
            <w:pPr>
              <w:rPr>
                <w:sz w:val="26"/>
                <w:szCs w:val="26"/>
              </w:rPr>
            </w:pPr>
            <w:r w:rsidRPr="00C47168">
              <w:rPr>
                <w:sz w:val="26"/>
                <w:szCs w:val="26"/>
              </w:rPr>
              <w:t>4.1 Hệ thống hiển thị thông báo thêm cầu thủ thành công</w:t>
            </w:r>
          </w:p>
        </w:tc>
      </w:tr>
      <w:tr w:rsidR="00C47168" w:rsidRPr="00C47168" w14:paraId="5A643556" w14:textId="77777777" w:rsidTr="009A62C7">
        <w:trPr>
          <w:trHeight w:val="530"/>
        </w:trPr>
        <w:tc>
          <w:tcPr>
            <w:tcW w:w="1320" w:type="dxa"/>
            <w:tcMar>
              <w:top w:w="0" w:type="dxa"/>
              <w:bottom w:w="0" w:type="dxa"/>
            </w:tcMar>
          </w:tcPr>
          <w:p w14:paraId="440AA706"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67B65EEA" w14:textId="77777777" w:rsidR="00C47168" w:rsidRPr="00C47168" w:rsidRDefault="00C47168" w:rsidP="009A62C7">
            <w:pPr>
              <w:rPr>
                <w:sz w:val="26"/>
                <w:szCs w:val="26"/>
              </w:rPr>
            </w:pPr>
            <w:r w:rsidRPr="00C47168">
              <w:rPr>
                <w:sz w:val="26"/>
                <w:szCs w:val="26"/>
              </w:rPr>
              <w:t>không</w:t>
            </w:r>
          </w:p>
        </w:tc>
      </w:tr>
    </w:tbl>
    <w:p w14:paraId="515F0785" w14:textId="77777777" w:rsidR="00C47168" w:rsidRPr="00C47168" w:rsidRDefault="00C47168" w:rsidP="00C47168">
      <w:pPr>
        <w:rPr>
          <w:sz w:val="26"/>
          <w:szCs w:val="26"/>
        </w:rPr>
      </w:pPr>
    </w:p>
    <w:p w14:paraId="45B06D01" w14:textId="77777777" w:rsidR="00C47168" w:rsidRPr="00C47168" w:rsidRDefault="00C47168" w:rsidP="00C47168">
      <w:pPr>
        <w:jc w:val="center"/>
        <w:rPr>
          <w:sz w:val="26"/>
          <w:szCs w:val="26"/>
        </w:rPr>
      </w:pPr>
    </w:p>
    <w:p w14:paraId="1C52AA97" w14:textId="77777777" w:rsidR="00C47168" w:rsidRPr="00C47168" w:rsidRDefault="00C47168" w:rsidP="00C47168">
      <w:pPr>
        <w:jc w:val="center"/>
        <w:rPr>
          <w:sz w:val="26"/>
          <w:szCs w:val="26"/>
        </w:rPr>
      </w:pPr>
    </w:p>
    <w:p w14:paraId="2A67138F" w14:textId="77777777" w:rsidR="00C47168" w:rsidRPr="00E539F2" w:rsidRDefault="00C47168" w:rsidP="00E539F2">
      <w:pPr>
        <w:pStyle w:val="Heading3"/>
        <w:jc w:val="center"/>
        <w:rPr>
          <w:b w:val="0"/>
          <w:color w:val="000000" w:themeColor="text1"/>
        </w:rPr>
      </w:pPr>
      <w:bookmarkStart w:id="63" w:name="_Toc150522383"/>
      <w:r w:rsidRPr="00E539F2">
        <w:rPr>
          <w:b w:val="0"/>
          <w:color w:val="000000" w:themeColor="text1"/>
        </w:rPr>
        <w:t>Bảng 29 Đặc tả usecase cập nhật cầu thủ clb</w:t>
      </w:r>
      <w:bookmarkEnd w:id="63"/>
    </w:p>
    <w:p w14:paraId="4F663156" w14:textId="77777777" w:rsidR="00C47168" w:rsidRPr="00C47168" w:rsidRDefault="00C47168" w:rsidP="00C47168">
      <w:pPr>
        <w:jc w:val="center"/>
        <w:rPr>
          <w:sz w:val="26"/>
          <w:szCs w:val="26"/>
        </w:rPr>
      </w:pPr>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305A9C71"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E7F88A9"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DAA7BC3" w14:textId="77777777" w:rsidR="00C47168" w:rsidRPr="00C47168" w:rsidRDefault="00C47168" w:rsidP="009A62C7">
            <w:pPr>
              <w:rPr>
                <w:sz w:val="26"/>
                <w:szCs w:val="26"/>
              </w:rPr>
            </w:pPr>
            <w:r w:rsidRPr="00C47168">
              <w:rPr>
                <w:sz w:val="26"/>
                <w:szCs w:val="26"/>
              </w:rPr>
              <w:t>UC29</w:t>
            </w:r>
          </w:p>
        </w:tc>
      </w:tr>
      <w:tr w:rsidR="00C47168" w:rsidRPr="00C47168" w14:paraId="12853F3A"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F306229"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E3280D5" w14:textId="77777777" w:rsidR="00C47168" w:rsidRPr="00C47168" w:rsidRDefault="00C47168" w:rsidP="009A62C7">
            <w:pPr>
              <w:rPr>
                <w:sz w:val="26"/>
                <w:szCs w:val="26"/>
              </w:rPr>
            </w:pPr>
            <w:r w:rsidRPr="00C47168">
              <w:rPr>
                <w:sz w:val="26"/>
                <w:szCs w:val="26"/>
              </w:rPr>
              <w:t>Cập nhật cầu thủ CLB</w:t>
            </w:r>
          </w:p>
        </w:tc>
      </w:tr>
      <w:tr w:rsidR="00C47168" w:rsidRPr="00C47168" w14:paraId="762A4578"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CD7515D"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B592698" w14:textId="77777777" w:rsidR="00C47168" w:rsidRPr="00C47168" w:rsidRDefault="00C47168" w:rsidP="009A62C7">
            <w:pPr>
              <w:rPr>
                <w:sz w:val="26"/>
                <w:szCs w:val="26"/>
              </w:rPr>
            </w:pPr>
            <w:r w:rsidRPr="00C47168">
              <w:rPr>
                <w:sz w:val="26"/>
                <w:szCs w:val="26"/>
              </w:rPr>
              <w:t>Cập nhật thông tin cầu thủ của CLB</w:t>
            </w:r>
          </w:p>
        </w:tc>
      </w:tr>
      <w:tr w:rsidR="00C47168" w:rsidRPr="00C47168" w14:paraId="62B31E3A"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EB80BE5"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5AD4169" w14:textId="77777777" w:rsidR="00C47168" w:rsidRPr="00C47168" w:rsidRDefault="00C47168" w:rsidP="009A62C7">
            <w:pPr>
              <w:rPr>
                <w:sz w:val="26"/>
                <w:szCs w:val="26"/>
              </w:rPr>
            </w:pPr>
            <w:r w:rsidRPr="00C47168">
              <w:rPr>
                <w:sz w:val="26"/>
                <w:szCs w:val="26"/>
              </w:rPr>
              <w:t>Cập nhật lại thông tin cầu thủ CLB</w:t>
            </w:r>
          </w:p>
        </w:tc>
      </w:tr>
      <w:tr w:rsidR="00C47168" w:rsidRPr="00C47168" w14:paraId="07A3525C"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0C9B830C"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4FF0D05" w14:textId="77777777" w:rsidR="00C47168" w:rsidRPr="00C47168" w:rsidRDefault="00C47168" w:rsidP="009A62C7">
            <w:pPr>
              <w:rPr>
                <w:sz w:val="26"/>
                <w:szCs w:val="26"/>
              </w:rPr>
            </w:pPr>
            <w:r w:rsidRPr="00C47168">
              <w:rPr>
                <w:sz w:val="26"/>
                <w:szCs w:val="26"/>
              </w:rPr>
              <w:t>Câu lạc bộ,admin</w:t>
            </w:r>
          </w:p>
        </w:tc>
      </w:tr>
      <w:tr w:rsidR="00C47168" w:rsidRPr="00C47168" w14:paraId="0837D813"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F9B4939" w14:textId="77777777" w:rsidR="00C47168" w:rsidRPr="00C47168" w:rsidRDefault="00C47168" w:rsidP="009A62C7">
            <w:pPr>
              <w:jc w:val="center"/>
              <w:rPr>
                <w:b/>
                <w:sz w:val="26"/>
                <w:szCs w:val="26"/>
              </w:rPr>
            </w:pPr>
            <w:r w:rsidRPr="00C47168">
              <w:rPr>
                <w:b/>
                <w:sz w:val="26"/>
                <w:szCs w:val="26"/>
              </w:rPr>
              <w:lastRenderedPageBreak/>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354D338" w14:textId="77777777" w:rsidR="00C47168" w:rsidRPr="00C47168" w:rsidRDefault="00C47168" w:rsidP="009A62C7">
            <w:pPr>
              <w:rPr>
                <w:sz w:val="26"/>
                <w:szCs w:val="26"/>
              </w:rPr>
            </w:pPr>
            <w:r w:rsidRPr="00C47168">
              <w:rPr>
                <w:sz w:val="26"/>
                <w:szCs w:val="26"/>
              </w:rPr>
              <w:t>Cập nhật cầu thủ CLB</w:t>
            </w:r>
          </w:p>
        </w:tc>
      </w:tr>
      <w:tr w:rsidR="00C47168" w:rsidRPr="00C47168" w14:paraId="7099197E"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1690460"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4D9CEEA" w14:textId="77777777" w:rsidR="00C47168" w:rsidRPr="00C47168" w:rsidRDefault="00C47168" w:rsidP="009A62C7">
            <w:pPr>
              <w:rPr>
                <w:sz w:val="26"/>
                <w:szCs w:val="26"/>
              </w:rPr>
            </w:pPr>
            <w:r w:rsidRPr="00C47168">
              <w:rPr>
                <w:sz w:val="26"/>
                <w:szCs w:val="26"/>
              </w:rPr>
              <w:t>+ Admin, Câu lạc bộ truy cập vào website</w:t>
            </w:r>
          </w:p>
          <w:p w14:paraId="02E39A0A" w14:textId="77777777" w:rsidR="00C47168" w:rsidRPr="00C47168" w:rsidRDefault="00C47168" w:rsidP="009A62C7">
            <w:pPr>
              <w:rPr>
                <w:sz w:val="26"/>
                <w:szCs w:val="26"/>
              </w:rPr>
            </w:pPr>
            <w:r w:rsidRPr="00C47168">
              <w:rPr>
                <w:sz w:val="26"/>
                <w:szCs w:val="26"/>
              </w:rPr>
              <w:t>+ Admin, Câu lạc bộ đã đăng nhập thành công vào hệ thống</w:t>
            </w:r>
          </w:p>
        </w:tc>
      </w:tr>
      <w:tr w:rsidR="00C47168" w:rsidRPr="00C47168" w14:paraId="187ABE05"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C73E8E4"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5BA55CF" w14:textId="77777777" w:rsidR="00C47168" w:rsidRPr="00C47168" w:rsidRDefault="00C47168" w:rsidP="009A62C7">
            <w:pPr>
              <w:rPr>
                <w:sz w:val="26"/>
                <w:szCs w:val="26"/>
              </w:rPr>
            </w:pPr>
            <w:r w:rsidRPr="00C47168">
              <w:rPr>
                <w:sz w:val="26"/>
                <w:szCs w:val="26"/>
              </w:rPr>
              <w:t>Cập nhật cầu thủ CLB thành công</w:t>
            </w:r>
          </w:p>
        </w:tc>
      </w:tr>
      <w:tr w:rsidR="00C47168" w:rsidRPr="00C47168" w14:paraId="431865E6" w14:textId="77777777" w:rsidTr="009A62C7">
        <w:trPr>
          <w:trHeight w:val="645"/>
        </w:trPr>
        <w:tc>
          <w:tcPr>
            <w:tcW w:w="1320" w:type="dxa"/>
            <w:vMerge w:val="restart"/>
            <w:tcMar>
              <w:top w:w="0" w:type="dxa"/>
              <w:bottom w:w="0" w:type="dxa"/>
            </w:tcMar>
          </w:tcPr>
          <w:p w14:paraId="37D874CC"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06058BAE"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1DCC5653"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4CF3BE2C" w14:textId="77777777" w:rsidTr="009A62C7">
        <w:trPr>
          <w:trHeight w:val="492"/>
        </w:trPr>
        <w:tc>
          <w:tcPr>
            <w:tcW w:w="1320" w:type="dxa"/>
            <w:vMerge/>
            <w:tcMar>
              <w:top w:w="0" w:type="dxa"/>
              <w:bottom w:w="0" w:type="dxa"/>
            </w:tcMar>
          </w:tcPr>
          <w:p w14:paraId="1A0A07CB"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0DD9A50E" w14:textId="77777777" w:rsidR="00C47168" w:rsidRPr="00C47168" w:rsidRDefault="00C47168" w:rsidP="009A62C7">
            <w:pPr>
              <w:pBdr>
                <w:top w:val="nil"/>
                <w:left w:val="nil"/>
                <w:bottom w:val="nil"/>
                <w:right w:val="nil"/>
                <w:between w:val="nil"/>
              </w:pBdr>
              <w:rPr>
                <w:color w:val="000000"/>
                <w:sz w:val="26"/>
                <w:szCs w:val="26"/>
              </w:rPr>
            </w:pPr>
            <w:r w:rsidRPr="00C47168">
              <w:rPr>
                <w:color w:val="000000"/>
                <w:sz w:val="26"/>
                <w:szCs w:val="26"/>
              </w:rPr>
              <w:t>1. Admin/Câu lạc bộ chọn mục” quản lý cầu thủ CLB”</w:t>
            </w:r>
          </w:p>
        </w:tc>
        <w:tc>
          <w:tcPr>
            <w:tcW w:w="4080" w:type="dxa"/>
            <w:tcMar>
              <w:top w:w="0" w:type="dxa"/>
              <w:bottom w:w="0" w:type="dxa"/>
            </w:tcMar>
          </w:tcPr>
          <w:p w14:paraId="719DC74D" w14:textId="77777777" w:rsidR="00C47168" w:rsidRPr="00C47168" w:rsidRDefault="00C47168" w:rsidP="009A62C7">
            <w:pPr>
              <w:rPr>
                <w:sz w:val="26"/>
                <w:szCs w:val="26"/>
              </w:rPr>
            </w:pPr>
          </w:p>
        </w:tc>
      </w:tr>
      <w:tr w:rsidR="00C47168" w:rsidRPr="00C47168" w14:paraId="0F682D3C" w14:textId="77777777" w:rsidTr="009A62C7">
        <w:trPr>
          <w:trHeight w:val="337"/>
        </w:trPr>
        <w:tc>
          <w:tcPr>
            <w:tcW w:w="1320" w:type="dxa"/>
            <w:vMerge/>
            <w:tcMar>
              <w:top w:w="0" w:type="dxa"/>
              <w:bottom w:w="0" w:type="dxa"/>
            </w:tcMar>
          </w:tcPr>
          <w:p w14:paraId="3DD378B9"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74CB29C5" w14:textId="77777777" w:rsidR="00C47168" w:rsidRPr="00C47168" w:rsidRDefault="00C47168" w:rsidP="009A62C7">
            <w:pPr>
              <w:pBdr>
                <w:top w:val="nil"/>
                <w:left w:val="nil"/>
                <w:bottom w:val="nil"/>
                <w:right w:val="nil"/>
                <w:between w:val="nil"/>
              </w:pBdr>
              <w:rPr>
                <w:color w:val="000000"/>
                <w:sz w:val="26"/>
                <w:szCs w:val="26"/>
              </w:rPr>
            </w:pPr>
            <w:r w:rsidRPr="00C47168">
              <w:rPr>
                <w:color w:val="000000"/>
                <w:sz w:val="26"/>
                <w:szCs w:val="26"/>
              </w:rPr>
              <w:t>2. Admin/Câu lạc bộ chọn”Cập nhật cầu thủ CLB”</w:t>
            </w:r>
          </w:p>
        </w:tc>
        <w:tc>
          <w:tcPr>
            <w:tcW w:w="4080" w:type="dxa"/>
            <w:tcMar>
              <w:top w:w="0" w:type="dxa"/>
              <w:bottom w:w="0" w:type="dxa"/>
            </w:tcMar>
          </w:tcPr>
          <w:p w14:paraId="310E5F3B" w14:textId="77777777" w:rsidR="00C47168" w:rsidRPr="00C47168" w:rsidRDefault="00C47168" w:rsidP="009A62C7">
            <w:pPr>
              <w:rPr>
                <w:sz w:val="26"/>
                <w:szCs w:val="26"/>
              </w:rPr>
            </w:pPr>
            <w:r w:rsidRPr="00C47168">
              <w:rPr>
                <w:sz w:val="26"/>
                <w:szCs w:val="26"/>
              </w:rPr>
              <w:t>2.1 Hệ thống hiển thị danh sách cầu thủ CLB</w:t>
            </w:r>
          </w:p>
        </w:tc>
      </w:tr>
      <w:tr w:rsidR="00C47168" w:rsidRPr="00C47168" w14:paraId="6E201128" w14:textId="77777777" w:rsidTr="009A62C7">
        <w:trPr>
          <w:trHeight w:val="576"/>
        </w:trPr>
        <w:tc>
          <w:tcPr>
            <w:tcW w:w="1320" w:type="dxa"/>
            <w:vMerge/>
            <w:tcMar>
              <w:top w:w="0" w:type="dxa"/>
              <w:bottom w:w="0" w:type="dxa"/>
            </w:tcMar>
          </w:tcPr>
          <w:p w14:paraId="2A9BFF43"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3D9C641D" w14:textId="77777777" w:rsidR="00C47168" w:rsidRPr="00C47168" w:rsidRDefault="00C47168" w:rsidP="009A62C7">
            <w:pPr>
              <w:pBdr>
                <w:top w:val="nil"/>
                <w:left w:val="nil"/>
                <w:bottom w:val="nil"/>
                <w:right w:val="nil"/>
                <w:between w:val="nil"/>
              </w:pBdr>
              <w:rPr>
                <w:color w:val="000000"/>
                <w:sz w:val="26"/>
                <w:szCs w:val="26"/>
              </w:rPr>
            </w:pPr>
            <w:r w:rsidRPr="00C47168">
              <w:rPr>
                <w:color w:val="000000"/>
                <w:sz w:val="26"/>
                <w:szCs w:val="26"/>
              </w:rPr>
              <w:t>3. Admin/Câu lạc bộ chọn, chọn nút “Cập nhật cầu thủ CLB”</w:t>
            </w:r>
          </w:p>
        </w:tc>
        <w:tc>
          <w:tcPr>
            <w:tcW w:w="4080" w:type="dxa"/>
            <w:tcMar>
              <w:top w:w="0" w:type="dxa"/>
              <w:bottom w:w="0" w:type="dxa"/>
            </w:tcMar>
          </w:tcPr>
          <w:p w14:paraId="33B97DE9" w14:textId="77777777" w:rsidR="00C47168" w:rsidRPr="00C47168" w:rsidRDefault="00C47168" w:rsidP="009A62C7">
            <w:pPr>
              <w:rPr>
                <w:sz w:val="26"/>
                <w:szCs w:val="26"/>
              </w:rPr>
            </w:pPr>
            <w:r w:rsidRPr="00C47168">
              <w:rPr>
                <w:sz w:val="26"/>
                <w:szCs w:val="26"/>
              </w:rPr>
              <w:t xml:space="preserve">3.1.Hệ thống hiển thị form cập nhật  thông tin cầu thủ </w:t>
            </w:r>
          </w:p>
        </w:tc>
      </w:tr>
      <w:tr w:rsidR="00C47168" w:rsidRPr="00C47168" w14:paraId="3EE85374" w14:textId="77777777" w:rsidTr="009A62C7">
        <w:trPr>
          <w:trHeight w:val="288"/>
        </w:trPr>
        <w:tc>
          <w:tcPr>
            <w:tcW w:w="1320" w:type="dxa"/>
            <w:vMerge/>
            <w:tcMar>
              <w:top w:w="0" w:type="dxa"/>
              <w:bottom w:w="0" w:type="dxa"/>
            </w:tcMar>
          </w:tcPr>
          <w:p w14:paraId="5F3F309A"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16387491" w14:textId="77777777" w:rsidR="00C47168" w:rsidRPr="00C47168" w:rsidRDefault="00C47168" w:rsidP="009A62C7">
            <w:pPr>
              <w:pBdr>
                <w:top w:val="nil"/>
                <w:left w:val="nil"/>
                <w:bottom w:val="nil"/>
                <w:right w:val="nil"/>
                <w:between w:val="nil"/>
              </w:pBdr>
              <w:rPr>
                <w:color w:val="000000"/>
                <w:sz w:val="26"/>
                <w:szCs w:val="26"/>
              </w:rPr>
            </w:pPr>
            <w:r w:rsidRPr="00C47168">
              <w:rPr>
                <w:color w:val="000000"/>
                <w:sz w:val="26"/>
                <w:szCs w:val="26"/>
              </w:rPr>
              <w:t>4. Câu lạc bộ “Nhập thông tin cầu thủ cần cập nhật” và nhấn chọn “ cập nhật”</w:t>
            </w:r>
          </w:p>
        </w:tc>
        <w:tc>
          <w:tcPr>
            <w:tcW w:w="4080" w:type="dxa"/>
            <w:tcMar>
              <w:top w:w="0" w:type="dxa"/>
              <w:bottom w:w="0" w:type="dxa"/>
            </w:tcMar>
          </w:tcPr>
          <w:p w14:paraId="0EDC9261" w14:textId="77777777" w:rsidR="00C47168" w:rsidRPr="00C47168" w:rsidRDefault="00C47168" w:rsidP="009A62C7">
            <w:pPr>
              <w:rPr>
                <w:sz w:val="26"/>
                <w:szCs w:val="26"/>
              </w:rPr>
            </w:pPr>
            <w:r w:rsidRPr="00C47168">
              <w:rPr>
                <w:sz w:val="26"/>
                <w:szCs w:val="26"/>
              </w:rPr>
              <w:t>4.1 Hệ thống hiển thị thông báo cập nhật thành công</w:t>
            </w:r>
          </w:p>
        </w:tc>
      </w:tr>
      <w:tr w:rsidR="00C47168" w:rsidRPr="00C47168" w14:paraId="1577D7B9" w14:textId="77777777" w:rsidTr="009A62C7">
        <w:trPr>
          <w:trHeight w:val="530"/>
        </w:trPr>
        <w:tc>
          <w:tcPr>
            <w:tcW w:w="1320" w:type="dxa"/>
            <w:tcMar>
              <w:top w:w="0" w:type="dxa"/>
              <w:bottom w:w="0" w:type="dxa"/>
            </w:tcMar>
          </w:tcPr>
          <w:p w14:paraId="71D6562A"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46B47EF8" w14:textId="77777777" w:rsidR="00C47168" w:rsidRPr="00C47168" w:rsidRDefault="00C47168" w:rsidP="009A62C7">
            <w:pPr>
              <w:rPr>
                <w:sz w:val="26"/>
                <w:szCs w:val="26"/>
              </w:rPr>
            </w:pPr>
            <w:r w:rsidRPr="00C47168">
              <w:rPr>
                <w:sz w:val="26"/>
                <w:szCs w:val="26"/>
              </w:rPr>
              <w:t>không</w:t>
            </w:r>
          </w:p>
        </w:tc>
      </w:tr>
    </w:tbl>
    <w:p w14:paraId="319B8FB4" w14:textId="77777777" w:rsidR="00C47168" w:rsidRPr="00C47168" w:rsidRDefault="00C47168" w:rsidP="00C47168">
      <w:pPr>
        <w:jc w:val="center"/>
        <w:rPr>
          <w:sz w:val="26"/>
          <w:szCs w:val="26"/>
        </w:rPr>
      </w:pPr>
    </w:p>
    <w:p w14:paraId="37E4A869" w14:textId="77777777" w:rsidR="00C47168" w:rsidRPr="00C47168" w:rsidRDefault="00C47168" w:rsidP="00C47168">
      <w:pPr>
        <w:jc w:val="center"/>
        <w:rPr>
          <w:sz w:val="26"/>
          <w:szCs w:val="26"/>
        </w:rPr>
      </w:pPr>
    </w:p>
    <w:p w14:paraId="5A1D8A93" w14:textId="77777777" w:rsidR="00C47168" w:rsidRPr="00C47168" w:rsidRDefault="00C47168" w:rsidP="00C47168">
      <w:pPr>
        <w:jc w:val="center"/>
        <w:rPr>
          <w:sz w:val="26"/>
          <w:szCs w:val="26"/>
        </w:rPr>
      </w:pPr>
    </w:p>
    <w:p w14:paraId="3A5A1FB7" w14:textId="77777777" w:rsidR="00C47168" w:rsidRPr="00C47168" w:rsidRDefault="00C47168" w:rsidP="00C47168">
      <w:pPr>
        <w:jc w:val="center"/>
        <w:rPr>
          <w:sz w:val="26"/>
          <w:szCs w:val="26"/>
        </w:rPr>
      </w:pPr>
    </w:p>
    <w:p w14:paraId="289E9689" w14:textId="191C1243" w:rsidR="00C47168" w:rsidRPr="00E539F2" w:rsidRDefault="00C47168" w:rsidP="00E539F2">
      <w:pPr>
        <w:pStyle w:val="Heading3"/>
        <w:jc w:val="center"/>
        <w:rPr>
          <w:b w:val="0"/>
          <w:color w:val="000000" w:themeColor="text1"/>
        </w:rPr>
      </w:pPr>
      <w:bookmarkStart w:id="64" w:name="_Toc150522384"/>
      <w:r w:rsidRPr="00E539F2">
        <w:rPr>
          <w:b w:val="0"/>
          <w:color w:val="000000" w:themeColor="text1"/>
        </w:rPr>
        <w:t>Bảng 30</w:t>
      </w:r>
      <w:r w:rsidR="00773DB6" w:rsidRPr="00E539F2">
        <w:rPr>
          <w:b w:val="0"/>
          <w:color w:val="000000" w:themeColor="text1"/>
        </w:rPr>
        <w:t xml:space="preserve"> Đặc tả usecase xoá cầu thủ clb</w:t>
      </w:r>
      <w:bookmarkEnd w:id="64"/>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62974245"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701CDD9"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B42F3FE" w14:textId="77777777" w:rsidR="00C47168" w:rsidRPr="00C47168" w:rsidRDefault="00C47168" w:rsidP="009A62C7">
            <w:pPr>
              <w:rPr>
                <w:sz w:val="26"/>
                <w:szCs w:val="26"/>
              </w:rPr>
            </w:pPr>
            <w:r w:rsidRPr="00C47168">
              <w:rPr>
                <w:sz w:val="26"/>
                <w:szCs w:val="26"/>
              </w:rPr>
              <w:t>UC30</w:t>
            </w:r>
          </w:p>
        </w:tc>
      </w:tr>
      <w:tr w:rsidR="00C47168" w:rsidRPr="00C47168" w14:paraId="2BAA979A"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FD63997"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86C3E9B" w14:textId="77777777" w:rsidR="00C47168" w:rsidRPr="00C47168" w:rsidRDefault="00C47168" w:rsidP="009A62C7">
            <w:pPr>
              <w:rPr>
                <w:sz w:val="26"/>
                <w:szCs w:val="26"/>
              </w:rPr>
            </w:pPr>
            <w:r w:rsidRPr="00C47168">
              <w:rPr>
                <w:sz w:val="26"/>
                <w:szCs w:val="26"/>
              </w:rPr>
              <w:t>Xóa cầu thủ CLB</w:t>
            </w:r>
          </w:p>
        </w:tc>
      </w:tr>
      <w:tr w:rsidR="00C47168" w:rsidRPr="00C47168" w14:paraId="5E1F4772"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A86B9E0"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D95926E" w14:textId="77777777" w:rsidR="00C47168" w:rsidRPr="00C47168" w:rsidRDefault="00C47168" w:rsidP="009A62C7">
            <w:pPr>
              <w:rPr>
                <w:sz w:val="26"/>
                <w:szCs w:val="26"/>
              </w:rPr>
            </w:pPr>
            <w:r w:rsidRPr="00C47168">
              <w:rPr>
                <w:sz w:val="26"/>
                <w:szCs w:val="26"/>
              </w:rPr>
              <w:t>Cần Xóa cầu thủ CLB</w:t>
            </w:r>
          </w:p>
        </w:tc>
      </w:tr>
      <w:tr w:rsidR="00C47168" w:rsidRPr="00C47168" w14:paraId="11B770B5"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104D72C"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1BFAF5D" w14:textId="77777777" w:rsidR="00C47168" w:rsidRPr="00C47168" w:rsidRDefault="00C47168" w:rsidP="009A62C7">
            <w:pPr>
              <w:rPr>
                <w:sz w:val="26"/>
                <w:szCs w:val="26"/>
              </w:rPr>
            </w:pPr>
            <w:r w:rsidRPr="00C47168">
              <w:rPr>
                <w:sz w:val="26"/>
                <w:szCs w:val="26"/>
              </w:rPr>
              <w:t>Câu lạc bộ cần xóa, sa thải cầu thủ khỏi CLB</w:t>
            </w:r>
          </w:p>
        </w:tc>
      </w:tr>
      <w:tr w:rsidR="00C47168" w:rsidRPr="00C47168" w14:paraId="3AE30111"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56B9523"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B454132" w14:textId="77777777" w:rsidR="00C47168" w:rsidRPr="00C47168" w:rsidRDefault="00C47168" w:rsidP="009A62C7">
            <w:pPr>
              <w:rPr>
                <w:sz w:val="26"/>
                <w:szCs w:val="26"/>
              </w:rPr>
            </w:pPr>
            <w:r w:rsidRPr="00C47168">
              <w:rPr>
                <w:sz w:val="26"/>
                <w:szCs w:val="26"/>
              </w:rPr>
              <w:t>Câu lạc bộ, Admin</w:t>
            </w:r>
          </w:p>
        </w:tc>
      </w:tr>
      <w:tr w:rsidR="00C47168" w:rsidRPr="00C47168" w14:paraId="5AD63D44"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1ACC437"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BF0400E" w14:textId="77777777" w:rsidR="00C47168" w:rsidRPr="00C47168" w:rsidRDefault="00C47168" w:rsidP="009A62C7">
            <w:pPr>
              <w:rPr>
                <w:sz w:val="26"/>
                <w:szCs w:val="26"/>
              </w:rPr>
            </w:pPr>
            <w:r w:rsidRPr="00C47168">
              <w:rPr>
                <w:sz w:val="26"/>
                <w:szCs w:val="26"/>
              </w:rPr>
              <w:t>Xóa cầu thủ CLB</w:t>
            </w:r>
          </w:p>
        </w:tc>
      </w:tr>
      <w:tr w:rsidR="00C47168" w:rsidRPr="00C47168" w14:paraId="1685561C"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7F92DEC" w14:textId="77777777" w:rsidR="00C47168" w:rsidRPr="00C47168" w:rsidRDefault="00C47168" w:rsidP="009A62C7">
            <w:pPr>
              <w:jc w:val="center"/>
              <w:rPr>
                <w:b/>
                <w:sz w:val="26"/>
                <w:szCs w:val="26"/>
              </w:rPr>
            </w:pPr>
            <w:r w:rsidRPr="00C47168">
              <w:rPr>
                <w:b/>
                <w:sz w:val="26"/>
                <w:szCs w:val="26"/>
              </w:rPr>
              <w:lastRenderedPageBreak/>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D6396DE" w14:textId="77777777" w:rsidR="00C47168" w:rsidRPr="00C47168" w:rsidRDefault="00C47168" w:rsidP="009A62C7">
            <w:pPr>
              <w:rPr>
                <w:sz w:val="26"/>
                <w:szCs w:val="26"/>
              </w:rPr>
            </w:pPr>
            <w:r w:rsidRPr="00C47168">
              <w:rPr>
                <w:sz w:val="26"/>
                <w:szCs w:val="26"/>
              </w:rPr>
              <w:t>+ Admin, Câu lạc bộ truy cập vào website</w:t>
            </w:r>
          </w:p>
          <w:p w14:paraId="509F9E36" w14:textId="77777777" w:rsidR="00C47168" w:rsidRPr="00C47168" w:rsidRDefault="00C47168" w:rsidP="009A62C7">
            <w:pPr>
              <w:rPr>
                <w:sz w:val="26"/>
                <w:szCs w:val="26"/>
              </w:rPr>
            </w:pPr>
            <w:r w:rsidRPr="00C47168">
              <w:rPr>
                <w:sz w:val="26"/>
                <w:szCs w:val="26"/>
              </w:rPr>
              <w:t>+ Admin, Câu lạc bộ đã đăng nhập thành công vào hệ thống</w:t>
            </w:r>
          </w:p>
        </w:tc>
      </w:tr>
      <w:tr w:rsidR="00C47168" w:rsidRPr="00C47168" w14:paraId="492CB53C"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4453782"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E6F26B5" w14:textId="77777777" w:rsidR="00C47168" w:rsidRPr="00C47168" w:rsidRDefault="00C47168" w:rsidP="009A62C7">
            <w:pPr>
              <w:rPr>
                <w:sz w:val="26"/>
                <w:szCs w:val="26"/>
              </w:rPr>
            </w:pPr>
            <w:r w:rsidRPr="00C47168">
              <w:rPr>
                <w:sz w:val="26"/>
                <w:szCs w:val="26"/>
              </w:rPr>
              <w:t>Xoá cầu thủ CLB thành công</w:t>
            </w:r>
          </w:p>
        </w:tc>
      </w:tr>
      <w:tr w:rsidR="00C47168" w:rsidRPr="00C47168" w14:paraId="09434C64" w14:textId="77777777" w:rsidTr="009A62C7">
        <w:trPr>
          <w:trHeight w:val="645"/>
        </w:trPr>
        <w:tc>
          <w:tcPr>
            <w:tcW w:w="1320" w:type="dxa"/>
            <w:vMerge w:val="restart"/>
            <w:tcMar>
              <w:top w:w="0" w:type="dxa"/>
              <w:bottom w:w="0" w:type="dxa"/>
            </w:tcMar>
          </w:tcPr>
          <w:p w14:paraId="5331A393"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325D2402"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3A3B1FE4"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368C9E8D" w14:textId="77777777" w:rsidTr="009A62C7">
        <w:trPr>
          <w:trHeight w:val="564"/>
        </w:trPr>
        <w:tc>
          <w:tcPr>
            <w:tcW w:w="1320" w:type="dxa"/>
            <w:vMerge/>
            <w:tcMar>
              <w:top w:w="0" w:type="dxa"/>
              <w:bottom w:w="0" w:type="dxa"/>
            </w:tcMar>
          </w:tcPr>
          <w:p w14:paraId="75D654A4"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3A7A203F" w14:textId="77777777" w:rsidR="00C47168" w:rsidRPr="00C47168" w:rsidRDefault="00C47168" w:rsidP="009A62C7">
            <w:pPr>
              <w:rPr>
                <w:sz w:val="26"/>
                <w:szCs w:val="26"/>
              </w:rPr>
            </w:pPr>
            <w:r w:rsidRPr="00C47168">
              <w:rPr>
                <w:color w:val="000000"/>
                <w:sz w:val="26"/>
                <w:szCs w:val="26"/>
              </w:rPr>
              <w:t>1. Admin/Câu lạc bộ chọn mục” quản lý cầu thủ CLB”</w:t>
            </w:r>
          </w:p>
        </w:tc>
        <w:tc>
          <w:tcPr>
            <w:tcW w:w="4080" w:type="dxa"/>
            <w:tcMar>
              <w:top w:w="0" w:type="dxa"/>
              <w:bottom w:w="0" w:type="dxa"/>
            </w:tcMar>
          </w:tcPr>
          <w:p w14:paraId="7A33F6B6" w14:textId="77777777" w:rsidR="00C47168" w:rsidRPr="00C47168" w:rsidRDefault="00C47168" w:rsidP="009A62C7">
            <w:pPr>
              <w:rPr>
                <w:sz w:val="26"/>
                <w:szCs w:val="26"/>
              </w:rPr>
            </w:pPr>
          </w:p>
        </w:tc>
      </w:tr>
      <w:tr w:rsidR="00C47168" w:rsidRPr="00C47168" w14:paraId="2ABB4CA3" w14:textId="77777777" w:rsidTr="009A62C7">
        <w:trPr>
          <w:trHeight w:val="329"/>
        </w:trPr>
        <w:tc>
          <w:tcPr>
            <w:tcW w:w="1320" w:type="dxa"/>
            <w:vMerge/>
            <w:tcMar>
              <w:top w:w="0" w:type="dxa"/>
              <w:bottom w:w="0" w:type="dxa"/>
            </w:tcMar>
          </w:tcPr>
          <w:p w14:paraId="4BAB5992"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0798016C" w14:textId="77777777" w:rsidR="00C47168" w:rsidRPr="00C47168" w:rsidRDefault="00C47168" w:rsidP="009A62C7">
            <w:pPr>
              <w:rPr>
                <w:sz w:val="26"/>
                <w:szCs w:val="26"/>
              </w:rPr>
            </w:pPr>
            <w:r w:rsidRPr="00C47168">
              <w:rPr>
                <w:sz w:val="26"/>
                <w:szCs w:val="26"/>
              </w:rPr>
              <w:t xml:space="preserve">2. Admin/Câu lạc bộ nhấn chọn” xóa </w:t>
            </w:r>
            <w:r w:rsidRPr="00C47168">
              <w:rPr>
                <w:color w:val="000000"/>
                <w:sz w:val="26"/>
                <w:szCs w:val="26"/>
              </w:rPr>
              <w:t>cầu thủ CLB</w:t>
            </w:r>
            <w:r w:rsidRPr="00C47168">
              <w:rPr>
                <w:sz w:val="26"/>
                <w:szCs w:val="26"/>
              </w:rPr>
              <w:t>”</w:t>
            </w:r>
          </w:p>
        </w:tc>
        <w:tc>
          <w:tcPr>
            <w:tcW w:w="4080" w:type="dxa"/>
            <w:tcMar>
              <w:top w:w="0" w:type="dxa"/>
              <w:bottom w:w="0" w:type="dxa"/>
            </w:tcMar>
          </w:tcPr>
          <w:p w14:paraId="6D7B355E" w14:textId="77777777" w:rsidR="00C47168" w:rsidRPr="00C47168" w:rsidRDefault="00C47168" w:rsidP="009A62C7">
            <w:pPr>
              <w:rPr>
                <w:sz w:val="26"/>
                <w:szCs w:val="26"/>
              </w:rPr>
            </w:pPr>
            <w:r w:rsidRPr="00C47168">
              <w:rPr>
                <w:sz w:val="26"/>
                <w:szCs w:val="26"/>
              </w:rPr>
              <w:t>2.1 Hệ thống hiển thị danh sách cầu thủ</w:t>
            </w:r>
          </w:p>
        </w:tc>
      </w:tr>
      <w:tr w:rsidR="00C47168" w:rsidRPr="00C47168" w14:paraId="6EDAFA5A" w14:textId="77777777" w:rsidTr="009A62C7">
        <w:trPr>
          <w:trHeight w:val="336"/>
        </w:trPr>
        <w:tc>
          <w:tcPr>
            <w:tcW w:w="1320" w:type="dxa"/>
            <w:vMerge/>
            <w:tcMar>
              <w:top w:w="0" w:type="dxa"/>
              <w:bottom w:w="0" w:type="dxa"/>
            </w:tcMar>
          </w:tcPr>
          <w:p w14:paraId="6E77DBDC"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073A6E2D" w14:textId="77777777" w:rsidR="00C47168" w:rsidRPr="00C47168" w:rsidRDefault="00C47168" w:rsidP="009A62C7">
            <w:pPr>
              <w:rPr>
                <w:sz w:val="26"/>
                <w:szCs w:val="26"/>
              </w:rPr>
            </w:pPr>
            <w:r w:rsidRPr="00C47168">
              <w:rPr>
                <w:sz w:val="26"/>
                <w:szCs w:val="26"/>
              </w:rPr>
              <w:t xml:space="preserve">3. Admin chọn “xoá </w:t>
            </w:r>
            <w:r w:rsidRPr="00C47168">
              <w:rPr>
                <w:color w:val="000000"/>
                <w:sz w:val="26"/>
                <w:szCs w:val="26"/>
              </w:rPr>
              <w:t>cầu thủ CLB</w:t>
            </w:r>
          </w:p>
        </w:tc>
        <w:tc>
          <w:tcPr>
            <w:tcW w:w="4080" w:type="dxa"/>
            <w:tcMar>
              <w:top w:w="0" w:type="dxa"/>
              <w:bottom w:w="0" w:type="dxa"/>
            </w:tcMar>
          </w:tcPr>
          <w:p w14:paraId="67A17383" w14:textId="77777777" w:rsidR="00C47168" w:rsidRPr="00C47168" w:rsidRDefault="00C47168" w:rsidP="009A62C7">
            <w:pPr>
              <w:spacing w:line="360" w:lineRule="auto"/>
              <w:rPr>
                <w:sz w:val="26"/>
                <w:szCs w:val="26"/>
              </w:rPr>
            </w:pPr>
            <w:r w:rsidRPr="00C47168">
              <w:rPr>
                <w:sz w:val="26"/>
                <w:szCs w:val="26"/>
              </w:rPr>
              <w:t xml:space="preserve">3.1. Hệ thống hiển thị cảnh báo cân nhắc trước khi xoá </w:t>
            </w:r>
          </w:p>
          <w:p w14:paraId="37D94726" w14:textId="77777777" w:rsidR="00C47168" w:rsidRPr="00C47168" w:rsidRDefault="00C47168" w:rsidP="009A62C7">
            <w:pPr>
              <w:spacing w:line="360" w:lineRule="auto"/>
              <w:rPr>
                <w:sz w:val="26"/>
                <w:szCs w:val="26"/>
              </w:rPr>
            </w:pPr>
            <w:r w:rsidRPr="00C47168">
              <w:rPr>
                <w:sz w:val="26"/>
                <w:szCs w:val="26"/>
              </w:rPr>
              <w:t>3.1.a Hệ thống thực hiện xoá kết quả và hiển thị “Xoá thành công”</w:t>
            </w:r>
          </w:p>
          <w:p w14:paraId="258B5F7D" w14:textId="77777777" w:rsidR="00C47168" w:rsidRPr="00C47168" w:rsidRDefault="00C47168" w:rsidP="009A62C7">
            <w:pPr>
              <w:spacing w:line="360" w:lineRule="auto"/>
              <w:rPr>
                <w:sz w:val="26"/>
                <w:szCs w:val="26"/>
              </w:rPr>
            </w:pPr>
            <w:r w:rsidRPr="00C47168">
              <w:rPr>
                <w:sz w:val="26"/>
                <w:szCs w:val="26"/>
              </w:rPr>
              <w:t>3.1.b Hệ thống trở lại hiển thị danh sách kết quả nếu thao tác không thành công.</w:t>
            </w:r>
          </w:p>
        </w:tc>
      </w:tr>
      <w:tr w:rsidR="00C47168" w:rsidRPr="00C47168" w14:paraId="043893D2" w14:textId="77777777" w:rsidTr="009A62C7">
        <w:trPr>
          <w:trHeight w:val="530"/>
        </w:trPr>
        <w:tc>
          <w:tcPr>
            <w:tcW w:w="1320" w:type="dxa"/>
            <w:tcMar>
              <w:top w:w="0" w:type="dxa"/>
              <w:bottom w:w="0" w:type="dxa"/>
            </w:tcMar>
          </w:tcPr>
          <w:p w14:paraId="61C33485"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18C2CCD4" w14:textId="77777777" w:rsidR="00C47168" w:rsidRPr="00C47168" w:rsidRDefault="00C47168" w:rsidP="009A62C7">
            <w:pPr>
              <w:rPr>
                <w:sz w:val="26"/>
                <w:szCs w:val="26"/>
              </w:rPr>
            </w:pPr>
            <w:r w:rsidRPr="00C47168">
              <w:rPr>
                <w:sz w:val="26"/>
                <w:szCs w:val="26"/>
              </w:rPr>
              <w:t>không</w:t>
            </w:r>
          </w:p>
        </w:tc>
      </w:tr>
    </w:tbl>
    <w:p w14:paraId="098B989D" w14:textId="77777777" w:rsidR="00C47168" w:rsidRPr="00C47168" w:rsidRDefault="00C47168" w:rsidP="00C47168">
      <w:pPr>
        <w:rPr>
          <w:sz w:val="26"/>
          <w:szCs w:val="26"/>
        </w:rPr>
      </w:pPr>
    </w:p>
    <w:p w14:paraId="4B6A70CA" w14:textId="77777777" w:rsidR="00C47168" w:rsidRPr="00E539F2" w:rsidRDefault="00C47168" w:rsidP="00E539F2">
      <w:pPr>
        <w:pStyle w:val="Heading3"/>
        <w:jc w:val="center"/>
        <w:rPr>
          <w:b w:val="0"/>
          <w:color w:val="000000" w:themeColor="text1"/>
        </w:rPr>
      </w:pPr>
      <w:bookmarkStart w:id="65" w:name="_Toc150522385"/>
      <w:r w:rsidRPr="00E539F2">
        <w:rPr>
          <w:b w:val="0"/>
          <w:color w:val="000000" w:themeColor="text1"/>
        </w:rPr>
        <w:t>Bảng 31 Đặc tả usecase Thống kế theo quý</w:t>
      </w:r>
      <w:bookmarkEnd w:id="65"/>
    </w:p>
    <w:p w14:paraId="4D75C03C" w14:textId="77777777" w:rsidR="00C47168" w:rsidRPr="00C47168" w:rsidRDefault="00C47168" w:rsidP="00C47168">
      <w:pPr>
        <w:jc w:val="center"/>
        <w:rPr>
          <w:sz w:val="26"/>
          <w:szCs w:val="26"/>
        </w:rPr>
      </w:pPr>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47BB2729"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95CA93F"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2D59B7F" w14:textId="77777777" w:rsidR="00C47168" w:rsidRPr="00C47168" w:rsidRDefault="00C47168" w:rsidP="009A62C7">
            <w:pPr>
              <w:rPr>
                <w:sz w:val="26"/>
                <w:szCs w:val="26"/>
              </w:rPr>
            </w:pPr>
            <w:r w:rsidRPr="00C47168">
              <w:rPr>
                <w:sz w:val="26"/>
                <w:szCs w:val="26"/>
              </w:rPr>
              <w:t>UC31</w:t>
            </w:r>
          </w:p>
        </w:tc>
      </w:tr>
      <w:tr w:rsidR="00C47168" w:rsidRPr="00C47168" w14:paraId="61197612"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1DA296E"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974637C" w14:textId="77777777" w:rsidR="00C47168" w:rsidRPr="00C47168" w:rsidRDefault="00C47168" w:rsidP="009A62C7">
            <w:pPr>
              <w:rPr>
                <w:sz w:val="26"/>
                <w:szCs w:val="26"/>
              </w:rPr>
            </w:pPr>
            <w:r w:rsidRPr="00C47168">
              <w:rPr>
                <w:sz w:val="26"/>
                <w:szCs w:val="26"/>
              </w:rPr>
              <w:t>Thống kê theo quý</w:t>
            </w:r>
          </w:p>
        </w:tc>
      </w:tr>
      <w:tr w:rsidR="00C47168" w:rsidRPr="00C47168" w14:paraId="79C23CD4"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8D36B34"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1C47B7D" w14:textId="77777777" w:rsidR="00C47168" w:rsidRPr="00C47168" w:rsidRDefault="00C47168" w:rsidP="009A62C7">
            <w:pPr>
              <w:rPr>
                <w:sz w:val="26"/>
                <w:szCs w:val="26"/>
              </w:rPr>
            </w:pPr>
            <w:r w:rsidRPr="00C47168">
              <w:rPr>
                <w:sz w:val="26"/>
                <w:szCs w:val="26"/>
              </w:rPr>
              <w:t>Cần thống kê doanh thu của CLB theo quý</w:t>
            </w:r>
          </w:p>
        </w:tc>
      </w:tr>
      <w:tr w:rsidR="00C47168" w:rsidRPr="00C47168" w14:paraId="768A6CA5"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2BA489BA"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2447005" w14:textId="77777777" w:rsidR="00C47168" w:rsidRPr="00C47168" w:rsidRDefault="00C47168" w:rsidP="009A62C7">
            <w:pPr>
              <w:rPr>
                <w:sz w:val="26"/>
                <w:szCs w:val="26"/>
              </w:rPr>
            </w:pPr>
            <w:r w:rsidRPr="00C47168">
              <w:rPr>
                <w:sz w:val="26"/>
                <w:szCs w:val="26"/>
              </w:rPr>
              <w:t>Câu lạc bộ,Admin cần thống kê doanh thu CLB theo từng quý trong năm</w:t>
            </w:r>
          </w:p>
        </w:tc>
      </w:tr>
      <w:tr w:rsidR="00C47168" w:rsidRPr="00C47168" w14:paraId="4A1D1A72"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776E74F"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79494CB" w14:textId="77777777" w:rsidR="00C47168" w:rsidRPr="00C47168" w:rsidRDefault="00C47168" w:rsidP="009A62C7">
            <w:pPr>
              <w:rPr>
                <w:sz w:val="26"/>
                <w:szCs w:val="26"/>
              </w:rPr>
            </w:pPr>
            <w:r w:rsidRPr="00C47168">
              <w:rPr>
                <w:sz w:val="26"/>
                <w:szCs w:val="26"/>
              </w:rPr>
              <w:t>Câu lạc bộ,Admin</w:t>
            </w:r>
          </w:p>
        </w:tc>
      </w:tr>
      <w:tr w:rsidR="00C47168" w:rsidRPr="00C47168" w14:paraId="4CF01927"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98C5411"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781E30B" w14:textId="77777777" w:rsidR="00C47168" w:rsidRPr="00C47168" w:rsidRDefault="00C47168" w:rsidP="009A62C7">
            <w:pPr>
              <w:rPr>
                <w:sz w:val="26"/>
                <w:szCs w:val="26"/>
              </w:rPr>
            </w:pPr>
            <w:r w:rsidRPr="00C47168">
              <w:rPr>
                <w:sz w:val="26"/>
                <w:szCs w:val="26"/>
              </w:rPr>
              <w:t>Thống kê doanh thu của CLB theo quý</w:t>
            </w:r>
          </w:p>
        </w:tc>
      </w:tr>
      <w:tr w:rsidR="00C47168" w:rsidRPr="00C47168" w14:paraId="315A8C9D"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201C642" w14:textId="77777777" w:rsidR="00C47168" w:rsidRPr="00C47168" w:rsidRDefault="00C47168" w:rsidP="009A62C7">
            <w:pPr>
              <w:jc w:val="center"/>
              <w:rPr>
                <w:b/>
                <w:sz w:val="26"/>
                <w:szCs w:val="26"/>
              </w:rPr>
            </w:pPr>
            <w:r w:rsidRPr="00C47168">
              <w:rPr>
                <w:b/>
                <w:sz w:val="26"/>
                <w:szCs w:val="26"/>
              </w:rPr>
              <w:lastRenderedPageBreak/>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91FAAB2" w14:textId="77777777" w:rsidR="00C47168" w:rsidRPr="00C47168" w:rsidRDefault="00C47168" w:rsidP="009A62C7">
            <w:pPr>
              <w:rPr>
                <w:sz w:val="26"/>
                <w:szCs w:val="26"/>
              </w:rPr>
            </w:pPr>
            <w:r w:rsidRPr="00C47168">
              <w:rPr>
                <w:sz w:val="26"/>
                <w:szCs w:val="26"/>
              </w:rPr>
              <w:t>+ Admin, Câu lạc bộ truy cập vào website</w:t>
            </w:r>
          </w:p>
          <w:p w14:paraId="1EE4248A" w14:textId="77777777" w:rsidR="00C47168" w:rsidRPr="00C47168" w:rsidRDefault="00C47168" w:rsidP="009A62C7">
            <w:pPr>
              <w:rPr>
                <w:sz w:val="26"/>
                <w:szCs w:val="26"/>
              </w:rPr>
            </w:pPr>
            <w:r w:rsidRPr="00C47168">
              <w:rPr>
                <w:sz w:val="26"/>
                <w:szCs w:val="26"/>
              </w:rPr>
              <w:t>+ Admin, Câu lạc bộ đã đăng nhập thành công vào hệ thống</w:t>
            </w:r>
          </w:p>
        </w:tc>
      </w:tr>
      <w:tr w:rsidR="00C47168" w:rsidRPr="00C47168" w14:paraId="2CEB95E6"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9D12BA3"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8840CCA" w14:textId="77777777" w:rsidR="00C47168" w:rsidRPr="00C47168" w:rsidRDefault="00C47168" w:rsidP="009A62C7">
            <w:pPr>
              <w:rPr>
                <w:sz w:val="26"/>
                <w:szCs w:val="26"/>
              </w:rPr>
            </w:pPr>
            <w:r w:rsidRPr="00C47168">
              <w:rPr>
                <w:sz w:val="26"/>
                <w:szCs w:val="26"/>
              </w:rPr>
              <w:t>Câu lạc bộ Thống kê doanh thu theo quý thành công</w:t>
            </w:r>
          </w:p>
        </w:tc>
      </w:tr>
      <w:tr w:rsidR="00C47168" w:rsidRPr="00C47168" w14:paraId="1E735699" w14:textId="77777777" w:rsidTr="009A62C7">
        <w:trPr>
          <w:trHeight w:val="645"/>
        </w:trPr>
        <w:tc>
          <w:tcPr>
            <w:tcW w:w="1320" w:type="dxa"/>
            <w:vMerge w:val="restart"/>
            <w:tcMar>
              <w:top w:w="0" w:type="dxa"/>
              <w:bottom w:w="0" w:type="dxa"/>
            </w:tcMar>
          </w:tcPr>
          <w:p w14:paraId="64E25D56"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5B23A2B4"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0125B3E7"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1C55D974" w14:textId="77777777" w:rsidTr="009A62C7">
        <w:trPr>
          <w:trHeight w:val="744"/>
        </w:trPr>
        <w:tc>
          <w:tcPr>
            <w:tcW w:w="1320" w:type="dxa"/>
            <w:vMerge/>
            <w:tcMar>
              <w:top w:w="0" w:type="dxa"/>
              <w:bottom w:w="0" w:type="dxa"/>
            </w:tcMar>
          </w:tcPr>
          <w:p w14:paraId="49CDEF78"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7C68A34C" w14:textId="77777777" w:rsidR="00C47168" w:rsidRPr="00C47168" w:rsidRDefault="00C47168" w:rsidP="00C47168">
            <w:pPr>
              <w:numPr>
                <w:ilvl w:val="0"/>
                <w:numId w:val="40"/>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mục” Thống kê doanh thu”</w:t>
            </w:r>
          </w:p>
        </w:tc>
        <w:tc>
          <w:tcPr>
            <w:tcW w:w="4080" w:type="dxa"/>
            <w:tcMar>
              <w:top w:w="0" w:type="dxa"/>
              <w:bottom w:w="0" w:type="dxa"/>
            </w:tcMar>
          </w:tcPr>
          <w:p w14:paraId="554D94E4" w14:textId="77777777" w:rsidR="00C47168" w:rsidRPr="00C47168" w:rsidRDefault="00C47168" w:rsidP="009A62C7">
            <w:pPr>
              <w:rPr>
                <w:sz w:val="26"/>
                <w:szCs w:val="26"/>
              </w:rPr>
            </w:pPr>
          </w:p>
        </w:tc>
      </w:tr>
      <w:tr w:rsidR="00C47168" w:rsidRPr="00C47168" w14:paraId="40D8DA5B" w14:textId="77777777" w:rsidTr="009A62C7">
        <w:trPr>
          <w:trHeight w:val="792"/>
        </w:trPr>
        <w:tc>
          <w:tcPr>
            <w:tcW w:w="1320" w:type="dxa"/>
            <w:vMerge/>
            <w:tcMar>
              <w:top w:w="0" w:type="dxa"/>
              <w:bottom w:w="0" w:type="dxa"/>
            </w:tcMar>
          </w:tcPr>
          <w:p w14:paraId="2483FCD3"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768701A4" w14:textId="77777777" w:rsidR="00C47168" w:rsidRPr="00C47168" w:rsidRDefault="00C47168" w:rsidP="00C47168">
            <w:pPr>
              <w:numPr>
                <w:ilvl w:val="0"/>
                <w:numId w:val="40"/>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“thống kê Doanh thu theo quý”</w:t>
            </w:r>
          </w:p>
        </w:tc>
        <w:tc>
          <w:tcPr>
            <w:tcW w:w="4080" w:type="dxa"/>
            <w:tcMar>
              <w:top w:w="0" w:type="dxa"/>
              <w:bottom w:w="0" w:type="dxa"/>
            </w:tcMar>
          </w:tcPr>
          <w:p w14:paraId="3456EC5C" w14:textId="77777777" w:rsidR="00C47168" w:rsidRPr="00C47168" w:rsidRDefault="00C47168" w:rsidP="009A62C7">
            <w:pPr>
              <w:rPr>
                <w:sz w:val="26"/>
                <w:szCs w:val="26"/>
              </w:rPr>
            </w:pPr>
            <w:r w:rsidRPr="00C47168">
              <w:rPr>
                <w:sz w:val="26"/>
                <w:szCs w:val="26"/>
              </w:rPr>
              <w:t>2.1 Hệ thống hiển thị kết quả thống kê doanh thu theo quý</w:t>
            </w:r>
          </w:p>
          <w:p w14:paraId="05B661F6" w14:textId="77777777" w:rsidR="00C47168" w:rsidRPr="00C47168" w:rsidRDefault="00C47168" w:rsidP="009A62C7">
            <w:pPr>
              <w:rPr>
                <w:sz w:val="26"/>
                <w:szCs w:val="26"/>
              </w:rPr>
            </w:pPr>
          </w:p>
        </w:tc>
      </w:tr>
      <w:tr w:rsidR="00C47168" w:rsidRPr="00C47168" w14:paraId="6B0A52AE" w14:textId="77777777" w:rsidTr="009A62C7">
        <w:trPr>
          <w:trHeight w:val="530"/>
        </w:trPr>
        <w:tc>
          <w:tcPr>
            <w:tcW w:w="1320" w:type="dxa"/>
            <w:tcMar>
              <w:top w:w="0" w:type="dxa"/>
              <w:bottom w:w="0" w:type="dxa"/>
            </w:tcMar>
          </w:tcPr>
          <w:p w14:paraId="5A3DB38B"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0C1DB736" w14:textId="77777777" w:rsidR="00C47168" w:rsidRPr="00C47168" w:rsidRDefault="00C47168" w:rsidP="009A62C7">
            <w:pPr>
              <w:rPr>
                <w:sz w:val="26"/>
                <w:szCs w:val="26"/>
              </w:rPr>
            </w:pPr>
            <w:r w:rsidRPr="00C47168">
              <w:rPr>
                <w:sz w:val="26"/>
                <w:szCs w:val="26"/>
              </w:rPr>
              <w:t>không</w:t>
            </w:r>
          </w:p>
        </w:tc>
      </w:tr>
    </w:tbl>
    <w:p w14:paraId="6B055A10" w14:textId="78EB62C4" w:rsidR="00C47168" w:rsidRPr="00C47168" w:rsidRDefault="00C47168" w:rsidP="00773DB6">
      <w:pPr>
        <w:rPr>
          <w:sz w:val="26"/>
          <w:szCs w:val="26"/>
        </w:rPr>
      </w:pPr>
    </w:p>
    <w:p w14:paraId="475D01E9" w14:textId="77777777" w:rsidR="00C47168" w:rsidRPr="00E539F2" w:rsidRDefault="00C47168" w:rsidP="00E539F2">
      <w:pPr>
        <w:pStyle w:val="Heading3"/>
        <w:jc w:val="center"/>
        <w:rPr>
          <w:b w:val="0"/>
          <w:color w:val="000000" w:themeColor="text1"/>
        </w:rPr>
      </w:pPr>
      <w:bookmarkStart w:id="66" w:name="_Toc150522386"/>
      <w:r w:rsidRPr="00E539F2">
        <w:rPr>
          <w:b w:val="0"/>
          <w:color w:val="000000" w:themeColor="text1"/>
        </w:rPr>
        <w:t>Bảng 32 Đặc tả usecase Thống kế theo tháng</w:t>
      </w:r>
      <w:bookmarkEnd w:id="66"/>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241D67DD"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61F2946"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047F5646" w14:textId="77777777" w:rsidR="00C47168" w:rsidRPr="00C47168" w:rsidRDefault="00C47168" w:rsidP="009A62C7">
            <w:pPr>
              <w:rPr>
                <w:sz w:val="26"/>
                <w:szCs w:val="26"/>
              </w:rPr>
            </w:pPr>
            <w:r w:rsidRPr="00C47168">
              <w:rPr>
                <w:sz w:val="26"/>
                <w:szCs w:val="26"/>
              </w:rPr>
              <w:t>UC32</w:t>
            </w:r>
          </w:p>
        </w:tc>
      </w:tr>
      <w:tr w:rsidR="00C47168" w:rsidRPr="00C47168" w14:paraId="1C983313"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726581D"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50F074F" w14:textId="77777777" w:rsidR="00C47168" w:rsidRPr="00C47168" w:rsidRDefault="00C47168" w:rsidP="009A62C7">
            <w:pPr>
              <w:rPr>
                <w:sz w:val="26"/>
                <w:szCs w:val="26"/>
              </w:rPr>
            </w:pPr>
            <w:r w:rsidRPr="00C47168">
              <w:rPr>
                <w:sz w:val="26"/>
                <w:szCs w:val="26"/>
              </w:rPr>
              <w:t>Thống kê theo tháng</w:t>
            </w:r>
          </w:p>
        </w:tc>
      </w:tr>
      <w:tr w:rsidR="00C47168" w:rsidRPr="00C47168" w14:paraId="69B8CE61"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15EC1D6C"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E317095" w14:textId="77777777" w:rsidR="00C47168" w:rsidRPr="00C47168" w:rsidRDefault="00C47168" w:rsidP="009A62C7">
            <w:pPr>
              <w:rPr>
                <w:sz w:val="26"/>
                <w:szCs w:val="26"/>
              </w:rPr>
            </w:pPr>
            <w:r w:rsidRPr="00C47168">
              <w:rPr>
                <w:sz w:val="26"/>
                <w:szCs w:val="26"/>
              </w:rPr>
              <w:t>Thống kê doanh thu theo tháng</w:t>
            </w:r>
          </w:p>
        </w:tc>
      </w:tr>
      <w:tr w:rsidR="00C47168" w:rsidRPr="00C47168" w14:paraId="399A2758"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1D25FAA"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2EACE356" w14:textId="77777777" w:rsidR="00C47168" w:rsidRPr="00C47168" w:rsidRDefault="00C47168" w:rsidP="009A62C7">
            <w:pPr>
              <w:rPr>
                <w:sz w:val="26"/>
                <w:szCs w:val="26"/>
              </w:rPr>
            </w:pPr>
            <w:r w:rsidRPr="00C47168">
              <w:rPr>
                <w:sz w:val="26"/>
                <w:szCs w:val="26"/>
              </w:rPr>
              <w:t>Thống kê doanh thu CLB theo từng quí trong  tháng</w:t>
            </w:r>
          </w:p>
        </w:tc>
      </w:tr>
      <w:tr w:rsidR="00C47168" w:rsidRPr="00C47168" w14:paraId="2782658B"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9E43149"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243A0F2" w14:textId="77777777" w:rsidR="00C47168" w:rsidRPr="00C47168" w:rsidRDefault="00C47168" w:rsidP="009A62C7">
            <w:pPr>
              <w:rPr>
                <w:sz w:val="26"/>
                <w:szCs w:val="26"/>
              </w:rPr>
            </w:pPr>
            <w:r w:rsidRPr="00C47168">
              <w:rPr>
                <w:sz w:val="26"/>
                <w:szCs w:val="26"/>
              </w:rPr>
              <w:t>Câu lạc bộ,Admin</w:t>
            </w:r>
          </w:p>
        </w:tc>
      </w:tr>
      <w:tr w:rsidR="00C47168" w:rsidRPr="00C47168" w14:paraId="01E167D3"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07E4243"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6C0EA18" w14:textId="77777777" w:rsidR="00C47168" w:rsidRPr="00C47168" w:rsidRDefault="00C47168" w:rsidP="009A62C7">
            <w:pPr>
              <w:rPr>
                <w:sz w:val="26"/>
                <w:szCs w:val="26"/>
              </w:rPr>
            </w:pPr>
            <w:r w:rsidRPr="00C47168">
              <w:rPr>
                <w:sz w:val="26"/>
                <w:szCs w:val="26"/>
              </w:rPr>
              <w:t>Thống kê doanh thu của CLB theo từng tháng</w:t>
            </w:r>
          </w:p>
        </w:tc>
      </w:tr>
      <w:tr w:rsidR="00C47168" w:rsidRPr="00C47168" w14:paraId="3D4D7403"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F58B99B"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9D552BE" w14:textId="77777777" w:rsidR="00C47168" w:rsidRPr="00C47168" w:rsidRDefault="00C47168" w:rsidP="009A62C7">
            <w:pPr>
              <w:rPr>
                <w:sz w:val="26"/>
                <w:szCs w:val="26"/>
              </w:rPr>
            </w:pPr>
            <w:r w:rsidRPr="00C47168">
              <w:rPr>
                <w:sz w:val="26"/>
                <w:szCs w:val="26"/>
              </w:rPr>
              <w:t>+ Admin, Câu lạc bộ truy cập vào website</w:t>
            </w:r>
          </w:p>
          <w:p w14:paraId="17D40EEE" w14:textId="77777777" w:rsidR="00C47168" w:rsidRPr="00C47168" w:rsidRDefault="00C47168" w:rsidP="009A62C7">
            <w:pPr>
              <w:rPr>
                <w:sz w:val="26"/>
                <w:szCs w:val="26"/>
              </w:rPr>
            </w:pPr>
            <w:r w:rsidRPr="00C47168">
              <w:rPr>
                <w:sz w:val="26"/>
                <w:szCs w:val="26"/>
              </w:rPr>
              <w:t>+ Admin, Câu lạc bộ đã đăng nhập thành công vào hệ thống</w:t>
            </w:r>
          </w:p>
        </w:tc>
      </w:tr>
      <w:tr w:rsidR="00C47168" w:rsidRPr="00C47168" w14:paraId="5D604F7D"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F686FBA"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44932E34" w14:textId="77777777" w:rsidR="00C47168" w:rsidRPr="00C47168" w:rsidRDefault="00C47168" w:rsidP="009A62C7">
            <w:pPr>
              <w:rPr>
                <w:sz w:val="26"/>
                <w:szCs w:val="26"/>
              </w:rPr>
            </w:pPr>
            <w:r w:rsidRPr="00C47168">
              <w:rPr>
                <w:sz w:val="26"/>
                <w:szCs w:val="26"/>
              </w:rPr>
              <w:t>Câu lạc bộ Thống kê doanh thu theo tháng thành công</w:t>
            </w:r>
          </w:p>
        </w:tc>
      </w:tr>
      <w:tr w:rsidR="00C47168" w:rsidRPr="00C47168" w14:paraId="7B216D03" w14:textId="77777777" w:rsidTr="009A62C7">
        <w:trPr>
          <w:trHeight w:val="645"/>
        </w:trPr>
        <w:tc>
          <w:tcPr>
            <w:tcW w:w="1320" w:type="dxa"/>
            <w:vMerge w:val="restart"/>
            <w:tcMar>
              <w:top w:w="0" w:type="dxa"/>
              <w:bottom w:w="0" w:type="dxa"/>
            </w:tcMar>
          </w:tcPr>
          <w:p w14:paraId="52D65D01"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04BACD1A"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0D5B1AD7"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5DC5F65B" w14:textId="77777777" w:rsidTr="009A62C7">
        <w:trPr>
          <w:trHeight w:val="504"/>
        </w:trPr>
        <w:tc>
          <w:tcPr>
            <w:tcW w:w="1320" w:type="dxa"/>
            <w:vMerge/>
            <w:tcMar>
              <w:top w:w="0" w:type="dxa"/>
              <w:bottom w:w="0" w:type="dxa"/>
            </w:tcMar>
          </w:tcPr>
          <w:p w14:paraId="4C601429"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1CF23D57" w14:textId="77777777" w:rsidR="00C47168" w:rsidRPr="00C47168" w:rsidRDefault="00C47168" w:rsidP="00C47168">
            <w:pPr>
              <w:numPr>
                <w:ilvl w:val="0"/>
                <w:numId w:val="41"/>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mục” Thống kê doanh thu”</w:t>
            </w:r>
          </w:p>
        </w:tc>
        <w:tc>
          <w:tcPr>
            <w:tcW w:w="4080" w:type="dxa"/>
            <w:tcMar>
              <w:top w:w="0" w:type="dxa"/>
              <w:bottom w:w="0" w:type="dxa"/>
            </w:tcMar>
          </w:tcPr>
          <w:p w14:paraId="14280148" w14:textId="77777777" w:rsidR="00C47168" w:rsidRPr="00C47168" w:rsidRDefault="00C47168" w:rsidP="009A62C7">
            <w:pPr>
              <w:rPr>
                <w:sz w:val="26"/>
                <w:szCs w:val="26"/>
              </w:rPr>
            </w:pPr>
          </w:p>
        </w:tc>
      </w:tr>
      <w:tr w:rsidR="00C47168" w:rsidRPr="00C47168" w14:paraId="59FF085D" w14:textId="77777777" w:rsidTr="009A62C7">
        <w:trPr>
          <w:trHeight w:val="493"/>
        </w:trPr>
        <w:tc>
          <w:tcPr>
            <w:tcW w:w="1320" w:type="dxa"/>
            <w:vMerge/>
            <w:tcMar>
              <w:top w:w="0" w:type="dxa"/>
              <w:bottom w:w="0" w:type="dxa"/>
            </w:tcMar>
          </w:tcPr>
          <w:p w14:paraId="0E88DAAD"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3339DB9E" w14:textId="77777777" w:rsidR="00C47168" w:rsidRPr="00C47168" w:rsidRDefault="00C47168" w:rsidP="00C47168">
            <w:pPr>
              <w:numPr>
                <w:ilvl w:val="0"/>
                <w:numId w:val="41"/>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“thống kê Doanh thu theo tháng”</w:t>
            </w:r>
          </w:p>
        </w:tc>
        <w:tc>
          <w:tcPr>
            <w:tcW w:w="4080" w:type="dxa"/>
            <w:tcMar>
              <w:top w:w="0" w:type="dxa"/>
              <w:bottom w:w="0" w:type="dxa"/>
            </w:tcMar>
          </w:tcPr>
          <w:p w14:paraId="4DAAFBCA" w14:textId="77777777" w:rsidR="00C47168" w:rsidRPr="00C47168" w:rsidRDefault="00C47168" w:rsidP="009A62C7">
            <w:pPr>
              <w:rPr>
                <w:sz w:val="26"/>
                <w:szCs w:val="26"/>
              </w:rPr>
            </w:pPr>
            <w:r w:rsidRPr="00C47168">
              <w:rPr>
                <w:sz w:val="26"/>
                <w:szCs w:val="26"/>
              </w:rPr>
              <w:t>2.1 Hệ thống hiển thị kết quả thống kê doanh thu theo tháng</w:t>
            </w:r>
          </w:p>
          <w:p w14:paraId="338A417C" w14:textId="77777777" w:rsidR="00C47168" w:rsidRPr="00C47168" w:rsidRDefault="00C47168" w:rsidP="009A62C7">
            <w:pPr>
              <w:rPr>
                <w:sz w:val="26"/>
                <w:szCs w:val="26"/>
              </w:rPr>
            </w:pPr>
          </w:p>
        </w:tc>
      </w:tr>
      <w:tr w:rsidR="00C47168" w:rsidRPr="00C47168" w14:paraId="2E881581" w14:textId="77777777" w:rsidTr="009A62C7">
        <w:trPr>
          <w:trHeight w:val="530"/>
        </w:trPr>
        <w:tc>
          <w:tcPr>
            <w:tcW w:w="1320" w:type="dxa"/>
            <w:tcMar>
              <w:top w:w="0" w:type="dxa"/>
              <w:bottom w:w="0" w:type="dxa"/>
            </w:tcMar>
          </w:tcPr>
          <w:p w14:paraId="27F0BB37" w14:textId="77777777" w:rsidR="00C47168" w:rsidRPr="00C47168" w:rsidRDefault="00C47168" w:rsidP="009A62C7">
            <w:pPr>
              <w:jc w:val="center"/>
              <w:rPr>
                <w:b/>
                <w:sz w:val="26"/>
                <w:szCs w:val="26"/>
              </w:rPr>
            </w:pPr>
            <w:r w:rsidRPr="00C47168">
              <w:rPr>
                <w:b/>
                <w:sz w:val="26"/>
                <w:szCs w:val="26"/>
              </w:rPr>
              <w:t>Ngoại lệ</w:t>
            </w:r>
          </w:p>
        </w:tc>
        <w:tc>
          <w:tcPr>
            <w:tcW w:w="7545" w:type="dxa"/>
            <w:gridSpan w:val="2"/>
            <w:tcMar>
              <w:top w:w="0" w:type="dxa"/>
              <w:bottom w:w="0" w:type="dxa"/>
            </w:tcMar>
          </w:tcPr>
          <w:p w14:paraId="594B083E" w14:textId="77777777" w:rsidR="00C47168" w:rsidRPr="00C47168" w:rsidRDefault="00C47168" w:rsidP="009A62C7">
            <w:pPr>
              <w:rPr>
                <w:sz w:val="26"/>
                <w:szCs w:val="26"/>
              </w:rPr>
            </w:pPr>
            <w:r w:rsidRPr="00C47168">
              <w:rPr>
                <w:sz w:val="26"/>
                <w:szCs w:val="26"/>
              </w:rPr>
              <w:t>Không</w:t>
            </w:r>
          </w:p>
        </w:tc>
      </w:tr>
    </w:tbl>
    <w:p w14:paraId="752674A3" w14:textId="224EE4C8" w:rsidR="00C47168" w:rsidRPr="00C47168" w:rsidRDefault="00C47168" w:rsidP="00773DB6">
      <w:pPr>
        <w:rPr>
          <w:sz w:val="26"/>
          <w:szCs w:val="26"/>
        </w:rPr>
      </w:pPr>
    </w:p>
    <w:p w14:paraId="5F5595B0" w14:textId="77777777" w:rsidR="00C47168" w:rsidRPr="00E539F2" w:rsidRDefault="00C47168" w:rsidP="00E539F2">
      <w:pPr>
        <w:pStyle w:val="Heading3"/>
        <w:jc w:val="center"/>
        <w:rPr>
          <w:b w:val="0"/>
          <w:color w:val="000000" w:themeColor="text1"/>
        </w:rPr>
      </w:pPr>
      <w:bookmarkStart w:id="67" w:name="_Toc150522387"/>
      <w:r w:rsidRPr="00E539F2">
        <w:rPr>
          <w:b w:val="0"/>
          <w:color w:val="000000" w:themeColor="text1"/>
        </w:rPr>
        <w:t>Bảng 33 Đặc tả usecase Thống kê theo mùa</w:t>
      </w:r>
      <w:bookmarkEnd w:id="67"/>
    </w:p>
    <w:tbl>
      <w:tblPr>
        <w:tblW w:w="886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3465"/>
        <w:gridCol w:w="4080"/>
      </w:tblGrid>
      <w:tr w:rsidR="00C47168" w:rsidRPr="00C47168" w14:paraId="27A38666"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15C602B" w14:textId="77777777" w:rsidR="00C47168" w:rsidRPr="00C47168" w:rsidRDefault="00C47168" w:rsidP="009A62C7">
            <w:pPr>
              <w:jc w:val="center"/>
              <w:rPr>
                <w:b/>
                <w:sz w:val="26"/>
                <w:szCs w:val="26"/>
              </w:rPr>
            </w:pPr>
            <w:r w:rsidRPr="00C47168">
              <w:rPr>
                <w:b/>
                <w:sz w:val="26"/>
                <w:szCs w:val="26"/>
              </w:rPr>
              <w:t>Mã 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FE24CA6" w14:textId="77777777" w:rsidR="00C47168" w:rsidRPr="00C47168" w:rsidRDefault="00C47168" w:rsidP="009A62C7">
            <w:pPr>
              <w:rPr>
                <w:sz w:val="26"/>
                <w:szCs w:val="26"/>
              </w:rPr>
            </w:pPr>
            <w:r w:rsidRPr="00C47168">
              <w:rPr>
                <w:sz w:val="26"/>
                <w:szCs w:val="26"/>
              </w:rPr>
              <w:t>UC33</w:t>
            </w:r>
          </w:p>
        </w:tc>
      </w:tr>
      <w:tr w:rsidR="00C47168" w:rsidRPr="00C47168" w14:paraId="2E69FECC"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767C7E7" w14:textId="77777777" w:rsidR="00C47168" w:rsidRPr="00C47168" w:rsidRDefault="00C47168" w:rsidP="009A62C7">
            <w:pPr>
              <w:jc w:val="center"/>
              <w:rPr>
                <w:b/>
                <w:sz w:val="26"/>
                <w:szCs w:val="26"/>
              </w:rPr>
            </w:pPr>
            <w:r w:rsidRPr="00C47168">
              <w:rPr>
                <w:b/>
                <w:sz w:val="26"/>
                <w:szCs w:val="26"/>
              </w:rPr>
              <w:t>Use Case</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36CC261" w14:textId="77777777" w:rsidR="00C47168" w:rsidRPr="00C47168" w:rsidRDefault="00C47168" w:rsidP="009A62C7">
            <w:pPr>
              <w:rPr>
                <w:sz w:val="26"/>
                <w:szCs w:val="26"/>
              </w:rPr>
            </w:pPr>
            <w:r w:rsidRPr="00C47168">
              <w:rPr>
                <w:sz w:val="26"/>
                <w:szCs w:val="26"/>
              </w:rPr>
              <w:t>Thống kê theo mùa</w:t>
            </w:r>
          </w:p>
        </w:tc>
      </w:tr>
      <w:tr w:rsidR="00C47168" w:rsidRPr="00C47168" w14:paraId="54DD9220"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33609FD1" w14:textId="77777777" w:rsidR="00C47168" w:rsidRPr="00C47168" w:rsidRDefault="00C47168" w:rsidP="009A62C7">
            <w:pPr>
              <w:jc w:val="center"/>
              <w:rPr>
                <w:b/>
                <w:sz w:val="26"/>
                <w:szCs w:val="26"/>
              </w:rPr>
            </w:pPr>
            <w:r w:rsidRPr="00C47168">
              <w:rPr>
                <w:b/>
                <w:sz w:val="26"/>
                <w:szCs w:val="26"/>
              </w:rPr>
              <w:t>Ngữ cảnh</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CDFE840" w14:textId="77777777" w:rsidR="00C47168" w:rsidRPr="00C47168" w:rsidRDefault="00C47168" w:rsidP="009A62C7">
            <w:pPr>
              <w:rPr>
                <w:sz w:val="26"/>
                <w:szCs w:val="26"/>
              </w:rPr>
            </w:pPr>
            <w:r w:rsidRPr="00C47168">
              <w:rPr>
                <w:sz w:val="26"/>
                <w:szCs w:val="26"/>
              </w:rPr>
              <w:t>Cần thống kê doanh thu của CLB theo mùa</w:t>
            </w:r>
          </w:p>
        </w:tc>
      </w:tr>
      <w:tr w:rsidR="00C47168" w:rsidRPr="00C47168" w14:paraId="260DE79D"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533BBC47" w14:textId="77777777" w:rsidR="00C47168" w:rsidRPr="00C47168" w:rsidRDefault="00C47168" w:rsidP="009A62C7">
            <w:pPr>
              <w:jc w:val="center"/>
              <w:rPr>
                <w:b/>
                <w:sz w:val="26"/>
                <w:szCs w:val="26"/>
              </w:rPr>
            </w:pPr>
            <w:r w:rsidRPr="00C47168">
              <w:rPr>
                <w:b/>
                <w:sz w:val="26"/>
                <w:szCs w:val="26"/>
              </w:rPr>
              <w:t>Mô tả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35B2C3CA" w14:textId="77777777" w:rsidR="00C47168" w:rsidRPr="00C47168" w:rsidRDefault="00C47168" w:rsidP="009A62C7">
            <w:pPr>
              <w:rPr>
                <w:sz w:val="26"/>
                <w:szCs w:val="26"/>
              </w:rPr>
            </w:pPr>
            <w:r w:rsidRPr="00C47168">
              <w:rPr>
                <w:sz w:val="26"/>
                <w:szCs w:val="26"/>
              </w:rPr>
              <w:t>Câu lạc bộ,Admin cần thống kê doanh thu CLB theo từng mùa giải</w:t>
            </w:r>
          </w:p>
        </w:tc>
      </w:tr>
      <w:tr w:rsidR="00C47168" w:rsidRPr="00C47168" w14:paraId="16A97B54"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E7B3398" w14:textId="77777777" w:rsidR="00C47168" w:rsidRPr="00C47168" w:rsidRDefault="00C47168" w:rsidP="009A62C7">
            <w:pPr>
              <w:jc w:val="center"/>
              <w:rPr>
                <w:b/>
                <w:sz w:val="26"/>
                <w:szCs w:val="26"/>
              </w:rPr>
            </w:pPr>
            <w:r w:rsidRPr="00C47168">
              <w:rPr>
                <w:b/>
                <w:sz w:val="26"/>
                <w:szCs w:val="26"/>
              </w:rPr>
              <w:t>Tác nhân</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57774BF3" w14:textId="77777777" w:rsidR="00C47168" w:rsidRPr="00C47168" w:rsidRDefault="00C47168" w:rsidP="009A62C7">
            <w:pPr>
              <w:rPr>
                <w:sz w:val="26"/>
                <w:szCs w:val="26"/>
              </w:rPr>
            </w:pPr>
            <w:r w:rsidRPr="00C47168">
              <w:rPr>
                <w:sz w:val="26"/>
                <w:szCs w:val="26"/>
              </w:rPr>
              <w:t>Câu lạc bộ,Admin</w:t>
            </w:r>
          </w:p>
        </w:tc>
      </w:tr>
      <w:tr w:rsidR="00C47168" w:rsidRPr="00C47168" w14:paraId="58A5A62C"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7EECF504" w14:textId="77777777" w:rsidR="00C47168" w:rsidRPr="00C47168" w:rsidRDefault="00C47168" w:rsidP="009A62C7">
            <w:pPr>
              <w:jc w:val="center"/>
              <w:rPr>
                <w:b/>
                <w:sz w:val="26"/>
                <w:szCs w:val="26"/>
              </w:rPr>
            </w:pPr>
            <w:r w:rsidRPr="00C47168">
              <w:rPr>
                <w:b/>
                <w:sz w:val="26"/>
                <w:szCs w:val="26"/>
              </w:rPr>
              <w:t>Sự kiện kích hoạt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6380A0CC" w14:textId="77777777" w:rsidR="00C47168" w:rsidRPr="00C47168" w:rsidRDefault="00C47168" w:rsidP="009A62C7">
            <w:pPr>
              <w:rPr>
                <w:sz w:val="26"/>
                <w:szCs w:val="26"/>
              </w:rPr>
            </w:pPr>
            <w:r w:rsidRPr="00C47168">
              <w:rPr>
                <w:sz w:val="26"/>
                <w:szCs w:val="26"/>
              </w:rPr>
              <w:t>Thống kê doanh thu của CLB theo mùa</w:t>
            </w:r>
          </w:p>
        </w:tc>
      </w:tr>
      <w:tr w:rsidR="00C47168" w:rsidRPr="00C47168" w14:paraId="6A90C83B"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65E4CDAF" w14:textId="77777777" w:rsidR="00C47168" w:rsidRPr="00C47168" w:rsidRDefault="00C47168" w:rsidP="009A62C7">
            <w:pPr>
              <w:jc w:val="center"/>
              <w:rPr>
                <w:b/>
                <w:sz w:val="26"/>
                <w:szCs w:val="26"/>
              </w:rPr>
            </w:pPr>
            <w:r w:rsidRPr="00C47168">
              <w:rPr>
                <w:b/>
                <w:sz w:val="26"/>
                <w:szCs w:val="26"/>
              </w:rPr>
              <w:t>Điều kiện tiên quyết</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15B39B67" w14:textId="77777777" w:rsidR="00C47168" w:rsidRPr="00C47168" w:rsidRDefault="00C47168" w:rsidP="009A62C7">
            <w:pPr>
              <w:rPr>
                <w:sz w:val="26"/>
                <w:szCs w:val="26"/>
              </w:rPr>
            </w:pPr>
            <w:r w:rsidRPr="00C47168">
              <w:rPr>
                <w:sz w:val="26"/>
                <w:szCs w:val="26"/>
              </w:rPr>
              <w:t>+ Admin, Câu lạc bộ truy cập vào website</w:t>
            </w:r>
          </w:p>
          <w:p w14:paraId="265D7651" w14:textId="77777777" w:rsidR="00C47168" w:rsidRPr="00C47168" w:rsidRDefault="00C47168" w:rsidP="009A62C7">
            <w:pPr>
              <w:rPr>
                <w:sz w:val="26"/>
                <w:szCs w:val="26"/>
              </w:rPr>
            </w:pPr>
            <w:r w:rsidRPr="00C47168">
              <w:rPr>
                <w:sz w:val="26"/>
                <w:szCs w:val="26"/>
              </w:rPr>
              <w:t>+ Admin, Câu lạc bộ đã đăng nhập thành công vào hệ thống</w:t>
            </w:r>
          </w:p>
        </w:tc>
      </w:tr>
      <w:tr w:rsidR="00C47168" w:rsidRPr="00C47168" w14:paraId="39A3106D" w14:textId="77777777" w:rsidTr="009A62C7">
        <w:trPr>
          <w:trHeight w:val="530"/>
        </w:trPr>
        <w:tc>
          <w:tcPr>
            <w:tcW w:w="1320" w:type="dxa"/>
            <w:tcBorders>
              <w:top w:val="single" w:sz="4" w:space="0" w:color="000000"/>
              <w:left w:val="single" w:sz="4" w:space="0" w:color="000000"/>
              <w:bottom w:val="single" w:sz="4" w:space="0" w:color="000000"/>
              <w:right w:val="single" w:sz="4" w:space="0" w:color="000000"/>
            </w:tcBorders>
            <w:tcMar>
              <w:top w:w="0" w:type="dxa"/>
              <w:bottom w:w="0" w:type="dxa"/>
            </w:tcMar>
          </w:tcPr>
          <w:p w14:paraId="4F5E7239" w14:textId="77777777" w:rsidR="00C47168" w:rsidRPr="00C47168" w:rsidRDefault="00C47168" w:rsidP="009A62C7">
            <w:pPr>
              <w:jc w:val="center"/>
              <w:rPr>
                <w:b/>
                <w:sz w:val="26"/>
                <w:szCs w:val="26"/>
              </w:rPr>
            </w:pPr>
            <w:r w:rsidRPr="00C47168">
              <w:rPr>
                <w:b/>
                <w:sz w:val="26"/>
                <w:szCs w:val="26"/>
              </w:rPr>
              <w:t>Kết quả</w:t>
            </w:r>
          </w:p>
        </w:tc>
        <w:tc>
          <w:tcPr>
            <w:tcW w:w="7545"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550D908" w14:textId="77777777" w:rsidR="00C47168" w:rsidRPr="00C47168" w:rsidRDefault="00C47168" w:rsidP="009A62C7">
            <w:pPr>
              <w:rPr>
                <w:sz w:val="26"/>
                <w:szCs w:val="26"/>
              </w:rPr>
            </w:pPr>
            <w:r w:rsidRPr="00C47168">
              <w:rPr>
                <w:sz w:val="26"/>
                <w:szCs w:val="26"/>
              </w:rPr>
              <w:t>Câu lạc bộ Thống kê doanh thu theo mùa thành công</w:t>
            </w:r>
          </w:p>
        </w:tc>
      </w:tr>
      <w:tr w:rsidR="00C47168" w:rsidRPr="00C47168" w14:paraId="5E8733EB" w14:textId="77777777" w:rsidTr="009A62C7">
        <w:trPr>
          <w:trHeight w:val="645"/>
        </w:trPr>
        <w:tc>
          <w:tcPr>
            <w:tcW w:w="1320" w:type="dxa"/>
            <w:vMerge w:val="restart"/>
            <w:tcMar>
              <w:top w:w="0" w:type="dxa"/>
              <w:bottom w:w="0" w:type="dxa"/>
            </w:tcMar>
          </w:tcPr>
          <w:p w14:paraId="3FB9FDA4" w14:textId="77777777" w:rsidR="00C47168" w:rsidRPr="00C47168" w:rsidRDefault="00C47168" w:rsidP="009A62C7">
            <w:pPr>
              <w:jc w:val="center"/>
              <w:rPr>
                <w:b/>
                <w:sz w:val="26"/>
                <w:szCs w:val="26"/>
              </w:rPr>
            </w:pPr>
            <w:r w:rsidRPr="00C47168">
              <w:rPr>
                <w:b/>
                <w:sz w:val="26"/>
                <w:szCs w:val="26"/>
              </w:rPr>
              <w:t>Luồng sự kiện</w:t>
            </w:r>
          </w:p>
        </w:tc>
        <w:tc>
          <w:tcPr>
            <w:tcW w:w="3465" w:type="dxa"/>
            <w:tcMar>
              <w:top w:w="0" w:type="dxa"/>
              <w:bottom w:w="0" w:type="dxa"/>
            </w:tcMar>
          </w:tcPr>
          <w:p w14:paraId="5D444076" w14:textId="77777777" w:rsidR="00C47168" w:rsidRPr="00C47168" w:rsidRDefault="00C47168" w:rsidP="009A62C7">
            <w:pPr>
              <w:jc w:val="center"/>
              <w:rPr>
                <w:b/>
                <w:sz w:val="26"/>
                <w:szCs w:val="26"/>
              </w:rPr>
            </w:pPr>
            <w:r w:rsidRPr="00C47168">
              <w:rPr>
                <w:b/>
                <w:sz w:val="26"/>
                <w:szCs w:val="26"/>
              </w:rPr>
              <w:t>Actor</w:t>
            </w:r>
          </w:p>
        </w:tc>
        <w:tc>
          <w:tcPr>
            <w:tcW w:w="4080" w:type="dxa"/>
            <w:tcMar>
              <w:top w:w="0" w:type="dxa"/>
              <w:bottom w:w="0" w:type="dxa"/>
            </w:tcMar>
          </w:tcPr>
          <w:p w14:paraId="1E69DE70" w14:textId="77777777" w:rsidR="00C47168" w:rsidRPr="00C47168" w:rsidRDefault="00C47168" w:rsidP="009A62C7">
            <w:pPr>
              <w:jc w:val="center"/>
              <w:rPr>
                <w:b/>
                <w:sz w:val="26"/>
                <w:szCs w:val="26"/>
              </w:rPr>
            </w:pPr>
            <w:r w:rsidRPr="00C47168">
              <w:rPr>
                <w:b/>
                <w:sz w:val="26"/>
                <w:szCs w:val="26"/>
              </w:rPr>
              <w:t>Luồng sự kiện</w:t>
            </w:r>
          </w:p>
        </w:tc>
      </w:tr>
      <w:tr w:rsidR="00C47168" w:rsidRPr="00C47168" w14:paraId="188D7B71" w14:textId="77777777" w:rsidTr="009A62C7">
        <w:trPr>
          <w:trHeight w:val="564"/>
        </w:trPr>
        <w:tc>
          <w:tcPr>
            <w:tcW w:w="1320" w:type="dxa"/>
            <w:vMerge/>
            <w:tcMar>
              <w:top w:w="0" w:type="dxa"/>
              <w:bottom w:w="0" w:type="dxa"/>
            </w:tcMar>
          </w:tcPr>
          <w:p w14:paraId="03DFB849" w14:textId="77777777" w:rsidR="00C47168" w:rsidRPr="00C47168" w:rsidRDefault="00C47168" w:rsidP="009A62C7">
            <w:pPr>
              <w:widowControl w:val="0"/>
              <w:pBdr>
                <w:top w:val="nil"/>
                <w:left w:val="nil"/>
                <w:bottom w:val="nil"/>
                <w:right w:val="nil"/>
                <w:between w:val="nil"/>
              </w:pBdr>
              <w:spacing w:line="276" w:lineRule="auto"/>
              <w:rPr>
                <w:b/>
                <w:sz w:val="26"/>
                <w:szCs w:val="26"/>
              </w:rPr>
            </w:pPr>
          </w:p>
        </w:tc>
        <w:tc>
          <w:tcPr>
            <w:tcW w:w="3465" w:type="dxa"/>
            <w:tcMar>
              <w:top w:w="0" w:type="dxa"/>
              <w:bottom w:w="0" w:type="dxa"/>
            </w:tcMar>
          </w:tcPr>
          <w:p w14:paraId="38AD69F0" w14:textId="77777777" w:rsidR="00C47168" w:rsidRPr="00C47168" w:rsidRDefault="00C47168" w:rsidP="00C47168">
            <w:pPr>
              <w:numPr>
                <w:ilvl w:val="0"/>
                <w:numId w:val="42"/>
              </w:numPr>
              <w:pBdr>
                <w:top w:val="nil"/>
                <w:left w:val="nil"/>
                <w:bottom w:val="nil"/>
                <w:right w:val="nil"/>
                <w:between w:val="nil"/>
              </w:pBdr>
              <w:spacing w:after="160" w:line="259" w:lineRule="auto"/>
              <w:rPr>
                <w:color w:val="000000"/>
                <w:sz w:val="26"/>
                <w:szCs w:val="26"/>
              </w:rPr>
            </w:pPr>
            <w:r w:rsidRPr="00C47168">
              <w:rPr>
                <w:color w:val="000000"/>
                <w:sz w:val="26"/>
                <w:szCs w:val="26"/>
              </w:rPr>
              <w:t>Admin/Câu lạc bộ chọn mục” Thống kê doanh thu”</w:t>
            </w:r>
          </w:p>
        </w:tc>
        <w:tc>
          <w:tcPr>
            <w:tcW w:w="4080" w:type="dxa"/>
            <w:tcMar>
              <w:top w:w="0" w:type="dxa"/>
              <w:bottom w:w="0" w:type="dxa"/>
            </w:tcMar>
          </w:tcPr>
          <w:p w14:paraId="6FC5F679" w14:textId="77777777" w:rsidR="00C47168" w:rsidRPr="00C47168" w:rsidRDefault="00C47168" w:rsidP="009A62C7">
            <w:pPr>
              <w:rPr>
                <w:sz w:val="26"/>
                <w:szCs w:val="26"/>
              </w:rPr>
            </w:pPr>
          </w:p>
        </w:tc>
      </w:tr>
      <w:tr w:rsidR="00C47168" w:rsidRPr="00C47168" w14:paraId="362D3FDB" w14:textId="77777777" w:rsidTr="009A62C7">
        <w:trPr>
          <w:trHeight w:val="325"/>
        </w:trPr>
        <w:tc>
          <w:tcPr>
            <w:tcW w:w="1320" w:type="dxa"/>
            <w:vMerge/>
            <w:tcMar>
              <w:top w:w="0" w:type="dxa"/>
              <w:bottom w:w="0" w:type="dxa"/>
            </w:tcMar>
          </w:tcPr>
          <w:p w14:paraId="06C55EB8" w14:textId="77777777" w:rsidR="00C47168" w:rsidRPr="00C47168" w:rsidRDefault="00C47168" w:rsidP="009A62C7">
            <w:pPr>
              <w:widowControl w:val="0"/>
              <w:pBdr>
                <w:top w:val="nil"/>
                <w:left w:val="nil"/>
                <w:bottom w:val="nil"/>
                <w:right w:val="nil"/>
                <w:between w:val="nil"/>
              </w:pBdr>
              <w:spacing w:line="276" w:lineRule="auto"/>
              <w:rPr>
                <w:sz w:val="26"/>
                <w:szCs w:val="26"/>
              </w:rPr>
            </w:pPr>
          </w:p>
        </w:tc>
        <w:tc>
          <w:tcPr>
            <w:tcW w:w="3465" w:type="dxa"/>
            <w:tcMar>
              <w:top w:w="0" w:type="dxa"/>
              <w:bottom w:w="0" w:type="dxa"/>
            </w:tcMar>
          </w:tcPr>
          <w:p w14:paraId="5CCF62F4" w14:textId="77777777" w:rsidR="00C47168" w:rsidRPr="00C47168" w:rsidRDefault="00C47168" w:rsidP="00C47168">
            <w:pPr>
              <w:numPr>
                <w:ilvl w:val="0"/>
                <w:numId w:val="42"/>
              </w:numPr>
              <w:pBdr>
                <w:top w:val="nil"/>
                <w:left w:val="nil"/>
                <w:bottom w:val="nil"/>
                <w:right w:val="nil"/>
                <w:between w:val="nil"/>
              </w:pBdr>
              <w:spacing w:after="160" w:line="259" w:lineRule="auto"/>
              <w:rPr>
                <w:color w:val="000000"/>
                <w:sz w:val="26"/>
                <w:szCs w:val="26"/>
              </w:rPr>
            </w:pPr>
            <w:r w:rsidRPr="00C47168">
              <w:rPr>
                <w:color w:val="000000"/>
                <w:sz w:val="26"/>
                <w:szCs w:val="26"/>
              </w:rPr>
              <w:t xml:space="preserve">Admin/Câu lạc bộ Chọn “thống </w:t>
            </w:r>
            <w:r w:rsidRPr="00C47168">
              <w:rPr>
                <w:color w:val="000000"/>
                <w:sz w:val="26"/>
                <w:szCs w:val="26"/>
              </w:rPr>
              <w:lastRenderedPageBreak/>
              <w:t>kê Doanh thu theo mùa”</w:t>
            </w:r>
          </w:p>
        </w:tc>
        <w:tc>
          <w:tcPr>
            <w:tcW w:w="4080" w:type="dxa"/>
            <w:tcMar>
              <w:top w:w="0" w:type="dxa"/>
              <w:bottom w:w="0" w:type="dxa"/>
            </w:tcMar>
          </w:tcPr>
          <w:p w14:paraId="1B1407A1" w14:textId="77777777" w:rsidR="00C47168" w:rsidRPr="00C47168" w:rsidRDefault="00C47168" w:rsidP="009A62C7">
            <w:pPr>
              <w:rPr>
                <w:sz w:val="26"/>
                <w:szCs w:val="26"/>
              </w:rPr>
            </w:pPr>
            <w:r w:rsidRPr="00C47168">
              <w:rPr>
                <w:sz w:val="26"/>
                <w:szCs w:val="26"/>
              </w:rPr>
              <w:lastRenderedPageBreak/>
              <w:t>2.1 Hệ thống hiển thị kết quả doanh thu thống kê theo mùa</w:t>
            </w:r>
          </w:p>
          <w:p w14:paraId="6A756EEC" w14:textId="77777777" w:rsidR="00C47168" w:rsidRPr="00C47168" w:rsidRDefault="00C47168" w:rsidP="009A62C7">
            <w:pPr>
              <w:rPr>
                <w:sz w:val="26"/>
                <w:szCs w:val="26"/>
              </w:rPr>
            </w:pPr>
          </w:p>
        </w:tc>
      </w:tr>
      <w:tr w:rsidR="00C47168" w:rsidRPr="00C47168" w14:paraId="498F68F2" w14:textId="77777777" w:rsidTr="009A62C7">
        <w:trPr>
          <w:trHeight w:val="530"/>
        </w:trPr>
        <w:tc>
          <w:tcPr>
            <w:tcW w:w="1320" w:type="dxa"/>
            <w:tcMar>
              <w:top w:w="0" w:type="dxa"/>
              <w:bottom w:w="0" w:type="dxa"/>
            </w:tcMar>
          </w:tcPr>
          <w:p w14:paraId="00F79286" w14:textId="77777777" w:rsidR="00C47168" w:rsidRPr="00C47168" w:rsidRDefault="00C47168" w:rsidP="009A62C7">
            <w:pPr>
              <w:jc w:val="center"/>
              <w:rPr>
                <w:b/>
                <w:sz w:val="26"/>
                <w:szCs w:val="26"/>
              </w:rPr>
            </w:pPr>
            <w:r w:rsidRPr="00C47168">
              <w:rPr>
                <w:b/>
                <w:sz w:val="26"/>
                <w:szCs w:val="26"/>
              </w:rPr>
              <w:lastRenderedPageBreak/>
              <w:t>Ngoại lệ</w:t>
            </w:r>
          </w:p>
        </w:tc>
        <w:tc>
          <w:tcPr>
            <w:tcW w:w="7545" w:type="dxa"/>
            <w:gridSpan w:val="2"/>
            <w:tcMar>
              <w:top w:w="0" w:type="dxa"/>
              <w:bottom w:w="0" w:type="dxa"/>
            </w:tcMar>
          </w:tcPr>
          <w:p w14:paraId="34BCC99D" w14:textId="77777777" w:rsidR="00C47168" w:rsidRPr="00C47168" w:rsidRDefault="00C47168" w:rsidP="009A62C7">
            <w:pPr>
              <w:rPr>
                <w:sz w:val="26"/>
                <w:szCs w:val="26"/>
              </w:rPr>
            </w:pPr>
            <w:r w:rsidRPr="00C47168">
              <w:rPr>
                <w:sz w:val="26"/>
                <w:szCs w:val="26"/>
              </w:rPr>
              <w:t>Không</w:t>
            </w:r>
          </w:p>
        </w:tc>
      </w:tr>
    </w:tbl>
    <w:p w14:paraId="3B4551CF" w14:textId="5E861195" w:rsidR="00C64BA7" w:rsidRDefault="00C64BA7" w:rsidP="00C64BA7">
      <w:pPr>
        <w:spacing w:after="200" w:line="276" w:lineRule="auto"/>
        <w:rPr>
          <w:b/>
          <w:sz w:val="28"/>
          <w:szCs w:val="28"/>
        </w:rPr>
      </w:pPr>
    </w:p>
    <w:p w14:paraId="61F07476" w14:textId="40B3BCB1" w:rsidR="004A2284" w:rsidRDefault="004A2284" w:rsidP="00CB0AA5">
      <w:pPr>
        <w:pStyle w:val="Tiumccp1"/>
        <w:numPr>
          <w:ilvl w:val="0"/>
          <w:numId w:val="46"/>
        </w:numPr>
      </w:pPr>
      <w:bookmarkStart w:id="68" w:name="_Toc69133889"/>
      <w:r w:rsidRPr="00FE6010">
        <w:t>Sơ đồ hoạt động</w:t>
      </w:r>
      <w:r w:rsidR="00EB0A45">
        <w:t xml:space="preserve"> (Activity Diagram)</w:t>
      </w:r>
      <w:bookmarkEnd w:id="68"/>
    </w:p>
    <w:p w14:paraId="412CADF3" w14:textId="0D4CB9BD" w:rsidR="00140844" w:rsidRPr="00CB0AA5" w:rsidRDefault="00CB0AA5" w:rsidP="00536A9C">
      <w:pPr>
        <w:pStyle w:val="Tiumccp1"/>
        <w:rPr>
          <w:b w:val="0"/>
          <w:i/>
          <w:lang w:val="vi-VN"/>
        </w:rPr>
      </w:pPr>
      <w:r w:rsidRPr="00CB0AA5">
        <w:rPr>
          <w:b w:val="0"/>
          <w:i/>
          <w:lang w:val="vi-VN"/>
        </w:rPr>
        <w:t>(Trình bày sơ lược trong Slide PPT)</w:t>
      </w:r>
    </w:p>
    <w:p w14:paraId="275B4BF5" w14:textId="4D1A493F" w:rsidR="0036030F" w:rsidRDefault="0036030F" w:rsidP="00CB0AA5">
      <w:pPr>
        <w:pStyle w:val="Tiumccp1"/>
        <w:numPr>
          <w:ilvl w:val="0"/>
          <w:numId w:val="46"/>
        </w:numPr>
      </w:pPr>
      <w:bookmarkStart w:id="69" w:name="_Toc69133891"/>
      <w:r>
        <w:t>Mô hình</w:t>
      </w:r>
      <w:r w:rsidR="004B16DC">
        <w:t xml:space="preserve"> phát triển phần mềm</w:t>
      </w:r>
      <w:bookmarkEnd w:id="69"/>
    </w:p>
    <w:p w14:paraId="747DC3B4" w14:textId="63AD5287" w:rsidR="0036030F" w:rsidRPr="00CB0AA5" w:rsidRDefault="0036030F" w:rsidP="00CB0AA5">
      <w:pPr>
        <w:pStyle w:val="Tiumccp2"/>
        <w:ind w:firstLine="720"/>
        <w:rPr>
          <w:i w:val="0"/>
        </w:rPr>
      </w:pPr>
      <w:bookmarkStart w:id="70" w:name="_Toc69133892"/>
      <w:r w:rsidRPr="00CB0AA5">
        <w:rPr>
          <w:i w:val="0"/>
        </w:rPr>
        <w:t>Giới thiệu</w:t>
      </w:r>
      <w:r w:rsidR="00DA52A6" w:rsidRPr="00CB0AA5">
        <w:rPr>
          <w:i w:val="0"/>
        </w:rPr>
        <w:t xml:space="preserve"> mô hình thác nước (Waterfall model)</w:t>
      </w:r>
      <w:bookmarkEnd w:id="70"/>
    </w:p>
    <w:p w14:paraId="17C9B818" w14:textId="4D41FB8E" w:rsidR="0036030F" w:rsidRDefault="0036030F" w:rsidP="00B3457F">
      <w:pPr>
        <w:pStyle w:val="Nidungvnbn"/>
      </w:pPr>
      <w:r>
        <w:t>Mô hình thác nước là một mô hình tuần tự chia việc phát triển phần mềm thành các giai đoạn được xác định trước. Mỗi giai đoạn phải được hoàn thành trước khi giai đoạn tiếp theo được thực hiện mà không có sự chồng chéo giữa các giai đoạn. Mô hình được Winston Royce giới thiệu vào năm 1970. Mô hình thác nước là mô hình sớm nhất trong chu trình phát triển phần mềm (Software Development Life Cycle).</w:t>
      </w:r>
    </w:p>
    <w:p w14:paraId="30A8332E" w14:textId="775C5478" w:rsidR="0036030F" w:rsidRDefault="0036030F" w:rsidP="00B3457F">
      <w:pPr>
        <w:pStyle w:val="Nidungvnbn"/>
      </w:pPr>
      <w:r>
        <w:t>Các giai đoạn phát triển trong mô hình:</w:t>
      </w:r>
    </w:p>
    <w:p w14:paraId="29070E06" w14:textId="77777777" w:rsidR="00582822" w:rsidRDefault="0036030F" w:rsidP="00582822">
      <w:pPr>
        <w:pStyle w:val="Nidungvnbn"/>
        <w:numPr>
          <w:ilvl w:val="0"/>
          <w:numId w:val="14"/>
        </w:numPr>
        <w:rPr>
          <w:color w:val="000000"/>
        </w:rPr>
      </w:pPr>
      <w:r w:rsidRPr="00BE5D8B">
        <w:rPr>
          <w:b/>
          <w:bCs/>
          <w:color w:val="000000"/>
        </w:rPr>
        <w:t>Phân tích yêu cầu</w:t>
      </w:r>
      <w:r>
        <w:rPr>
          <w:color w:val="000000"/>
        </w:rPr>
        <w:t xml:space="preserve"> (Requirement Analysis):</w:t>
      </w:r>
      <w:r w:rsidR="00582822">
        <w:rPr>
          <w:color w:val="000000"/>
        </w:rPr>
        <w:t xml:space="preserve"> </w:t>
      </w:r>
    </w:p>
    <w:p w14:paraId="4EE29C44" w14:textId="0EB1BA13" w:rsidR="0036030F" w:rsidRPr="00582822" w:rsidRDefault="0036030F" w:rsidP="007E6BA4">
      <w:pPr>
        <w:pStyle w:val="Nidungvnbn"/>
        <w:numPr>
          <w:ilvl w:val="0"/>
          <w:numId w:val="15"/>
        </w:numPr>
        <w:rPr>
          <w:color w:val="000000"/>
        </w:rPr>
      </w:pPr>
      <w:r w:rsidRPr="00582822">
        <w:rPr>
          <w:color w:val="000000"/>
        </w:rPr>
        <w:t>Giai đoạn thu thập và phân tích các yêu cầu của hệ thống và ghi vào tài liệu đặc tả yêu cầu.</w:t>
      </w:r>
    </w:p>
    <w:p w14:paraId="6691A921" w14:textId="53EC8E4B" w:rsidR="0036030F" w:rsidRDefault="0036030F" w:rsidP="00962FF3">
      <w:pPr>
        <w:pStyle w:val="Nidungvnbn"/>
        <w:numPr>
          <w:ilvl w:val="0"/>
          <w:numId w:val="14"/>
        </w:numPr>
        <w:rPr>
          <w:color w:val="000000"/>
        </w:rPr>
      </w:pPr>
      <w:r w:rsidRPr="00BE5D8B">
        <w:rPr>
          <w:b/>
          <w:bCs/>
          <w:color w:val="000000"/>
        </w:rPr>
        <w:t>Thiết kế hệ thống</w:t>
      </w:r>
      <w:r>
        <w:rPr>
          <w:color w:val="000000"/>
        </w:rPr>
        <w:t xml:space="preserve"> (System Degisn):</w:t>
      </w:r>
    </w:p>
    <w:p w14:paraId="7D123B50" w14:textId="77777777" w:rsidR="0036030F" w:rsidRDefault="0036030F" w:rsidP="007E6BA4">
      <w:pPr>
        <w:pStyle w:val="Nidungvnbn"/>
        <w:numPr>
          <w:ilvl w:val="0"/>
          <w:numId w:val="15"/>
        </w:numPr>
        <w:rPr>
          <w:color w:val="000000"/>
        </w:rPr>
      </w:pPr>
      <w:r>
        <w:rPr>
          <w:color w:val="000000"/>
        </w:rPr>
        <w:t>Giai đoạn phân tích và thiết kế hệ thống phần mềm</w:t>
      </w:r>
    </w:p>
    <w:p w14:paraId="3F7A7495" w14:textId="77777777" w:rsidR="0036030F" w:rsidRDefault="0036030F" w:rsidP="004647C3">
      <w:pPr>
        <w:pStyle w:val="Nidungvnbn"/>
        <w:numPr>
          <w:ilvl w:val="0"/>
          <w:numId w:val="16"/>
        </w:numPr>
        <w:rPr>
          <w:color w:val="000000"/>
        </w:rPr>
      </w:pPr>
      <w:r>
        <w:rPr>
          <w:color w:val="000000"/>
        </w:rPr>
        <w:t>Xác định kiến trúc tổng thể của hệ thống.</w:t>
      </w:r>
    </w:p>
    <w:p w14:paraId="57D7502B" w14:textId="77777777" w:rsidR="0036030F" w:rsidRDefault="0036030F" w:rsidP="004647C3">
      <w:pPr>
        <w:pStyle w:val="Nidungvnbn"/>
        <w:numPr>
          <w:ilvl w:val="0"/>
          <w:numId w:val="16"/>
        </w:numPr>
        <w:rPr>
          <w:color w:val="000000"/>
        </w:rPr>
      </w:pPr>
      <w:r>
        <w:rPr>
          <w:color w:val="000000"/>
        </w:rPr>
        <w:t>Thảo luận về yêu cầu phần cứng, phần mềm</w:t>
      </w:r>
    </w:p>
    <w:p w14:paraId="7A2B6BDE" w14:textId="4BFEEC9A" w:rsidR="0036030F" w:rsidRDefault="0036030F" w:rsidP="00CE16FE">
      <w:pPr>
        <w:pStyle w:val="Nidungvnbn"/>
        <w:numPr>
          <w:ilvl w:val="0"/>
          <w:numId w:val="14"/>
        </w:numPr>
        <w:rPr>
          <w:color w:val="000000"/>
        </w:rPr>
      </w:pPr>
      <w:r w:rsidRPr="00BE5D8B">
        <w:rPr>
          <w:b/>
          <w:bCs/>
          <w:color w:val="000000"/>
        </w:rPr>
        <w:t>Xây dựng hệ thống</w:t>
      </w:r>
      <w:r>
        <w:rPr>
          <w:color w:val="000000"/>
        </w:rPr>
        <w:t xml:space="preserve"> (Implementation):</w:t>
      </w:r>
    </w:p>
    <w:p w14:paraId="6ED61337" w14:textId="77777777" w:rsidR="0036030F" w:rsidRDefault="0036030F" w:rsidP="004647C3">
      <w:pPr>
        <w:pStyle w:val="Nidungvnbn"/>
        <w:numPr>
          <w:ilvl w:val="0"/>
          <w:numId w:val="17"/>
        </w:numPr>
        <w:rPr>
          <w:color w:val="000000"/>
        </w:rPr>
      </w:pPr>
      <w:r>
        <w:rPr>
          <w:color w:val="000000"/>
        </w:rPr>
        <w:t>Hệ thống được phát triển theo từng đơn vị (unit) và được tích hợp trong giai đoạn tiếp theo. Mỗi đơn vị (unit) được phát triển và kiểm tra bởi lập trình viên được gọi là Unit Test.</w:t>
      </w:r>
    </w:p>
    <w:p w14:paraId="25AC10A8" w14:textId="2809D98B" w:rsidR="0036030F" w:rsidRDefault="0036030F" w:rsidP="00CE16FE">
      <w:pPr>
        <w:pStyle w:val="Nidungvnbn"/>
        <w:numPr>
          <w:ilvl w:val="0"/>
          <w:numId w:val="14"/>
        </w:numPr>
        <w:rPr>
          <w:color w:val="000000"/>
        </w:rPr>
      </w:pPr>
      <w:r w:rsidRPr="00BE5D8B">
        <w:rPr>
          <w:b/>
          <w:bCs/>
          <w:color w:val="000000"/>
        </w:rPr>
        <w:t>Kiểm thử hệ thống</w:t>
      </w:r>
      <w:r>
        <w:rPr>
          <w:color w:val="000000"/>
        </w:rPr>
        <w:t xml:space="preserve"> (System Testing):</w:t>
      </w:r>
    </w:p>
    <w:p w14:paraId="5507B141" w14:textId="77777777" w:rsidR="0036030F" w:rsidRDefault="0036030F" w:rsidP="004647C3">
      <w:pPr>
        <w:pStyle w:val="Nidungvnbn"/>
        <w:numPr>
          <w:ilvl w:val="0"/>
          <w:numId w:val="17"/>
        </w:numPr>
        <w:rPr>
          <w:color w:val="000000"/>
        </w:rPr>
      </w:pPr>
      <w:r>
        <w:rPr>
          <w:color w:val="000000"/>
        </w:rPr>
        <w:lastRenderedPageBreak/>
        <w:t>Tất cả các đơn vị (unit) được phát triển trong giai đoạn xây dựng hệ thống (Implementation) được tích hợp vào hệ thống sau khi đã hoàn tất bước kiểm tra trên từng đơn vị. Sau khi tích hợp, toàn bộ hệ thống được kiểm tra và sửa lỗi.</w:t>
      </w:r>
    </w:p>
    <w:p w14:paraId="2327FB9B" w14:textId="2ADA6CCA" w:rsidR="0036030F" w:rsidRDefault="0036030F" w:rsidP="00CE16FE">
      <w:pPr>
        <w:pStyle w:val="Nidungvnbn"/>
        <w:numPr>
          <w:ilvl w:val="0"/>
          <w:numId w:val="14"/>
        </w:numPr>
        <w:rPr>
          <w:color w:val="000000"/>
        </w:rPr>
      </w:pPr>
      <w:r w:rsidRPr="00BE5D8B">
        <w:rPr>
          <w:b/>
          <w:bCs/>
          <w:color w:val="000000"/>
        </w:rPr>
        <w:t>Triển khai hệ thống</w:t>
      </w:r>
      <w:r>
        <w:rPr>
          <w:color w:val="000000"/>
        </w:rPr>
        <w:t xml:space="preserve"> (System Deployment):</w:t>
      </w:r>
    </w:p>
    <w:p w14:paraId="4FEC3FDA" w14:textId="77777777" w:rsidR="0036030F" w:rsidRDefault="0036030F" w:rsidP="004647C3">
      <w:pPr>
        <w:pStyle w:val="Nidungvnbn"/>
        <w:numPr>
          <w:ilvl w:val="0"/>
          <w:numId w:val="17"/>
        </w:numPr>
        <w:rPr>
          <w:color w:val="000000"/>
        </w:rPr>
      </w:pPr>
      <w:r>
        <w:rPr>
          <w:color w:val="000000"/>
        </w:rPr>
        <w:t xml:space="preserve">Sau khi các bước kiểm tra được hoàn tất, sản phẩm được triển khai cho khách hàng và tung ra thị trường. </w:t>
      </w:r>
    </w:p>
    <w:p w14:paraId="355A602B" w14:textId="28BC4692" w:rsidR="0036030F" w:rsidRDefault="0036030F" w:rsidP="00CE16FE">
      <w:pPr>
        <w:pStyle w:val="Nidungvnbn"/>
        <w:numPr>
          <w:ilvl w:val="0"/>
          <w:numId w:val="14"/>
        </w:numPr>
        <w:rPr>
          <w:color w:val="000000"/>
        </w:rPr>
      </w:pPr>
      <w:r w:rsidRPr="00BE5D8B">
        <w:rPr>
          <w:b/>
          <w:bCs/>
          <w:color w:val="000000"/>
        </w:rPr>
        <w:t>Bảo trì hệ thống</w:t>
      </w:r>
      <w:r>
        <w:rPr>
          <w:color w:val="000000"/>
        </w:rPr>
        <w:t xml:space="preserve"> (System Maintenance):</w:t>
      </w:r>
    </w:p>
    <w:p w14:paraId="67282085" w14:textId="77777777" w:rsidR="0036030F" w:rsidRDefault="0036030F" w:rsidP="004647C3">
      <w:pPr>
        <w:pStyle w:val="Nidungvnbn"/>
        <w:numPr>
          <w:ilvl w:val="0"/>
          <w:numId w:val="17"/>
        </w:numPr>
        <w:rPr>
          <w:color w:val="000000"/>
        </w:rPr>
      </w:pPr>
      <w:r>
        <w:rPr>
          <w:color w:val="000000"/>
        </w:rPr>
        <w:t>Bảo trì hệ thống khi có bất kỳ thay đổi nào từ phía khách hàng</w:t>
      </w:r>
    </w:p>
    <w:p w14:paraId="3FD974B3" w14:textId="77777777" w:rsidR="00944A9D" w:rsidRDefault="0036030F" w:rsidP="00944A9D">
      <w:pPr>
        <w:keepNext/>
      </w:pPr>
      <w:r>
        <w:rPr>
          <w:noProof/>
        </w:rPr>
        <w:drawing>
          <wp:inline distT="0" distB="0" distL="0" distR="0" wp14:anchorId="3E463B3C" wp14:editId="4A655F89">
            <wp:extent cx="5715000" cy="38290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14:paraId="0974726D" w14:textId="29A1EA9B" w:rsidR="0036030F" w:rsidRDefault="00944A9D" w:rsidP="00713EB1">
      <w:pPr>
        <w:pStyle w:val="Caption"/>
      </w:pPr>
      <w:bookmarkStart w:id="71" w:name="_Toc150521875"/>
      <w:r>
        <w:t xml:space="preserve">Hình </w:t>
      </w:r>
      <w:r w:rsidR="00C04B5A">
        <w:fldChar w:fldCharType="begin"/>
      </w:r>
      <w:r w:rsidR="00C04B5A">
        <w:instrText xml:space="preserve"> SEQ Hình \* ARABIC </w:instrText>
      </w:r>
      <w:r w:rsidR="00C04B5A">
        <w:fldChar w:fldCharType="separate"/>
      </w:r>
      <w:r>
        <w:rPr>
          <w:noProof/>
        </w:rPr>
        <w:t>64</w:t>
      </w:r>
      <w:r w:rsidR="00C04B5A">
        <w:rPr>
          <w:noProof/>
        </w:rPr>
        <w:fldChar w:fldCharType="end"/>
      </w:r>
      <w:r>
        <w:t xml:space="preserve"> </w:t>
      </w:r>
      <w:r w:rsidR="008B17D4">
        <w:t xml:space="preserve">Mô hình thác </w:t>
      </w:r>
      <w:r w:rsidR="001A0CF7">
        <w:t>nước</w:t>
      </w:r>
      <w:bookmarkEnd w:id="71"/>
    </w:p>
    <w:p w14:paraId="5356667C" w14:textId="7AC6F7BA" w:rsidR="0036030F" w:rsidRPr="00CB0AA5" w:rsidRDefault="0036030F" w:rsidP="00CB0AA5">
      <w:pPr>
        <w:pStyle w:val="Tiumccp2"/>
        <w:ind w:firstLine="720"/>
        <w:rPr>
          <w:i w:val="0"/>
        </w:rPr>
      </w:pPr>
      <w:bookmarkStart w:id="72" w:name="_Toc69133893"/>
      <w:r w:rsidRPr="00CB0AA5">
        <w:rPr>
          <w:i w:val="0"/>
        </w:rPr>
        <w:t>Ưu điểm</w:t>
      </w:r>
      <w:bookmarkEnd w:id="72"/>
    </w:p>
    <w:p w14:paraId="34A6874D" w14:textId="354871A1" w:rsidR="0036030F" w:rsidRDefault="0036030F" w:rsidP="00F738EC">
      <w:pPr>
        <w:pStyle w:val="Nidungvnbn"/>
        <w:numPr>
          <w:ilvl w:val="0"/>
          <w:numId w:val="18"/>
        </w:numPr>
        <w:rPr>
          <w:color w:val="000000"/>
        </w:rPr>
      </w:pPr>
      <w:r>
        <w:rPr>
          <w:color w:val="000000"/>
        </w:rPr>
        <w:t>Mô hình đơn giản, dễ sử dụng, dễ quản lý, dễ phân công</w:t>
      </w:r>
    </w:p>
    <w:p w14:paraId="73A17028" w14:textId="1592EBF3" w:rsidR="0036030F" w:rsidRDefault="0036030F" w:rsidP="00F738EC">
      <w:pPr>
        <w:pStyle w:val="Nidungvnbn"/>
        <w:numPr>
          <w:ilvl w:val="0"/>
          <w:numId w:val="18"/>
        </w:numPr>
        <w:rPr>
          <w:color w:val="000000"/>
        </w:rPr>
      </w:pPr>
      <w:r>
        <w:rPr>
          <w:color w:val="000000"/>
        </w:rPr>
        <w:t>Các giai đoạn được thực hiện và hoàn thành cùng một lúc.</w:t>
      </w:r>
    </w:p>
    <w:p w14:paraId="1358B0E9" w14:textId="03008B9A" w:rsidR="0036030F" w:rsidRDefault="0036030F" w:rsidP="00F738EC">
      <w:pPr>
        <w:pStyle w:val="Nidungvnbn"/>
        <w:numPr>
          <w:ilvl w:val="0"/>
          <w:numId w:val="18"/>
        </w:numPr>
        <w:rPr>
          <w:color w:val="000000"/>
        </w:rPr>
      </w:pPr>
      <w:r>
        <w:rPr>
          <w:color w:val="000000"/>
        </w:rPr>
        <w:lastRenderedPageBreak/>
        <w:t>Các giai đoạn được xác định rõ ràng, theo tuần tự nghiêm ngặt, dễ phát hiện và sửa lỗi.</w:t>
      </w:r>
    </w:p>
    <w:p w14:paraId="4C879038" w14:textId="3AC71089" w:rsidR="0036030F" w:rsidRDefault="0036030F" w:rsidP="00F738EC">
      <w:pPr>
        <w:pStyle w:val="Nidungvnbn"/>
        <w:numPr>
          <w:ilvl w:val="0"/>
          <w:numId w:val="18"/>
        </w:numPr>
        <w:rPr>
          <w:color w:val="000000"/>
        </w:rPr>
      </w:pPr>
      <w:r>
        <w:rPr>
          <w:color w:val="000000"/>
        </w:rPr>
        <w:t>Quá trình và kết quả được ghi lại đầy đủ.</w:t>
      </w:r>
    </w:p>
    <w:p w14:paraId="07B48951" w14:textId="74FFFF49" w:rsidR="0036030F" w:rsidRDefault="0036030F" w:rsidP="00F738EC">
      <w:pPr>
        <w:pStyle w:val="Nidungvnbn"/>
        <w:numPr>
          <w:ilvl w:val="0"/>
          <w:numId w:val="18"/>
        </w:numPr>
        <w:rPr>
          <w:color w:val="000000"/>
        </w:rPr>
      </w:pPr>
      <w:r>
        <w:rPr>
          <w:color w:val="000000"/>
        </w:rPr>
        <w:t>Thích hợp với những dự án nhỏ, yêu cầu được xác định rõ ràng.</w:t>
      </w:r>
    </w:p>
    <w:p w14:paraId="34049B27" w14:textId="52908E0E" w:rsidR="0036030F" w:rsidRPr="00CB0AA5" w:rsidRDefault="0036030F" w:rsidP="00CB0AA5">
      <w:pPr>
        <w:pStyle w:val="Tiumccp2"/>
        <w:ind w:firstLine="720"/>
        <w:rPr>
          <w:i w:val="0"/>
        </w:rPr>
      </w:pPr>
      <w:bookmarkStart w:id="73" w:name="_Toc69133894"/>
      <w:r w:rsidRPr="00CB0AA5">
        <w:rPr>
          <w:i w:val="0"/>
        </w:rPr>
        <w:t>Nhược điểm</w:t>
      </w:r>
      <w:bookmarkEnd w:id="73"/>
    </w:p>
    <w:p w14:paraId="2FC0FFE2" w14:textId="606961A5" w:rsidR="0036030F" w:rsidRDefault="0036030F" w:rsidP="00CE6D8C">
      <w:pPr>
        <w:pStyle w:val="Nidungvnbn"/>
        <w:numPr>
          <w:ilvl w:val="0"/>
          <w:numId w:val="21"/>
        </w:numPr>
        <w:rPr>
          <w:color w:val="000000"/>
        </w:rPr>
      </w:pPr>
      <w:r>
        <w:rPr>
          <w:color w:val="000000"/>
        </w:rPr>
        <w:t>Rủi ro cao, không chắc chắn.</w:t>
      </w:r>
    </w:p>
    <w:p w14:paraId="1A255D57" w14:textId="6F193F7B" w:rsidR="0036030F" w:rsidRDefault="0036030F" w:rsidP="00CE6D8C">
      <w:pPr>
        <w:pStyle w:val="Nidungvnbn"/>
        <w:numPr>
          <w:ilvl w:val="0"/>
          <w:numId w:val="21"/>
        </w:numPr>
        <w:rPr>
          <w:color w:val="000000"/>
        </w:rPr>
      </w:pPr>
      <w:r>
        <w:rPr>
          <w:color w:val="000000"/>
        </w:rPr>
        <w:t>Khó đo lường tiến độ phát triển của từng giai đoạn.</w:t>
      </w:r>
    </w:p>
    <w:p w14:paraId="267A9D16" w14:textId="7FE71BC3" w:rsidR="0036030F" w:rsidRDefault="0036030F" w:rsidP="00CE6D8C">
      <w:pPr>
        <w:pStyle w:val="Nidungvnbn"/>
        <w:numPr>
          <w:ilvl w:val="0"/>
          <w:numId w:val="21"/>
        </w:numPr>
        <w:rPr>
          <w:color w:val="000000"/>
        </w:rPr>
      </w:pPr>
      <w:r>
        <w:rPr>
          <w:color w:val="000000"/>
        </w:rPr>
        <w:t>Không đáp ứng các yêu cầu thay đổi, khó quay lại giai đoạn nào đó khi đã kết thúc.</w:t>
      </w:r>
    </w:p>
    <w:p w14:paraId="48E91D99" w14:textId="6D7808BD" w:rsidR="0036030F" w:rsidRDefault="0036030F" w:rsidP="00CE6D8C">
      <w:pPr>
        <w:pStyle w:val="Nidungvnbn"/>
        <w:numPr>
          <w:ilvl w:val="0"/>
          <w:numId w:val="21"/>
        </w:numPr>
        <w:rPr>
          <w:color w:val="000000"/>
        </w:rPr>
      </w:pPr>
      <w:r>
        <w:rPr>
          <w:color w:val="000000"/>
        </w:rPr>
        <w:t>Không thích hợp với những dự án dài, phức tạp, có nhiều thay đổi về yêu cầu trong vòng đời phát triển.</w:t>
      </w:r>
    </w:p>
    <w:p w14:paraId="322150CC" w14:textId="6EF3802A" w:rsidR="0036030F" w:rsidRPr="00CB0AA5" w:rsidRDefault="0036030F" w:rsidP="00CB0AA5">
      <w:pPr>
        <w:pStyle w:val="Tiumccp2"/>
        <w:ind w:firstLine="720"/>
        <w:rPr>
          <w:i w:val="0"/>
        </w:rPr>
      </w:pPr>
      <w:bookmarkStart w:id="74" w:name="_heading=h.vgdtq7"/>
      <w:bookmarkStart w:id="75" w:name="_Toc69133895"/>
      <w:bookmarkEnd w:id="74"/>
      <w:r w:rsidRPr="00CB0AA5">
        <w:rPr>
          <w:i w:val="0"/>
        </w:rPr>
        <w:t>Lý do chọn mô hình</w:t>
      </w:r>
      <w:bookmarkEnd w:id="75"/>
    </w:p>
    <w:p w14:paraId="43257042" w14:textId="35F48ABB" w:rsidR="0036030F" w:rsidRDefault="0036030F" w:rsidP="007B7A44">
      <w:pPr>
        <w:pStyle w:val="Nidungvnbn"/>
        <w:numPr>
          <w:ilvl w:val="0"/>
          <w:numId w:val="22"/>
        </w:numPr>
        <w:rPr>
          <w:color w:val="000000"/>
        </w:rPr>
      </w:pPr>
      <w:r>
        <w:rPr>
          <w:color w:val="000000"/>
        </w:rPr>
        <w:t>Mô hình thác nước (Waterfall model) là một mô hình đơn giản, dễ hiểu, dễ sử dụng.</w:t>
      </w:r>
    </w:p>
    <w:p w14:paraId="0E507F21" w14:textId="67CBF16B" w:rsidR="0036030F" w:rsidRDefault="0036030F" w:rsidP="007B7A44">
      <w:pPr>
        <w:pStyle w:val="Nidungvnbn"/>
        <w:numPr>
          <w:ilvl w:val="0"/>
          <w:numId w:val="22"/>
        </w:numPr>
        <w:rPr>
          <w:color w:val="000000"/>
        </w:rPr>
      </w:pPr>
      <w:r>
        <w:rPr>
          <w:color w:val="000000"/>
        </w:rPr>
        <w:t>Thích hợp để phổ biến và phân công công việc cho giữa các thành viên trong nhóm.</w:t>
      </w:r>
    </w:p>
    <w:p w14:paraId="4129BEB9" w14:textId="1F533E55" w:rsidR="0036030F" w:rsidRDefault="0036030F" w:rsidP="007B7A44">
      <w:pPr>
        <w:pStyle w:val="Nidungvnbn"/>
        <w:numPr>
          <w:ilvl w:val="0"/>
          <w:numId w:val="22"/>
        </w:numPr>
        <w:rPr>
          <w:color w:val="000000"/>
        </w:rPr>
      </w:pPr>
      <w:r>
        <w:rPr>
          <w:color w:val="000000"/>
        </w:rPr>
        <w:t>Mô hình có từng giai đoạn cụ thể với nhiệm vụ rõ ràng, dễ dàng áp dụng, thực hiện từng giai đoạn theo đúng tiến độ.</w:t>
      </w:r>
    </w:p>
    <w:p w14:paraId="79869FB6" w14:textId="088FD8F1" w:rsidR="0036030F" w:rsidRDefault="0036030F" w:rsidP="007B7A44">
      <w:pPr>
        <w:pStyle w:val="Nidungvnbn"/>
        <w:numPr>
          <w:ilvl w:val="0"/>
          <w:numId w:val="22"/>
        </w:numPr>
        <w:rPr>
          <w:color w:val="000000"/>
        </w:rPr>
      </w:pPr>
      <w:r>
        <w:rPr>
          <w:color w:val="000000"/>
        </w:rPr>
        <w:t>Mô hình thích hợp cho việc thực hiện đồ án cuối kì môn học, dự án có ít thay đổi về yêu cầu, các yêu cầu được ghi chép đầy đủ và rõ ràng.</w:t>
      </w:r>
    </w:p>
    <w:p w14:paraId="002582A4" w14:textId="77777777" w:rsidR="001860A3" w:rsidRPr="00E732BA" w:rsidRDefault="001860A3" w:rsidP="00B3457F">
      <w:pPr>
        <w:pStyle w:val="Nidungvnbn"/>
        <w:rPr>
          <w:lang w:val="vi-VN"/>
        </w:rPr>
      </w:pPr>
      <w:r>
        <w:br w:type="page"/>
      </w:r>
    </w:p>
    <w:p w14:paraId="139221AE" w14:textId="5352A779" w:rsidR="00CA2EA1" w:rsidRDefault="00CA2EA1" w:rsidP="00CA2EA1">
      <w:pPr>
        <w:pStyle w:val="Chng"/>
      </w:pPr>
      <w:bookmarkStart w:id="76" w:name="_Toc54844457"/>
      <w:bookmarkStart w:id="77" w:name="_Toc69133896"/>
      <w:bookmarkStart w:id="78" w:name="_Toc150520866"/>
      <w:r>
        <w:lastRenderedPageBreak/>
        <w:t xml:space="preserve">PHÂN CÔNG </w:t>
      </w:r>
      <w:bookmarkEnd w:id="76"/>
      <w:r w:rsidR="000D5C6F">
        <w:t>VÀ ĐÁNH GIÁ</w:t>
      </w:r>
      <w:bookmarkEnd w:id="77"/>
      <w:bookmarkEnd w:id="78"/>
    </w:p>
    <w:tbl>
      <w:tblPr>
        <w:tblStyle w:val="TableGrid"/>
        <w:tblW w:w="9360" w:type="dxa"/>
        <w:tblInd w:w="-5" w:type="dxa"/>
        <w:tblLook w:val="04A0" w:firstRow="1" w:lastRow="0" w:firstColumn="1" w:lastColumn="0" w:noHBand="0" w:noVBand="1"/>
      </w:tblPr>
      <w:tblGrid>
        <w:gridCol w:w="670"/>
        <w:gridCol w:w="1177"/>
        <w:gridCol w:w="1843"/>
        <w:gridCol w:w="4320"/>
        <w:gridCol w:w="1350"/>
      </w:tblGrid>
      <w:tr w:rsidR="00C2656D" w14:paraId="625427BD" w14:textId="57023CF5" w:rsidTr="005A3C20">
        <w:tc>
          <w:tcPr>
            <w:tcW w:w="670" w:type="dxa"/>
            <w:shd w:val="clear" w:color="auto" w:fill="BFBFBF" w:themeFill="background1" w:themeFillShade="BF"/>
            <w:vAlign w:val="center"/>
          </w:tcPr>
          <w:p w14:paraId="6822DAB0" w14:textId="77777777" w:rsidR="00C2656D" w:rsidRPr="00232559" w:rsidRDefault="00C2656D" w:rsidP="007B19E0">
            <w:pPr>
              <w:spacing w:line="276" w:lineRule="auto"/>
              <w:jc w:val="center"/>
              <w:rPr>
                <w:b/>
                <w:bCs/>
              </w:rPr>
            </w:pPr>
            <w:r w:rsidRPr="00232559">
              <w:rPr>
                <w:b/>
                <w:bCs/>
              </w:rPr>
              <w:t>STT</w:t>
            </w:r>
          </w:p>
        </w:tc>
        <w:tc>
          <w:tcPr>
            <w:tcW w:w="1177" w:type="dxa"/>
            <w:shd w:val="clear" w:color="auto" w:fill="BFBFBF" w:themeFill="background1" w:themeFillShade="BF"/>
            <w:vAlign w:val="center"/>
          </w:tcPr>
          <w:p w14:paraId="1C2C80E9" w14:textId="77777777" w:rsidR="00C2656D" w:rsidRPr="00232559" w:rsidRDefault="00C2656D" w:rsidP="007B19E0">
            <w:pPr>
              <w:spacing w:line="276" w:lineRule="auto"/>
              <w:jc w:val="center"/>
              <w:rPr>
                <w:b/>
                <w:bCs/>
              </w:rPr>
            </w:pPr>
            <w:r w:rsidRPr="00232559">
              <w:rPr>
                <w:b/>
                <w:bCs/>
              </w:rPr>
              <w:t>MSSV</w:t>
            </w:r>
          </w:p>
        </w:tc>
        <w:tc>
          <w:tcPr>
            <w:tcW w:w="1843" w:type="dxa"/>
            <w:shd w:val="clear" w:color="auto" w:fill="BFBFBF" w:themeFill="background1" w:themeFillShade="BF"/>
            <w:vAlign w:val="center"/>
          </w:tcPr>
          <w:p w14:paraId="725A1E7E" w14:textId="77777777" w:rsidR="00C2656D" w:rsidRPr="00232559" w:rsidRDefault="00C2656D" w:rsidP="007B19E0">
            <w:pPr>
              <w:spacing w:line="276" w:lineRule="auto"/>
              <w:jc w:val="center"/>
              <w:rPr>
                <w:b/>
                <w:bCs/>
              </w:rPr>
            </w:pPr>
            <w:r w:rsidRPr="00232559">
              <w:rPr>
                <w:b/>
                <w:bCs/>
              </w:rPr>
              <w:t>Họ và tên</w:t>
            </w:r>
          </w:p>
        </w:tc>
        <w:tc>
          <w:tcPr>
            <w:tcW w:w="4320" w:type="dxa"/>
            <w:shd w:val="clear" w:color="auto" w:fill="BFBFBF" w:themeFill="background1" w:themeFillShade="BF"/>
            <w:vAlign w:val="center"/>
          </w:tcPr>
          <w:p w14:paraId="0650BC4A" w14:textId="77777777" w:rsidR="00C2656D" w:rsidRPr="00232559" w:rsidRDefault="00C2656D" w:rsidP="007B19E0">
            <w:pPr>
              <w:spacing w:line="276" w:lineRule="auto"/>
              <w:jc w:val="center"/>
              <w:rPr>
                <w:b/>
                <w:bCs/>
              </w:rPr>
            </w:pPr>
            <w:r>
              <w:rPr>
                <w:b/>
                <w:bCs/>
              </w:rPr>
              <w:t>Công việc</w:t>
            </w:r>
          </w:p>
        </w:tc>
        <w:tc>
          <w:tcPr>
            <w:tcW w:w="1350" w:type="dxa"/>
            <w:shd w:val="clear" w:color="auto" w:fill="BFBFBF" w:themeFill="background1" w:themeFillShade="BF"/>
          </w:tcPr>
          <w:p w14:paraId="0BE96A8F" w14:textId="09CB5F9F" w:rsidR="00C2656D" w:rsidRDefault="00692590" w:rsidP="007B19E0">
            <w:pPr>
              <w:spacing w:line="276" w:lineRule="auto"/>
              <w:jc w:val="center"/>
              <w:rPr>
                <w:b/>
                <w:bCs/>
              </w:rPr>
            </w:pPr>
            <w:r>
              <w:rPr>
                <w:b/>
                <w:bCs/>
              </w:rPr>
              <w:t>Đánh giá</w:t>
            </w:r>
          </w:p>
        </w:tc>
      </w:tr>
      <w:tr w:rsidR="00C2656D" w:rsidRPr="002724A1" w14:paraId="7DE39A8D" w14:textId="63DA20EC" w:rsidTr="005A3C20">
        <w:trPr>
          <w:trHeight w:val="777"/>
        </w:trPr>
        <w:tc>
          <w:tcPr>
            <w:tcW w:w="670" w:type="dxa"/>
            <w:vAlign w:val="center"/>
          </w:tcPr>
          <w:p w14:paraId="4DF11D1D" w14:textId="50774D80" w:rsidR="00C2656D" w:rsidRDefault="00D532AD" w:rsidP="008E2691">
            <w:pPr>
              <w:spacing w:line="276" w:lineRule="auto"/>
              <w:jc w:val="center"/>
            </w:pPr>
            <w:r>
              <w:rPr>
                <w:lang w:val="vi-VN"/>
              </w:rPr>
              <w:t>SV1</w:t>
            </w:r>
          </w:p>
        </w:tc>
        <w:tc>
          <w:tcPr>
            <w:tcW w:w="1177" w:type="dxa"/>
            <w:vAlign w:val="center"/>
          </w:tcPr>
          <w:p w14:paraId="35F6B561" w14:textId="71AF4E49" w:rsidR="00C2656D" w:rsidRDefault="005E29FE" w:rsidP="005E29FE">
            <w:pPr>
              <w:spacing w:line="276" w:lineRule="auto"/>
            </w:pPr>
            <w:r>
              <w:t>51900348</w:t>
            </w:r>
          </w:p>
        </w:tc>
        <w:tc>
          <w:tcPr>
            <w:tcW w:w="1843" w:type="dxa"/>
            <w:vAlign w:val="center"/>
          </w:tcPr>
          <w:p w14:paraId="54992DE4" w14:textId="3A259D09" w:rsidR="00C2656D" w:rsidRDefault="005E29FE" w:rsidP="008E2691">
            <w:pPr>
              <w:spacing w:line="276" w:lineRule="auto"/>
            </w:pPr>
            <w:r>
              <w:t>Nguyễn Quang Khải</w:t>
            </w:r>
          </w:p>
        </w:tc>
        <w:tc>
          <w:tcPr>
            <w:tcW w:w="4320" w:type="dxa"/>
            <w:vAlign w:val="center"/>
          </w:tcPr>
          <w:p w14:paraId="0EA8D442" w14:textId="21A80882" w:rsidR="00EE4D68" w:rsidRPr="002724A1" w:rsidRDefault="00EE4D68" w:rsidP="008E2691">
            <w:pPr>
              <w:spacing w:line="276" w:lineRule="auto"/>
            </w:pPr>
          </w:p>
        </w:tc>
        <w:tc>
          <w:tcPr>
            <w:tcW w:w="1350" w:type="dxa"/>
            <w:vAlign w:val="center"/>
          </w:tcPr>
          <w:p w14:paraId="422DF791" w14:textId="42E5305A" w:rsidR="00C2656D" w:rsidRPr="002724A1" w:rsidRDefault="00C2656D" w:rsidP="008E2691">
            <w:pPr>
              <w:spacing w:line="276" w:lineRule="auto"/>
            </w:pPr>
          </w:p>
        </w:tc>
      </w:tr>
      <w:tr w:rsidR="00C2656D" w:rsidRPr="000406EF" w14:paraId="687F5929" w14:textId="03F0100E" w:rsidTr="005A3C20">
        <w:trPr>
          <w:trHeight w:val="777"/>
        </w:trPr>
        <w:tc>
          <w:tcPr>
            <w:tcW w:w="670" w:type="dxa"/>
            <w:vAlign w:val="center"/>
          </w:tcPr>
          <w:p w14:paraId="44A524A8" w14:textId="021ADC6F" w:rsidR="00C2656D" w:rsidRDefault="00D532AD" w:rsidP="008E2691">
            <w:pPr>
              <w:spacing w:line="276" w:lineRule="auto"/>
              <w:jc w:val="center"/>
            </w:pPr>
            <w:r>
              <w:rPr>
                <w:lang w:val="vi-VN"/>
              </w:rPr>
              <w:t>SV2</w:t>
            </w:r>
          </w:p>
        </w:tc>
        <w:tc>
          <w:tcPr>
            <w:tcW w:w="1177" w:type="dxa"/>
            <w:vAlign w:val="center"/>
          </w:tcPr>
          <w:p w14:paraId="0E7C231E" w14:textId="73817A51" w:rsidR="00C2656D" w:rsidRDefault="00C2656D" w:rsidP="005E29FE">
            <w:pPr>
              <w:spacing w:line="276" w:lineRule="auto"/>
            </w:pPr>
            <w:r>
              <w:t>51</w:t>
            </w:r>
            <w:r w:rsidR="005E29FE">
              <w:t>9</w:t>
            </w:r>
            <w:r>
              <w:t>00</w:t>
            </w:r>
            <w:r w:rsidR="005E29FE">
              <w:t>351</w:t>
            </w:r>
          </w:p>
        </w:tc>
        <w:tc>
          <w:tcPr>
            <w:tcW w:w="1843" w:type="dxa"/>
            <w:vAlign w:val="center"/>
          </w:tcPr>
          <w:p w14:paraId="4B5BE075" w14:textId="16F1E67D" w:rsidR="00C2656D" w:rsidRDefault="005E29FE" w:rsidP="008E2691">
            <w:pPr>
              <w:spacing w:line="276" w:lineRule="auto"/>
            </w:pPr>
            <w:r>
              <w:t>Nguyễn Phan Minh Khang</w:t>
            </w:r>
          </w:p>
        </w:tc>
        <w:tc>
          <w:tcPr>
            <w:tcW w:w="4320" w:type="dxa"/>
            <w:vAlign w:val="center"/>
          </w:tcPr>
          <w:p w14:paraId="6EF28258" w14:textId="297265FF" w:rsidR="006E1715" w:rsidRPr="000406EF" w:rsidRDefault="006E1715" w:rsidP="008E2691">
            <w:pPr>
              <w:spacing w:line="276" w:lineRule="auto"/>
            </w:pPr>
          </w:p>
        </w:tc>
        <w:tc>
          <w:tcPr>
            <w:tcW w:w="1350" w:type="dxa"/>
            <w:vAlign w:val="center"/>
          </w:tcPr>
          <w:p w14:paraId="2BA4AD46" w14:textId="3A9D7E55" w:rsidR="00C2656D" w:rsidRDefault="00C2656D" w:rsidP="008E2691">
            <w:pPr>
              <w:spacing w:line="276" w:lineRule="auto"/>
            </w:pPr>
          </w:p>
        </w:tc>
      </w:tr>
    </w:tbl>
    <w:p w14:paraId="0286938F" w14:textId="77777777" w:rsidR="00CA2EA1" w:rsidRPr="00402897" w:rsidRDefault="00CA2EA1" w:rsidP="00CA2EA1">
      <w:pPr>
        <w:pStyle w:val="Nidungvnbn"/>
      </w:pPr>
    </w:p>
    <w:p w14:paraId="7FD780A1" w14:textId="77777777" w:rsidR="00CA2EA1" w:rsidRDefault="00CA2EA1" w:rsidP="00CA2EA1">
      <w:pPr>
        <w:pStyle w:val="Tiumccp1"/>
      </w:pPr>
      <w:bookmarkStart w:id="79" w:name="_Toc41838708"/>
      <w:bookmarkStart w:id="80" w:name="_Toc69133897"/>
      <w:r>
        <w:t xml:space="preserve">1.2 Kế hoạch giao </w:t>
      </w:r>
      <w:r w:rsidRPr="005C20F5">
        <w:rPr>
          <w:lang w:val="vi-VN"/>
        </w:rPr>
        <w:t>tiếp nhóm</w:t>
      </w:r>
      <w:bookmarkEnd w:id="79"/>
      <w:bookmarkEnd w:id="80"/>
      <w:r>
        <w:tab/>
      </w:r>
    </w:p>
    <w:p w14:paraId="096E9CBA" w14:textId="226F6778" w:rsidR="00CA2EA1" w:rsidRDefault="00CA2EA1" w:rsidP="00CA2EA1">
      <w:pPr>
        <w:pStyle w:val="Nidungvnbn"/>
        <w:numPr>
          <w:ilvl w:val="0"/>
          <w:numId w:val="12"/>
        </w:numPr>
      </w:pPr>
      <w:r w:rsidRPr="005C20F5">
        <w:rPr>
          <w:lang w:val="vi-VN"/>
        </w:rPr>
        <w:t>Tần</w:t>
      </w:r>
      <w:r w:rsidR="00D532AD">
        <w:t xml:space="preserve"> suất: 1 tuần </w:t>
      </w:r>
      <w:r w:rsidR="00D532AD">
        <w:rPr>
          <w:lang w:val="vi-VN"/>
        </w:rPr>
        <w:t>5</w:t>
      </w:r>
      <w:r>
        <w:t xml:space="preserve"> lần</w:t>
      </w:r>
    </w:p>
    <w:p w14:paraId="737F35E7" w14:textId="5EBEF687" w:rsidR="00CA2EA1" w:rsidRDefault="00D532AD" w:rsidP="00CA2EA1">
      <w:pPr>
        <w:pStyle w:val="Nidungvnbn"/>
        <w:numPr>
          <w:ilvl w:val="0"/>
          <w:numId w:val="12"/>
        </w:numPr>
      </w:pPr>
      <w:r>
        <w:t xml:space="preserve">Thời gian: </w:t>
      </w:r>
      <w:r>
        <w:rPr>
          <w:lang w:val="vi-VN"/>
        </w:rPr>
        <w:t>3 – 4.5 giờ</w:t>
      </w:r>
    </w:p>
    <w:p w14:paraId="7243D0CE" w14:textId="264EC5F1" w:rsidR="00CA2EA1" w:rsidRDefault="00CA2EA1" w:rsidP="00CA2EA1">
      <w:pPr>
        <w:pStyle w:val="Nidungvnbn"/>
        <w:numPr>
          <w:ilvl w:val="0"/>
          <w:numId w:val="12"/>
        </w:numPr>
      </w:pPr>
      <w:r>
        <w:t xml:space="preserve">Địa điểm: </w:t>
      </w:r>
      <w:r w:rsidR="00D532AD">
        <w:rPr>
          <w:lang w:val="vi-VN"/>
        </w:rPr>
        <w:t>TDT Library, Coffee, Studio</w:t>
      </w:r>
    </w:p>
    <w:p w14:paraId="2EAE72A3" w14:textId="213248CE" w:rsidR="00CA2EA1" w:rsidRDefault="00CA2EA1" w:rsidP="00CA2EA1">
      <w:pPr>
        <w:pStyle w:val="Nidungvnbn"/>
        <w:numPr>
          <w:ilvl w:val="0"/>
          <w:numId w:val="12"/>
        </w:numPr>
      </w:pPr>
      <w:r>
        <w:t xml:space="preserve">Thông báo thông qua </w:t>
      </w:r>
      <w:r w:rsidR="00D532AD">
        <w:rPr>
          <w:lang w:val="vi-VN"/>
        </w:rPr>
        <w:t>Facebook, Zalo, Teams, Ggmeet</w:t>
      </w:r>
    </w:p>
    <w:p w14:paraId="75709E2B" w14:textId="77777777" w:rsidR="00CA2EA1" w:rsidRDefault="00CA2EA1" w:rsidP="00CA2EA1">
      <w:pPr>
        <w:pStyle w:val="Nidungvnbn"/>
        <w:numPr>
          <w:ilvl w:val="0"/>
          <w:numId w:val="12"/>
        </w:numPr>
      </w:pPr>
      <w:r>
        <w:t>Thông báo tối thiểu ít nhất 24h</w:t>
      </w:r>
    </w:p>
    <w:p w14:paraId="7C70D858" w14:textId="77777777" w:rsidR="00CA2EA1" w:rsidRDefault="00CA2EA1" w:rsidP="00CA2EA1">
      <w:pPr>
        <w:pStyle w:val="Nidungvnbn"/>
        <w:tabs>
          <w:tab w:val="left" w:pos="5015"/>
        </w:tabs>
        <w:ind w:left="720" w:firstLine="0"/>
      </w:pPr>
    </w:p>
    <w:p w14:paraId="1028AA92" w14:textId="77777777" w:rsidR="00CA2EA1" w:rsidRDefault="00CA2EA1" w:rsidP="00CA2EA1">
      <w:pPr>
        <w:pStyle w:val="Tiumccp1"/>
      </w:pPr>
      <w:bookmarkStart w:id="81" w:name="_Toc41838709"/>
      <w:bookmarkStart w:id="82" w:name="_Toc69133898"/>
      <w:r>
        <w:t>1.3. Quy tắc quản lý đồ án của nhóm</w:t>
      </w:r>
      <w:bookmarkEnd w:id="81"/>
      <w:bookmarkEnd w:id="82"/>
    </w:p>
    <w:p w14:paraId="03246D99" w14:textId="77777777" w:rsidR="00CA2EA1" w:rsidRDefault="00CA2EA1" w:rsidP="00CA2EA1">
      <w:pPr>
        <w:pStyle w:val="Tiumccp2"/>
      </w:pPr>
      <w:bookmarkStart w:id="83" w:name="_Toc41838710"/>
      <w:bookmarkStart w:id="84" w:name="_Toc69133899"/>
      <w:r>
        <w:t>1.3.1 Quản lý tài liệu</w:t>
      </w:r>
      <w:bookmarkEnd w:id="83"/>
      <w:bookmarkEnd w:id="84"/>
    </w:p>
    <w:p w14:paraId="278D2FCB" w14:textId="77777777" w:rsidR="00CA2EA1" w:rsidRDefault="00CA2EA1" w:rsidP="00CA2EA1">
      <w:pPr>
        <w:pStyle w:val="Nidungvnbn"/>
        <w:numPr>
          <w:ilvl w:val="0"/>
          <w:numId w:val="11"/>
        </w:numPr>
      </w:pPr>
      <w:r>
        <w:t>Nhóm thảo luận thống nhất quy tắc tổ chức cấu trúc dữ liệu.</w:t>
      </w:r>
    </w:p>
    <w:p w14:paraId="6E6F54D7" w14:textId="77777777" w:rsidR="00CA2EA1" w:rsidRDefault="00CA2EA1" w:rsidP="00CA2EA1">
      <w:pPr>
        <w:pStyle w:val="Nidungvnbn"/>
        <w:numPr>
          <w:ilvl w:val="0"/>
          <w:numId w:val="11"/>
        </w:numPr>
      </w:pPr>
      <w:r>
        <w:t>Thống nhất các nguyên tắc khi thực hiện báo cáo</w:t>
      </w:r>
    </w:p>
    <w:p w14:paraId="4016A1A2" w14:textId="77777777" w:rsidR="00CA2EA1" w:rsidRDefault="00CA2EA1" w:rsidP="00CA2EA1">
      <w:pPr>
        <w:pStyle w:val="Nidungvnbn"/>
      </w:pPr>
    </w:p>
    <w:p w14:paraId="3F43A27D" w14:textId="77777777" w:rsidR="00CA2EA1" w:rsidRDefault="00CA2EA1" w:rsidP="00CA2EA1">
      <w:pPr>
        <w:pStyle w:val="Tiumccp2"/>
      </w:pPr>
      <w:bookmarkStart w:id="85" w:name="_Toc41838711"/>
      <w:bookmarkStart w:id="86" w:name="_Toc69133900"/>
      <w:r>
        <w:t>1.3.2 Quản lý tiến độ</w:t>
      </w:r>
      <w:bookmarkEnd w:id="85"/>
      <w:bookmarkEnd w:id="86"/>
    </w:p>
    <w:p w14:paraId="20BD58B3" w14:textId="77777777" w:rsidR="00CA2EA1" w:rsidRDefault="00CA2EA1" w:rsidP="00CA2EA1">
      <w:pPr>
        <w:pStyle w:val="Nidungvnbn"/>
        <w:numPr>
          <w:ilvl w:val="0"/>
          <w:numId w:val="11"/>
        </w:numPr>
      </w:pPr>
      <w:r>
        <w:t>Quản lý tiến độ đồ án trên ứng dụng Trello.</w:t>
      </w:r>
    </w:p>
    <w:p w14:paraId="1B0082DA" w14:textId="77777777" w:rsidR="00CA2EA1" w:rsidRDefault="00CA2EA1" w:rsidP="00CA2EA1">
      <w:pPr>
        <w:pStyle w:val="Nidungvnbn"/>
        <w:numPr>
          <w:ilvl w:val="0"/>
          <w:numId w:val="11"/>
        </w:numPr>
      </w:pPr>
      <w:r>
        <w:t xml:space="preserve">Đặt thời gian phải hoàn thành </w:t>
      </w:r>
      <w:r w:rsidRPr="005C20F5">
        <w:rPr>
          <w:lang w:val="vi-VN"/>
        </w:rPr>
        <w:t>công</w:t>
      </w:r>
      <w:r>
        <w:t xml:space="preserve"> việc cho từng thành viên.</w:t>
      </w:r>
    </w:p>
    <w:p w14:paraId="7DA8A508" w14:textId="77777777" w:rsidR="00CA2EA1" w:rsidRDefault="00CA2EA1" w:rsidP="00CA2EA1">
      <w:pPr>
        <w:pStyle w:val="Nidungvnbn"/>
        <w:numPr>
          <w:ilvl w:val="0"/>
          <w:numId w:val="11"/>
        </w:numPr>
      </w:pPr>
      <w:r>
        <w:t>Quản lý các việc cần làm, đang làm, đã làm của nhóm.</w:t>
      </w:r>
    </w:p>
    <w:p w14:paraId="49D01AD1" w14:textId="77777777" w:rsidR="00CA2EA1" w:rsidRDefault="00CA2EA1" w:rsidP="00CA2EA1">
      <w:pPr>
        <w:pStyle w:val="Nidungvnbn"/>
        <w:numPr>
          <w:ilvl w:val="0"/>
          <w:numId w:val="11"/>
        </w:numPr>
      </w:pPr>
      <w:r>
        <w:t>Theo dõi tiến độ cũng nhóm.</w:t>
      </w:r>
    </w:p>
    <w:p w14:paraId="0FCF0226" w14:textId="77777777" w:rsidR="00CA2EA1" w:rsidRDefault="00CA2EA1">
      <w:pPr>
        <w:spacing w:after="200" w:line="276" w:lineRule="auto"/>
        <w:rPr>
          <w:b/>
          <w:sz w:val="32"/>
          <w:szCs w:val="32"/>
        </w:rPr>
      </w:pPr>
      <w:r>
        <w:br w:type="page"/>
      </w:r>
    </w:p>
    <w:p w14:paraId="3A117C7C" w14:textId="6F439C45" w:rsidR="001860A3" w:rsidRPr="00F020D1" w:rsidRDefault="001860A3" w:rsidP="00F020D1">
      <w:pPr>
        <w:pStyle w:val="Chng"/>
      </w:pPr>
      <w:bookmarkStart w:id="87" w:name="_Toc69133901"/>
      <w:bookmarkStart w:id="88" w:name="_Toc150520867"/>
      <w:r w:rsidRPr="00F020D1">
        <w:lastRenderedPageBreak/>
        <w:t>TÀI LIỆU THAM KHẢO</w:t>
      </w:r>
      <w:bookmarkEnd w:id="87"/>
      <w:bookmarkEnd w:id="88"/>
    </w:p>
    <w:p w14:paraId="1D8E1FEE" w14:textId="77777777" w:rsidR="00317F16" w:rsidRPr="00317F16" w:rsidRDefault="00317F16" w:rsidP="00317F16">
      <w:pPr>
        <w:pStyle w:val="Nidungvnbn"/>
        <w:rPr>
          <w:lang w:val="vi-VN"/>
        </w:rPr>
      </w:pPr>
      <w:r w:rsidRPr="00317F16">
        <w:t>[1] J.W. Satzinger, R.B. Jackson, S.D. Burd, [2005], Object-Oriented Analysis and Design with the Unified Process, Cengage Learning.</w:t>
      </w:r>
    </w:p>
    <w:p w14:paraId="706BB756" w14:textId="77777777" w:rsidR="00317F16" w:rsidRPr="00317F16" w:rsidRDefault="00317F16" w:rsidP="00317F16">
      <w:pPr>
        <w:pStyle w:val="Nidungvnbn"/>
        <w:rPr>
          <w:lang w:val="vi-VN"/>
        </w:rPr>
      </w:pPr>
      <w:r w:rsidRPr="00317F16">
        <w:t>[2] Howard Podeswa, [2010], UML for the IT Business Analyst, Cengage Learning.</w:t>
      </w:r>
    </w:p>
    <w:p w14:paraId="6F656230" w14:textId="47B35A3B" w:rsidR="00317F16" w:rsidRPr="00317F16" w:rsidRDefault="00317F16" w:rsidP="00317F16">
      <w:pPr>
        <w:pStyle w:val="Nidungvnbn"/>
        <w:rPr>
          <w:lang w:val="vi-VN"/>
        </w:rPr>
      </w:pPr>
      <w:r w:rsidRPr="00317F16">
        <w:t>[3] J.W. Satzinger, R.B. Jackson, S.D. Burd, [2008], Systems Analysis and Design in a Changing World, Course Technology</w:t>
      </w:r>
      <w:r w:rsidR="00A25533">
        <w:t>.</w:t>
      </w:r>
    </w:p>
    <w:p w14:paraId="7F05EDA5" w14:textId="42830686" w:rsidR="00FA5E48" w:rsidRPr="00317F16" w:rsidRDefault="00FA5E48" w:rsidP="00317F16">
      <w:pPr>
        <w:pStyle w:val="Nidungvnbn"/>
        <w:rPr>
          <w:lang w:val="vi-VN"/>
        </w:rPr>
      </w:pPr>
    </w:p>
    <w:sectPr w:rsidR="00FA5E48" w:rsidRPr="00317F16" w:rsidSect="00CB0AA5">
      <w:pgSz w:w="12240" w:h="15840"/>
      <w:pgMar w:top="1985" w:right="1134" w:bottom="1701"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A7BD7" w14:textId="77777777" w:rsidR="004C5A7C" w:rsidRDefault="004C5A7C" w:rsidP="00453AB1">
      <w:r>
        <w:separator/>
      </w:r>
    </w:p>
  </w:endnote>
  <w:endnote w:type="continuationSeparator" w:id="0">
    <w:p w14:paraId="2D89EA56" w14:textId="77777777" w:rsidR="004C5A7C" w:rsidRDefault="004C5A7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514617"/>
      <w:docPartObj>
        <w:docPartGallery w:val="AutoText"/>
      </w:docPartObj>
    </w:sdtPr>
    <w:sdtContent>
      <w:p w14:paraId="4109FCD7" w14:textId="77777777" w:rsidR="00290A4B" w:rsidRDefault="00290A4B">
        <w:pPr>
          <w:pStyle w:val="Footer"/>
          <w:jc w:val="right"/>
        </w:pPr>
        <w:r>
          <w:fldChar w:fldCharType="begin"/>
        </w:r>
        <w:r>
          <w:instrText xml:space="preserve"> PAGE   \* MERGEFORMAT </w:instrText>
        </w:r>
        <w:r>
          <w:fldChar w:fldCharType="separate"/>
        </w:r>
        <w:r>
          <w:rPr>
            <w:noProof/>
          </w:rPr>
          <w:t>2</w:t>
        </w:r>
        <w:r>
          <w:fldChar w:fldCharType="end"/>
        </w:r>
      </w:p>
    </w:sdtContent>
  </w:sdt>
  <w:p w14:paraId="37359614" w14:textId="77777777" w:rsidR="00290A4B" w:rsidRDefault="00290A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957AD" w14:textId="3F9C363D" w:rsidR="00290A4B" w:rsidRDefault="00290A4B" w:rsidP="00981E50">
    <w:pPr>
      <w:pStyle w:val="Footer"/>
      <w:ind w:right="120"/>
      <w:jc w:val="right"/>
    </w:pPr>
  </w:p>
  <w:p w14:paraId="29D5297E" w14:textId="77777777" w:rsidR="00290A4B" w:rsidRDefault="00290A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2B25A" w14:textId="77777777" w:rsidR="004C5A7C" w:rsidRDefault="004C5A7C" w:rsidP="00453AB1">
      <w:r>
        <w:separator/>
      </w:r>
    </w:p>
  </w:footnote>
  <w:footnote w:type="continuationSeparator" w:id="0">
    <w:p w14:paraId="4C6B6084" w14:textId="77777777" w:rsidR="004C5A7C" w:rsidRDefault="004C5A7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B1B3F" w14:textId="77777777" w:rsidR="00290A4B" w:rsidRDefault="00290A4B">
    <w:pPr>
      <w:pStyle w:val="Header"/>
      <w:jc w:val="center"/>
    </w:pPr>
  </w:p>
  <w:p w14:paraId="130140D7" w14:textId="77777777" w:rsidR="00290A4B" w:rsidRDefault="00290A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FD632" w14:textId="77777777" w:rsidR="00290A4B" w:rsidRDefault="00290A4B">
    <w:pPr>
      <w:pStyle w:val="Header"/>
      <w:jc w:val="center"/>
    </w:pPr>
  </w:p>
  <w:p w14:paraId="37390D16" w14:textId="77777777" w:rsidR="00290A4B" w:rsidRDefault="00290A4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0F305" w14:textId="77777777" w:rsidR="00290A4B" w:rsidRDefault="00290A4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048138"/>
      <w:docPartObj>
        <w:docPartGallery w:val="Page Numbers (Top of Page)"/>
        <w:docPartUnique/>
      </w:docPartObj>
    </w:sdtPr>
    <w:sdtEndPr>
      <w:rPr>
        <w:noProof/>
      </w:rPr>
    </w:sdtEndPr>
    <w:sdtContent>
      <w:p w14:paraId="30F3C80C" w14:textId="59FEC137" w:rsidR="00290A4B" w:rsidRDefault="00290A4B">
        <w:pPr>
          <w:pStyle w:val="Header"/>
          <w:jc w:val="center"/>
        </w:pPr>
        <w:r>
          <w:fldChar w:fldCharType="begin"/>
        </w:r>
        <w:r>
          <w:instrText xml:space="preserve"> PAGE   \* MERGEFORMAT </w:instrText>
        </w:r>
        <w:r>
          <w:fldChar w:fldCharType="separate"/>
        </w:r>
        <w:r w:rsidR="00E904EA">
          <w:rPr>
            <w:noProof/>
          </w:rPr>
          <w:t>11</w:t>
        </w:r>
        <w:r>
          <w:rPr>
            <w:noProof/>
          </w:rPr>
          <w:fldChar w:fldCharType="end"/>
        </w:r>
      </w:p>
    </w:sdtContent>
  </w:sdt>
  <w:p w14:paraId="121606E2" w14:textId="77777777" w:rsidR="00290A4B" w:rsidRDefault="00290A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1A3"/>
    <w:multiLevelType w:val="hybridMultilevel"/>
    <w:tmpl w:val="5D980E8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3C144D5"/>
    <w:multiLevelType w:val="multilevel"/>
    <w:tmpl w:val="D0A036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3F454DD"/>
    <w:multiLevelType w:val="multilevel"/>
    <w:tmpl w:val="B288A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875B8C"/>
    <w:multiLevelType w:val="hybridMultilevel"/>
    <w:tmpl w:val="688C43C4"/>
    <w:lvl w:ilvl="0" w:tplc="565EA96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93727E"/>
    <w:multiLevelType w:val="hybridMultilevel"/>
    <w:tmpl w:val="26FA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84876"/>
    <w:multiLevelType w:val="hybridMultilevel"/>
    <w:tmpl w:val="30F0D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21436"/>
    <w:multiLevelType w:val="multilevel"/>
    <w:tmpl w:val="0C0A3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D36E07"/>
    <w:multiLevelType w:val="multilevel"/>
    <w:tmpl w:val="B526F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7A3F95"/>
    <w:multiLevelType w:val="hybridMultilevel"/>
    <w:tmpl w:val="AA7CF506"/>
    <w:lvl w:ilvl="0" w:tplc="6A6C274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2E56DEE"/>
    <w:multiLevelType w:val="hybridMultilevel"/>
    <w:tmpl w:val="73F03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64567"/>
    <w:multiLevelType w:val="hybridMultilevel"/>
    <w:tmpl w:val="6FF44944"/>
    <w:lvl w:ilvl="0" w:tplc="5F18B90A">
      <w:start w:val="1"/>
      <w:numFmt w:val="bullet"/>
      <w:lvlText w:val="-"/>
      <w:lvlJc w:val="left"/>
      <w:pPr>
        <w:ind w:left="1080" w:hanging="360"/>
      </w:pPr>
      <w:rPr>
        <w:rFonts w:ascii="Times New Roman" w:eastAsia="Times New Roman"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7D374ED"/>
    <w:multiLevelType w:val="multilevel"/>
    <w:tmpl w:val="E1F65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3B1244"/>
    <w:multiLevelType w:val="hybridMultilevel"/>
    <w:tmpl w:val="E1A2B95A"/>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92652B6"/>
    <w:multiLevelType w:val="hybridMultilevel"/>
    <w:tmpl w:val="BBAE83FC"/>
    <w:lvl w:ilvl="0" w:tplc="75581784">
      <w:start w:val="1"/>
      <w:numFmt w:val="decimal"/>
      <w:lvlText w:val="1.3.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94D178D"/>
    <w:multiLevelType w:val="multilevel"/>
    <w:tmpl w:val="77125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C186104"/>
    <w:multiLevelType w:val="multilevel"/>
    <w:tmpl w:val="1E96A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C1A2732"/>
    <w:multiLevelType w:val="multilevel"/>
    <w:tmpl w:val="ADC60B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2C597E06"/>
    <w:multiLevelType w:val="multilevel"/>
    <w:tmpl w:val="F5BCC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DE786C"/>
    <w:multiLevelType w:val="multilevel"/>
    <w:tmpl w:val="4288D75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0C074DA"/>
    <w:multiLevelType w:val="hybridMultilevel"/>
    <w:tmpl w:val="31CCC93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0F32326"/>
    <w:multiLevelType w:val="hybridMultilevel"/>
    <w:tmpl w:val="63588D2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320D68AA"/>
    <w:multiLevelType w:val="multilevel"/>
    <w:tmpl w:val="4280B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5E5887"/>
    <w:multiLevelType w:val="multilevel"/>
    <w:tmpl w:val="17463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E66BDE"/>
    <w:multiLevelType w:val="hybridMultilevel"/>
    <w:tmpl w:val="E2E4E812"/>
    <w:lvl w:ilvl="0" w:tplc="A7F0544C">
      <w:start w:val="1"/>
      <w:numFmt w:val="decimal"/>
      <w:lvlText w:val="3.3.%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6CA1DE0"/>
    <w:multiLevelType w:val="hybridMultilevel"/>
    <w:tmpl w:val="427025E0"/>
    <w:lvl w:ilvl="0" w:tplc="35D0BBC6">
      <w:start w:val="1"/>
      <w:numFmt w:val="decimal"/>
      <w:lvlText w:val="3.4.%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C694D4A"/>
    <w:multiLevelType w:val="multilevel"/>
    <w:tmpl w:val="93D87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CD035FF"/>
    <w:multiLevelType w:val="multilevel"/>
    <w:tmpl w:val="4B1826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AD28E3"/>
    <w:multiLevelType w:val="hybridMultilevel"/>
    <w:tmpl w:val="A2A0704E"/>
    <w:lvl w:ilvl="0" w:tplc="CB2E59C6">
      <w:start w:val="1"/>
      <w:numFmt w:val="decimal"/>
      <w:lvlText w:val="3.5.%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FF853FA"/>
    <w:multiLevelType w:val="hybridMultilevel"/>
    <w:tmpl w:val="FCDE8D08"/>
    <w:lvl w:ilvl="0" w:tplc="5218B1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F15657"/>
    <w:multiLevelType w:val="hybridMultilevel"/>
    <w:tmpl w:val="4672D3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4F720535"/>
    <w:multiLevelType w:val="hybridMultilevel"/>
    <w:tmpl w:val="70AAA79A"/>
    <w:lvl w:ilvl="0" w:tplc="5F18B90A">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1824115"/>
    <w:multiLevelType w:val="multilevel"/>
    <w:tmpl w:val="24E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2147E98"/>
    <w:multiLevelType w:val="multilevel"/>
    <w:tmpl w:val="C7383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2722AFC"/>
    <w:multiLevelType w:val="multilevel"/>
    <w:tmpl w:val="9782C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5864177"/>
    <w:multiLevelType w:val="hybridMultilevel"/>
    <w:tmpl w:val="525CE39C"/>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577E3D57"/>
    <w:multiLevelType w:val="hybridMultilevel"/>
    <w:tmpl w:val="FBAC7894"/>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59667030"/>
    <w:multiLevelType w:val="multilevel"/>
    <w:tmpl w:val="4BC659D2"/>
    <w:lvl w:ilvl="0">
      <w:start w:val="1"/>
      <w:numFmt w:val="decimal"/>
      <w:lvlText w:val="%1."/>
      <w:lvlJc w:val="left"/>
      <w:pPr>
        <w:ind w:left="720" w:hanging="360"/>
      </w:pPr>
    </w:lvl>
    <w:lvl w:ilvl="1">
      <w:start w:val="1"/>
      <w:numFmt w:val="decimal"/>
      <w:lvlText w:val="%1.%2"/>
      <w:lvlJc w:val="left"/>
      <w:pPr>
        <w:ind w:left="780" w:hanging="420"/>
      </w:pPr>
    </w:lvl>
    <w:lvl w:ilvl="2">
      <w:start w:val="1"/>
      <w:numFmt w:val="lowerLetter"/>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7" w15:restartNumberingAfterBreak="0">
    <w:nsid w:val="5AA825AA"/>
    <w:multiLevelType w:val="hybridMultilevel"/>
    <w:tmpl w:val="58E00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5EEF47C8"/>
    <w:multiLevelType w:val="multilevel"/>
    <w:tmpl w:val="F0B25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32011FB"/>
    <w:multiLevelType w:val="hybridMultilevel"/>
    <w:tmpl w:val="372E30B2"/>
    <w:lvl w:ilvl="0" w:tplc="A62ECF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282563"/>
    <w:multiLevelType w:val="multilevel"/>
    <w:tmpl w:val="12B04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714118"/>
    <w:multiLevelType w:val="hybridMultilevel"/>
    <w:tmpl w:val="2A3EE19C"/>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77E37FE8"/>
    <w:multiLevelType w:val="hybridMultilevel"/>
    <w:tmpl w:val="9B685BF4"/>
    <w:lvl w:ilvl="0" w:tplc="75581784">
      <w:start w:val="1"/>
      <w:numFmt w:val="decimal"/>
      <w:lvlText w:val="1.3.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8A2281A"/>
    <w:multiLevelType w:val="multilevel"/>
    <w:tmpl w:val="4A983366"/>
    <w:lvl w:ilvl="0">
      <w:start w:val="1"/>
      <w:numFmt w:val="decimal"/>
      <w:lvlText w:val="%1."/>
      <w:lvlJc w:val="left"/>
      <w:pPr>
        <w:ind w:left="720" w:hanging="360"/>
      </w:pPr>
    </w:lvl>
    <w:lvl w:ilvl="1">
      <w:start w:val="1"/>
      <w:numFmt w:val="decimal"/>
      <w:lvlText w:val="%1.%2"/>
      <w:lvlJc w:val="left"/>
      <w:pPr>
        <w:ind w:left="735" w:hanging="375"/>
      </w:pPr>
    </w:lvl>
    <w:lvl w:ilvl="2">
      <w:start w:val="1"/>
      <w:numFmt w:val="lowerLetter"/>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4" w15:restartNumberingAfterBreak="0">
    <w:nsid w:val="790923AD"/>
    <w:multiLevelType w:val="multilevel"/>
    <w:tmpl w:val="98B25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942214A"/>
    <w:multiLevelType w:val="multilevel"/>
    <w:tmpl w:val="7CF8D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9AC7CC0"/>
    <w:multiLevelType w:val="multilevel"/>
    <w:tmpl w:val="47DE9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FBC198B"/>
    <w:multiLevelType w:val="hybridMultilevel"/>
    <w:tmpl w:val="E6C0EA1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8"/>
  </w:num>
  <w:num w:numId="2">
    <w:abstractNumId w:val="8"/>
  </w:num>
  <w:num w:numId="3">
    <w:abstractNumId w:val="42"/>
  </w:num>
  <w:num w:numId="4">
    <w:abstractNumId w:val="29"/>
  </w:num>
  <w:num w:numId="5">
    <w:abstractNumId w:val="39"/>
  </w:num>
  <w:num w:numId="6">
    <w:abstractNumId w:val="3"/>
  </w:num>
  <w:num w:numId="7">
    <w:abstractNumId w:val="27"/>
  </w:num>
  <w:num w:numId="8">
    <w:abstractNumId w:val="24"/>
  </w:num>
  <w:num w:numId="9">
    <w:abstractNumId w:val="23"/>
  </w:num>
  <w:num w:numId="10">
    <w:abstractNumId w:val="31"/>
  </w:num>
  <w:num w:numId="11">
    <w:abstractNumId w:val="41"/>
  </w:num>
  <w:num w:numId="12">
    <w:abstractNumId w:val="35"/>
  </w:num>
  <w:num w:numId="13">
    <w:abstractNumId w:val="37"/>
  </w:num>
  <w:num w:numId="14">
    <w:abstractNumId w:val="30"/>
  </w:num>
  <w:num w:numId="15">
    <w:abstractNumId w:val="47"/>
  </w:num>
  <w:num w:numId="16">
    <w:abstractNumId w:val="19"/>
  </w:num>
  <w:num w:numId="17">
    <w:abstractNumId w:val="0"/>
  </w:num>
  <w:num w:numId="18">
    <w:abstractNumId w:val="12"/>
  </w:num>
  <w:num w:numId="19">
    <w:abstractNumId w:val="20"/>
  </w:num>
  <w:num w:numId="20">
    <w:abstractNumId w:val="13"/>
  </w:num>
  <w:num w:numId="21">
    <w:abstractNumId w:val="10"/>
  </w:num>
  <w:num w:numId="22">
    <w:abstractNumId w:val="34"/>
  </w:num>
  <w:num w:numId="23">
    <w:abstractNumId w:val="32"/>
  </w:num>
  <w:num w:numId="24">
    <w:abstractNumId w:val="36"/>
  </w:num>
  <w:num w:numId="25">
    <w:abstractNumId w:val="17"/>
  </w:num>
  <w:num w:numId="26">
    <w:abstractNumId w:val="15"/>
  </w:num>
  <w:num w:numId="27">
    <w:abstractNumId w:val="43"/>
  </w:num>
  <w:num w:numId="28">
    <w:abstractNumId w:val="11"/>
  </w:num>
  <w:num w:numId="29">
    <w:abstractNumId w:val="7"/>
  </w:num>
  <w:num w:numId="30">
    <w:abstractNumId w:val="44"/>
  </w:num>
  <w:num w:numId="31">
    <w:abstractNumId w:val="46"/>
  </w:num>
  <w:num w:numId="32">
    <w:abstractNumId w:val="14"/>
  </w:num>
  <w:num w:numId="33">
    <w:abstractNumId w:val="38"/>
  </w:num>
  <w:num w:numId="34">
    <w:abstractNumId w:val="21"/>
  </w:num>
  <w:num w:numId="35">
    <w:abstractNumId w:val="26"/>
  </w:num>
  <w:num w:numId="36">
    <w:abstractNumId w:val="22"/>
  </w:num>
  <w:num w:numId="37">
    <w:abstractNumId w:val="2"/>
  </w:num>
  <w:num w:numId="38">
    <w:abstractNumId w:val="40"/>
  </w:num>
  <w:num w:numId="39">
    <w:abstractNumId w:val="25"/>
  </w:num>
  <w:num w:numId="40">
    <w:abstractNumId w:val="6"/>
  </w:num>
  <w:num w:numId="41">
    <w:abstractNumId w:val="1"/>
  </w:num>
  <w:num w:numId="42">
    <w:abstractNumId w:val="16"/>
  </w:num>
  <w:num w:numId="43">
    <w:abstractNumId w:val="45"/>
  </w:num>
  <w:num w:numId="44">
    <w:abstractNumId w:val="33"/>
  </w:num>
  <w:num w:numId="45">
    <w:abstractNumId w:val="28"/>
  </w:num>
  <w:num w:numId="46">
    <w:abstractNumId w:val="5"/>
  </w:num>
  <w:num w:numId="47">
    <w:abstractNumId w:val="4"/>
  </w:num>
  <w:num w:numId="4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04"/>
    <w:rsid w:val="00000F04"/>
    <w:rsid w:val="00000FCE"/>
    <w:rsid w:val="000039D3"/>
    <w:rsid w:val="000049A0"/>
    <w:rsid w:val="000052FF"/>
    <w:rsid w:val="00005FED"/>
    <w:rsid w:val="00010B9A"/>
    <w:rsid w:val="00012FED"/>
    <w:rsid w:val="00013075"/>
    <w:rsid w:val="0001557E"/>
    <w:rsid w:val="000156B0"/>
    <w:rsid w:val="00016092"/>
    <w:rsid w:val="00017A8D"/>
    <w:rsid w:val="00017CD8"/>
    <w:rsid w:val="0002051C"/>
    <w:rsid w:val="00020970"/>
    <w:rsid w:val="000216CD"/>
    <w:rsid w:val="00021856"/>
    <w:rsid w:val="00021939"/>
    <w:rsid w:val="00022514"/>
    <w:rsid w:val="0002382F"/>
    <w:rsid w:val="00024496"/>
    <w:rsid w:val="00024769"/>
    <w:rsid w:val="0002549B"/>
    <w:rsid w:val="00026713"/>
    <w:rsid w:val="000318B1"/>
    <w:rsid w:val="0003334F"/>
    <w:rsid w:val="0003687C"/>
    <w:rsid w:val="000370CC"/>
    <w:rsid w:val="0003735A"/>
    <w:rsid w:val="000405BA"/>
    <w:rsid w:val="00046BD3"/>
    <w:rsid w:val="00047E0D"/>
    <w:rsid w:val="00050E83"/>
    <w:rsid w:val="000526D7"/>
    <w:rsid w:val="000527DB"/>
    <w:rsid w:val="00053318"/>
    <w:rsid w:val="00053763"/>
    <w:rsid w:val="00053C60"/>
    <w:rsid w:val="0005424B"/>
    <w:rsid w:val="000544F2"/>
    <w:rsid w:val="0005746D"/>
    <w:rsid w:val="00057742"/>
    <w:rsid w:val="00060DFA"/>
    <w:rsid w:val="000610FB"/>
    <w:rsid w:val="00061BED"/>
    <w:rsid w:val="000629E0"/>
    <w:rsid w:val="000644E5"/>
    <w:rsid w:val="0006500A"/>
    <w:rsid w:val="00065E52"/>
    <w:rsid w:val="00067106"/>
    <w:rsid w:val="0006766B"/>
    <w:rsid w:val="00071005"/>
    <w:rsid w:val="000717D7"/>
    <w:rsid w:val="0007190D"/>
    <w:rsid w:val="00072C93"/>
    <w:rsid w:val="000731A0"/>
    <w:rsid w:val="000735B6"/>
    <w:rsid w:val="00074835"/>
    <w:rsid w:val="00075E93"/>
    <w:rsid w:val="00076A2D"/>
    <w:rsid w:val="00077150"/>
    <w:rsid w:val="000803E7"/>
    <w:rsid w:val="000813A8"/>
    <w:rsid w:val="00081AEA"/>
    <w:rsid w:val="00083D05"/>
    <w:rsid w:val="0008483E"/>
    <w:rsid w:val="0008484F"/>
    <w:rsid w:val="00084DA1"/>
    <w:rsid w:val="00086191"/>
    <w:rsid w:val="0008686E"/>
    <w:rsid w:val="000874DC"/>
    <w:rsid w:val="00091008"/>
    <w:rsid w:val="000914A3"/>
    <w:rsid w:val="000921F6"/>
    <w:rsid w:val="00094258"/>
    <w:rsid w:val="000956FB"/>
    <w:rsid w:val="00096153"/>
    <w:rsid w:val="000964A0"/>
    <w:rsid w:val="00096913"/>
    <w:rsid w:val="00097DBD"/>
    <w:rsid w:val="000A06F7"/>
    <w:rsid w:val="000A134F"/>
    <w:rsid w:val="000A4127"/>
    <w:rsid w:val="000A4B07"/>
    <w:rsid w:val="000A54B7"/>
    <w:rsid w:val="000A7834"/>
    <w:rsid w:val="000B027D"/>
    <w:rsid w:val="000B07F5"/>
    <w:rsid w:val="000B10B4"/>
    <w:rsid w:val="000B212A"/>
    <w:rsid w:val="000B2391"/>
    <w:rsid w:val="000B32C9"/>
    <w:rsid w:val="000B365A"/>
    <w:rsid w:val="000B3A91"/>
    <w:rsid w:val="000B3F56"/>
    <w:rsid w:val="000B5538"/>
    <w:rsid w:val="000B65FB"/>
    <w:rsid w:val="000C0B4F"/>
    <w:rsid w:val="000C0F79"/>
    <w:rsid w:val="000C10B2"/>
    <w:rsid w:val="000C1EDF"/>
    <w:rsid w:val="000C21D2"/>
    <w:rsid w:val="000C4534"/>
    <w:rsid w:val="000C4B7D"/>
    <w:rsid w:val="000C4E16"/>
    <w:rsid w:val="000C606F"/>
    <w:rsid w:val="000C69D1"/>
    <w:rsid w:val="000D06F9"/>
    <w:rsid w:val="000D0CD9"/>
    <w:rsid w:val="000D1B05"/>
    <w:rsid w:val="000D2CCB"/>
    <w:rsid w:val="000D36FD"/>
    <w:rsid w:val="000D37B4"/>
    <w:rsid w:val="000D4F7F"/>
    <w:rsid w:val="000D4FCF"/>
    <w:rsid w:val="000D5C6F"/>
    <w:rsid w:val="000D7F4D"/>
    <w:rsid w:val="000E1C5B"/>
    <w:rsid w:val="000E40AE"/>
    <w:rsid w:val="000E4C22"/>
    <w:rsid w:val="000E5D8A"/>
    <w:rsid w:val="000E6BFE"/>
    <w:rsid w:val="000E7D50"/>
    <w:rsid w:val="000F1092"/>
    <w:rsid w:val="000F12F2"/>
    <w:rsid w:val="000F1E25"/>
    <w:rsid w:val="000F5817"/>
    <w:rsid w:val="000F5FE6"/>
    <w:rsid w:val="000F6365"/>
    <w:rsid w:val="000F7ECB"/>
    <w:rsid w:val="00101C77"/>
    <w:rsid w:val="00101D93"/>
    <w:rsid w:val="00105535"/>
    <w:rsid w:val="0010591F"/>
    <w:rsid w:val="001101AE"/>
    <w:rsid w:val="001102F0"/>
    <w:rsid w:val="00110648"/>
    <w:rsid w:val="001107B1"/>
    <w:rsid w:val="00111DF7"/>
    <w:rsid w:val="00112FA6"/>
    <w:rsid w:val="001142FA"/>
    <w:rsid w:val="00114438"/>
    <w:rsid w:val="00114E52"/>
    <w:rsid w:val="00114FB4"/>
    <w:rsid w:val="001155B3"/>
    <w:rsid w:val="001158FE"/>
    <w:rsid w:val="00117755"/>
    <w:rsid w:val="001200FC"/>
    <w:rsid w:val="001212A9"/>
    <w:rsid w:val="001214E9"/>
    <w:rsid w:val="00122408"/>
    <w:rsid w:val="00122A60"/>
    <w:rsid w:val="0012351D"/>
    <w:rsid w:val="00123EF2"/>
    <w:rsid w:val="001240FB"/>
    <w:rsid w:val="00125546"/>
    <w:rsid w:val="00126378"/>
    <w:rsid w:val="001266D7"/>
    <w:rsid w:val="00132C73"/>
    <w:rsid w:val="00133EFD"/>
    <w:rsid w:val="00134861"/>
    <w:rsid w:val="00137133"/>
    <w:rsid w:val="00140108"/>
    <w:rsid w:val="00140750"/>
    <w:rsid w:val="00140844"/>
    <w:rsid w:val="001410DA"/>
    <w:rsid w:val="00141A0F"/>
    <w:rsid w:val="0014293E"/>
    <w:rsid w:val="00143FC3"/>
    <w:rsid w:val="00145FFD"/>
    <w:rsid w:val="00146097"/>
    <w:rsid w:val="0015006D"/>
    <w:rsid w:val="00150948"/>
    <w:rsid w:val="00150CB5"/>
    <w:rsid w:val="0015182A"/>
    <w:rsid w:val="0015386B"/>
    <w:rsid w:val="00153940"/>
    <w:rsid w:val="00154182"/>
    <w:rsid w:val="001559C1"/>
    <w:rsid w:val="001567A6"/>
    <w:rsid w:val="00156967"/>
    <w:rsid w:val="00156A42"/>
    <w:rsid w:val="00160CAF"/>
    <w:rsid w:val="00160FC8"/>
    <w:rsid w:val="00161A60"/>
    <w:rsid w:val="00162E36"/>
    <w:rsid w:val="00166AF6"/>
    <w:rsid w:val="00166DBD"/>
    <w:rsid w:val="00170CEC"/>
    <w:rsid w:val="00170E42"/>
    <w:rsid w:val="001728E2"/>
    <w:rsid w:val="0017352D"/>
    <w:rsid w:val="00174DA8"/>
    <w:rsid w:val="00174F06"/>
    <w:rsid w:val="001751EB"/>
    <w:rsid w:val="00175333"/>
    <w:rsid w:val="001754CB"/>
    <w:rsid w:val="00177CC6"/>
    <w:rsid w:val="00181451"/>
    <w:rsid w:val="00181B4B"/>
    <w:rsid w:val="00183981"/>
    <w:rsid w:val="00185099"/>
    <w:rsid w:val="00185227"/>
    <w:rsid w:val="00185A18"/>
    <w:rsid w:val="00185C31"/>
    <w:rsid w:val="00185FDB"/>
    <w:rsid w:val="001860A3"/>
    <w:rsid w:val="00186991"/>
    <w:rsid w:val="00186CBC"/>
    <w:rsid w:val="001875DF"/>
    <w:rsid w:val="00187FB6"/>
    <w:rsid w:val="001904FF"/>
    <w:rsid w:val="00196805"/>
    <w:rsid w:val="0019730A"/>
    <w:rsid w:val="001A0CF7"/>
    <w:rsid w:val="001A38C6"/>
    <w:rsid w:val="001A4856"/>
    <w:rsid w:val="001A52BD"/>
    <w:rsid w:val="001B00A4"/>
    <w:rsid w:val="001B0B03"/>
    <w:rsid w:val="001B0E73"/>
    <w:rsid w:val="001B3996"/>
    <w:rsid w:val="001B4BDB"/>
    <w:rsid w:val="001B51D9"/>
    <w:rsid w:val="001B51DB"/>
    <w:rsid w:val="001B5A5B"/>
    <w:rsid w:val="001B6085"/>
    <w:rsid w:val="001B6299"/>
    <w:rsid w:val="001B718D"/>
    <w:rsid w:val="001C14D8"/>
    <w:rsid w:val="001C60DE"/>
    <w:rsid w:val="001C70BA"/>
    <w:rsid w:val="001C717C"/>
    <w:rsid w:val="001C7A28"/>
    <w:rsid w:val="001D21E3"/>
    <w:rsid w:val="001D305F"/>
    <w:rsid w:val="001D5417"/>
    <w:rsid w:val="001D5B8F"/>
    <w:rsid w:val="001D5FF0"/>
    <w:rsid w:val="001D6448"/>
    <w:rsid w:val="001D6718"/>
    <w:rsid w:val="001D6C8F"/>
    <w:rsid w:val="001D7E89"/>
    <w:rsid w:val="001E08AD"/>
    <w:rsid w:val="001E1476"/>
    <w:rsid w:val="001E17E9"/>
    <w:rsid w:val="001E27A2"/>
    <w:rsid w:val="001E3AEA"/>
    <w:rsid w:val="001E40FF"/>
    <w:rsid w:val="001E448C"/>
    <w:rsid w:val="001E69EA"/>
    <w:rsid w:val="001E6AE3"/>
    <w:rsid w:val="001E750E"/>
    <w:rsid w:val="001E7EC2"/>
    <w:rsid w:val="001F08FA"/>
    <w:rsid w:val="001F13B6"/>
    <w:rsid w:val="001F253A"/>
    <w:rsid w:val="001F4ACE"/>
    <w:rsid w:val="001F6371"/>
    <w:rsid w:val="001F6DE8"/>
    <w:rsid w:val="001F779F"/>
    <w:rsid w:val="001F78E0"/>
    <w:rsid w:val="0020190B"/>
    <w:rsid w:val="002023C1"/>
    <w:rsid w:val="00203AED"/>
    <w:rsid w:val="00203BE8"/>
    <w:rsid w:val="00204521"/>
    <w:rsid w:val="002049C8"/>
    <w:rsid w:val="002068A1"/>
    <w:rsid w:val="00206C42"/>
    <w:rsid w:val="00207DC2"/>
    <w:rsid w:val="00210EEB"/>
    <w:rsid w:val="00210F4E"/>
    <w:rsid w:val="002120ED"/>
    <w:rsid w:val="00213ADC"/>
    <w:rsid w:val="00214706"/>
    <w:rsid w:val="00216511"/>
    <w:rsid w:val="00216A98"/>
    <w:rsid w:val="00220012"/>
    <w:rsid w:val="002228F1"/>
    <w:rsid w:val="00224179"/>
    <w:rsid w:val="00225454"/>
    <w:rsid w:val="00227A54"/>
    <w:rsid w:val="00227CF7"/>
    <w:rsid w:val="00230930"/>
    <w:rsid w:val="00231549"/>
    <w:rsid w:val="002321A1"/>
    <w:rsid w:val="002330C1"/>
    <w:rsid w:val="002336A2"/>
    <w:rsid w:val="002340DD"/>
    <w:rsid w:val="00235771"/>
    <w:rsid w:val="002374D6"/>
    <w:rsid w:val="00237688"/>
    <w:rsid w:val="00240B7E"/>
    <w:rsid w:val="002411FC"/>
    <w:rsid w:val="00241828"/>
    <w:rsid w:val="00242A12"/>
    <w:rsid w:val="00243734"/>
    <w:rsid w:val="00243A9D"/>
    <w:rsid w:val="00246EDB"/>
    <w:rsid w:val="0025047E"/>
    <w:rsid w:val="00252F26"/>
    <w:rsid w:val="002533CA"/>
    <w:rsid w:val="002533D4"/>
    <w:rsid w:val="00253565"/>
    <w:rsid w:val="00253C63"/>
    <w:rsid w:val="002556C5"/>
    <w:rsid w:val="00257B35"/>
    <w:rsid w:val="00261AA1"/>
    <w:rsid w:val="0026408A"/>
    <w:rsid w:val="00267940"/>
    <w:rsid w:val="00270C6A"/>
    <w:rsid w:val="0027108E"/>
    <w:rsid w:val="0027149A"/>
    <w:rsid w:val="0027187B"/>
    <w:rsid w:val="00273123"/>
    <w:rsid w:val="0027478B"/>
    <w:rsid w:val="00274C55"/>
    <w:rsid w:val="00276004"/>
    <w:rsid w:val="00276989"/>
    <w:rsid w:val="002804A9"/>
    <w:rsid w:val="00280F09"/>
    <w:rsid w:val="00281174"/>
    <w:rsid w:val="002834E8"/>
    <w:rsid w:val="002852FA"/>
    <w:rsid w:val="00286E61"/>
    <w:rsid w:val="00287605"/>
    <w:rsid w:val="00290A4B"/>
    <w:rsid w:val="00291721"/>
    <w:rsid w:val="002918CF"/>
    <w:rsid w:val="00292EEE"/>
    <w:rsid w:val="00294567"/>
    <w:rsid w:val="00295726"/>
    <w:rsid w:val="00295C67"/>
    <w:rsid w:val="0029791B"/>
    <w:rsid w:val="00297A3A"/>
    <w:rsid w:val="002A03AA"/>
    <w:rsid w:val="002A0AD3"/>
    <w:rsid w:val="002A0D42"/>
    <w:rsid w:val="002A219E"/>
    <w:rsid w:val="002A2B41"/>
    <w:rsid w:val="002A5572"/>
    <w:rsid w:val="002A563E"/>
    <w:rsid w:val="002A5ABB"/>
    <w:rsid w:val="002B0DF9"/>
    <w:rsid w:val="002B16CE"/>
    <w:rsid w:val="002B1B1F"/>
    <w:rsid w:val="002B21A0"/>
    <w:rsid w:val="002B2C14"/>
    <w:rsid w:val="002B3F87"/>
    <w:rsid w:val="002B402B"/>
    <w:rsid w:val="002B413C"/>
    <w:rsid w:val="002B4140"/>
    <w:rsid w:val="002B428A"/>
    <w:rsid w:val="002B521A"/>
    <w:rsid w:val="002B55F8"/>
    <w:rsid w:val="002B61BF"/>
    <w:rsid w:val="002B77F4"/>
    <w:rsid w:val="002B792E"/>
    <w:rsid w:val="002C029A"/>
    <w:rsid w:val="002C14AA"/>
    <w:rsid w:val="002C1696"/>
    <w:rsid w:val="002C1F78"/>
    <w:rsid w:val="002C27BF"/>
    <w:rsid w:val="002C2D87"/>
    <w:rsid w:val="002C31DE"/>
    <w:rsid w:val="002C3292"/>
    <w:rsid w:val="002C3AEA"/>
    <w:rsid w:val="002C4BE8"/>
    <w:rsid w:val="002C6975"/>
    <w:rsid w:val="002D028E"/>
    <w:rsid w:val="002D4629"/>
    <w:rsid w:val="002D5CBD"/>
    <w:rsid w:val="002D60F1"/>
    <w:rsid w:val="002D6189"/>
    <w:rsid w:val="002D6642"/>
    <w:rsid w:val="002D7043"/>
    <w:rsid w:val="002D796D"/>
    <w:rsid w:val="002D7FEF"/>
    <w:rsid w:val="002E0836"/>
    <w:rsid w:val="002E309C"/>
    <w:rsid w:val="002E31A2"/>
    <w:rsid w:val="002E5381"/>
    <w:rsid w:val="002E63AD"/>
    <w:rsid w:val="002F03B0"/>
    <w:rsid w:val="002F0C53"/>
    <w:rsid w:val="002F3365"/>
    <w:rsid w:val="002F66F4"/>
    <w:rsid w:val="002F75BA"/>
    <w:rsid w:val="0030066C"/>
    <w:rsid w:val="00300A93"/>
    <w:rsid w:val="00301580"/>
    <w:rsid w:val="003016F2"/>
    <w:rsid w:val="00302CDE"/>
    <w:rsid w:val="0030509D"/>
    <w:rsid w:val="00311687"/>
    <w:rsid w:val="00312C13"/>
    <w:rsid w:val="00313FA5"/>
    <w:rsid w:val="003147F1"/>
    <w:rsid w:val="00314960"/>
    <w:rsid w:val="00315CF9"/>
    <w:rsid w:val="003167AD"/>
    <w:rsid w:val="00317F16"/>
    <w:rsid w:val="00320E8E"/>
    <w:rsid w:val="003210B8"/>
    <w:rsid w:val="003218FF"/>
    <w:rsid w:val="00321961"/>
    <w:rsid w:val="00322644"/>
    <w:rsid w:val="00322A77"/>
    <w:rsid w:val="00322DC9"/>
    <w:rsid w:val="00324143"/>
    <w:rsid w:val="00325ED5"/>
    <w:rsid w:val="00326F18"/>
    <w:rsid w:val="00327549"/>
    <w:rsid w:val="00330A09"/>
    <w:rsid w:val="00330A96"/>
    <w:rsid w:val="0033164C"/>
    <w:rsid w:val="00334C82"/>
    <w:rsid w:val="003357D7"/>
    <w:rsid w:val="00336D0F"/>
    <w:rsid w:val="00337493"/>
    <w:rsid w:val="003377CB"/>
    <w:rsid w:val="003463CE"/>
    <w:rsid w:val="00347263"/>
    <w:rsid w:val="003516BD"/>
    <w:rsid w:val="0035176D"/>
    <w:rsid w:val="00351D0E"/>
    <w:rsid w:val="00353FB6"/>
    <w:rsid w:val="003557FE"/>
    <w:rsid w:val="0036030F"/>
    <w:rsid w:val="00361E87"/>
    <w:rsid w:val="00363193"/>
    <w:rsid w:val="00364978"/>
    <w:rsid w:val="00364A93"/>
    <w:rsid w:val="00364B0B"/>
    <w:rsid w:val="003670B2"/>
    <w:rsid w:val="003671AA"/>
    <w:rsid w:val="00367C33"/>
    <w:rsid w:val="00372017"/>
    <w:rsid w:val="0037274D"/>
    <w:rsid w:val="00372F3A"/>
    <w:rsid w:val="0037443D"/>
    <w:rsid w:val="00374C89"/>
    <w:rsid w:val="00374F0F"/>
    <w:rsid w:val="003766B6"/>
    <w:rsid w:val="00376882"/>
    <w:rsid w:val="00376983"/>
    <w:rsid w:val="00377299"/>
    <w:rsid w:val="00381744"/>
    <w:rsid w:val="00381DCF"/>
    <w:rsid w:val="0038217E"/>
    <w:rsid w:val="00383B44"/>
    <w:rsid w:val="0038412D"/>
    <w:rsid w:val="00384181"/>
    <w:rsid w:val="00385195"/>
    <w:rsid w:val="00385669"/>
    <w:rsid w:val="00386A2A"/>
    <w:rsid w:val="00391287"/>
    <w:rsid w:val="003913CC"/>
    <w:rsid w:val="00392F59"/>
    <w:rsid w:val="003938C7"/>
    <w:rsid w:val="00393BCC"/>
    <w:rsid w:val="00396996"/>
    <w:rsid w:val="00397DA3"/>
    <w:rsid w:val="003A07AA"/>
    <w:rsid w:val="003A11F3"/>
    <w:rsid w:val="003A1DBD"/>
    <w:rsid w:val="003A2DD6"/>
    <w:rsid w:val="003A47D0"/>
    <w:rsid w:val="003A6273"/>
    <w:rsid w:val="003A65EF"/>
    <w:rsid w:val="003B2099"/>
    <w:rsid w:val="003B2BA0"/>
    <w:rsid w:val="003B3BCC"/>
    <w:rsid w:val="003B50CC"/>
    <w:rsid w:val="003B5253"/>
    <w:rsid w:val="003B5B2B"/>
    <w:rsid w:val="003B67F2"/>
    <w:rsid w:val="003B7813"/>
    <w:rsid w:val="003B7E96"/>
    <w:rsid w:val="003C2808"/>
    <w:rsid w:val="003C2F11"/>
    <w:rsid w:val="003C369A"/>
    <w:rsid w:val="003C3C17"/>
    <w:rsid w:val="003C495C"/>
    <w:rsid w:val="003C5434"/>
    <w:rsid w:val="003C5797"/>
    <w:rsid w:val="003D08F2"/>
    <w:rsid w:val="003D2F4A"/>
    <w:rsid w:val="003D3C5D"/>
    <w:rsid w:val="003D4336"/>
    <w:rsid w:val="003D589B"/>
    <w:rsid w:val="003D67A8"/>
    <w:rsid w:val="003D7C46"/>
    <w:rsid w:val="003E11F7"/>
    <w:rsid w:val="003E136F"/>
    <w:rsid w:val="003E3A75"/>
    <w:rsid w:val="003E3F87"/>
    <w:rsid w:val="003E512A"/>
    <w:rsid w:val="003E5ECC"/>
    <w:rsid w:val="003E63D8"/>
    <w:rsid w:val="003E7F80"/>
    <w:rsid w:val="003F0311"/>
    <w:rsid w:val="003F099E"/>
    <w:rsid w:val="003F2366"/>
    <w:rsid w:val="003F343D"/>
    <w:rsid w:val="003F4E4E"/>
    <w:rsid w:val="003F6B31"/>
    <w:rsid w:val="003F7669"/>
    <w:rsid w:val="00403676"/>
    <w:rsid w:val="00404B4C"/>
    <w:rsid w:val="0040638F"/>
    <w:rsid w:val="0040746C"/>
    <w:rsid w:val="00407482"/>
    <w:rsid w:val="00411927"/>
    <w:rsid w:val="00413B3E"/>
    <w:rsid w:val="004140C1"/>
    <w:rsid w:val="00414499"/>
    <w:rsid w:val="00414D6E"/>
    <w:rsid w:val="0041537F"/>
    <w:rsid w:val="00415FFD"/>
    <w:rsid w:val="00420CDF"/>
    <w:rsid w:val="00423C17"/>
    <w:rsid w:val="00425866"/>
    <w:rsid w:val="00426DCB"/>
    <w:rsid w:val="00431600"/>
    <w:rsid w:val="004321FE"/>
    <w:rsid w:val="004332E2"/>
    <w:rsid w:val="004333AB"/>
    <w:rsid w:val="00433A23"/>
    <w:rsid w:val="004350E4"/>
    <w:rsid w:val="004377E3"/>
    <w:rsid w:val="00440429"/>
    <w:rsid w:val="00440773"/>
    <w:rsid w:val="00440A5E"/>
    <w:rsid w:val="00441503"/>
    <w:rsid w:val="00442A38"/>
    <w:rsid w:val="00443A63"/>
    <w:rsid w:val="00445043"/>
    <w:rsid w:val="0044722D"/>
    <w:rsid w:val="0044762B"/>
    <w:rsid w:val="0045032B"/>
    <w:rsid w:val="0045175A"/>
    <w:rsid w:val="0045177E"/>
    <w:rsid w:val="00451818"/>
    <w:rsid w:val="004525EE"/>
    <w:rsid w:val="004528B8"/>
    <w:rsid w:val="00453445"/>
    <w:rsid w:val="0045365C"/>
    <w:rsid w:val="00453AB1"/>
    <w:rsid w:val="004549E7"/>
    <w:rsid w:val="00454CA6"/>
    <w:rsid w:val="004552CF"/>
    <w:rsid w:val="0046289B"/>
    <w:rsid w:val="004647C3"/>
    <w:rsid w:val="004648F6"/>
    <w:rsid w:val="00464D95"/>
    <w:rsid w:val="00464F89"/>
    <w:rsid w:val="00466C54"/>
    <w:rsid w:val="00467AEA"/>
    <w:rsid w:val="00472BF0"/>
    <w:rsid w:val="00473381"/>
    <w:rsid w:val="004736EB"/>
    <w:rsid w:val="004737C0"/>
    <w:rsid w:val="004754E6"/>
    <w:rsid w:val="004762D0"/>
    <w:rsid w:val="00481C3E"/>
    <w:rsid w:val="00482059"/>
    <w:rsid w:val="00482542"/>
    <w:rsid w:val="00482571"/>
    <w:rsid w:val="0048275C"/>
    <w:rsid w:val="0048327A"/>
    <w:rsid w:val="00484C8B"/>
    <w:rsid w:val="00485008"/>
    <w:rsid w:val="00485A9D"/>
    <w:rsid w:val="00487AE1"/>
    <w:rsid w:val="00490EAD"/>
    <w:rsid w:val="00491BBE"/>
    <w:rsid w:val="0049260C"/>
    <w:rsid w:val="004967F2"/>
    <w:rsid w:val="0049735E"/>
    <w:rsid w:val="0049779F"/>
    <w:rsid w:val="004A0917"/>
    <w:rsid w:val="004A11DF"/>
    <w:rsid w:val="004A2284"/>
    <w:rsid w:val="004A2765"/>
    <w:rsid w:val="004A2EA1"/>
    <w:rsid w:val="004A3811"/>
    <w:rsid w:val="004A38AB"/>
    <w:rsid w:val="004A60A9"/>
    <w:rsid w:val="004A75DB"/>
    <w:rsid w:val="004A788B"/>
    <w:rsid w:val="004A7918"/>
    <w:rsid w:val="004A7A77"/>
    <w:rsid w:val="004A7C39"/>
    <w:rsid w:val="004B162A"/>
    <w:rsid w:val="004B16DC"/>
    <w:rsid w:val="004B249C"/>
    <w:rsid w:val="004B3079"/>
    <w:rsid w:val="004B4FD1"/>
    <w:rsid w:val="004B5782"/>
    <w:rsid w:val="004B7091"/>
    <w:rsid w:val="004B73D1"/>
    <w:rsid w:val="004C0512"/>
    <w:rsid w:val="004C061B"/>
    <w:rsid w:val="004C23C5"/>
    <w:rsid w:val="004C43F6"/>
    <w:rsid w:val="004C491B"/>
    <w:rsid w:val="004C5295"/>
    <w:rsid w:val="004C52C0"/>
    <w:rsid w:val="004C5A7C"/>
    <w:rsid w:val="004C5D49"/>
    <w:rsid w:val="004C767B"/>
    <w:rsid w:val="004D1F17"/>
    <w:rsid w:val="004D255F"/>
    <w:rsid w:val="004D5F52"/>
    <w:rsid w:val="004D6428"/>
    <w:rsid w:val="004D6EE3"/>
    <w:rsid w:val="004D71D4"/>
    <w:rsid w:val="004D73B5"/>
    <w:rsid w:val="004D784A"/>
    <w:rsid w:val="004E0BF6"/>
    <w:rsid w:val="004E0EEF"/>
    <w:rsid w:val="004E19DF"/>
    <w:rsid w:val="004E33F6"/>
    <w:rsid w:val="004E3C16"/>
    <w:rsid w:val="004E49CE"/>
    <w:rsid w:val="004E68A3"/>
    <w:rsid w:val="004E7367"/>
    <w:rsid w:val="004E76F5"/>
    <w:rsid w:val="004F1404"/>
    <w:rsid w:val="004F2B2B"/>
    <w:rsid w:val="004F3B39"/>
    <w:rsid w:val="004F45D9"/>
    <w:rsid w:val="004F6693"/>
    <w:rsid w:val="004F7092"/>
    <w:rsid w:val="00503812"/>
    <w:rsid w:val="005049E5"/>
    <w:rsid w:val="00504F9C"/>
    <w:rsid w:val="00505109"/>
    <w:rsid w:val="005072D7"/>
    <w:rsid w:val="00507A0B"/>
    <w:rsid w:val="00510224"/>
    <w:rsid w:val="005112E4"/>
    <w:rsid w:val="0051400B"/>
    <w:rsid w:val="00514D36"/>
    <w:rsid w:val="00516E66"/>
    <w:rsid w:val="0052211F"/>
    <w:rsid w:val="00522D0A"/>
    <w:rsid w:val="00523744"/>
    <w:rsid w:val="005255FD"/>
    <w:rsid w:val="00525D12"/>
    <w:rsid w:val="005307B2"/>
    <w:rsid w:val="00531222"/>
    <w:rsid w:val="00531227"/>
    <w:rsid w:val="00532E7A"/>
    <w:rsid w:val="00533F7D"/>
    <w:rsid w:val="00536A9C"/>
    <w:rsid w:val="0053732F"/>
    <w:rsid w:val="0054009D"/>
    <w:rsid w:val="005406A9"/>
    <w:rsid w:val="00541509"/>
    <w:rsid w:val="00542255"/>
    <w:rsid w:val="0054319D"/>
    <w:rsid w:val="005432B6"/>
    <w:rsid w:val="005436EB"/>
    <w:rsid w:val="00543F71"/>
    <w:rsid w:val="005458AA"/>
    <w:rsid w:val="005464E6"/>
    <w:rsid w:val="00550A53"/>
    <w:rsid w:val="00553BED"/>
    <w:rsid w:val="00555EED"/>
    <w:rsid w:val="00556DDF"/>
    <w:rsid w:val="00560730"/>
    <w:rsid w:val="00561732"/>
    <w:rsid w:val="005630E6"/>
    <w:rsid w:val="005675B5"/>
    <w:rsid w:val="005704C6"/>
    <w:rsid w:val="00571B30"/>
    <w:rsid w:val="0057385A"/>
    <w:rsid w:val="00574559"/>
    <w:rsid w:val="00575A8A"/>
    <w:rsid w:val="00575BA0"/>
    <w:rsid w:val="00577B4E"/>
    <w:rsid w:val="00580266"/>
    <w:rsid w:val="00580DEC"/>
    <w:rsid w:val="00581F7C"/>
    <w:rsid w:val="00582822"/>
    <w:rsid w:val="00582EC3"/>
    <w:rsid w:val="00586137"/>
    <w:rsid w:val="005874CE"/>
    <w:rsid w:val="00587AA4"/>
    <w:rsid w:val="00587FAE"/>
    <w:rsid w:val="00591238"/>
    <w:rsid w:val="00591334"/>
    <w:rsid w:val="0059199C"/>
    <w:rsid w:val="00593511"/>
    <w:rsid w:val="0059394A"/>
    <w:rsid w:val="00594A25"/>
    <w:rsid w:val="005976A0"/>
    <w:rsid w:val="00597F56"/>
    <w:rsid w:val="005A2962"/>
    <w:rsid w:val="005A30BA"/>
    <w:rsid w:val="005A36E9"/>
    <w:rsid w:val="005A3C20"/>
    <w:rsid w:val="005A5278"/>
    <w:rsid w:val="005A6213"/>
    <w:rsid w:val="005A7B91"/>
    <w:rsid w:val="005B147F"/>
    <w:rsid w:val="005B1C34"/>
    <w:rsid w:val="005B1D4B"/>
    <w:rsid w:val="005B2DC7"/>
    <w:rsid w:val="005B2E63"/>
    <w:rsid w:val="005B3BB0"/>
    <w:rsid w:val="005B46DE"/>
    <w:rsid w:val="005B4F33"/>
    <w:rsid w:val="005C2BC1"/>
    <w:rsid w:val="005C67CB"/>
    <w:rsid w:val="005C69D6"/>
    <w:rsid w:val="005C6ABF"/>
    <w:rsid w:val="005D088F"/>
    <w:rsid w:val="005D1540"/>
    <w:rsid w:val="005D178D"/>
    <w:rsid w:val="005D39B8"/>
    <w:rsid w:val="005D40B4"/>
    <w:rsid w:val="005D4B81"/>
    <w:rsid w:val="005D5C20"/>
    <w:rsid w:val="005D6C41"/>
    <w:rsid w:val="005E0B1B"/>
    <w:rsid w:val="005E1BC1"/>
    <w:rsid w:val="005E29FE"/>
    <w:rsid w:val="005E2A5C"/>
    <w:rsid w:val="005E2C3E"/>
    <w:rsid w:val="005E3B2C"/>
    <w:rsid w:val="005E45AF"/>
    <w:rsid w:val="005E5F21"/>
    <w:rsid w:val="005E67A4"/>
    <w:rsid w:val="005F11F5"/>
    <w:rsid w:val="005F2859"/>
    <w:rsid w:val="005F2986"/>
    <w:rsid w:val="005F2D7B"/>
    <w:rsid w:val="005F3598"/>
    <w:rsid w:val="005F5111"/>
    <w:rsid w:val="005F6E6D"/>
    <w:rsid w:val="005F7A7E"/>
    <w:rsid w:val="00600264"/>
    <w:rsid w:val="0060031E"/>
    <w:rsid w:val="00600FE9"/>
    <w:rsid w:val="00601824"/>
    <w:rsid w:val="0060184F"/>
    <w:rsid w:val="006039F9"/>
    <w:rsid w:val="00603B3D"/>
    <w:rsid w:val="00605592"/>
    <w:rsid w:val="006062F2"/>
    <w:rsid w:val="00606C2F"/>
    <w:rsid w:val="006074AF"/>
    <w:rsid w:val="006106FC"/>
    <w:rsid w:val="00610A8C"/>
    <w:rsid w:val="00610C1C"/>
    <w:rsid w:val="00612ADC"/>
    <w:rsid w:val="00613BCF"/>
    <w:rsid w:val="00613F75"/>
    <w:rsid w:val="00621716"/>
    <w:rsid w:val="00621D4A"/>
    <w:rsid w:val="00624789"/>
    <w:rsid w:val="00624910"/>
    <w:rsid w:val="006250F8"/>
    <w:rsid w:val="0062577D"/>
    <w:rsid w:val="00625ACF"/>
    <w:rsid w:val="00626A87"/>
    <w:rsid w:val="006270AF"/>
    <w:rsid w:val="00627BC4"/>
    <w:rsid w:val="0063001E"/>
    <w:rsid w:val="00630F5D"/>
    <w:rsid w:val="00631929"/>
    <w:rsid w:val="00633C1B"/>
    <w:rsid w:val="00634BB3"/>
    <w:rsid w:val="006369CB"/>
    <w:rsid w:val="00640D4B"/>
    <w:rsid w:val="0064189C"/>
    <w:rsid w:val="0064227C"/>
    <w:rsid w:val="00644D97"/>
    <w:rsid w:val="006459DE"/>
    <w:rsid w:val="0064625F"/>
    <w:rsid w:val="00646802"/>
    <w:rsid w:val="00646F2F"/>
    <w:rsid w:val="00647D5D"/>
    <w:rsid w:val="00650376"/>
    <w:rsid w:val="006507FE"/>
    <w:rsid w:val="00650D6A"/>
    <w:rsid w:val="0065101F"/>
    <w:rsid w:val="006515AC"/>
    <w:rsid w:val="00651756"/>
    <w:rsid w:val="006534B9"/>
    <w:rsid w:val="00653CD1"/>
    <w:rsid w:val="00655437"/>
    <w:rsid w:val="006558ED"/>
    <w:rsid w:val="006569B0"/>
    <w:rsid w:val="006569B2"/>
    <w:rsid w:val="00656A78"/>
    <w:rsid w:val="006610F2"/>
    <w:rsid w:val="00661607"/>
    <w:rsid w:val="00661A6E"/>
    <w:rsid w:val="00661D03"/>
    <w:rsid w:val="00662627"/>
    <w:rsid w:val="00663781"/>
    <w:rsid w:val="00665E6F"/>
    <w:rsid w:val="00666A88"/>
    <w:rsid w:val="00666F6B"/>
    <w:rsid w:val="006673E2"/>
    <w:rsid w:val="0067152A"/>
    <w:rsid w:val="006715E4"/>
    <w:rsid w:val="00671A51"/>
    <w:rsid w:val="00671F29"/>
    <w:rsid w:val="00672026"/>
    <w:rsid w:val="00673351"/>
    <w:rsid w:val="0067410A"/>
    <w:rsid w:val="00674EF0"/>
    <w:rsid w:val="00677A90"/>
    <w:rsid w:val="00677D33"/>
    <w:rsid w:val="0068138A"/>
    <w:rsid w:val="00681A3F"/>
    <w:rsid w:val="0068256F"/>
    <w:rsid w:val="006828B7"/>
    <w:rsid w:val="00683320"/>
    <w:rsid w:val="00683A28"/>
    <w:rsid w:val="0068437C"/>
    <w:rsid w:val="00684E2B"/>
    <w:rsid w:val="00685441"/>
    <w:rsid w:val="0068618B"/>
    <w:rsid w:val="00686DF9"/>
    <w:rsid w:val="00690F2D"/>
    <w:rsid w:val="00691528"/>
    <w:rsid w:val="00691E05"/>
    <w:rsid w:val="006924EA"/>
    <w:rsid w:val="00692590"/>
    <w:rsid w:val="00692BFE"/>
    <w:rsid w:val="00694529"/>
    <w:rsid w:val="006961D8"/>
    <w:rsid w:val="0069621C"/>
    <w:rsid w:val="0069622F"/>
    <w:rsid w:val="0069644C"/>
    <w:rsid w:val="00697FF3"/>
    <w:rsid w:val="006A0AD2"/>
    <w:rsid w:val="006A0D04"/>
    <w:rsid w:val="006A1BAC"/>
    <w:rsid w:val="006A1EE4"/>
    <w:rsid w:val="006A2A06"/>
    <w:rsid w:val="006A2B6C"/>
    <w:rsid w:val="006A5FB2"/>
    <w:rsid w:val="006A636E"/>
    <w:rsid w:val="006A644C"/>
    <w:rsid w:val="006A648C"/>
    <w:rsid w:val="006A6938"/>
    <w:rsid w:val="006A6EA4"/>
    <w:rsid w:val="006A6F88"/>
    <w:rsid w:val="006B0ADF"/>
    <w:rsid w:val="006B13F0"/>
    <w:rsid w:val="006B361D"/>
    <w:rsid w:val="006B4B66"/>
    <w:rsid w:val="006B615D"/>
    <w:rsid w:val="006C27C0"/>
    <w:rsid w:val="006C34A1"/>
    <w:rsid w:val="006C41AE"/>
    <w:rsid w:val="006C47F9"/>
    <w:rsid w:val="006C654E"/>
    <w:rsid w:val="006C773E"/>
    <w:rsid w:val="006D083B"/>
    <w:rsid w:val="006D2AD9"/>
    <w:rsid w:val="006D2FF9"/>
    <w:rsid w:val="006D3291"/>
    <w:rsid w:val="006D3C71"/>
    <w:rsid w:val="006D3D62"/>
    <w:rsid w:val="006D3D92"/>
    <w:rsid w:val="006D4602"/>
    <w:rsid w:val="006D4E40"/>
    <w:rsid w:val="006D56D4"/>
    <w:rsid w:val="006D5C75"/>
    <w:rsid w:val="006D5F75"/>
    <w:rsid w:val="006E1715"/>
    <w:rsid w:val="006E3C38"/>
    <w:rsid w:val="006E4906"/>
    <w:rsid w:val="006E5162"/>
    <w:rsid w:val="006E5626"/>
    <w:rsid w:val="006E74AD"/>
    <w:rsid w:val="006F0A1F"/>
    <w:rsid w:val="006F2B72"/>
    <w:rsid w:val="006F2D90"/>
    <w:rsid w:val="006F3083"/>
    <w:rsid w:val="006F4209"/>
    <w:rsid w:val="006F626F"/>
    <w:rsid w:val="00701B36"/>
    <w:rsid w:val="007021C6"/>
    <w:rsid w:val="007030D7"/>
    <w:rsid w:val="00704631"/>
    <w:rsid w:val="007048C0"/>
    <w:rsid w:val="00705F55"/>
    <w:rsid w:val="0071015D"/>
    <w:rsid w:val="00712912"/>
    <w:rsid w:val="00712F90"/>
    <w:rsid w:val="007137C3"/>
    <w:rsid w:val="00713C30"/>
    <w:rsid w:val="00713EB1"/>
    <w:rsid w:val="00713F16"/>
    <w:rsid w:val="0071405C"/>
    <w:rsid w:val="00715EFD"/>
    <w:rsid w:val="007163BF"/>
    <w:rsid w:val="007218DB"/>
    <w:rsid w:val="00724607"/>
    <w:rsid w:val="00724789"/>
    <w:rsid w:val="0072505D"/>
    <w:rsid w:val="007317BA"/>
    <w:rsid w:val="00732C9D"/>
    <w:rsid w:val="00737340"/>
    <w:rsid w:val="0073776F"/>
    <w:rsid w:val="00737C66"/>
    <w:rsid w:val="0074157E"/>
    <w:rsid w:val="0074592C"/>
    <w:rsid w:val="00745943"/>
    <w:rsid w:val="007473AF"/>
    <w:rsid w:val="007533D7"/>
    <w:rsid w:val="00755420"/>
    <w:rsid w:val="00755B4E"/>
    <w:rsid w:val="00756B2E"/>
    <w:rsid w:val="00756D9F"/>
    <w:rsid w:val="0076037D"/>
    <w:rsid w:val="007618D2"/>
    <w:rsid w:val="007621B7"/>
    <w:rsid w:val="00762807"/>
    <w:rsid w:val="00762CEC"/>
    <w:rsid w:val="007647F7"/>
    <w:rsid w:val="00764D50"/>
    <w:rsid w:val="00764E33"/>
    <w:rsid w:val="00765848"/>
    <w:rsid w:val="0076586E"/>
    <w:rsid w:val="00765B9F"/>
    <w:rsid w:val="00766317"/>
    <w:rsid w:val="00770019"/>
    <w:rsid w:val="00770373"/>
    <w:rsid w:val="00770C4D"/>
    <w:rsid w:val="00773340"/>
    <w:rsid w:val="00773C10"/>
    <w:rsid w:val="00773DB6"/>
    <w:rsid w:val="0077526F"/>
    <w:rsid w:val="00776439"/>
    <w:rsid w:val="00780C5D"/>
    <w:rsid w:val="00781185"/>
    <w:rsid w:val="007838DC"/>
    <w:rsid w:val="007845D0"/>
    <w:rsid w:val="00784B08"/>
    <w:rsid w:val="0078577D"/>
    <w:rsid w:val="00786376"/>
    <w:rsid w:val="00786DF0"/>
    <w:rsid w:val="0078769B"/>
    <w:rsid w:val="00790383"/>
    <w:rsid w:val="00790499"/>
    <w:rsid w:val="0079145B"/>
    <w:rsid w:val="00791EED"/>
    <w:rsid w:val="00793553"/>
    <w:rsid w:val="00793A2F"/>
    <w:rsid w:val="00794A7E"/>
    <w:rsid w:val="00794D35"/>
    <w:rsid w:val="00796651"/>
    <w:rsid w:val="007968C4"/>
    <w:rsid w:val="007969E8"/>
    <w:rsid w:val="00797D3F"/>
    <w:rsid w:val="007A0F8A"/>
    <w:rsid w:val="007A0FA8"/>
    <w:rsid w:val="007A1D88"/>
    <w:rsid w:val="007A28BC"/>
    <w:rsid w:val="007A2BEA"/>
    <w:rsid w:val="007A4A30"/>
    <w:rsid w:val="007A5725"/>
    <w:rsid w:val="007A5CE4"/>
    <w:rsid w:val="007A6E80"/>
    <w:rsid w:val="007A70FE"/>
    <w:rsid w:val="007A73FA"/>
    <w:rsid w:val="007B170D"/>
    <w:rsid w:val="007B19E0"/>
    <w:rsid w:val="007B1A23"/>
    <w:rsid w:val="007B1DB9"/>
    <w:rsid w:val="007B4163"/>
    <w:rsid w:val="007B437D"/>
    <w:rsid w:val="007B5EE0"/>
    <w:rsid w:val="007B69E7"/>
    <w:rsid w:val="007B7A44"/>
    <w:rsid w:val="007B7B75"/>
    <w:rsid w:val="007B7FF5"/>
    <w:rsid w:val="007C0157"/>
    <w:rsid w:val="007C0E3E"/>
    <w:rsid w:val="007C1524"/>
    <w:rsid w:val="007C3D6A"/>
    <w:rsid w:val="007C4E89"/>
    <w:rsid w:val="007C5F39"/>
    <w:rsid w:val="007C613C"/>
    <w:rsid w:val="007C7A76"/>
    <w:rsid w:val="007D0894"/>
    <w:rsid w:val="007D0FCC"/>
    <w:rsid w:val="007D124B"/>
    <w:rsid w:val="007D16EC"/>
    <w:rsid w:val="007D3E4C"/>
    <w:rsid w:val="007D423D"/>
    <w:rsid w:val="007D4C58"/>
    <w:rsid w:val="007D5750"/>
    <w:rsid w:val="007D6191"/>
    <w:rsid w:val="007D651E"/>
    <w:rsid w:val="007D6612"/>
    <w:rsid w:val="007D7287"/>
    <w:rsid w:val="007D7E8C"/>
    <w:rsid w:val="007E0683"/>
    <w:rsid w:val="007E3099"/>
    <w:rsid w:val="007E386E"/>
    <w:rsid w:val="007E6AB9"/>
    <w:rsid w:val="007E6BA4"/>
    <w:rsid w:val="007E7626"/>
    <w:rsid w:val="007E793F"/>
    <w:rsid w:val="007E7A16"/>
    <w:rsid w:val="007E7FF7"/>
    <w:rsid w:val="007F3723"/>
    <w:rsid w:val="007F65D4"/>
    <w:rsid w:val="007F6FC8"/>
    <w:rsid w:val="007F7AA4"/>
    <w:rsid w:val="0080098B"/>
    <w:rsid w:val="0080122D"/>
    <w:rsid w:val="008027B5"/>
    <w:rsid w:val="00802BE8"/>
    <w:rsid w:val="0080343D"/>
    <w:rsid w:val="00804A91"/>
    <w:rsid w:val="00804FA9"/>
    <w:rsid w:val="0080606A"/>
    <w:rsid w:val="008063B1"/>
    <w:rsid w:val="00806CF9"/>
    <w:rsid w:val="00806EDA"/>
    <w:rsid w:val="00807976"/>
    <w:rsid w:val="00807A74"/>
    <w:rsid w:val="008107FB"/>
    <w:rsid w:val="00812DCF"/>
    <w:rsid w:val="00814BBD"/>
    <w:rsid w:val="00814EA1"/>
    <w:rsid w:val="0082065F"/>
    <w:rsid w:val="0082296B"/>
    <w:rsid w:val="00822CDA"/>
    <w:rsid w:val="008266F0"/>
    <w:rsid w:val="008271CD"/>
    <w:rsid w:val="00827F5A"/>
    <w:rsid w:val="00830827"/>
    <w:rsid w:val="0083150F"/>
    <w:rsid w:val="00832E64"/>
    <w:rsid w:val="00833A3D"/>
    <w:rsid w:val="00833C45"/>
    <w:rsid w:val="00833CB6"/>
    <w:rsid w:val="00834575"/>
    <w:rsid w:val="00835CAC"/>
    <w:rsid w:val="0083643D"/>
    <w:rsid w:val="00836C17"/>
    <w:rsid w:val="0084036B"/>
    <w:rsid w:val="0084056B"/>
    <w:rsid w:val="00841D07"/>
    <w:rsid w:val="00843A28"/>
    <w:rsid w:val="00843B35"/>
    <w:rsid w:val="008446C9"/>
    <w:rsid w:val="008451AF"/>
    <w:rsid w:val="00845A43"/>
    <w:rsid w:val="00845DFF"/>
    <w:rsid w:val="008464C1"/>
    <w:rsid w:val="008472BD"/>
    <w:rsid w:val="00847599"/>
    <w:rsid w:val="00847A4B"/>
    <w:rsid w:val="00851BB2"/>
    <w:rsid w:val="00851C23"/>
    <w:rsid w:val="00852389"/>
    <w:rsid w:val="00852C56"/>
    <w:rsid w:val="00853C0E"/>
    <w:rsid w:val="008558FF"/>
    <w:rsid w:val="00856C48"/>
    <w:rsid w:val="00860BD7"/>
    <w:rsid w:val="00861B43"/>
    <w:rsid w:val="00864BAB"/>
    <w:rsid w:val="008655C3"/>
    <w:rsid w:val="008658CF"/>
    <w:rsid w:val="008666F1"/>
    <w:rsid w:val="00867C2D"/>
    <w:rsid w:val="008709A4"/>
    <w:rsid w:val="00872A83"/>
    <w:rsid w:val="00872C8A"/>
    <w:rsid w:val="008747D3"/>
    <w:rsid w:val="00875A93"/>
    <w:rsid w:val="00880D36"/>
    <w:rsid w:val="00883E32"/>
    <w:rsid w:val="00885FF6"/>
    <w:rsid w:val="008865C0"/>
    <w:rsid w:val="00887363"/>
    <w:rsid w:val="00890AE7"/>
    <w:rsid w:val="00893644"/>
    <w:rsid w:val="00893DD1"/>
    <w:rsid w:val="00894F5D"/>
    <w:rsid w:val="00896215"/>
    <w:rsid w:val="00897158"/>
    <w:rsid w:val="008A03DA"/>
    <w:rsid w:val="008A1929"/>
    <w:rsid w:val="008A1AB5"/>
    <w:rsid w:val="008A27AA"/>
    <w:rsid w:val="008A38AE"/>
    <w:rsid w:val="008A4CCC"/>
    <w:rsid w:val="008A5200"/>
    <w:rsid w:val="008A54FC"/>
    <w:rsid w:val="008A5980"/>
    <w:rsid w:val="008A623E"/>
    <w:rsid w:val="008A6D85"/>
    <w:rsid w:val="008A6F7F"/>
    <w:rsid w:val="008B17D4"/>
    <w:rsid w:val="008B46A3"/>
    <w:rsid w:val="008B4C31"/>
    <w:rsid w:val="008B642F"/>
    <w:rsid w:val="008B6536"/>
    <w:rsid w:val="008C01D9"/>
    <w:rsid w:val="008C2B64"/>
    <w:rsid w:val="008C4454"/>
    <w:rsid w:val="008C585A"/>
    <w:rsid w:val="008C6AFF"/>
    <w:rsid w:val="008C6E73"/>
    <w:rsid w:val="008C79A6"/>
    <w:rsid w:val="008D1745"/>
    <w:rsid w:val="008D2511"/>
    <w:rsid w:val="008D3460"/>
    <w:rsid w:val="008D4F2F"/>
    <w:rsid w:val="008D5244"/>
    <w:rsid w:val="008E1731"/>
    <w:rsid w:val="008E2212"/>
    <w:rsid w:val="008E2691"/>
    <w:rsid w:val="008E3F9A"/>
    <w:rsid w:val="008E3FC4"/>
    <w:rsid w:val="008E4241"/>
    <w:rsid w:val="008E446F"/>
    <w:rsid w:val="008E6453"/>
    <w:rsid w:val="008E7494"/>
    <w:rsid w:val="008F2A28"/>
    <w:rsid w:val="008F3183"/>
    <w:rsid w:val="008F3C78"/>
    <w:rsid w:val="008F4DB9"/>
    <w:rsid w:val="008F5042"/>
    <w:rsid w:val="008F5803"/>
    <w:rsid w:val="008F5978"/>
    <w:rsid w:val="008F61E1"/>
    <w:rsid w:val="008F6A9A"/>
    <w:rsid w:val="008F730E"/>
    <w:rsid w:val="008F7E1B"/>
    <w:rsid w:val="00900748"/>
    <w:rsid w:val="009008BF"/>
    <w:rsid w:val="0090162C"/>
    <w:rsid w:val="00905F7E"/>
    <w:rsid w:val="009078CD"/>
    <w:rsid w:val="0091137F"/>
    <w:rsid w:val="00911F44"/>
    <w:rsid w:val="00913AF1"/>
    <w:rsid w:val="00915977"/>
    <w:rsid w:val="00915C7A"/>
    <w:rsid w:val="00915F31"/>
    <w:rsid w:val="00920418"/>
    <w:rsid w:val="00921236"/>
    <w:rsid w:val="00921C8F"/>
    <w:rsid w:val="009220FB"/>
    <w:rsid w:val="009224DF"/>
    <w:rsid w:val="0092272E"/>
    <w:rsid w:val="009230B8"/>
    <w:rsid w:val="00924918"/>
    <w:rsid w:val="00926342"/>
    <w:rsid w:val="00926E15"/>
    <w:rsid w:val="00926FEF"/>
    <w:rsid w:val="00927503"/>
    <w:rsid w:val="009300A5"/>
    <w:rsid w:val="00930A77"/>
    <w:rsid w:val="009318FB"/>
    <w:rsid w:val="00931D45"/>
    <w:rsid w:val="00931FCF"/>
    <w:rsid w:val="00932C89"/>
    <w:rsid w:val="009338E6"/>
    <w:rsid w:val="00933A7F"/>
    <w:rsid w:val="00933DAD"/>
    <w:rsid w:val="009368F6"/>
    <w:rsid w:val="00936F1C"/>
    <w:rsid w:val="009408F4"/>
    <w:rsid w:val="00942AF2"/>
    <w:rsid w:val="00942B81"/>
    <w:rsid w:val="00942D71"/>
    <w:rsid w:val="00944A9D"/>
    <w:rsid w:val="00945101"/>
    <w:rsid w:val="00945195"/>
    <w:rsid w:val="009464A4"/>
    <w:rsid w:val="00946858"/>
    <w:rsid w:val="00951834"/>
    <w:rsid w:val="009523EB"/>
    <w:rsid w:val="00954894"/>
    <w:rsid w:val="00954BED"/>
    <w:rsid w:val="009606D3"/>
    <w:rsid w:val="009606FD"/>
    <w:rsid w:val="00961911"/>
    <w:rsid w:val="00961B7B"/>
    <w:rsid w:val="00962FF3"/>
    <w:rsid w:val="00966652"/>
    <w:rsid w:val="0096683A"/>
    <w:rsid w:val="00966C64"/>
    <w:rsid w:val="00967687"/>
    <w:rsid w:val="00967A71"/>
    <w:rsid w:val="0097149E"/>
    <w:rsid w:val="009730C2"/>
    <w:rsid w:val="00973E4D"/>
    <w:rsid w:val="00975E36"/>
    <w:rsid w:val="00976BF3"/>
    <w:rsid w:val="0097754B"/>
    <w:rsid w:val="00980B04"/>
    <w:rsid w:val="00981298"/>
    <w:rsid w:val="00981E50"/>
    <w:rsid w:val="009826C0"/>
    <w:rsid w:val="00982AAB"/>
    <w:rsid w:val="00984189"/>
    <w:rsid w:val="009850D3"/>
    <w:rsid w:val="00986098"/>
    <w:rsid w:val="009864FD"/>
    <w:rsid w:val="00986E69"/>
    <w:rsid w:val="00991D84"/>
    <w:rsid w:val="0099593F"/>
    <w:rsid w:val="00996569"/>
    <w:rsid w:val="00996CAA"/>
    <w:rsid w:val="00996DC6"/>
    <w:rsid w:val="0099731F"/>
    <w:rsid w:val="00997900"/>
    <w:rsid w:val="00997D98"/>
    <w:rsid w:val="009A13F5"/>
    <w:rsid w:val="009A1F39"/>
    <w:rsid w:val="009A3D84"/>
    <w:rsid w:val="009A51B6"/>
    <w:rsid w:val="009A62C7"/>
    <w:rsid w:val="009B2CDA"/>
    <w:rsid w:val="009B2D4C"/>
    <w:rsid w:val="009B42F9"/>
    <w:rsid w:val="009B43B8"/>
    <w:rsid w:val="009B4ECA"/>
    <w:rsid w:val="009B5C29"/>
    <w:rsid w:val="009C13EA"/>
    <w:rsid w:val="009C2BF4"/>
    <w:rsid w:val="009C3387"/>
    <w:rsid w:val="009C3703"/>
    <w:rsid w:val="009C3A45"/>
    <w:rsid w:val="009C4438"/>
    <w:rsid w:val="009C5703"/>
    <w:rsid w:val="009C6291"/>
    <w:rsid w:val="009C7031"/>
    <w:rsid w:val="009C7AD4"/>
    <w:rsid w:val="009D007F"/>
    <w:rsid w:val="009D08A5"/>
    <w:rsid w:val="009D0C9B"/>
    <w:rsid w:val="009D1762"/>
    <w:rsid w:val="009D1990"/>
    <w:rsid w:val="009D1C88"/>
    <w:rsid w:val="009D44BC"/>
    <w:rsid w:val="009D49DC"/>
    <w:rsid w:val="009D4D42"/>
    <w:rsid w:val="009D4E79"/>
    <w:rsid w:val="009D596D"/>
    <w:rsid w:val="009D65E4"/>
    <w:rsid w:val="009D69A6"/>
    <w:rsid w:val="009D77ED"/>
    <w:rsid w:val="009E0B10"/>
    <w:rsid w:val="009E1CBE"/>
    <w:rsid w:val="009E6BEC"/>
    <w:rsid w:val="009E71F3"/>
    <w:rsid w:val="009E7510"/>
    <w:rsid w:val="009F5A67"/>
    <w:rsid w:val="009F6536"/>
    <w:rsid w:val="009F6EF0"/>
    <w:rsid w:val="00A003E0"/>
    <w:rsid w:val="00A03A29"/>
    <w:rsid w:val="00A03BFB"/>
    <w:rsid w:val="00A044BC"/>
    <w:rsid w:val="00A051E8"/>
    <w:rsid w:val="00A0573E"/>
    <w:rsid w:val="00A060FA"/>
    <w:rsid w:val="00A06D62"/>
    <w:rsid w:val="00A109AD"/>
    <w:rsid w:val="00A11B27"/>
    <w:rsid w:val="00A1374F"/>
    <w:rsid w:val="00A13CB4"/>
    <w:rsid w:val="00A1472F"/>
    <w:rsid w:val="00A16403"/>
    <w:rsid w:val="00A20B5D"/>
    <w:rsid w:val="00A22C7B"/>
    <w:rsid w:val="00A22E61"/>
    <w:rsid w:val="00A23353"/>
    <w:rsid w:val="00A23355"/>
    <w:rsid w:val="00A25533"/>
    <w:rsid w:val="00A26B45"/>
    <w:rsid w:val="00A27EBC"/>
    <w:rsid w:val="00A32660"/>
    <w:rsid w:val="00A326E3"/>
    <w:rsid w:val="00A340C5"/>
    <w:rsid w:val="00A34221"/>
    <w:rsid w:val="00A3450E"/>
    <w:rsid w:val="00A36063"/>
    <w:rsid w:val="00A40312"/>
    <w:rsid w:val="00A4368E"/>
    <w:rsid w:val="00A439DD"/>
    <w:rsid w:val="00A461B9"/>
    <w:rsid w:val="00A46615"/>
    <w:rsid w:val="00A46BC4"/>
    <w:rsid w:val="00A4720C"/>
    <w:rsid w:val="00A47A01"/>
    <w:rsid w:val="00A51043"/>
    <w:rsid w:val="00A512C4"/>
    <w:rsid w:val="00A512E8"/>
    <w:rsid w:val="00A55F36"/>
    <w:rsid w:val="00A56476"/>
    <w:rsid w:val="00A60C5F"/>
    <w:rsid w:val="00A61D48"/>
    <w:rsid w:val="00A62EF3"/>
    <w:rsid w:val="00A638C8"/>
    <w:rsid w:val="00A638D6"/>
    <w:rsid w:val="00A63D36"/>
    <w:rsid w:val="00A64649"/>
    <w:rsid w:val="00A655C0"/>
    <w:rsid w:val="00A662AA"/>
    <w:rsid w:val="00A66B6D"/>
    <w:rsid w:val="00A711C7"/>
    <w:rsid w:val="00A71A72"/>
    <w:rsid w:val="00A74305"/>
    <w:rsid w:val="00A75EDD"/>
    <w:rsid w:val="00A835B5"/>
    <w:rsid w:val="00A83967"/>
    <w:rsid w:val="00A85A0A"/>
    <w:rsid w:val="00A85B9C"/>
    <w:rsid w:val="00A86ABD"/>
    <w:rsid w:val="00A903BD"/>
    <w:rsid w:val="00A904AB"/>
    <w:rsid w:val="00A9067F"/>
    <w:rsid w:val="00A91C8B"/>
    <w:rsid w:val="00A93055"/>
    <w:rsid w:val="00A932AA"/>
    <w:rsid w:val="00A93854"/>
    <w:rsid w:val="00A93B73"/>
    <w:rsid w:val="00A94B9D"/>
    <w:rsid w:val="00A94F32"/>
    <w:rsid w:val="00A9540B"/>
    <w:rsid w:val="00A9556E"/>
    <w:rsid w:val="00A95A67"/>
    <w:rsid w:val="00A95E3C"/>
    <w:rsid w:val="00A96293"/>
    <w:rsid w:val="00A96C97"/>
    <w:rsid w:val="00AA0096"/>
    <w:rsid w:val="00AA095B"/>
    <w:rsid w:val="00AA1487"/>
    <w:rsid w:val="00AA1AF4"/>
    <w:rsid w:val="00AA24C1"/>
    <w:rsid w:val="00AA2C95"/>
    <w:rsid w:val="00AA3C64"/>
    <w:rsid w:val="00AA407A"/>
    <w:rsid w:val="00AA4DB4"/>
    <w:rsid w:val="00AA55CC"/>
    <w:rsid w:val="00AA6038"/>
    <w:rsid w:val="00AA61E5"/>
    <w:rsid w:val="00AA6260"/>
    <w:rsid w:val="00AB07AC"/>
    <w:rsid w:val="00AB1930"/>
    <w:rsid w:val="00AB3EC3"/>
    <w:rsid w:val="00AB435D"/>
    <w:rsid w:val="00AB56D2"/>
    <w:rsid w:val="00AB6964"/>
    <w:rsid w:val="00AB736F"/>
    <w:rsid w:val="00AB796F"/>
    <w:rsid w:val="00AC103C"/>
    <w:rsid w:val="00AC2D40"/>
    <w:rsid w:val="00AC4C5D"/>
    <w:rsid w:val="00AC7945"/>
    <w:rsid w:val="00AD124A"/>
    <w:rsid w:val="00AD1DC8"/>
    <w:rsid w:val="00AD22C7"/>
    <w:rsid w:val="00AD29D6"/>
    <w:rsid w:val="00AD501F"/>
    <w:rsid w:val="00AD56E6"/>
    <w:rsid w:val="00AD56EF"/>
    <w:rsid w:val="00AD750D"/>
    <w:rsid w:val="00AD788C"/>
    <w:rsid w:val="00AD7AF7"/>
    <w:rsid w:val="00AE0BFA"/>
    <w:rsid w:val="00AE0D4F"/>
    <w:rsid w:val="00AE1D01"/>
    <w:rsid w:val="00AE1D82"/>
    <w:rsid w:val="00AE29C4"/>
    <w:rsid w:val="00AE3C93"/>
    <w:rsid w:val="00AE72AE"/>
    <w:rsid w:val="00AE7B36"/>
    <w:rsid w:val="00AF3AC8"/>
    <w:rsid w:val="00AF3B5A"/>
    <w:rsid w:val="00AF4117"/>
    <w:rsid w:val="00AF4E0D"/>
    <w:rsid w:val="00AF5E22"/>
    <w:rsid w:val="00AF6EE2"/>
    <w:rsid w:val="00B00FAF"/>
    <w:rsid w:val="00B018F6"/>
    <w:rsid w:val="00B01E49"/>
    <w:rsid w:val="00B028DF"/>
    <w:rsid w:val="00B031EA"/>
    <w:rsid w:val="00B04700"/>
    <w:rsid w:val="00B056D5"/>
    <w:rsid w:val="00B05A70"/>
    <w:rsid w:val="00B100EC"/>
    <w:rsid w:val="00B117A1"/>
    <w:rsid w:val="00B118C8"/>
    <w:rsid w:val="00B14CE3"/>
    <w:rsid w:val="00B173D3"/>
    <w:rsid w:val="00B17951"/>
    <w:rsid w:val="00B21456"/>
    <w:rsid w:val="00B2299E"/>
    <w:rsid w:val="00B24267"/>
    <w:rsid w:val="00B25BA6"/>
    <w:rsid w:val="00B26229"/>
    <w:rsid w:val="00B2712D"/>
    <w:rsid w:val="00B32307"/>
    <w:rsid w:val="00B32606"/>
    <w:rsid w:val="00B32A29"/>
    <w:rsid w:val="00B32ADB"/>
    <w:rsid w:val="00B32D06"/>
    <w:rsid w:val="00B33E6B"/>
    <w:rsid w:val="00B3457F"/>
    <w:rsid w:val="00B3517A"/>
    <w:rsid w:val="00B3551A"/>
    <w:rsid w:val="00B36818"/>
    <w:rsid w:val="00B36CC4"/>
    <w:rsid w:val="00B37F8E"/>
    <w:rsid w:val="00B410C7"/>
    <w:rsid w:val="00B41DB7"/>
    <w:rsid w:val="00B42905"/>
    <w:rsid w:val="00B42CA9"/>
    <w:rsid w:val="00B4360E"/>
    <w:rsid w:val="00B4534A"/>
    <w:rsid w:val="00B50FAC"/>
    <w:rsid w:val="00B51756"/>
    <w:rsid w:val="00B525B1"/>
    <w:rsid w:val="00B5264F"/>
    <w:rsid w:val="00B540CE"/>
    <w:rsid w:val="00B546AE"/>
    <w:rsid w:val="00B5513F"/>
    <w:rsid w:val="00B55713"/>
    <w:rsid w:val="00B55D90"/>
    <w:rsid w:val="00B60063"/>
    <w:rsid w:val="00B60121"/>
    <w:rsid w:val="00B604A3"/>
    <w:rsid w:val="00B613BD"/>
    <w:rsid w:val="00B6169A"/>
    <w:rsid w:val="00B61F5C"/>
    <w:rsid w:val="00B6232E"/>
    <w:rsid w:val="00B62768"/>
    <w:rsid w:val="00B62922"/>
    <w:rsid w:val="00B62F8D"/>
    <w:rsid w:val="00B6307B"/>
    <w:rsid w:val="00B6318F"/>
    <w:rsid w:val="00B65BEF"/>
    <w:rsid w:val="00B67239"/>
    <w:rsid w:val="00B675BE"/>
    <w:rsid w:val="00B67805"/>
    <w:rsid w:val="00B72C70"/>
    <w:rsid w:val="00B72C8A"/>
    <w:rsid w:val="00B72DB9"/>
    <w:rsid w:val="00B73AB3"/>
    <w:rsid w:val="00B73B93"/>
    <w:rsid w:val="00B73EA6"/>
    <w:rsid w:val="00B7411B"/>
    <w:rsid w:val="00B750B1"/>
    <w:rsid w:val="00B752B8"/>
    <w:rsid w:val="00B802CA"/>
    <w:rsid w:val="00B809E2"/>
    <w:rsid w:val="00B824E5"/>
    <w:rsid w:val="00B825BD"/>
    <w:rsid w:val="00B8489D"/>
    <w:rsid w:val="00B872F7"/>
    <w:rsid w:val="00B877FD"/>
    <w:rsid w:val="00B9129B"/>
    <w:rsid w:val="00B913D2"/>
    <w:rsid w:val="00B92302"/>
    <w:rsid w:val="00B92D7E"/>
    <w:rsid w:val="00B93AA3"/>
    <w:rsid w:val="00B94F8F"/>
    <w:rsid w:val="00B9520C"/>
    <w:rsid w:val="00B959DB"/>
    <w:rsid w:val="00B9666A"/>
    <w:rsid w:val="00B9769A"/>
    <w:rsid w:val="00B97CA1"/>
    <w:rsid w:val="00B97E31"/>
    <w:rsid w:val="00BA13FF"/>
    <w:rsid w:val="00BA1A4C"/>
    <w:rsid w:val="00BA3904"/>
    <w:rsid w:val="00BA55DD"/>
    <w:rsid w:val="00BA6990"/>
    <w:rsid w:val="00BA6A3B"/>
    <w:rsid w:val="00BB0D2B"/>
    <w:rsid w:val="00BB2251"/>
    <w:rsid w:val="00BB2B2A"/>
    <w:rsid w:val="00BB2BC6"/>
    <w:rsid w:val="00BB3C70"/>
    <w:rsid w:val="00BB48BE"/>
    <w:rsid w:val="00BB4F86"/>
    <w:rsid w:val="00BC0891"/>
    <w:rsid w:val="00BC0D1E"/>
    <w:rsid w:val="00BC0E8F"/>
    <w:rsid w:val="00BC2F75"/>
    <w:rsid w:val="00BC3458"/>
    <w:rsid w:val="00BC3587"/>
    <w:rsid w:val="00BC3B32"/>
    <w:rsid w:val="00BC3FBA"/>
    <w:rsid w:val="00BC44AD"/>
    <w:rsid w:val="00BC4D0A"/>
    <w:rsid w:val="00BC50D2"/>
    <w:rsid w:val="00BC5D19"/>
    <w:rsid w:val="00BD033B"/>
    <w:rsid w:val="00BD2AD6"/>
    <w:rsid w:val="00BD314A"/>
    <w:rsid w:val="00BD75C7"/>
    <w:rsid w:val="00BD772A"/>
    <w:rsid w:val="00BE01EC"/>
    <w:rsid w:val="00BE0961"/>
    <w:rsid w:val="00BE316B"/>
    <w:rsid w:val="00BE40E7"/>
    <w:rsid w:val="00BE4946"/>
    <w:rsid w:val="00BE4EF4"/>
    <w:rsid w:val="00BE5D8B"/>
    <w:rsid w:val="00BE5F89"/>
    <w:rsid w:val="00BE787C"/>
    <w:rsid w:val="00BF025A"/>
    <w:rsid w:val="00BF3EB0"/>
    <w:rsid w:val="00BF5E8C"/>
    <w:rsid w:val="00C00701"/>
    <w:rsid w:val="00C01602"/>
    <w:rsid w:val="00C04456"/>
    <w:rsid w:val="00C04775"/>
    <w:rsid w:val="00C0491F"/>
    <w:rsid w:val="00C04B5A"/>
    <w:rsid w:val="00C05089"/>
    <w:rsid w:val="00C05E22"/>
    <w:rsid w:val="00C0751E"/>
    <w:rsid w:val="00C1082B"/>
    <w:rsid w:val="00C14B9E"/>
    <w:rsid w:val="00C15CDD"/>
    <w:rsid w:val="00C16E40"/>
    <w:rsid w:val="00C1738B"/>
    <w:rsid w:val="00C2122C"/>
    <w:rsid w:val="00C22624"/>
    <w:rsid w:val="00C24EA3"/>
    <w:rsid w:val="00C259B6"/>
    <w:rsid w:val="00C263B1"/>
    <w:rsid w:val="00C2656D"/>
    <w:rsid w:val="00C273B1"/>
    <w:rsid w:val="00C274D1"/>
    <w:rsid w:val="00C33526"/>
    <w:rsid w:val="00C33D58"/>
    <w:rsid w:val="00C340AA"/>
    <w:rsid w:val="00C34968"/>
    <w:rsid w:val="00C364CE"/>
    <w:rsid w:val="00C36DEA"/>
    <w:rsid w:val="00C37D4D"/>
    <w:rsid w:val="00C40819"/>
    <w:rsid w:val="00C4084C"/>
    <w:rsid w:val="00C438AF"/>
    <w:rsid w:val="00C4586C"/>
    <w:rsid w:val="00C4592D"/>
    <w:rsid w:val="00C46026"/>
    <w:rsid w:val="00C461D3"/>
    <w:rsid w:val="00C4635F"/>
    <w:rsid w:val="00C47168"/>
    <w:rsid w:val="00C525EB"/>
    <w:rsid w:val="00C52DDE"/>
    <w:rsid w:val="00C53099"/>
    <w:rsid w:val="00C53B4A"/>
    <w:rsid w:val="00C55679"/>
    <w:rsid w:val="00C55724"/>
    <w:rsid w:val="00C55BD6"/>
    <w:rsid w:val="00C56904"/>
    <w:rsid w:val="00C574AA"/>
    <w:rsid w:val="00C60D28"/>
    <w:rsid w:val="00C60D67"/>
    <w:rsid w:val="00C625FE"/>
    <w:rsid w:val="00C627CA"/>
    <w:rsid w:val="00C640AB"/>
    <w:rsid w:val="00C64BA7"/>
    <w:rsid w:val="00C64C84"/>
    <w:rsid w:val="00C66749"/>
    <w:rsid w:val="00C66918"/>
    <w:rsid w:val="00C67FD1"/>
    <w:rsid w:val="00C70A1B"/>
    <w:rsid w:val="00C71056"/>
    <w:rsid w:val="00C7119E"/>
    <w:rsid w:val="00C71682"/>
    <w:rsid w:val="00C73239"/>
    <w:rsid w:val="00C75086"/>
    <w:rsid w:val="00C76462"/>
    <w:rsid w:val="00C76903"/>
    <w:rsid w:val="00C76DD3"/>
    <w:rsid w:val="00C77373"/>
    <w:rsid w:val="00C77810"/>
    <w:rsid w:val="00C81579"/>
    <w:rsid w:val="00C81FAB"/>
    <w:rsid w:val="00C827C6"/>
    <w:rsid w:val="00C828E9"/>
    <w:rsid w:val="00C829A3"/>
    <w:rsid w:val="00C82E8F"/>
    <w:rsid w:val="00C84F5B"/>
    <w:rsid w:val="00C85BEF"/>
    <w:rsid w:val="00C86709"/>
    <w:rsid w:val="00C87106"/>
    <w:rsid w:val="00C87AC9"/>
    <w:rsid w:val="00C90ABD"/>
    <w:rsid w:val="00C93360"/>
    <w:rsid w:val="00C94104"/>
    <w:rsid w:val="00C94464"/>
    <w:rsid w:val="00C94B8F"/>
    <w:rsid w:val="00C95CD3"/>
    <w:rsid w:val="00C95E8F"/>
    <w:rsid w:val="00C9612C"/>
    <w:rsid w:val="00C97B76"/>
    <w:rsid w:val="00CA0DCD"/>
    <w:rsid w:val="00CA1C39"/>
    <w:rsid w:val="00CA2EA1"/>
    <w:rsid w:val="00CA303E"/>
    <w:rsid w:val="00CA3EDF"/>
    <w:rsid w:val="00CA56EB"/>
    <w:rsid w:val="00CA74BC"/>
    <w:rsid w:val="00CB0AA5"/>
    <w:rsid w:val="00CB0F01"/>
    <w:rsid w:val="00CB2D3C"/>
    <w:rsid w:val="00CB33B8"/>
    <w:rsid w:val="00CB4A52"/>
    <w:rsid w:val="00CB4CB4"/>
    <w:rsid w:val="00CB6BF1"/>
    <w:rsid w:val="00CC09C4"/>
    <w:rsid w:val="00CC256A"/>
    <w:rsid w:val="00CD0D16"/>
    <w:rsid w:val="00CD13EC"/>
    <w:rsid w:val="00CD1B80"/>
    <w:rsid w:val="00CD21D2"/>
    <w:rsid w:val="00CD3A43"/>
    <w:rsid w:val="00CD403B"/>
    <w:rsid w:val="00CD5C90"/>
    <w:rsid w:val="00CD5E69"/>
    <w:rsid w:val="00CD6178"/>
    <w:rsid w:val="00CD766F"/>
    <w:rsid w:val="00CE00C4"/>
    <w:rsid w:val="00CE063C"/>
    <w:rsid w:val="00CE09C4"/>
    <w:rsid w:val="00CE0A57"/>
    <w:rsid w:val="00CE0F62"/>
    <w:rsid w:val="00CE16FE"/>
    <w:rsid w:val="00CE434D"/>
    <w:rsid w:val="00CE51DA"/>
    <w:rsid w:val="00CE5514"/>
    <w:rsid w:val="00CE5555"/>
    <w:rsid w:val="00CE5824"/>
    <w:rsid w:val="00CE5C97"/>
    <w:rsid w:val="00CE6D8C"/>
    <w:rsid w:val="00CE7762"/>
    <w:rsid w:val="00CF2205"/>
    <w:rsid w:val="00CF3A67"/>
    <w:rsid w:val="00CF4A56"/>
    <w:rsid w:val="00CF5AB1"/>
    <w:rsid w:val="00D0352D"/>
    <w:rsid w:val="00D049D5"/>
    <w:rsid w:val="00D04EA6"/>
    <w:rsid w:val="00D04EE8"/>
    <w:rsid w:val="00D05436"/>
    <w:rsid w:val="00D102D6"/>
    <w:rsid w:val="00D106CB"/>
    <w:rsid w:val="00D1236E"/>
    <w:rsid w:val="00D12A9B"/>
    <w:rsid w:val="00D13803"/>
    <w:rsid w:val="00D15DFF"/>
    <w:rsid w:val="00D162FB"/>
    <w:rsid w:val="00D1640D"/>
    <w:rsid w:val="00D17215"/>
    <w:rsid w:val="00D17D75"/>
    <w:rsid w:val="00D21ADE"/>
    <w:rsid w:val="00D21DB9"/>
    <w:rsid w:val="00D23D41"/>
    <w:rsid w:val="00D24226"/>
    <w:rsid w:val="00D26208"/>
    <w:rsid w:val="00D26BE4"/>
    <w:rsid w:val="00D26E0E"/>
    <w:rsid w:val="00D27E2B"/>
    <w:rsid w:val="00D27EC7"/>
    <w:rsid w:val="00D30BBD"/>
    <w:rsid w:val="00D30D3E"/>
    <w:rsid w:val="00D310B5"/>
    <w:rsid w:val="00D31631"/>
    <w:rsid w:val="00D32145"/>
    <w:rsid w:val="00D33024"/>
    <w:rsid w:val="00D33A20"/>
    <w:rsid w:val="00D34D21"/>
    <w:rsid w:val="00D36F45"/>
    <w:rsid w:val="00D371AE"/>
    <w:rsid w:val="00D37D7E"/>
    <w:rsid w:val="00D42523"/>
    <w:rsid w:val="00D425CB"/>
    <w:rsid w:val="00D435E3"/>
    <w:rsid w:val="00D43CD8"/>
    <w:rsid w:val="00D440BB"/>
    <w:rsid w:val="00D45CD5"/>
    <w:rsid w:val="00D46A0A"/>
    <w:rsid w:val="00D475F3"/>
    <w:rsid w:val="00D47C6D"/>
    <w:rsid w:val="00D47EA0"/>
    <w:rsid w:val="00D517CC"/>
    <w:rsid w:val="00D524B9"/>
    <w:rsid w:val="00D52A14"/>
    <w:rsid w:val="00D532AD"/>
    <w:rsid w:val="00D551CD"/>
    <w:rsid w:val="00D56424"/>
    <w:rsid w:val="00D5750E"/>
    <w:rsid w:val="00D600E4"/>
    <w:rsid w:val="00D60F5C"/>
    <w:rsid w:val="00D6233F"/>
    <w:rsid w:val="00D62633"/>
    <w:rsid w:val="00D6274B"/>
    <w:rsid w:val="00D628DC"/>
    <w:rsid w:val="00D62A37"/>
    <w:rsid w:val="00D62FE1"/>
    <w:rsid w:val="00D64507"/>
    <w:rsid w:val="00D657E0"/>
    <w:rsid w:val="00D6743D"/>
    <w:rsid w:val="00D7048F"/>
    <w:rsid w:val="00D71546"/>
    <w:rsid w:val="00D7344F"/>
    <w:rsid w:val="00D74DCF"/>
    <w:rsid w:val="00D7512D"/>
    <w:rsid w:val="00D753B8"/>
    <w:rsid w:val="00D76A55"/>
    <w:rsid w:val="00D7735B"/>
    <w:rsid w:val="00D7757E"/>
    <w:rsid w:val="00D812FC"/>
    <w:rsid w:val="00D8139B"/>
    <w:rsid w:val="00D838D6"/>
    <w:rsid w:val="00D871DA"/>
    <w:rsid w:val="00D914A6"/>
    <w:rsid w:val="00D9192B"/>
    <w:rsid w:val="00D919A5"/>
    <w:rsid w:val="00D93805"/>
    <w:rsid w:val="00D9614D"/>
    <w:rsid w:val="00D97E7F"/>
    <w:rsid w:val="00DA259A"/>
    <w:rsid w:val="00DA3912"/>
    <w:rsid w:val="00DA52A6"/>
    <w:rsid w:val="00DA65C9"/>
    <w:rsid w:val="00DB1C07"/>
    <w:rsid w:val="00DB380A"/>
    <w:rsid w:val="00DB3BD6"/>
    <w:rsid w:val="00DB6A4C"/>
    <w:rsid w:val="00DB7595"/>
    <w:rsid w:val="00DC09D3"/>
    <w:rsid w:val="00DC1A26"/>
    <w:rsid w:val="00DC1DF2"/>
    <w:rsid w:val="00DC2276"/>
    <w:rsid w:val="00DC3246"/>
    <w:rsid w:val="00DC5B1A"/>
    <w:rsid w:val="00DC68B6"/>
    <w:rsid w:val="00DC71A9"/>
    <w:rsid w:val="00DC7553"/>
    <w:rsid w:val="00DC7B19"/>
    <w:rsid w:val="00DD086D"/>
    <w:rsid w:val="00DD136B"/>
    <w:rsid w:val="00DD3D0B"/>
    <w:rsid w:val="00DD4889"/>
    <w:rsid w:val="00DD4B8D"/>
    <w:rsid w:val="00DD585E"/>
    <w:rsid w:val="00DD5D59"/>
    <w:rsid w:val="00DD6A39"/>
    <w:rsid w:val="00DD6C9C"/>
    <w:rsid w:val="00DD7010"/>
    <w:rsid w:val="00DD74FD"/>
    <w:rsid w:val="00DE0A19"/>
    <w:rsid w:val="00DE0C48"/>
    <w:rsid w:val="00DE301A"/>
    <w:rsid w:val="00DE329F"/>
    <w:rsid w:val="00DE3575"/>
    <w:rsid w:val="00DE396C"/>
    <w:rsid w:val="00DE4E4F"/>
    <w:rsid w:val="00DE6EDF"/>
    <w:rsid w:val="00DE7C6C"/>
    <w:rsid w:val="00DF05E8"/>
    <w:rsid w:val="00DF060A"/>
    <w:rsid w:val="00DF0977"/>
    <w:rsid w:val="00DF0BAD"/>
    <w:rsid w:val="00DF12AD"/>
    <w:rsid w:val="00DF2211"/>
    <w:rsid w:val="00DF2259"/>
    <w:rsid w:val="00DF39EF"/>
    <w:rsid w:val="00DF3CAB"/>
    <w:rsid w:val="00DF4A66"/>
    <w:rsid w:val="00DF4CF3"/>
    <w:rsid w:val="00DF4EBC"/>
    <w:rsid w:val="00E0165E"/>
    <w:rsid w:val="00E03A76"/>
    <w:rsid w:val="00E03B53"/>
    <w:rsid w:val="00E06217"/>
    <w:rsid w:val="00E07C65"/>
    <w:rsid w:val="00E10D55"/>
    <w:rsid w:val="00E12763"/>
    <w:rsid w:val="00E12C00"/>
    <w:rsid w:val="00E144DE"/>
    <w:rsid w:val="00E1490C"/>
    <w:rsid w:val="00E15A5A"/>
    <w:rsid w:val="00E15AAC"/>
    <w:rsid w:val="00E240CB"/>
    <w:rsid w:val="00E24FA4"/>
    <w:rsid w:val="00E2617C"/>
    <w:rsid w:val="00E27DD0"/>
    <w:rsid w:val="00E308BB"/>
    <w:rsid w:val="00E31152"/>
    <w:rsid w:val="00E3694C"/>
    <w:rsid w:val="00E41616"/>
    <w:rsid w:val="00E4282E"/>
    <w:rsid w:val="00E428A1"/>
    <w:rsid w:val="00E42949"/>
    <w:rsid w:val="00E4376E"/>
    <w:rsid w:val="00E44C82"/>
    <w:rsid w:val="00E45447"/>
    <w:rsid w:val="00E45A95"/>
    <w:rsid w:val="00E46DF9"/>
    <w:rsid w:val="00E46EFD"/>
    <w:rsid w:val="00E47534"/>
    <w:rsid w:val="00E50221"/>
    <w:rsid w:val="00E51DDA"/>
    <w:rsid w:val="00E539F2"/>
    <w:rsid w:val="00E53FF5"/>
    <w:rsid w:val="00E54097"/>
    <w:rsid w:val="00E5418C"/>
    <w:rsid w:val="00E54507"/>
    <w:rsid w:val="00E56043"/>
    <w:rsid w:val="00E56158"/>
    <w:rsid w:val="00E573ED"/>
    <w:rsid w:val="00E57A03"/>
    <w:rsid w:val="00E60E8E"/>
    <w:rsid w:val="00E62FF7"/>
    <w:rsid w:val="00E64B7C"/>
    <w:rsid w:val="00E65315"/>
    <w:rsid w:val="00E662B3"/>
    <w:rsid w:val="00E66620"/>
    <w:rsid w:val="00E6671E"/>
    <w:rsid w:val="00E67456"/>
    <w:rsid w:val="00E67BE1"/>
    <w:rsid w:val="00E67D96"/>
    <w:rsid w:val="00E72AD0"/>
    <w:rsid w:val="00E72FB9"/>
    <w:rsid w:val="00E732BA"/>
    <w:rsid w:val="00E736B2"/>
    <w:rsid w:val="00E73E69"/>
    <w:rsid w:val="00E74A8D"/>
    <w:rsid w:val="00E75C94"/>
    <w:rsid w:val="00E766EA"/>
    <w:rsid w:val="00E77300"/>
    <w:rsid w:val="00E8051B"/>
    <w:rsid w:val="00E81D9A"/>
    <w:rsid w:val="00E83567"/>
    <w:rsid w:val="00E86934"/>
    <w:rsid w:val="00E86EC8"/>
    <w:rsid w:val="00E87B51"/>
    <w:rsid w:val="00E87E99"/>
    <w:rsid w:val="00E904EA"/>
    <w:rsid w:val="00E90D9D"/>
    <w:rsid w:val="00E90DE1"/>
    <w:rsid w:val="00E90ECD"/>
    <w:rsid w:val="00E91B02"/>
    <w:rsid w:val="00E91FD3"/>
    <w:rsid w:val="00E931B1"/>
    <w:rsid w:val="00E95812"/>
    <w:rsid w:val="00E95C51"/>
    <w:rsid w:val="00E960B9"/>
    <w:rsid w:val="00EA05F4"/>
    <w:rsid w:val="00EA0FD6"/>
    <w:rsid w:val="00EA3602"/>
    <w:rsid w:val="00EA370F"/>
    <w:rsid w:val="00EB0A45"/>
    <w:rsid w:val="00EB17BE"/>
    <w:rsid w:val="00EB30E7"/>
    <w:rsid w:val="00EB42D1"/>
    <w:rsid w:val="00EB48EE"/>
    <w:rsid w:val="00EB4B0C"/>
    <w:rsid w:val="00EB6750"/>
    <w:rsid w:val="00EB7535"/>
    <w:rsid w:val="00EB790A"/>
    <w:rsid w:val="00EB7DC9"/>
    <w:rsid w:val="00EC1EE2"/>
    <w:rsid w:val="00EC32A0"/>
    <w:rsid w:val="00EC3625"/>
    <w:rsid w:val="00EC43BA"/>
    <w:rsid w:val="00EC4914"/>
    <w:rsid w:val="00EC736E"/>
    <w:rsid w:val="00ED022A"/>
    <w:rsid w:val="00ED20B0"/>
    <w:rsid w:val="00ED2CA7"/>
    <w:rsid w:val="00ED66D0"/>
    <w:rsid w:val="00ED6789"/>
    <w:rsid w:val="00ED68A0"/>
    <w:rsid w:val="00EE0697"/>
    <w:rsid w:val="00EE2065"/>
    <w:rsid w:val="00EE20A4"/>
    <w:rsid w:val="00EE2155"/>
    <w:rsid w:val="00EE2272"/>
    <w:rsid w:val="00EE284E"/>
    <w:rsid w:val="00EE34F6"/>
    <w:rsid w:val="00EE41A7"/>
    <w:rsid w:val="00EE4602"/>
    <w:rsid w:val="00EE4A48"/>
    <w:rsid w:val="00EE4B94"/>
    <w:rsid w:val="00EE4D68"/>
    <w:rsid w:val="00EE5737"/>
    <w:rsid w:val="00EE6857"/>
    <w:rsid w:val="00EE73A8"/>
    <w:rsid w:val="00EE7D06"/>
    <w:rsid w:val="00EF1F1A"/>
    <w:rsid w:val="00EF3269"/>
    <w:rsid w:val="00EF4990"/>
    <w:rsid w:val="00EF5669"/>
    <w:rsid w:val="00EF5988"/>
    <w:rsid w:val="00EF64D7"/>
    <w:rsid w:val="00EF72C8"/>
    <w:rsid w:val="00F004E3"/>
    <w:rsid w:val="00F020D1"/>
    <w:rsid w:val="00F03653"/>
    <w:rsid w:val="00F03A5D"/>
    <w:rsid w:val="00F03B7C"/>
    <w:rsid w:val="00F0404E"/>
    <w:rsid w:val="00F04860"/>
    <w:rsid w:val="00F04BA9"/>
    <w:rsid w:val="00F061CA"/>
    <w:rsid w:val="00F07D37"/>
    <w:rsid w:val="00F10F47"/>
    <w:rsid w:val="00F11B82"/>
    <w:rsid w:val="00F12E83"/>
    <w:rsid w:val="00F135DF"/>
    <w:rsid w:val="00F14675"/>
    <w:rsid w:val="00F14ACB"/>
    <w:rsid w:val="00F15785"/>
    <w:rsid w:val="00F15E85"/>
    <w:rsid w:val="00F162CE"/>
    <w:rsid w:val="00F1638A"/>
    <w:rsid w:val="00F16AB1"/>
    <w:rsid w:val="00F16D35"/>
    <w:rsid w:val="00F175A7"/>
    <w:rsid w:val="00F2270A"/>
    <w:rsid w:val="00F227B0"/>
    <w:rsid w:val="00F22B97"/>
    <w:rsid w:val="00F243B8"/>
    <w:rsid w:val="00F258B5"/>
    <w:rsid w:val="00F261E1"/>
    <w:rsid w:val="00F26C3B"/>
    <w:rsid w:val="00F26C87"/>
    <w:rsid w:val="00F30315"/>
    <w:rsid w:val="00F30DCE"/>
    <w:rsid w:val="00F32F24"/>
    <w:rsid w:val="00F333D8"/>
    <w:rsid w:val="00F3380C"/>
    <w:rsid w:val="00F33E1C"/>
    <w:rsid w:val="00F34A28"/>
    <w:rsid w:val="00F35954"/>
    <w:rsid w:val="00F35D28"/>
    <w:rsid w:val="00F3689E"/>
    <w:rsid w:val="00F37164"/>
    <w:rsid w:val="00F374C9"/>
    <w:rsid w:val="00F375A6"/>
    <w:rsid w:val="00F41903"/>
    <w:rsid w:val="00F44258"/>
    <w:rsid w:val="00F509FE"/>
    <w:rsid w:val="00F50A6F"/>
    <w:rsid w:val="00F50DF3"/>
    <w:rsid w:val="00F51458"/>
    <w:rsid w:val="00F52BD5"/>
    <w:rsid w:val="00F53A1E"/>
    <w:rsid w:val="00F53F5D"/>
    <w:rsid w:val="00F546E9"/>
    <w:rsid w:val="00F60623"/>
    <w:rsid w:val="00F60916"/>
    <w:rsid w:val="00F60DFF"/>
    <w:rsid w:val="00F60F61"/>
    <w:rsid w:val="00F6183C"/>
    <w:rsid w:val="00F61FBB"/>
    <w:rsid w:val="00F6203C"/>
    <w:rsid w:val="00F62F06"/>
    <w:rsid w:val="00F62F90"/>
    <w:rsid w:val="00F641B5"/>
    <w:rsid w:val="00F65988"/>
    <w:rsid w:val="00F65E43"/>
    <w:rsid w:val="00F65EFC"/>
    <w:rsid w:val="00F6687F"/>
    <w:rsid w:val="00F7069D"/>
    <w:rsid w:val="00F71F7D"/>
    <w:rsid w:val="00F71FA0"/>
    <w:rsid w:val="00F73357"/>
    <w:rsid w:val="00F734CB"/>
    <w:rsid w:val="00F738EC"/>
    <w:rsid w:val="00F73A2A"/>
    <w:rsid w:val="00F74128"/>
    <w:rsid w:val="00F75C16"/>
    <w:rsid w:val="00F7615E"/>
    <w:rsid w:val="00F80BE1"/>
    <w:rsid w:val="00F834C0"/>
    <w:rsid w:val="00F83F3D"/>
    <w:rsid w:val="00F8553B"/>
    <w:rsid w:val="00F85963"/>
    <w:rsid w:val="00F86DAB"/>
    <w:rsid w:val="00F91BCA"/>
    <w:rsid w:val="00F91D8A"/>
    <w:rsid w:val="00F92358"/>
    <w:rsid w:val="00F933B0"/>
    <w:rsid w:val="00F941EE"/>
    <w:rsid w:val="00F95D3C"/>
    <w:rsid w:val="00F96FB2"/>
    <w:rsid w:val="00F976C9"/>
    <w:rsid w:val="00FA0719"/>
    <w:rsid w:val="00FA0898"/>
    <w:rsid w:val="00FA1667"/>
    <w:rsid w:val="00FA1D7B"/>
    <w:rsid w:val="00FA2679"/>
    <w:rsid w:val="00FA295C"/>
    <w:rsid w:val="00FA2E51"/>
    <w:rsid w:val="00FA4B60"/>
    <w:rsid w:val="00FA530A"/>
    <w:rsid w:val="00FA55C1"/>
    <w:rsid w:val="00FA5B8B"/>
    <w:rsid w:val="00FA5E48"/>
    <w:rsid w:val="00FA7010"/>
    <w:rsid w:val="00FB01BE"/>
    <w:rsid w:val="00FB14A0"/>
    <w:rsid w:val="00FB1709"/>
    <w:rsid w:val="00FB2B93"/>
    <w:rsid w:val="00FB2F16"/>
    <w:rsid w:val="00FB52DE"/>
    <w:rsid w:val="00FB5B80"/>
    <w:rsid w:val="00FB7AD1"/>
    <w:rsid w:val="00FC38A7"/>
    <w:rsid w:val="00FC458F"/>
    <w:rsid w:val="00FC64AC"/>
    <w:rsid w:val="00FC70C3"/>
    <w:rsid w:val="00FC79DF"/>
    <w:rsid w:val="00FD09F7"/>
    <w:rsid w:val="00FD2D65"/>
    <w:rsid w:val="00FD2F69"/>
    <w:rsid w:val="00FD3B4D"/>
    <w:rsid w:val="00FD45DC"/>
    <w:rsid w:val="00FD4818"/>
    <w:rsid w:val="00FD554F"/>
    <w:rsid w:val="00FD627C"/>
    <w:rsid w:val="00FD734B"/>
    <w:rsid w:val="00FD7BC1"/>
    <w:rsid w:val="00FD7F94"/>
    <w:rsid w:val="00FE1733"/>
    <w:rsid w:val="00FE19B6"/>
    <w:rsid w:val="00FE1D86"/>
    <w:rsid w:val="00FE3D69"/>
    <w:rsid w:val="00FE4CE2"/>
    <w:rsid w:val="00FE6FD5"/>
    <w:rsid w:val="00FE742A"/>
    <w:rsid w:val="00FE7CB9"/>
    <w:rsid w:val="00FF1EDB"/>
    <w:rsid w:val="00FF1F20"/>
    <w:rsid w:val="00FF4240"/>
    <w:rsid w:val="00FF4FCD"/>
    <w:rsid w:val="00FF6BEA"/>
    <w:rsid w:val="00FF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5CBB"/>
  <w15:docId w15:val="{ECF85D69-E73F-4FD5-B807-5B44499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9FE"/>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7168"/>
    <w:pPr>
      <w:keepNext/>
      <w:keepLines/>
      <w:spacing w:before="220" w:after="40"/>
      <w:outlineLvl w:val="4"/>
    </w:pPr>
    <w:rPr>
      <w:b/>
      <w:sz w:val="22"/>
      <w:szCs w:val="22"/>
      <w:lang w:eastAsia="zh-CN" w:bidi="hi-IN"/>
    </w:rPr>
  </w:style>
  <w:style w:type="paragraph" w:styleId="Heading6">
    <w:name w:val="heading 6"/>
    <w:basedOn w:val="Normal"/>
    <w:next w:val="Normal"/>
    <w:link w:val="Heading6Char"/>
    <w:uiPriority w:val="9"/>
    <w:semiHidden/>
    <w:unhideWhenUsed/>
    <w:qFormat/>
    <w:rsid w:val="00C47168"/>
    <w:pPr>
      <w:keepNext/>
      <w:keepLines/>
      <w:spacing w:before="200" w:after="40"/>
      <w:outlineLvl w:val="5"/>
    </w:pPr>
    <w:rPr>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qForma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F020D1"/>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F020D1"/>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qFormat/>
    <w:rsid w:val="00C75086"/>
    <w:pPr>
      <w:spacing w:line="360" w:lineRule="auto"/>
      <w:ind w:left="720"/>
    </w:pPr>
    <w:rPr>
      <w:sz w:val="26"/>
    </w:rPr>
  </w:style>
  <w:style w:type="paragraph" w:styleId="TOC3">
    <w:name w:val="toc 3"/>
    <w:basedOn w:val="Normal"/>
    <w:next w:val="Normal"/>
    <w:autoRedefine/>
    <w:uiPriority w:val="39"/>
    <w:unhideWhenUsed/>
    <w:qFormat/>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Bngbiu-nidungChar"/>
    <w:uiPriority w:val="99"/>
    <w:unhideWhenUsed/>
    <w:qFormat/>
    <w:rsid w:val="00D60F5C"/>
    <w:rPr>
      <w:rFonts w:eastAsia="Times New Roman" w:cs="Times New Roman"/>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NormalIndent">
    <w:name w:val="Normal Indent"/>
    <w:basedOn w:val="Normal"/>
    <w:uiPriority w:val="99"/>
    <w:semiHidden/>
    <w:unhideWhenUsed/>
    <w:qFormat/>
    <w:rsid w:val="004A2284"/>
    <w:pPr>
      <w:ind w:left="720"/>
    </w:pPr>
  </w:style>
  <w:style w:type="paragraph" w:styleId="ListParagraph">
    <w:name w:val="List Paragraph"/>
    <w:basedOn w:val="Normal"/>
    <w:uiPriority w:val="34"/>
    <w:qFormat/>
    <w:rsid w:val="004A2284"/>
    <w:pPr>
      <w:spacing w:after="160" w:line="256" w:lineRule="auto"/>
      <w:ind w:left="720"/>
      <w:contextualSpacing/>
    </w:pPr>
    <w:rPr>
      <w:rFonts w:asciiTheme="minorHAnsi" w:eastAsiaTheme="minorHAnsi" w:hAnsiTheme="minorHAnsi" w:cstheme="minorBidi"/>
      <w:sz w:val="22"/>
      <w:szCs w:val="22"/>
    </w:rPr>
  </w:style>
  <w:style w:type="paragraph" w:customStyle="1" w:styleId="TableCaption">
    <w:name w:val="TableCaption"/>
    <w:basedOn w:val="NormalIndent"/>
    <w:qFormat/>
    <w:rsid w:val="004A2284"/>
    <w:pPr>
      <w:widowControl w:val="0"/>
      <w:spacing w:before="120" w:line="360" w:lineRule="auto"/>
      <w:ind w:left="0"/>
      <w:jc w:val="both"/>
    </w:pPr>
    <w:rPr>
      <w:rFonts w:ascii="Tahoma" w:hAnsi="Tahoma" w:cs="Tahoma"/>
      <w:b/>
      <w:bCs/>
      <w:sz w:val="20"/>
      <w:lang w:eastAsia="ar-SA"/>
    </w:rPr>
  </w:style>
  <w:style w:type="character" w:customStyle="1" w:styleId="a-size-extra-large">
    <w:name w:val="a-size-extra-large"/>
    <w:basedOn w:val="DefaultParagraphFont"/>
    <w:qFormat/>
    <w:rsid w:val="004A2284"/>
  </w:style>
  <w:style w:type="character" w:customStyle="1" w:styleId="a-size-large">
    <w:name w:val="a-size-large"/>
    <w:basedOn w:val="DefaultParagraphFont"/>
    <w:qFormat/>
    <w:rsid w:val="004A2284"/>
  </w:style>
  <w:style w:type="paragraph" w:styleId="NoSpacing">
    <w:name w:val="No Spacing"/>
    <w:uiPriority w:val="1"/>
    <w:qFormat/>
    <w:rsid w:val="004A2284"/>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4A2284"/>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4A228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28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28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28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284"/>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7410A"/>
    <w:rPr>
      <w:color w:val="605E5C"/>
      <w:shd w:val="clear" w:color="auto" w:fill="E1DFDD"/>
    </w:rPr>
  </w:style>
  <w:style w:type="character" w:customStyle="1" w:styleId="Heading5Char">
    <w:name w:val="Heading 5 Char"/>
    <w:basedOn w:val="DefaultParagraphFont"/>
    <w:link w:val="Heading5"/>
    <w:uiPriority w:val="9"/>
    <w:semiHidden/>
    <w:rsid w:val="00C47168"/>
    <w:rPr>
      <w:rFonts w:eastAsia="Times New Roman" w:cs="Times New Roman"/>
      <w:b/>
      <w:sz w:val="22"/>
      <w:lang w:eastAsia="zh-CN" w:bidi="hi-IN"/>
    </w:rPr>
  </w:style>
  <w:style w:type="character" w:customStyle="1" w:styleId="Heading6Char">
    <w:name w:val="Heading 6 Char"/>
    <w:basedOn w:val="DefaultParagraphFont"/>
    <w:link w:val="Heading6"/>
    <w:uiPriority w:val="9"/>
    <w:semiHidden/>
    <w:rsid w:val="00C47168"/>
    <w:rPr>
      <w:rFonts w:eastAsia="Times New Roman" w:cs="Times New Roman"/>
      <w:b/>
      <w:sz w:val="20"/>
      <w:szCs w:val="20"/>
      <w:lang w:eastAsia="zh-CN" w:bidi="hi-IN"/>
    </w:rPr>
  </w:style>
  <w:style w:type="paragraph" w:styleId="Title">
    <w:name w:val="Title"/>
    <w:basedOn w:val="Normal"/>
    <w:next w:val="Normal"/>
    <w:link w:val="TitleChar"/>
    <w:uiPriority w:val="10"/>
    <w:qFormat/>
    <w:rsid w:val="00C47168"/>
    <w:pPr>
      <w:keepNext/>
      <w:keepLines/>
      <w:spacing w:before="480" w:after="120"/>
    </w:pPr>
    <w:rPr>
      <w:b/>
      <w:sz w:val="72"/>
      <w:szCs w:val="72"/>
      <w:lang w:eastAsia="zh-CN" w:bidi="hi-IN"/>
    </w:rPr>
  </w:style>
  <w:style w:type="character" w:customStyle="1" w:styleId="TitleChar">
    <w:name w:val="Title Char"/>
    <w:basedOn w:val="DefaultParagraphFont"/>
    <w:link w:val="Title"/>
    <w:uiPriority w:val="10"/>
    <w:rsid w:val="00C47168"/>
    <w:rPr>
      <w:rFonts w:eastAsia="Times New Roman" w:cs="Times New Roman"/>
      <w:b/>
      <w:sz w:val="72"/>
      <w:szCs w:val="72"/>
      <w:lang w:eastAsia="zh-CN" w:bidi="hi-IN"/>
    </w:rPr>
  </w:style>
  <w:style w:type="paragraph" w:styleId="Subtitle">
    <w:name w:val="Subtitle"/>
    <w:basedOn w:val="Normal"/>
    <w:next w:val="Normal"/>
    <w:link w:val="SubtitleChar"/>
    <w:uiPriority w:val="11"/>
    <w:qFormat/>
    <w:rsid w:val="00C47168"/>
    <w:pPr>
      <w:keepNext/>
      <w:keepLines/>
      <w:spacing w:before="360" w:after="80"/>
    </w:pPr>
    <w:rPr>
      <w:rFonts w:ascii="Georgia" w:eastAsia="Georgia" w:hAnsi="Georgia" w:cs="Georgia"/>
      <w:i/>
      <w:color w:val="666666"/>
      <w:sz w:val="48"/>
      <w:szCs w:val="48"/>
      <w:lang w:eastAsia="zh-CN" w:bidi="hi-IN"/>
    </w:rPr>
  </w:style>
  <w:style w:type="character" w:customStyle="1" w:styleId="SubtitleChar">
    <w:name w:val="Subtitle Char"/>
    <w:basedOn w:val="DefaultParagraphFont"/>
    <w:link w:val="Subtitle"/>
    <w:uiPriority w:val="11"/>
    <w:rsid w:val="00C47168"/>
    <w:rPr>
      <w:rFonts w:ascii="Georgia" w:eastAsia="Georgia" w:hAnsi="Georgia" w:cs="Georgia"/>
      <w:i/>
      <w:color w:val="666666"/>
      <w:sz w:val="48"/>
      <w:szCs w:val="4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1486">
      <w:bodyDiv w:val="1"/>
      <w:marLeft w:val="0"/>
      <w:marRight w:val="0"/>
      <w:marTop w:val="0"/>
      <w:marBottom w:val="0"/>
      <w:divBdr>
        <w:top w:val="none" w:sz="0" w:space="0" w:color="auto"/>
        <w:left w:val="none" w:sz="0" w:space="0" w:color="auto"/>
        <w:bottom w:val="none" w:sz="0" w:space="0" w:color="auto"/>
        <w:right w:val="none" w:sz="0" w:space="0" w:color="auto"/>
      </w:divBdr>
      <w:divsChild>
        <w:div w:id="1670135002">
          <w:marLeft w:val="-680"/>
          <w:marRight w:val="0"/>
          <w:marTop w:val="0"/>
          <w:marBottom w:val="0"/>
          <w:divBdr>
            <w:top w:val="none" w:sz="0" w:space="0" w:color="auto"/>
            <w:left w:val="none" w:sz="0" w:space="0" w:color="auto"/>
            <w:bottom w:val="none" w:sz="0" w:space="0" w:color="auto"/>
            <w:right w:val="none" w:sz="0" w:space="0" w:color="auto"/>
          </w:divBdr>
        </w:div>
      </w:divsChild>
    </w:div>
    <w:div w:id="234827677">
      <w:bodyDiv w:val="1"/>
      <w:marLeft w:val="0"/>
      <w:marRight w:val="0"/>
      <w:marTop w:val="0"/>
      <w:marBottom w:val="0"/>
      <w:divBdr>
        <w:top w:val="none" w:sz="0" w:space="0" w:color="auto"/>
        <w:left w:val="none" w:sz="0" w:space="0" w:color="auto"/>
        <w:bottom w:val="none" w:sz="0" w:space="0" w:color="auto"/>
        <w:right w:val="none" w:sz="0" w:space="0" w:color="auto"/>
      </w:divBdr>
      <w:divsChild>
        <w:div w:id="1288123906">
          <w:marLeft w:val="-1080"/>
          <w:marRight w:val="0"/>
          <w:marTop w:val="0"/>
          <w:marBottom w:val="0"/>
          <w:divBdr>
            <w:top w:val="none" w:sz="0" w:space="0" w:color="auto"/>
            <w:left w:val="none" w:sz="0" w:space="0" w:color="auto"/>
            <w:bottom w:val="none" w:sz="0" w:space="0" w:color="auto"/>
            <w:right w:val="none" w:sz="0" w:space="0" w:color="auto"/>
          </w:divBdr>
        </w:div>
      </w:divsChild>
    </w:div>
    <w:div w:id="312804548">
      <w:bodyDiv w:val="1"/>
      <w:marLeft w:val="0"/>
      <w:marRight w:val="0"/>
      <w:marTop w:val="0"/>
      <w:marBottom w:val="0"/>
      <w:divBdr>
        <w:top w:val="none" w:sz="0" w:space="0" w:color="auto"/>
        <w:left w:val="none" w:sz="0" w:space="0" w:color="auto"/>
        <w:bottom w:val="none" w:sz="0" w:space="0" w:color="auto"/>
        <w:right w:val="none" w:sz="0" w:space="0" w:color="auto"/>
      </w:divBdr>
    </w:div>
    <w:div w:id="666055034">
      <w:bodyDiv w:val="1"/>
      <w:marLeft w:val="0"/>
      <w:marRight w:val="0"/>
      <w:marTop w:val="0"/>
      <w:marBottom w:val="0"/>
      <w:divBdr>
        <w:top w:val="none" w:sz="0" w:space="0" w:color="auto"/>
        <w:left w:val="none" w:sz="0" w:space="0" w:color="auto"/>
        <w:bottom w:val="none" w:sz="0" w:space="0" w:color="auto"/>
        <w:right w:val="none" w:sz="0" w:space="0" w:color="auto"/>
      </w:divBdr>
      <w:divsChild>
        <w:div w:id="1577011166">
          <w:marLeft w:val="-108"/>
          <w:marRight w:val="0"/>
          <w:marTop w:val="0"/>
          <w:marBottom w:val="0"/>
          <w:divBdr>
            <w:top w:val="none" w:sz="0" w:space="0" w:color="auto"/>
            <w:left w:val="none" w:sz="0" w:space="0" w:color="auto"/>
            <w:bottom w:val="none" w:sz="0" w:space="0" w:color="auto"/>
            <w:right w:val="none" w:sz="0" w:space="0" w:color="auto"/>
          </w:divBdr>
        </w:div>
      </w:divsChild>
    </w:div>
    <w:div w:id="1090467758">
      <w:bodyDiv w:val="1"/>
      <w:marLeft w:val="0"/>
      <w:marRight w:val="0"/>
      <w:marTop w:val="0"/>
      <w:marBottom w:val="0"/>
      <w:divBdr>
        <w:top w:val="none" w:sz="0" w:space="0" w:color="auto"/>
        <w:left w:val="none" w:sz="0" w:space="0" w:color="auto"/>
        <w:bottom w:val="none" w:sz="0" w:space="0" w:color="auto"/>
        <w:right w:val="none" w:sz="0" w:space="0" w:color="auto"/>
      </w:divBdr>
      <w:divsChild>
        <w:div w:id="1953049942">
          <w:marLeft w:val="-1080"/>
          <w:marRight w:val="0"/>
          <w:marTop w:val="0"/>
          <w:marBottom w:val="0"/>
          <w:divBdr>
            <w:top w:val="none" w:sz="0" w:space="0" w:color="auto"/>
            <w:left w:val="none" w:sz="0" w:space="0" w:color="auto"/>
            <w:bottom w:val="none" w:sz="0" w:space="0" w:color="auto"/>
            <w:right w:val="none" w:sz="0" w:space="0" w:color="auto"/>
          </w:divBdr>
        </w:div>
      </w:divsChild>
    </w:div>
    <w:div w:id="1138693096">
      <w:bodyDiv w:val="1"/>
      <w:marLeft w:val="0"/>
      <w:marRight w:val="0"/>
      <w:marTop w:val="0"/>
      <w:marBottom w:val="0"/>
      <w:divBdr>
        <w:top w:val="none" w:sz="0" w:space="0" w:color="auto"/>
        <w:left w:val="none" w:sz="0" w:space="0" w:color="auto"/>
        <w:bottom w:val="none" w:sz="0" w:space="0" w:color="auto"/>
        <w:right w:val="none" w:sz="0" w:space="0" w:color="auto"/>
      </w:divBdr>
    </w:div>
    <w:div w:id="1287159689">
      <w:bodyDiv w:val="1"/>
      <w:marLeft w:val="0"/>
      <w:marRight w:val="0"/>
      <w:marTop w:val="0"/>
      <w:marBottom w:val="0"/>
      <w:divBdr>
        <w:top w:val="none" w:sz="0" w:space="0" w:color="auto"/>
        <w:left w:val="none" w:sz="0" w:space="0" w:color="auto"/>
        <w:bottom w:val="none" w:sz="0" w:space="0" w:color="auto"/>
        <w:right w:val="none" w:sz="0" w:space="0" w:color="auto"/>
      </w:divBdr>
      <w:divsChild>
        <w:div w:id="525950534">
          <w:marLeft w:val="-68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92757590">
      <w:bodyDiv w:val="1"/>
      <w:marLeft w:val="0"/>
      <w:marRight w:val="0"/>
      <w:marTop w:val="0"/>
      <w:marBottom w:val="0"/>
      <w:divBdr>
        <w:top w:val="none" w:sz="0" w:space="0" w:color="auto"/>
        <w:left w:val="none" w:sz="0" w:space="0" w:color="auto"/>
        <w:bottom w:val="none" w:sz="0" w:space="0" w:color="auto"/>
        <w:right w:val="none" w:sz="0" w:space="0" w:color="auto"/>
      </w:divBdr>
      <w:divsChild>
        <w:div w:id="1287734069">
          <w:marLeft w:val="-108"/>
          <w:marRight w:val="0"/>
          <w:marTop w:val="0"/>
          <w:marBottom w:val="0"/>
          <w:divBdr>
            <w:top w:val="none" w:sz="0" w:space="0" w:color="auto"/>
            <w:left w:val="none" w:sz="0" w:space="0" w:color="auto"/>
            <w:bottom w:val="none" w:sz="0" w:space="0" w:color="auto"/>
            <w:right w:val="none" w:sz="0" w:space="0" w:color="auto"/>
          </w:divBdr>
        </w:div>
      </w:divsChild>
    </w:div>
    <w:div w:id="1829056216">
      <w:bodyDiv w:val="1"/>
      <w:marLeft w:val="0"/>
      <w:marRight w:val="0"/>
      <w:marTop w:val="0"/>
      <w:marBottom w:val="0"/>
      <w:divBdr>
        <w:top w:val="none" w:sz="0" w:space="0" w:color="auto"/>
        <w:left w:val="none" w:sz="0" w:space="0" w:color="auto"/>
        <w:bottom w:val="none" w:sz="0" w:space="0" w:color="auto"/>
        <w:right w:val="none" w:sz="0" w:space="0" w:color="auto"/>
      </w:divBdr>
      <w:divsChild>
        <w:div w:id="1440419073">
          <w:marLeft w:val="-108"/>
          <w:marRight w:val="0"/>
          <w:marTop w:val="0"/>
          <w:marBottom w:val="0"/>
          <w:divBdr>
            <w:top w:val="none" w:sz="0" w:space="0" w:color="auto"/>
            <w:left w:val="none" w:sz="0" w:space="0" w:color="auto"/>
            <w:bottom w:val="none" w:sz="0" w:space="0" w:color="auto"/>
            <w:right w:val="none" w:sz="0" w:space="0" w:color="auto"/>
          </w:divBdr>
        </w:div>
      </w:divsChild>
    </w:div>
    <w:div w:id="1930847097">
      <w:bodyDiv w:val="1"/>
      <w:marLeft w:val="0"/>
      <w:marRight w:val="0"/>
      <w:marTop w:val="0"/>
      <w:marBottom w:val="0"/>
      <w:divBdr>
        <w:top w:val="none" w:sz="0" w:space="0" w:color="auto"/>
        <w:left w:val="none" w:sz="0" w:space="0" w:color="auto"/>
        <w:bottom w:val="none" w:sz="0" w:space="0" w:color="auto"/>
        <w:right w:val="none" w:sz="0" w:space="0" w:color="auto"/>
      </w:divBdr>
    </w:div>
    <w:div w:id="2008434225">
      <w:bodyDiv w:val="1"/>
      <w:marLeft w:val="0"/>
      <w:marRight w:val="0"/>
      <w:marTop w:val="0"/>
      <w:marBottom w:val="0"/>
      <w:divBdr>
        <w:top w:val="none" w:sz="0" w:space="0" w:color="auto"/>
        <w:left w:val="none" w:sz="0" w:space="0" w:color="auto"/>
        <w:bottom w:val="none" w:sz="0" w:space="0" w:color="auto"/>
        <w:right w:val="none" w:sz="0" w:space="0" w:color="auto"/>
      </w:divBdr>
      <w:divsChild>
        <w:div w:id="1661614479">
          <w:marLeft w:val="-108"/>
          <w:marRight w:val="0"/>
          <w:marTop w:val="0"/>
          <w:marBottom w:val="0"/>
          <w:divBdr>
            <w:top w:val="none" w:sz="0" w:space="0" w:color="auto"/>
            <w:left w:val="none" w:sz="0" w:space="0" w:color="auto"/>
            <w:bottom w:val="none" w:sz="0" w:space="0" w:color="auto"/>
            <w:right w:val="none" w:sz="0" w:space="0" w:color="auto"/>
          </w:divBdr>
        </w:div>
        <w:div w:id="1110004174">
          <w:marLeft w:val="-108"/>
          <w:marRight w:val="0"/>
          <w:marTop w:val="0"/>
          <w:marBottom w:val="0"/>
          <w:divBdr>
            <w:top w:val="none" w:sz="0" w:space="0" w:color="auto"/>
            <w:left w:val="none" w:sz="0" w:space="0" w:color="auto"/>
            <w:bottom w:val="none" w:sz="0" w:space="0" w:color="auto"/>
            <w:right w:val="none" w:sz="0" w:space="0" w:color="auto"/>
          </w:divBdr>
        </w:div>
        <w:div w:id="188179389">
          <w:marLeft w:val="-108"/>
          <w:marRight w:val="0"/>
          <w:marTop w:val="0"/>
          <w:marBottom w:val="0"/>
          <w:divBdr>
            <w:top w:val="none" w:sz="0" w:space="0" w:color="auto"/>
            <w:left w:val="none" w:sz="0" w:space="0" w:color="auto"/>
            <w:bottom w:val="none" w:sz="0" w:space="0" w:color="auto"/>
            <w:right w:val="none" w:sz="0" w:space="0" w:color="auto"/>
          </w:divBdr>
        </w:div>
        <w:div w:id="2031879034">
          <w:marLeft w:val="-108"/>
          <w:marRight w:val="0"/>
          <w:marTop w:val="0"/>
          <w:marBottom w:val="0"/>
          <w:divBdr>
            <w:top w:val="none" w:sz="0" w:space="0" w:color="auto"/>
            <w:left w:val="none" w:sz="0" w:space="0" w:color="auto"/>
            <w:bottom w:val="none" w:sz="0" w:space="0" w:color="auto"/>
            <w:right w:val="none" w:sz="0" w:space="0" w:color="auto"/>
          </w:divBdr>
        </w:div>
        <w:div w:id="631712851">
          <w:marLeft w:val="-108"/>
          <w:marRight w:val="0"/>
          <w:marTop w:val="0"/>
          <w:marBottom w:val="0"/>
          <w:divBdr>
            <w:top w:val="none" w:sz="0" w:space="0" w:color="auto"/>
            <w:left w:val="none" w:sz="0" w:space="0" w:color="auto"/>
            <w:bottom w:val="none" w:sz="0" w:space="0" w:color="auto"/>
            <w:right w:val="none" w:sz="0" w:space="0" w:color="auto"/>
          </w:divBdr>
        </w:div>
        <w:div w:id="365833833">
          <w:marLeft w:val="-108"/>
          <w:marRight w:val="0"/>
          <w:marTop w:val="0"/>
          <w:marBottom w:val="0"/>
          <w:divBdr>
            <w:top w:val="none" w:sz="0" w:space="0" w:color="auto"/>
            <w:left w:val="none" w:sz="0" w:space="0" w:color="auto"/>
            <w:bottom w:val="none" w:sz="0" w:space="0" w:color="auto"/>
            <w:right w:val="none" w:sz="0" w:space="0" w:color="auto"/>
          </w:divBdr>
        </w:div>
        <w:div w:id="1811092042">
          <w:marLeft w:val="-108"/>
          <w:marRight w:val="0"/>
          <w:marTop w:val="0"/>
          <w:marBottom w:val="0"/>
          <w:divBdr>
            <w:top w:val="none" w:sz="0" w:space="0" w:color="auto"/>
            <w:left w:val="none" w:sz="0" w:space="0" w:color="auto"/>
            <w:bottom w:val="none" w:sz="0" w:space="0" w:color="auto"/>
            <w:right w:val="none" w:sz="0" w:space="0" w:color="auto"/>
          </w:divBdr>
        </w:div>
        <w:div w:id="958951015">
          <w:marLeft w:val="-108"/>
          <w:marRight w:val="0"/>
          <w:marTop w:val="0"/>
          <w:marBottom w:val="0"/>
          <w:divBdr>
            <w:top w:val="none" w:sz="0" w:space="0" w:color="auto"/>
            <w:left w:val="none" w:sz="0" w:space="0" w:color="auto"/>
            <w:bottom w:val="none" w:sz="0" w:space="0" w:color="auto"/>
            <w:right w:val="none" w:sz="0" w:space="0" w:color="auto"/>
          </w:divBdr>
        </w:div>
        <w:div w:id="1797675242">
          <w:marLeft w:val="-108"/>
          <w:marRight w:val="0"/>
          <w:marTop w:val="0"/>
          <w:marBottom w:val="0"/>
          <w:divBdr>
            <w:top w:val="none" w:sz="0" w:space="0" w:color="auto"/>
            <w:left w:val="none" w:sz="0" w:space="0" w:color="auto"/>
            <w:bottom w:val="none" w:sz="0" w:space="0" w:color="auto"/>
            <w:right w:val="none" w:sz="0" w:space="0" w:color="auto"/>
          </w:divBdr>
        </w:div>
        <w:div w:id="1013460044">
          <w:marLeft w:val="-108"/>
          <w:marRight w:val="0"/>
          <w:marTop w:val="0"/>
          <w:marBottom w:val="0"/>
          <w:divBdr>
            <w:top w:val="none" w:sz="0" w:space="0" w:color="auto"/>
            <w:left w:val="none" w:sz="0" w:space="0" w:color="auto"/>
            <w:bottom w:val="none" w:sz="0" w:space="0" w:color="auto"/>
            <w:right w:val="none" w:sz="0" w:space="0" w:color="auto"/>
          </w:divBdr>
        </w:div>
        <w:div w:id="1418358318">
          <w:marLeft w:val="-108"/>
          <w:marRight w:val="0"/>
          <w:marTop w:val="0"/>
          <w:marBottom w:val="0"/>
          <w:divBdr>
            <w:top w:val="none" w:sz="0" w:space="0" w:color="auto"/>
            <w:left w:val="none" w:sz="0" w:space="0" w:color="auto"/>
            <w:bottom w:val="none" w:sz="0" w:space="0" w:color="auto"/>
            <w:right w:val="none" w:sz="0" w:space="0" w:color="auto"/>
          </w:divBdr>
        </w:div>
        <w:div w:id="939600765">
          <w:marLeft w:val="-108"/>
          <w:marRight w:val="0"/>
          <w:marTop w:val="0"/>
          <w:marBottom w:val="0"/>
          <w:divBdr>
            <w:top w:val="none" w:sz="0" w:space="0" w:color="auto"/>
            <w:left w:val="none" w:sz="0" w:space="0" w:color="auto"/>
            <w:bottom w:val="none" w:sz="0" w:space="0" w:color="auto"/>
            <w:right w:val="none" w:sz="0" w:space="0" w:color="auto"/>
          </w:divBdr>
        </w:div>
        <w:div w:id="1749843440">
          <w:marLeft w:val="-108"/>
          <w:marRight w:val="0"/>
          <w:marTop w:val="0"/>
          <w:marBottom w:val="0"/>
          <w:divBdr>
            <w:top w:val="none" w:sz="0" w:space="0" w:color="auto"/>
            <w:left w:val="none" w:sz="0" w:space="0" w:color="auto"/>
            <w:bottom w:val="none" w:sz="0" w:space="0" w:color="auto"/>
            <w:right w:val="none" w:sz="0" w:space="0" w:color="auto"/>
          </w:divBdr>
        </w:div>
        <w:div w:id="1816415264">
          <w:marLeft w:val="-108"/>
          <w:marRight w:val="0"/>
          <w:marTop w:val="0"/>
          <w:marBottom w:val="0"/>
          <w:divBdr>
            <w:top w:val="none" w:sz="0" w:space="0" w:color="auto"/>
            <w:left w:val="none" w:sz="0" w:space="0" w:color="auto"/>
            <w:bottom w:val="none" w:sz="0" w:space="0" w:color="auto"/>
            <w:right w:val="none" w:sz="0" w:space="0" w:color="auto"/>
          </w:divBdr>
        </w:div>
        <w:div w:id="2142916565">
          <w:marLeft w:val="-108"/>
          <w:marRight w:val="0"/>
          <w:marTop w:val="0"/>
          <w:marBottom w:val="0"/>
          <w:divBdr>
            <w:top w:val="none" w:sz="0" w:space="0" w:color="auto"/>
            <w:left w:val="none" w:sz="0" w:space="0" w:color="auto"/>
            <w:bottom w:val="none" w:sz="0" w:space="0" w:color="auto"/>
            <w:right w:val="none" w:sz="0" w:space="0" w:color="auto"/>
          </w:divBdr>
        </w:div>
        <w:div w:id="111167243">
          <w:marLeft w:val="-108"/>
          <w:marRight w:val="0"/>
          <w:marTop w:val="0"/>
          <w:marBottom w:val="0"/>
          <w:divBdr>
            <w:top w:val="none" w:sz="0" w:space="0" w:color="auto"/>
            <w:left w:val="none" w:sz="0" w:space="0" w:color="auto"/>
            <w:bottom w:val="none" w:sz="0" w:space="0" w:color="auto"/>
            <w:right w:val="none" w:sz="0" w:space="0" w:color="auto"/>
          </w:divBdr>
        </w:div>
        <w:div w:id="1631856401">
          <w:marLeft w:val="-108"/>
          <w:marRight w:val="0"/>
          <w:marTop w:val="0"/>
          <w:marBottom w:val="0"/>
          <w:divBdr>
            <w:top w:val="none" w:sz="0" w:space="0" w:color="auto"/>
            <w:left w:val="none" w:sz="0" w:space="0" w:color="auto"/>
            <w:bottom w:val="none" w:sz="0" w:space="0" w:color="auto"/>
            <w:right w:val="none" w:sz="0" w:space="0" w:color="auto"/>
          </w:divBdr>
        </w:div>
        <w:div w:id="437598864">
          <w:marLeft w:val="-108"/>
          <w:marRight w:val="0"/>
          <w:marTop w:val="0"/>
          <w:marBottom w:val="0"/>
          <w:divBdr>
            <w:top w:val="none" w:sz="0" w:space="0" w:color="auto"/>
            <w:left w:val="none" w:sz="0" w:space="0" w:color="auto"/>
            <w:bottom w:val="none" w:sz="0" w:space="0" w:color="auto"/>
            <w:right w:val="none" w:sz="0" w:space="0" w:color="auto"/>
          </w:divBdr>
        </w:div>
        <w:div w:id="1014377798">
          <w:marLeft w:val="-108"/>
          <w:marRight w:val="0"/>
          <w:marTop w:val="0"/>
          <w:marBottom w:val="0"/>
          <w:divBdr>
            <w:top w:val="none" w:sz="0" w:space="0" w:color="auto"/>
            <w:left w:val="none" w:sz="0" w:space="0" w:color="auto"/>
            <w:bottom w:val="none" w:sz="0" w:space="0" w:color="auto"/>
            <w:right w:val="none" w:sz="0" w:space="0" w:color="auto"/>
          </w:divBdr>
        </w:div>
        <w:div w:id="862016635">
          <w:marLeft w:val="-108"/>
          <w:marRight w:val="0"/>
          <w:marTop w:val="0"/>
          <w:marBottom w:val="0"/>
          <w:divBdr>
            <w:top w:val="none" w:sz="0" w:space="0" w:color="auto"/>
            <w:left w:val="none" w:sz="0" w:space="0" w:color="auto"/>
            <w:bottom w:val="none" w:sz="0" w:space="0" w:color="auto"/>
            <w:right w:val="none" w:sz="0" w:space="0" w:color="auto"/>
          </w:divBdr>
        </w:div>
        <w:div w:id="240453939">
          <w:marLeft w:val="-108"/>
          <w:marRight w:val="0"/>
          <w:marTop w:val="0"/>
          <w:marBottom w:val="0"/>
          <w:divBdr>
            <w:top w:val="none" w:sz="0" w:space="0" w:color="auto"/>
            <w:left w:val="none" w:sz="0" w:space="0" w:color="auto"/>
            <w:bottom w:val="none" w:sz="0" w:space="0" w:color="auto"/>
            <w:right w:val="none" w:sz="0" w:space="0" w:color="auto"/>
          </w:divBdr>
        </w:div>
        <w:div w:id="134106825">
          <w:marLeft w:val="-108"/>
          <w:marRight w:val="0"/>
          <w:marTop w:val="0"/>
          <w:marBottom w:val="0"/>
          <w:divBdr>
            <w:top w:val="none" w:sz="0" w:space="0" w:color="auto"/>
            <w:left w:val="none" w:sz="0" w:space="0" w:color="auto"/>
            <w:bottom w:val="none" w:sz="0" w:space="0" w:color="auto"/>
            <w:right w:val="none" w:sz="0" w:space="0" w:color="auto"/>
          </w:divBdr>
        </w:div>
        <w:div w:id="612979564">
          <w:marLeft w:val="-108"/>
          <w:marRight w:val="0"/>
          <w:marTop w:val="0"/>
          <w:marBottom w:val="0"/>
          <w:divBdr>
            <w:top w:val="none" w:sz="0" w:space="0" w:color="auto"/>
            <w:left w:val="none" w:sz="0" w:space="0" w:color="auto"/>
            <w:bottom w:val="none" w:sz="0" w:space="0" w:color="auto"/>
            <w:right w:val="none" w:sz="0" w:space="0" w:color="auto"/>
          </w:divBdr>
        </w:div>
        <w:div w:id="250823435">
          <w:marLeft w:val="-108"/>
          <w:marRight w:val="0"/>
          <w:marTop w:val="0"/>
          <w:marBottom w:val="0"/>
          <w:divBdr>
            <w:top w:val="none" w:sz="0" w:space="0" w:color="auto"/>
            <w:left w:val="none" w:sz="0" w:space="0" w:color="auto"/>
            <w:bottom w:val="none" w:sz="0" w:space="0" w:color="auto"/>
            <w:right w:val="none" w:sz="0" w:space="0" w:color="auto"/>
          </w:divBdr>
        </w:div>
        <w:div w:id="318732382">
          <w:marLeft w:val="-108"/>
          <w:marRight w:val="0"/>
          <w:marTop w:val="0"/>
          <w:marBottom w:val="0"/>
          <w:divBdr>
            <w:top w:val="none" w:sz="0" w:space="0" w:color="auto"/>
            <w:left w:val="none" w:sz="0" w:space="0" w:color="auto"/>
            <w:bottom w:val="none" w:sz="0" w:space="0" w:color="auto"/>
            <w:right w:val="none" w:sz="0" w:space="0" w:color="auto"/>
          </w:divBdr>
        </w:div>
        <w:div w:id="1850021147">
          <w:marLeft w:val="-108"/>
          <w:marRight w:val="0"/>
          <w:marTop w:val="0"/>
          <w:marBottom w:val="0"/>
          <w:divBdr>
            <w:top w:val="none" w:sz="0" w:space="0" w:color="auto"/>
            <w:left w:val="none" w:sz="0" w:space="0" w:color="auto"/>
            <w:bottom w:val="none" w:sz="0" w:space="0" w:color="auto"/>
            <w:right w:val="none" w:sz="0" w:space="0" w:color="auto"/>
          </w:divBdr>
        </w:div>
        <w:div w:id="1990205624">
          <w:marLeft w:val="-108"/>
          <w:marRight w:val="0"/>
          <w:marTop w:val="0"/>
          <w:marBottom w:val="0"/>
          <w:divBdr>
            <w:top w:val="none" w:sz="0" w:space="0" w:color="auto"/>
            <w:left w:val="none" w:sz="0" w:space="0" w:color="auto"/>
            <w:bottom w:val="none" w:sz="0" w:space="0" w:color="auto"/>
            <w:right w:val="none" w:sz="0" w:space="0" w:color="auto"/>
          </w:divBdr>
        </w:div>
        <w:div w:id="1949659574">
          <w:marLeft w:val="-108"/>
          <w:marRight w:val="0"/>
          <w:marTop w:val="0"/>
          <w:marBottom w:val="0"/>
          <w:divBdr>
            <w:top w:val="none" w:sz="0" w:space="0" w:color="auto"/>
            <w:left w:val="none" w:sz="0" w:space="0" w:color="auto"/>
            <w:bottom w:val="none" w:sz="0" w:space="0" w:color="auto"/>
            <w:right w:val="none" w:sz="0" w:space="0" w:color="auto"/>
          </w:divBdr>
        </w:div>
        <w:div w:id="862284095">
          <w:marLeft w:val="-108"/>
          <w:marRight w:val="0"/>
          <w:marTop w:val="0"/>
          <w:marBottom w:val="0"/>
          <w:divBdr>
            <w:top w:val="none" w:sz="0" w:space="0" w:color="auto"/>
            <w:left w:val="none" w:sz="0" w:space="0" w:color="auto"/>
            <w:bottom w:val="none" w:sz="0" w:space="0" w:color="auto"/>
            <w:right w:val="none" w:sz="0" w:space="0" w:color="auto"/>
          </w:divBdr>
        </w:div>
        <w:div w:id="1074207178">
          <w:marLeft w:val="-108"/>
          <w:marRight w:val="0"/>
          <w:marTop w:val="0"/>
          <w:marBottom w:val="0"/>
          <w:divBdr>
            <w:top w:val="none" w:sz="0" w:space="0" w:color="auto"/>
            <w:left w:val="none" w:sz="0" w:space="0" w:color="auto"/>
            <w:bottom w:val="none" w:sz="0" w:space="0" w:color="auto"/>
            <w:right w:val="none" w:sz="0" w:space="0" w:color="auto"/>
          </w:divBdr>
        </w:div>
      </w:divsChild>
    </w:div>
    <w:div w:id="206105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eF5\AppData\Local\Temp\Rar$DIa3864.19278\Template_TrinhbayDoAnCuoiKi&amp;BaiTapLonCacM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28"/>
    <w:rsid w:val="00337E28"/>
    <w:rsid w:val="00EF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D3DCCC00F468F8AFF4B82ADBD098D">
    <w:name w:val="33CD3DCCC00F468F8AFF4B82ADBD098D"/>
    <w:rsid w:val="00337E28"/>
  </w:style>
  <w:style w:type="paragraph" w:customStyle="1" w:styleId="4B06907C3AA2421EA915F1CC92447EB4">
    <w:name w:val="4B06907C3AA2421EA915F1CC92447EB4"/>
    <w:rsid w:val="00337E28"/>
  </w:style>
  <w:style w:type="paragraph" w:customStyle="1" w:styleId="8070DF13FDCD45E498DA2838335136A6">
    <w:name w:val="8070DF13FDCD45E498DA2838335136A6"/>
    <w:rsid w:val="00337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3FC15-0840-4A4B-B8FA-1D068AF7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2810</TotalTime>
  <Pages>57</Pages>
  <Words>7225</Words>
  <Characters>41187</Characters>
  <Application>Microsoft Office Word</Application>
  <DocSecurity>0</DocSecurity>
  <Lines>343</Lines>
  <Paragraphs>96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AspireF5</dc:creator>
  <cp:lastModifiedBy>Deer Purple</cp:lastModifiedBy>
  <cp:revision>1950</cp:revision>
  <dcterms:created xsi:type="dcterms:W3CDTF">2019-04-07T16:23:00Z</dcterms:created>
  <dcterms:modified xsi:type="dcterms:W3CDTF">2023-11-10T08:26:00Z</dcterms:modified>
</cp:coreProperties>
</file>